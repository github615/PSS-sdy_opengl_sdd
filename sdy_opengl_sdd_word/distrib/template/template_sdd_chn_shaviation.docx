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4A0" w:rsidRPr="00A9185A" w:rsidRDefault="00BC14A0" w:rsidP="001E6510"/>
    <w:p w:rsidR="0060114E" w:rsidRPr="00A9185A" w:rsidRDefault="0060114E" w:rsidP="001E6510"/>
    <w:p w:rsidR="003568C8" w:rsidRPr="00A9185A" w:rsidRDefault="003568C8" w:rsidP="001E6510"/>
    <w:p w:rsidR="00B5649C" w:rsidRPr="008F10A2" w:rsidRDefault="00B5649C" w:rsidP="000A0D67">
      <w:pPr>
        <w:pStyle w:val="af8"/>
      </w:pPr>
    </w:p>
    <w:p w:rsidR="00B5649C" w:rsidRDefault="00B5649C" w:rsidP="000A0D67">
      <w:pPr>
        <w:pStyle w:val="af8"/>
      </w:pPr>
    </w:p>
    <w:p w:rsidR="00B617B4" w:rsidRDefault="00B617B4" w:rsidP="00BA379E">
      <w:pPr>
        <w:pStyle w:val="af8"/>
      </w:pPr>
      <w:r>
        <w:rPr>
          <w:rFonts w:hint="eastAsia"/>
        </w:rPr>
        <w:t>XXX</w:t>
      </w:r>
    </w:p>
    <w:p w:rsidR="00097E01" w:rsidRDefault="004A3A5F" w:rsidP="00BA379E">
      <w:pPr>
        <w:pStyle w:val="af8"/>
      </w:pPr>
      <w:r>
        <w:rPr>
          <w:rFonts w:hint="eastAsia"/>
        </w:rPr>
        <w:t>软件</w:t>
      </w:r>
      <w:r w:rsidR="00B617B4">
        <w:rPr>
          <w:rFonts w:hint="eastAsia"/>
        </w:rPr>
        <w:t>设计说明</w:t>
      </w:r>
    </w:p>
    <w:p w:rsidR="00BA379E" w:rsidRPr="00BA379E" w:rsidRDefault="00BA379E" w:rsidP="00BA379E">
      <w:pPr>
        <w:pStyle w:val="af8"/>
      </w:pPr>
    </w:p>
    <w:p w:rsidR="00B5649C" w:rsidRPr="008F10A2" w:rsidRDefault="00B5649C" w:rsidP="000A0D67">
      <w:pPr>
        <w:pStyle w:val="af8"/>
      </w:pPr>
    </w:p>
    <w:p w:rsidR="00B04FE7" w:rsidRPr="002F09B8" w:rsidRDefault="00B04FE7" w:rsidP="001E6510">
      <w:pPr>
        <w:pStyle w:val="afa"/>
      </w:pPr>
    </w:p>
    <w:p w:rsidR="002F09B8" w:rsidRDefault="002F09B8" w:rsidP="00B617B4">
      <w:pPr>
        <w:pStyle w:val="afa"/>
      </w:pPr>
    </w:p>
    <w:p w:rsidR="00236809" w:rsidRPr="002F09B8" w:rsidRDefault="00236809" w:rsidP="00B617B4">
      <w:pPr>
        <w:pStyle w:val="afa"/>
        <w:tabs>
          <w:tab w:val="clear" w:pos="1418"/>
          <w:tab w:val="clear" w:pos="2977"/>
          <w:tab w:val="clear" w:pos="7088"/>
        </w:tabs>
      </w:pPr>
    </w:p>
    <w:p w:rsidR="00BC14A0" w:rsidRPr="002F09B8" w:rsidRDefault="00BC14A0" w:rsidP="001E6510">
      <w:pPr>
        <w:pStyle w:val="afa"/>
      </w:pPr>
    </w:p>
    <w:p w:rsidR="00BC14A0" w:rsidRPr="00CD6B48" w:rsidRDefault="00BC14A0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EF292A" w:rsidRDefault="00EF292A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3A0A13" w:rsidRPr="002F09B8" w:rsidRDefault="003A0A13" w:rsidP="001E6510">
      <w:pPr>
        <w:pStyle w:val="afa"/>
      </w:pPr>
    </w:p>
    <w:p w:rsidR="00A20258" w:rsidRPr="002F09B8" w:rsidRDefault="00A20258" w:rsidP="001E6510">
      <w:pPr>
        <w:pStyle w:val="afa"/>
      </w:pPr>
    </w:p>
    <w:p w:rsidR="00217000" w:rsidRPr="00E812A2" w:rsidRDefault="00217000" w:rsidP="001E6510"/>
    <w:p w:rsidR="00217000" w:rsidRDefault="00217000" w:rsidP="00660101">
      <w:r>
        <w:br w:type="page"/>
      </w:r>
    </w:p>
    <w:p w:rsidR="00BC14A0" w:rsidRPr="00E812A2" w:rsidRDefault="00BC14A0" w:rsidP="001E6510"/>
    <w:p w:rsidR="00782568" w:rsidRPr="008F10A2" w:rsidRDefault="00782568" w:rsidP="006C6770">
      <w:pPr>
        <w:pStyle w:val="af3"/>
      </w:pPr>
      <w:r w:rsidRPr="008F10A2">
        <w:t>文件修订页</w:t>
      </w:r>
    </w:p>
    <w:p w:rsidR="00782568" w:rsidRPr="008F10A2" w:rsidRDefault="00782568" w:rsidP="001E6510">
      <w:pPr>
        <w:pStyle w:val="af5"/>
      </w:pPr>
    </w:p>
    <w:tbl>
      <w:tblPr>
        <w:tblW w:w="893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134"/>
        <w:gridCol w:w="1276"/>
        <w:gridCol w:w="3402"/>
        <w:gridCol w:w="992"/>
        <w:gridCol w:w="1134"/>
        <w:gridCol w:w="992"/>
      </w:tblGrid>
      <w:tr w:rsidR="00ED0B70" w:rsidRPr="008F10A2" w:rsidTr="007F3F86">
        <w:trPr>
          <w:trHeight w:hRule="exact" w:val="850"/>
        </w:trPr>
        <w:tc>
          <w:tcPr>
            <w:tcW w:w="1134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序号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修订日期</w:t>
            </w:r>
          </w:p>
        </w:tc>
        <w:tc>
          <w:tcPr>
            <w:tcW w:w="340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rPr>
                <w:rFonts w:hint="eastAsia"/>
              </w:rPr>
              <w:t>版本/修改单号及</w:t>
            </w:r>
            <w:r w:rsidRPr="00ED0B70">
              <w:t>修订内容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编制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审核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批准</w:t>
            </w:r>
          </w:p>
        </w:tc>
      </w:tr>
      <w:tr w:rsidR="00D62CF1" w:rsidRPr="008F10A2" w:rsidTr="00660101">
        <w:trPr>
          <w:trHeight w:val="680"/>
        </w:trPr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440DC5"/>
        </w:tc>
        <w:tc>
          <w:tcPr>
            <w:tcW w:w="340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2E07EA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2E07EA" w:rsidRDefault="00D62CF1" w:rsidP="00D62CF1"/>
        </w:tc>
        <w:tc>
          <w:tcPr>
            <w:tcW w:w="1134" w:type="dxa"/>
            <w:vAlign w:val="center"/>
          </w:tcPr>
          <w:p w:rsidR="00F821FA" w:rsidRPr="00D62CF1" w:rsidRDefault="00F821FA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BB75E4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</w:tbl>
    <w:p w:rsidR="00660101" w:rsidRDefault="00660101" w:rsidP="00660101">
      <w:r>
        <w:br w:type="page"/>
      </w:r>
    </w:p>
    <w:p w:rsidR="008258A6" w:rsidRPr="00660101" w:rsidRDefault="008258A6" w:rsidP="00E86D4E">
      <w:pPr>
        <w:pStyle w:val="ac"/>
        <w:spacing w:after="312"/>
      </w:pPr>
      <w:r w:rsidRPr="00660101">
        <w:rPr>
          <w:rFonts w:hint="eastAsia"/>
        </w:rPr>
        <w:lastRenderedPageBreak/>
        <w:t>目</w:t>
      </w:r>
      <w:r w:rsidRPr="00660101">
        <w:rPr>
          <w:rFonts w:hint="eastAsia"/>
        </w:rPr>
        <w:t xml:space="preserve">  </w:t>
      </w:r>
      <w:r w:rsidRPr="00660101">
        <w:rPr>
          <w:rFonts w:hint="eastAsia"/>
        </w:rPr>
        <w:t>录</w:t>
      </w:r>
    </w:p>
    <w:bookmarkStart w:id="0" w:name="_Ref274574409"/>
    <w:bookmarkStart w:id="1" w:name="_Toc328333676"/>
    <w:p w:rsidR="001F45C5" w:rsidRDefault="00A94BD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A94BDF">
        <w:fldChar w:fldCharType="begin"/>
      </w:r>
      <w:r w:rsidR="001F45C5">
        <w:instrText xml:space="preserve"> TOC \o "1-4" \h \z \u </w:instrText>
      </w:r>
      <w:r w:rsidRPr="00A94BDF">
        <w:fldChar w:fldCharType="separate"/>
      </w:r>
      <w:hyperlink w:anchor="_Toc516386231" w:history="1">
        <w:r w:rsidR="001F45C5" w:rsidRPr="00D239AF">
          <w:rPr>
            <w:rStyle w:val="afb"/>
            <w:noProof/>
          </w:rPr>
          <w:t>1</w:t>
        </w:r>
        <w:r w:rsidR="001F45C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F45C5" w:rsidRPr="00D239AF">
          <w:rPr>
            <w:rStyle w:val="afb"/>
            <w:rFonts w:hint="eastAsia"/>
            <w:noProof/>
          </w:rPr>
          <w:t>范围</w:t>
        </w:r>
        <w:r w:rsidR="001F45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5C5">
          <w:rPr>
            <w:noProof/>
            <w:webHidden/>
          </w:rPr>
          <w:instrText xml:space="preserve"> PAGEREF _Toc516386231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5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5C5" w:rsidRDefault="00A94BDF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6386232" w:history="1">
        <w:r w:rsidR="001F45C5" w:rsidRPr="00D239AF">
          <w:rPr>
            <w:rStyle w:val="afb"/>
            <w:noProof/>
          </w:rPr>
          <w:t>1.1</w:t>
        </w:r>
        <w:r w:rsidR="001F45C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F45C5" w:rsidRPr="00D239AF">
          <w:rPr>
            <w:rStyle w:val="afb"/>
            <w:rFonts w:hint="eastAsia"/>
            <w:noProof/>
          </w:rPr>
          <w:t>标识</w:t>
        </w:r>
        <w:r w:rsidR="001F45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5C5">
          <w:rPr>
            <w:noProof/>
            <w:webHidden/>
          </w:rPr>
          <w:instrText xml:space="preserve"> PAGEREF _Toc516386232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5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5C5" w:rsidRDefault="00A94BDF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516386233" w:history="1">
        <w:r w:rsidR="001F45C5" w:rsidRPr="00D239AF">
          <w:rPr>
            <w:rStyle w:val="afb"/>
          </w:rPr>
          <w:t>1.1.1</w:t>
        </w:r>
        <w:r w:rsidR="001F45C5"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="001F45C5" w:rsidRPr="00D239AF">
          <w:rPr>
            <w:rStyle w:val="afb"/>
            <w:rFonts w:hint="eastAsia"/>
          </w:rPr>
          <w:t>系统概述</w:t>
        </w:r>
        <w:r w:rsidR="001F45C5">
          <w:rPr>
            <w:webHidden/>
          </w:rPr>
          <w:tab/>
        </w:r>
        <w:r>
          <w:rPr>
            <w:webHidden/>
          </w:rPr>
          <w:fldChar w:fldCharType="begin"/>
        </w:r>
        <w:r w:rsidR="001F45C5">
          <w:rPr>
            <w:webHidden/>
          </w:rPr>
          <w:instrText xml:space="preserve"> PAGEREF _Toc516386233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F45C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F45C5" w:rsidRDefault="00A94BDF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6386234" w:history="1">
        <w:r w:rsidR="001F45C5" w:rsidRPr="00D239AF">
          <w:rPr>
            <w:rStyle w:val="afb"/>
            <w:noProof/>
          </w:rPr>
          <w:t>1.2</w:t>
        </w:r>
        <w:r w:rsidR="001F45C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F45C5" w:rsidRPr="00D239AF">
          <w:rPr>
            <w:rStyle w:val="afb"/>
            <w:rFonts w:hint="eastAsia"/>
            <w:noProof/>
          </w:rPr>
          <w:t>文档概述</w:t>
        </w:r>
        <w:r w:rsidR="001F45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5C5">
          <w:rPr>
            <w:noProof/>
            <w:webHidden/>
          </w:rPr>
          <w:instrText xml:space="preserve"> PAGEREF _Toc516386234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5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5C5" w:rsidRDefault="00A94BD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16386235" w:history="1">
        <w:r w:rsidR="001F45C5" w:rsidRPr="00D239AF">
          <w:rPr>
            <w:rStyle w:val="afb"/>
            <w:noProof/>
          </w:rPr>
          <w:t>2</w:t>
        </w:r>
        <w:r w:rsidR="001F45C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F45C5" w:rsidRPr="00D239AF">
          <w:rPr>
            <w:rStyle w:val="afb"/>
            <w:rFonts w:hint="eastAsia"/>
            <w:noProof/>
          </w:rPr>
          <w:t>引用文档</w:t>
        </w:r>
        <w:r w:rsidR="001F45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5C5">
          <w:rPr>
            <w:noProof/>
            <w:webHidden/>
          </w:rPr>
          <w:instrText xml:space="preserve"> PAGEREF _Toc516386235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5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0FA2" w:rsidRDefault="00A94BDF" w:rsidP="0013751E">
      <w:pPr>
        <w:pStyle w:val="a6"/>
      </w:pPr>
      <w:r>
        <w:fldChar w:fldCharType="end"/>
      </w:r>
    </w:p>
    <w:p w:rsidR="00040FA2" w:rsidRDefault="00040FA2" w:rsidP="00040FA2">
      <w:pPr>
        <w:pStyle w:val="a6"/>
        <w:rPr>
          <w:rFonts w:ascii="Arial" w:hAnsi="Arial" w:cs="Times New Roman"/>
          <w:kern w:val="44"/>
          <w:sz w:val="30"/>
          <w:szCs w:val="36"/>
        </w:rPr>
      </w:pPr>
      <w:r>
        <w:br w:type="page"/>
      </w:r>
    </w:p>
    <w:p w:rsidR="00605E37" w:rsidRDefault="00605E37" w:rsidP="00040FA2">
      <w:pPr>
        <w:pStyle w:val="1"/>
      </w:pPr>
      <w:bookmarkStart w:id="2" w:name="_Toc515088741"/>
      <w:bookmarkStart w:id="3" w:name="_Toc516386231"/>
      <w:r>
        <w:rPr>
          <w:rFonts w:hint="eastAsia"/>
        </w:rPr>
        <w:lastRenderedPageBreak/>
        <w:t>范围</w:t>
      </w:r>
      <w:bookmarkEnd w:id="0"/>
      <w:bookmarkEnd w:id="1"/>
      <w:bookmarkEnd w:id="2"/>
      <w:bookmarkEnd w:id="3"/>
    </w:p>
    <w:p w:rsidR="00605E37" w:rsidRDefault="00605E37" w:rsidP="00F6539F">
      <w:pPr>
        <w:pStyle w:val="2"/>
      </w:pPr>
      <w:bookmarkStart w:id="4" w:name="_Toc328333677"/>
      <w:bookmarkStart w:id="5" w:name="_Toc515088742"/>
      <w:bookmarkStart w:id="6" w:name="_Toc516386232"/>
      <w:r>
        <w:rPr>
          <w:rFonts w:hint="eastAsia"/>
        </w:rPr>
        <w:t>标识</w:t>
      </w:r>
      <w:bookmarkEnd w:id="4"/>
      <w:bookmarkEnd w:id="5"/>
      <w:bookmarkEnd w:id="6"/>
    </w:p>
    <w:p w:rsidR="00605E37" w:rsidRDefault="00605E37" w:rsidP="00F85B60">
      <w:pPr>
        <w:pStyle w:val="a6"/>
      </w:pPr>
      <w:r w:rsidRPr="00A41C51">
        <w:rPr>
          <w:rFonts w:hint="eastAsia"/>
        </w:rPr>
        <w:t>本文档</w:t>
      </w:r>
      <w:r>
        <w:rPr>
          <w:rFonts w:hint="eastAsia"/>
        </w:rPr>
        <w:t>的标识为</w:t>
      </w:r>
      <w:r w:rsidR="00B617B4">
        <w:rPr>
          <w:rFonts w:hint="eastAsia"/>
        </w:rPr>
        <w:t>ZZZ</w:t>
      </w:r>
      <w:r>
        <w:rPr>
          <w:rFonts w:hint="eastAsia"/>
        </w:rPr>
        <w:t>，</w:t>
      </w:r>
      <w:r w:rsidRPr="00A41C51">
        <w:rPr>
          <w:rFonts w:hint="eastAsia"/>
        </w:rPr>
        <w:t>适用于</w:t>
      </w:r>
      <w:r w:rsidR="00B617B4">
        <w:rPr>
          <w:rFonts w:hint="eastAsia"/>
        </w:rPr>
        <w:t>XXX</w:t>
      </w:r>
      <w:r>
        <w:rPr>
          <w:rFonts w:hint="eastAsia"/>
        </w:rPr>
        <w:t>。</w:t>
      </w:r>
    </w:p>
    <w:p w:rsidR="00605E37" w:rsidRPr="00523135" w:rsidRDefault="00605E37" w:rsidP="0033576C">
      <w:pPr>
        <w:pStyle w:val="2"/>
      </w:pPr>
      <w:bookmarkStart w:id="7" w:name="_Toc328333678"/>
      <w:bookmarkStart w:id="8" w:name="_Toc515088743"/>
      <w:bookmarkStart w:id="9" w:name="_Toc516386233"/>
      <w:r>
        <w:rPr>
          <w:rFonts w:hint="eastAsia"/>
        </w:rPr>
        <w:t>系统概述</w:t>
      </w:r>
      <w:bookmarkEnd w:id="7"/>
      <w:bookmarkEnd w:id="8"/>
      <w:bookmarkEnd w:id="9"/>
    </w:p>
    <w:p w:rsidR="00605E37" w:rsidRDefault="00B617B4" w:rsidP="00F85B60">
      <w:pPr>
        <w:pStyle w:val="a6"/>
      </w:pPr>
      <w:r>
        <w:rPr>
          <w:rFonts w:hint="eastAsia"/>
        </w:rPr>
        <w:t>XXX</w:t>
      </w:r>
      <w:r w:rsidR="00605E37">
        <w:rPr>
          <w:rFonts w:hint="eastAsia"/>
        </w:rPr>
        <w:t>是。</w:t>
      </w:r>
    </w:p>
    <w:p w:rsidR="00605E37" w:rsidRDefault="00605E37" w:rsidP="00F6539F">
      <w:pPr>
        <w:pStyle w:val="2"/>
      </w:pPr>
      <w:bookmarkStart w:id="10" w:name="_Toc328333679"/>
      <w:bookmarkStart w:id="11" w:name="_Toc515088744"/>
      <w:bookmarkStart w:id="12" w:name="_Toc516386234"/>
      <w:r>
        <w:rPr>
          <w:rFonts w:hint="eastAsia"/>
        </w:rPr>
        <w:t>文档概述</w:t>
      </w:r>
      <w:bookmarkEnd w:id="10"/>
      <w:bookmarkEnd w:id="11"/>
      <w:bookmarkEnd w:id="12"/>
    </w:p>
    <w:p w:rsidR="00605E37" w:rsidRPr="008534B1" w:rsidRDefault="00605E37" w:rsidP="00F85B60">
      <w:pPr>
        <w:pStyle w:val="a6"/>
      </w:pPr>
      <w:r>
        <w:rPr>
          <w:rFonts w:hint="eastAsia"/>
        </w:rPr>
        <w:t>本文档描述</w:t>
      </w:r>
      <w:r w:rsidR="00B617B4">
        <w:rPr>
          <w:rFonts w:hint="eastAsia"/>
        </w:rPr>
        <w:t>XXX</w:t>
      </w:r>
      <w:r>
        <w:rPr>
          <w:rFonts w:hint="eastAsia"/>
        </w:rPr>
        <w:t>的软件设计说明，旨在完整地定义</w:t>
      </w:r>
      <w:r w:rsidR="00B617B4">
        <w:rPr>
          <w:rFonts w:hint="eastAsia"/>
        </w:rPr>
        <w:t>XXX</w:t>
      </w:r>
      <w:r>
        <w:rPr>
          <w:rFonts w:hint="eastAsia"/>
        </w:rPr>
        <w:t>的软件架构和低层软件需求，使</w:t>
      </w:r>
      <w:r w:rsidR="00B617B4">
        <w:rPr>
          <w:rFonts w:hint="eastAsia"/>
        </w:rPr>
        <w:t>XXX</w:t>
      </w:r>
      <w:r>
        <w:rPr>
          <w:rFonts w:hint="eastAsia"/>
        </w:rPr>
        <w:t>的系统设计人员与软件开发人员对该项目的软件设计达成共识，为该项目的软件编码和软件测试提供基础，也为该项目的验收提供依据。</w:t>
      </w:r>
    </w:p>
    <w:p w:rsidR="00E07F89" w:rsidRDefault="00E07F89" w:rsidP="00F6539F">
      <w:pPr>
        <w:pStyle w:val="1"/>
      </w:pPr>
      <w:bookmarkStart w:id="13" w:name="_Toc328333680"/>
      <w:bookmarkStart w:id="14" w:name="_Toc515088745"/>
      <w:bookmarkStart w:id="15" w:name="_Toc516386235"/>
      <w:r>
        <w:rPr>
          <w:rFonts w:hint="eastAsia"/>
        </w:rPr>
        <w:t>引用文档</w:t>
      </w:r>
      <w:bookmarkEnd w:id="13"/>
      <w:bookmarkEnd w:id="14"/>
      <w:bookmarkEnd w:id="15"/>
    </w:p>
    <w:p w:rsidR="004E6D88" w:rsidRPr="004E6D88" w:rsidRDefault="004E6D88" w:rsidP="004E6D88">
      <w:pPr>
        <w:pStyle w:val="a6"/>
      </w:pPr>
    </w:p>
    <w:sectPr w:rsidR="004E6D88" w:rsidRPr="004E6D88" w:rsidSect="00EF292A">
      <w:headerReference w:type="default" r:id="rId8"/>
      <w:footerReference w:type="default" r:id="rId9"/>
      <w:pgSz w:w="11906" w:h="16838" w:code="9"/>
      <w:pgMar w:top="1302" w:right="1134" w:bottom="1418" w:left="1588" w:header="284" w:footer="680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8D6" w:rsidRDefault="001828D6" w:rsidP="001E6510">
      <w:r>
        <w:separator/>
      </w:r>
    </w:p>
  </w:endnote>
  <w:endnote w:type="continuationSeparator" w:id="0">
    <w:p w:rsidR="001828D6" w:rsidRDefault="001828D6" w:rsidP="001E6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 Inspira">
    <w:altName w:val="Arial Unicode MS"/>
    <w:charset w:val="00"/>
    <w:family w:val="swiss"/>
    <w:pitch w:val="variable"/>
    <w:sig w:usb0="00000287" w:usb1="080E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041" w:rsidRDefault="00E11041" w:rsidP="00ED0B70">
    <w:pPr>
      <w:pStyle w:val="af"/>
    </w:pPr>
    <w:r>
      <w:rPr>
        <w:rFonts w:hint="eastAsia"/>
        <w:noProof/>
      </w:rPr>
      <w:drawing>
        <wp:inline distT="0" distB="0" distL="0" distR="0">
          <wp:extent cx="5791200" cy="96520"/>
          <wp:effectExtent l="19050" t="0" r="0" b="0"/>
          <wp:docPr id="3" name="图片 3" descr="C:\Program Files\Microsoft Office\MEDIA\OFFICE12\Lines\BD1515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Program Files\Microsoft Office\MEDIA\OFFICE12\Lines\BD15155_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416" cy="978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11041" w:rsidRPr="00AD2457" w:rsidRDefault="00B617B4" w:rsidP="00ED0B70">
    <w:pPr>
      <w:pStyle w:val="af"/>
    </w:pPr>
    <w:r>
      <w:rPr>
        <w:rFonts w:hint="eastAsia"/>
      </w:rPr>
      <w:t>XXX</w:t>
    </w:r>
    <w:r w:rsidR="004A3A5F">
      <w:rPr>
        <w:rFonts w:hint="eastAsia"/>
      </w:rPr>
      <w:t>软件</w:t>
    </w:r>
    <w:r w:rsidR="00A50B8C">
      <w:rPr>
        <w:rFonts w:hint="eastAsia"/>
      </w:rPr>
      <w:t>设计</w:t>
    </w:r>
    <w:r w:rsidR="007B1624">
      <w:rPr>
        <w:rFonts w:hint="eastAsia"/>
      </w:rPr>
      <w:t>说明</w:t>
    </w:r>
    <w:r w:rsidR="00E11041">
      <w:rPr>
        <w:rFonts w:hint="eastAsia"/>
      </w:rPr>
      <w:tab/>
    </w:r>
    <w:r w:rsidR="00E11041">
      <w:rPr>
        <w:rFonts w:hint="eastAsia"/>
      </w:rPr>
      <w:t>第</w:t>
    </w:r>
    <w:fldSimple w:instr=" PAGE  \* Arabic  \* MERGEFORMAT ">
      <w:r w:rsidR="0033576C">
        <w:rPr>
          <w:noProof/>
        </w:rPr>
        <w:t>4</w:t>
      </w:r>
    </w:fldSimple>
    <w:r w:rsidR="00E11041">
      <w:rPr>
        <w:rFonts w:hint="eastAsia"/>
      </w:rPr>
      <w:t>页，共</w:t>
    </w:r>
    <w:fldSimple w:instr=" NUMPAGES   \* MERGEFORMAT ">
      <w:r w:rsidR="0033576C">
        <w:rPr>
          <w:noProof/>
        </w:rPr>
        <w:t>4</w:t>
      </w:r>
    </w:fldSimple>
    <w:r w:rsidR="00E11041"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8D6" w:rsidRDefault="001828D6" w:rsidP="001E6510">
      <w:r>
        <w:separator/>
      </w:r>
    </w:p>
  </w:footnote>
  <w:footnote w:type="continuationSeparator" w:id="0">
    <w:p w:rsidR="001828D6" w:rsidRDefault="001828D6" w:rsidP="001E6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1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701"/>
      <w:gridCol w:w="4395"/>
      <w:gridCol w:w="1134"/>
      <w:gridCol w:w="1701"/>
    </w:tblGrid>
    <w:tr w:rsidR="004A486D" w:rsidRPr="00087312" w:rsidTr="006C2D53">
      <w:trPr>
        <w:cantSplit/>
        <w:trHeight w:val="128"/>
      </w:trPr>
      <w:tc>
        <w:tcPr>
          <w:tcW w:w="1701" w:type="dxa"/>
          <w:vMerge w:val="restart"/>
          <w:tcMar>
            <w:left w:w="0" w:type="dxa"/>
            <w:right w:w="0" w:type="dxa"/>
          </w:tcMar>
          <w:vAlign w:val="center"/>
        </w:tcPr>
        <w:p w:rsidR="004A486D" w:rsidRPr="00FB6E71" w:rsidRDefault="004A486D" w:rsidP="006C2D53">
          <w:pPr>
            <w:pStyle w:val="aff7"/>
            <w:jc w:val="center"/>
          </w:pPr>
          <w:r>
            <w:rPr>
              <w:noProof/>
            </w:rPr>
            <w:drawing>
              <wp:inline distT="0" distB="0" distL="0" distR="0">
                <wp:extent cx="895350" cy="495300"/>
                <wp:effectExtent l="19050" t="0" r="0" b="0"/>
                <wp:docPr id="12" name="图片 1" descr="图形+口号-透明高分辨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图形+口号-透明高分辨率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  <w:vAlign w:val="center"/>
        </w:tcPr>
        <w:p w:rsidR="004A486D" w:rsidRPr="00836FD5" w:rsidRDefault="004A486D" w:rsidP="006C2D53">
          <w:pPr>
            <w:pStyle w:val="aff7"/>
            <w:jc w:val="center"/>
            <w:rPr>
              <w:rFonts w:ascii="微软雅黑" w:eastAsia="微软雅黑" w:hAnsi="微软雅黑"/>
              <w:szCs w:val="24"/>
            </w:rPr>
          </w:pPr>
          <w:r w:rsidRPr="00836FD5">
            <w:rPr>
              <w:rFonts w:ascii="微软雅黑" w:eastAsia="微软雅黑" w:hAnsi="微软雅黑" w:hint="eastAsia"/>
              <w:szCs w:val="24"/>
            </w:rPr>
            <w:t>上海爱韦讯信息技术</w:t>
          </w:r>
          <w:r w:rsidR="00D42454">
            <w:rPr>
              <w:rFonts w:ascii="微软雅黑" w:eastAsia="微软雅黑" w:hAnsi="微软雅黑" w:hint="eastAsia"/>
              <w:szCs w:val="24"/>
            </w:rPr>
            <w:t>股份</w:t>
          </w:r>
          <w:r w:rsidRPr="00836FD5">
            <w:rPr>
              <w:rFonts w:ascii="微软雅黑" w:eastAsia="微软雅黑" w:hAnsi="微软雅黑" w:hint="eastAsia"/>
              <w:szCs w:val="24"/>
            </w:rPr>
            <w:t>有限公司</w:t>
          </w: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文件编号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  <w:tr w:rsidR="004A486D" w:rsidRPr="00087312" w:rsidTr="006C2D53">
      <w:trPr>
        <w:cantSplit/>
        <w:trHeight w:val="315"/>
      </w:trPr>
      <w:tc>
        <w:tcPr>
          <w:tcW w:w="1701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版 本 号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  <w:tr w:rsidR="004A486D" w:rsidRPr="00087312" w:rsidTr="006C2D53">
      <w:trPr>
        <w:cantSplit/>
        <w:trHeight w:val="85"/>
      </w:trPr>
      <w:tc>
        <w:tcPr>
          <w:tcW w:w="1701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密    级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</w:tbl>
  <w:p w:rsidR="00E11041" w:rsidRDefault="00E11041" w:rsidP="001E651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32B4"/>
    <w:multiLevelType w:val="hybridMultilevel"/>
    <w:tmpl w:val="A15A6874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">
    <w:nsid w:val="030F045F"/>
    <w:multiLevelType w:val="hybridMultilevel"/>
    <w:tmpl w:val="D28CC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2924BC"/>
    <w:multiLevelType w:val="hybridMultilevel"/>
    <w:tmpl w:val="26700F24"/>
    <w:lvl w:ilvl="0" w:tplc="9446DBF8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44FE1064" w:tentative="1">
      <w:start w:val="1"/>
      <w:numFmt w:val="lowerLetter"/>
      <w:lvlText w:val="%2)"/>
      <w:lvlJc w:val="left"/>
      <w:pPr>
        <w:ind w:left="1261" w:hanging="420"/>
      </w:pPr>
    </w:lvl>
    <w:lvl w:ilvl="2" w:tplc="449A3914" w:tentative="1">
      <w:start w:val="1"/>
      <w:numFmt w:val="lowerRoman"/>
      <w:lvlText w:val="%3."/>
      <w:lvlJc w:val="right"/>
      <w:pPr>
        <w:ind w:left="1681" w:hanging="420"/>
      </w:pPr>
    </w:lvl>
    <w:lvl w:ilvl="3" w:tplc="FBF81CD4" w:tentative="1">
      <w:start w:val="1"/>
      <w:numFmt w:val="decimal"/>
      <w:lvlText w:val="%4."/>
      <w:lvlJc w:val="left"/>
      <w:pPr>
        <w:ind w:left="2101" w:hanging="420"/>
      </w:pPr>
    </w:lvl>
    <w:lvl w:ilvl="4" w:tplc="57C6C5DE" w:tentative="1">
      <w:start w:val="1"/>
      <w:numFmt w:val="lowerLetter"/>
      <w:lvlText w:val="%5)"/>
      <w:lvlJc w:val="left"/>
      <w:pPr>
        <w:ind w:left="2521" w:hanging="420"/>
      </w:pPr>
    </w:lvl>
    <w:lvl w:ilvl="5" w:tplc="56961CA0" w:tentative="1">
      <w:start w:val="1"/>
      <w:numFmt w:val="lowerRoman"/>
      <w:lvlText w:val="%6."/>
      <w:lvlJc w:val="right"/>
      <w:pPr>
        <w:ind w:left="2941" w:hanging="420"/>
      </w:pPr>
    </w:lvl>
    <w:lvl w:ilvl="6" w:tplc="83FA92E0" w:tentative="1">
      <w:start w:val="1"/>
      <w:numFmt w:val="decimal"/>
      <w:lvlText w:val="%7."/>
      <w:lvlJc w:val="left"/>
      <w:pPr>
        <w:ind w:left="3361" w:hanging="420"/>
      </w:pPr>
    </w:lvl>
    <w:lvl w:ilvl="7" w:tplc="1C16E004" w:tentative="1">
      <w:start w:val="1"/>
      <w:numFmt w:val="lowerLetter"/>
      <w:lvlText w:val="%8)"/>
      <w:lvlJc w:val="left"/>
      <w:pPr>
        <w:ind w:left="3781" w:hanging="420"/>
      </w:pPr>
    </w:lvl>
    <w:lvl w:ilvl="8" w:tplc="7B143ECC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>
    <w:nsid w:val="05A253FE"/>
    <w:multiLevelType w:val="hybridMultilevel"/>
    <w:tmpl w:val="201E6C52"/>
    <w:lvl w:ilvl="0" w:tplc="F618BC06">
      <w:start w:val="1"/>
      <w:numFmt w:val="chineseCountingThousand"/>
      <w:pStyle w:val="a"/>
      <w:lvlText w:val="附录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2439AA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0F0D1ED9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138D4A58"/>
    <w:multiLevelType w:val="hybridMultilevel"/>
    <w:tmpl w:val="9A58CBFC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>
    <w:nsid w:val="14A8228F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167002A4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>
    <w:nsid w:val="16B5440A"/>
    <w:multiLevelType w:val="multilevel"/>
    <w:tmpl w:val="D3CC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7D217A0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19C30585"/>
    <w:multiLevelType w:val="hybridMultilevel"/>
    <w:tmpl w:val="8A229EFE"/>
    <w:lvl w:ilvl="0" w:tplc="EF229D10">
      <w:start w:val="1"/>
      <w:numFmt w:val="bullet"/>
      <w:pStyle w:val="a0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2">
    <w:nsid w:val="1A6B371E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3">
    <w:nsid w:val="1E2412CE"/>
    <w:multiLevelType w:val="hybridMultilevel"/>
    <w:tmpl w:val="DB7A5D6A"/>
    <w:lvl w:ilvl="0" w:tplc="E55819A6">
      <w:start w:val="1"/>
      <w:numFmt w:val="bullet"/>
      <w:pStyle w:val="a1"/>
      <w:lvlText w:val=""/>
      <w:lvlJc w:val="left"/>
      <w:pPr>
        <w:tabs>
          <w:tab w:val="num" w:pos="1664"/>
        </w:tabs>
        <w:ind w:left="1644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EEA7315"/>
    <w:multiLevelType w:val="multilevel"/>
    <w:tmpl w:val="BDF058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334111C1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>
    <w:nsid w:val="34137EA0"/>
    <w:multiLevelType w:val="hybridMultilevel"/>
    <w:tmpl w:val="26700F24"/>
    <w:lvl w:ilvl="0" w:tplc="20C0AD3E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1261" w:hanging="420"/>
      </w:pPr>
    </w:lvl>
    <w:lvl w:ilvl="2" w:tplc="04090005" w:tentative="1">
      <w:start w:val="1"/>
      <w:numFmt w:val="lowerRoman"/>
      <w:lvlText w:val="%3."/>
      <w:lvlJc w:val="right"/>
      <w:pPr>
        <w:ind w:left="1681" w:hanging="420"/>
      </w:pPr>
    </w:lvl>
    <w:lvl w:ilvl="3" w:tplc="04090001" w:tentative="1">
      <w:start w:val="1"/>
      <w:numFmt w:val="decimal"/>
      <w:lvlText w:val="%4."/>
      <w:lvlJc w:val="left"/>
      <w:pPr>
        <w:ind w:left="2101" w:hanging="420"/>
      </w:pPr>
    </w:lvl>
    <w:lvl w:ilvl="4" w:tplc="04090003" w:tentative="1">
      <w:start w:val="1"/>
      <w:numFmt w:val="lowerLetter"/>
      <w:lvlText w:val="%5)"/>
      <w:lvlJc w:val="left"/>
      <w:pPr>
        <w:ind w:left="2521" w:hanging="420"/>
      </w:pPr>
    </w:lvl>
    <w:lvl w:ilvl="5" w:tplc="04090005" w:tentative="1">
      <w:start w:val="1"/>
      <w:numFmt w:val="lowerRoman"/>
      <w:lvlText w:val="%6."/>
      <w:lvlJc w:val="right"/>
      <w:pPr>
        <w:ind w:left="2941" w:hanging="420"/>
      </w:pPr>
    </w:lvl>
    <w:lvl w:ilvl="6" w:tplc="04090001" w:tentative="1">
      <w:start w:val="1"/>
      <w:numFmt w:val="decimal"/>
      <w:lvlText w:val="%7."/>
      <w:lvlJc w:val="left"/>
      <w:pPr>
        <w:ind w:left="3361" w:hanging="420"/>
      </w:pPr>
    </w:lvl>
    <w:lvl w:ilvl="7" w:tplc="04090003" w:tentative="1">
      <w:start w:val="1"/>
      <w:numFmt w:val="lowerLetter"/>
      <w:lvlText w:val="%8)"/>
      <w:lvlJc w:val="left"/>
      <w:pPr>
        <w:ind w:left="3781" w:hanging="420"/>
      </w:pPr>
    </w:lvl>
    <w:lvl w:ilvl="8" w:tplc="04090005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>
    <w:nsid w:val="4103420B"/>
    <w:multiLevelType w:val="hybridMultilevel"/>
    <w:tmpl w:val="D13C7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128509F"/>
    <w:multiLevelType w:val="hybridMultilevel"/>
    <w:tmpl w:val="3B663962"/>
    <w:lvl w:ilvl="0" w:tplc="753A98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C36CF2"/>
    <w:multiLevelType w:val="multilevel"/>
    <w:tmpl w:val="D49E690E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1">
    <w:nsid w:val="43804FFE"/>
    <w:multiLevelType w:val="hybridMultilevel"/>
    <w:tmpl w:val="19FC2B04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2">
    <w:nsid w:val="4569069B"/>
    <w:multiLevelType w:val="hybridMultilevel"/>
    <w:tmpl w:val="38C0809A"/>
    <w:lvl w:ilvl="0" w:tplc="275EC4E8">
      <w:start w:val="1"/>
      <w:numFmt w:val="lowerLetter"/>
      <w:pStyle w:val="a3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3">
    <w:nsid w:val="52695785"/>
    <w:multiLevelType w:val="hybridMultilevel"/>
    <w:tmpl w:val="26700F24"/>
    <w:lvl w:ilvl="0" w:tplc="BBCAA4F8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47F25C40" w:tentative="1">
      <w:start w:val="1"/>
      <w:numFmt w:val="lowerLetter"/>
      <w:lvlText w:val="%2)"/>
      <w:lvlJc w:val="left"/>
      <w:pPr>
        <w:ind w:left="1261" w:hanging="420"/>
      </w:pPr>
    </w:lvl>
    <w:lvl w:ilvl="2" w:tplc="7FF4397E" w:tentative="1">
      <w:start w:val="1"/>
      <w:numFmt w:val="lowerRoman"/>
      <w:lvlText w:val="%3."/>
      <w:lvlJc w:val="right"/>
      <w:pPr>
        <w:ind w:left="1681" w:hanging="420"/>
      </w:pPr>
    </w:lvl>
    <w:lvl w:ilvl="3" w:tplc="DFFC50DC" w:tentative="1">
      <w:start w:val="1"/>
      <w:numFmt w:val="decimal"/>
      <w:lvlText w:val="%4."/>
      <w:lvlJc w:val="left"/>
      <w:pPr>
        <w:ind w:left="2101" w:hanging="420"/>
      </w:pPr>
    </w:lvl>
    <w:lvl w:ilvl="4" w:tplc="85AA5708" w:tentative="1">
      <w:start w:val="1"/>
      <w:numFmt w:val="lowerLetter"/>
      <w:lvlText w:val="%5)"/>
      <w:lvlJc w:val="left"/>
      <w:pPr>
        <w:ind w:left="2521" w:hanging="420"/>
      </w:pPr>
    </w:lvl>
    <w:lvl w:ilvl="5" w:tplc="412C9BB0" w:tentative="1">
      <w:start w:val="1"/>
      <w:numFmt w:val="lowerRoman"/>
      <w:lvlText w:val="%6."/>
      <w:lvlJc w:val="right"/>
      <w:pPr>
        <w:ind w:left="2941" w:hanging="420"/>
      </w:pPr>
    </w:lvl>
    <w:lvl w:ilvl="6" w:tplc="2E1658E8" w:tentative="1">
      <w:start w:val="1"/>
      <w:numFmt w:val="decimal"/>
      <w:lvlText w:val="%7."/>
      <w:lvlJc w:val="left"/>
      <w:pPr>
        <w:ind w:left="3361" w:hanging="420"/>
      </w:pPr>
    </w:lvl>
    <w:lvl w:ilvl="7" w:tplc="312CCC90" w:tentative="1">
      <w:start w:val="1"/>
      <w:numFmt w:val="lowerLetter"/>
      <w:lvlText w:val="%8)"/>
      <w:lvlJc w:val="left"/>
      <w:pPr>
        <w:ind w:left="3781" w:hanging="420"/>
      </w:pPr>
    </w:lvl>
    <w:lvl w:ilvl="8" w:tplc="53C4F9A4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4">
    <w:nsid w:val="56827D96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5">
    <w:nsid w:val="59277623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6">
    <w:nsid w:val="6D0772F4"/>
    <w:multiLevelType w:val="hybridMultilevel"/>
    <w:tmpl w:val="B890E7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7460484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8">
    <w:nsid w:val="7B136315"/>
    <w:multiLevelType w:val="hybridMultilevel"/>
    <w:tmpl w:val="C3BCA12C"/>
    <w:lvl w:ilvl="0" w:tplc="F618BC06">
      <w:start w:val="1"/>
      <w:numFmt w:val="bullet"/>
      <w:pStyle w:val="a4"/>
      <w:lvlText w:val=""/>
      <w:lvlJc w:val="left"/>
      <w:pPr>
        <w:ind w:left="1476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896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316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736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156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576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996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416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836" w:hanging="420"/>
      </w:pPr>
      <w:rPr>
        <w:rFonts w:ascii="Wingdings" w:hAnsi="Wingdings" w:hint="default"/>
      </w:rPr>
    </w:lvl>
  </w:abstractNum>
  <w:abstractNum w:abstractNumId="29">
    <w:nsid w:val="7BAD6CD3"/>
    <w:multiLevelType w:val="hybridMultilevel"/>
    <w:tmpl w:val="38848708"/>
    <w:lvl w:ilvl="0" w:tplc="31CE1B2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F1DE5AB8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D6F06F80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47E3690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B0F06FDE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349839D6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192C224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1F5C67DA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B02892C6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7E44395E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1"/>
  </w:num>
  <w:num w:numId="4">
    <w:abstractNumId w:val="28"/>
  </w:num>
  <w:num w:numId="5">
    <w:abstractNumId w:val="3"/>
  </w:num>
  <w:num w:numId="6">
    <w:abstractNumId w:val="2"/>
  </w:num>
  <w:num w:numId="7">
    <w:abstractNumId w:val="29"/>
  </w:num>
  <w:num w:numId="8">
    <w:abstractNumId w:val="23"/>
  </w:num>
  <w:num w:numId="9">
    <w:abstractNumId w:val="16"/>
  </w:num>
  <w:num w:numId="10">
    <w:abstractNumId w:val="25"/>
  </w:num>
  <w:num w:numId="11">
    <w:abstractNumId w:val="27"/>
  </w:num>
  <w:num w:numId="12">
    <w:abstractNumId w:val="24"/>
  </w:num>
  <w:num w:numId="13">
    <w:abstractNumId w:val="19"/>
  </w:num>
  <w:num w:numId="14">
    <w:abstractNumId w:val="13"/>
  </w:num>
  <w:num w:numId="15">
    <w:abstractNumId w:val="6"/>
  </w:num>
  <w:num w:numId="16">
    <w:abstractNumId w:val="0"/>
  </w:num>
  <w:num w:numId="17">
    <w:abstractNumId w:val="9"/>
  </w:num>
  <w:num w:numId="18">
    <w:abstractNumId w:val="15"/>
  </w:num>
  <w:num w:numId="19">
    <w:abstractNumId w:val="4"/>
  </w:num>
  <w:num w:numId="20">
    <w:abstractNumId w:val="8"/>
  </w:num>
  <w:num w:numId="21">
    <w:abstractNumId w:val="7"/>
  </w:num>
  <w:num w:numId="22">
    <w:abstractNumId w:val="10"/>
  </w:num>
  <w:num w:numId="23">
    <w:abstractNumId w:val="5"/>
  </w:num>
  <w:num w:numId="24">
    <w:abstractNumId w:val="26"/>
  </w:num>
  <w:num w:numId="25">
    <w:abstractNumId w:val="17"/>
  </w:num>
  <w:num w:numId="26">
    <w:abstractNumId w:val="1"/>
  </w:num>
  <w:num w:numId="27">
    <w:abstractNumId w:val="18"/>
  </w:num>
  <w:num w:numId="28">
    <w:abstractNumId w:val="19"/>
  </w:num>
  <w:num w:numId="29">
    <w:abstractNumId w:val="14"/>
  </w:num>
  <w:num w:numId="30">
    <w:abstractNumId w:val="22"/>
  </w:num>
  <w:num w:numId="31">
    <w:abstractNumId w:val="12"/>
  </w:num>
  <w:num w:numId="32">
    <w:abstractNumId w:val="30"/>
  </w:num>
  <w:num w:numId="33">
    <w:abstractNumId w:val="22"/>
    <w:lvlOverride w:ilvl="0">
      <w:startOverride w:val="1"/>
    </w:lvlOverride>
  </w:num>
  <w:num w:numId="34">
    <w:abstractNumId w:val="22"/>
    <w:lvlOverride w:ilvl="0">
      <w:startOverride w:val="1"/>
    </w:lvlOverride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22"/>
    <w:lvlOverride w:ilvl="0">
      <w:startOverride w:val="1"/>
    </w:lvlOverride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22"/>
    <w:lvlOverride w:ilvl="0">
      <w:startOverride w:val="1"/>
    </w:lvlOverride>
  </w:num>
  <w:num w:numId="42">
    <w:abstractNumId w:val="2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264"/>
    <w:rsid w:val="00000152"/>
    <w:rsid w:val="00002692"/>
    <w:rsid w:val="00003F97"/>
    <w:rsid w:val="0000618F"/>
    <w:rsid w:val="00006B97"/>
    <w:rsid w:val="0001050C"/>
    <w:rsid w:val="000106B4"/>
    <w:rsid w:val="00011627"/>
    <w:rsid w:val="00013312"/>
    <w:rsid w:val="0001389F"/>
    <w:rsid w:val="00013DD3"/>
    <w:rsid w:val="00016E80"/>
    <w:rsid w:val="000177B8"/>
    <w:rsid w:val="000207ED"/>
    <w:rsid w:val="00021871"/>
    <w:rsid w:val="00021F2B"/>
    <w:rsid w:val="00023704"/>
    <w:rsid w:val="000251ED"/>
    <w:rsid w:val="000256A3"/>
    <w:rsid w:val="00025E3A"/>
    <w:rsid w:val="0002607B"/>
    <w:rsid w:val="0002649A"/>
    <w:rsid w:val="00030659"/>
    <w:rsid w:val="0003072B"/>
    <w:rsid w:val="00031252"/>
    <w:rsid w:val="00031D51"/>
    <w:rsid w:val="00035400"/>
    <w:rsid w:val="0003651A"/>
    <w:rsid w:val="000400BE"/>
    <w:rsid w:val="00040719"/>
    <w:rsid w:val="00040B4C"/>
    <w:rsid w:val="00040FA2"/>
    <w:rsid w:val="00046AEF"/>
    <w:rsid w:val="0005407A"/>
    <w:rsid w:val="000540B6"/>
    <w:rsid w:val="00054D40"/>
    <w:rsid w:val="000569B2"/>
    <w:rsid w:val="00056A2D"/>
    <w:rsid w:val="00056F45"/>
    <w:rsid w:val="00063018"/>
    <w:rsid w:val="00063CD6"/>
    <w:rsid w:val="00064FC4"/>
    <w:rsid w:val="0006695B"/>
    <w:rsid w:val="00066C9C"/>
    <w:rsid w:val="00066E82"/>
    <w:rsid w:val="00066EE8"/>
    <w:rsid w:val="00070D94"/>
    <w:rsid w:val="00071680"/>
    <w:rsid w:val="00072D29"/>
    <w:rsid w:val="00073068"/>
    <w:rsid w:val="00073D66"/>
    <w:rsid w:val="00074C1B"/>
    <w:rsid w:val="0007516C"/>
    <w:rsid w:val="00075FD6"/>
    <w:rsid w:val="00076F78"/>
    <w:rsid w:val="00080BC2"/>
    <w:rsid w:val="00083100"/>
    <w:rsid w:val="000834D5"/>
    <w:rsid w:val="000839B9"/>
    <w:rsid w:val="000854DD"/>
    <w:rsid w:val="000867DD"/>
    <w:rsid w:val="00087312"/>
    <w:rsid w:val="0009122B"/>
    <w:rsid w:val="000920A9"/>
    <w:rsid w:val="0009265E"/>
    <w:rsid w:val="00094932"/>
    <w:rsid w:val="000965E6"/>
    <w:rsid w:val="00097E01"/>
    <w:rsid w:val="000A059A"/>
    <w:rsid w:val="000A0D67"/>
    <w:rsid w:val="000A2B86"/>
    <w:rsid w:val="000A4139"/>
    <w:rsid w:val="000A4C13"/>
    <w:rsid w:val="000A5B7E"/>
    <w:rsid w:val="000A5D6B"/>
    <w:rsid w:val="000A6647"/>
    <w:rsid w:val="000A699F"/>
    <w:rsid w:val="000A6A40"/>
    <w:rsid w:val="000A7FEE"/>
    <w:rsid w:val="000B0A8C"/>
    <w:rsid w:val="000B22C2"/>
    <w:rsid w:val="000B27B6"/>
    <w:rsid w:val="000B5334"/>
    <w:rsid w:val="000B5398"/>
    <w:rsid w:val="000B5517"/>
    <w:rsid w:val="000B609C"/>
    <w:rsid w:val="000B7678"/>
    <w:rsid w:val="000B7F2F"/>
    <w:rsid w:val="000C0C0A"/>
    <w:rsid w:val="000C1915"/>
    <w:rsid w:val="000C2D12"/>
    <w:rsid w:val="000C4F28"/>
    <w:rsid w:val="000C5B95"/>
    <w:rsid w:val="000C5DB2"/>
    <w:rsid w:val="000C6B99"/>
    <w:rsid w:val="000C6E09"/>
    <w:rsid w:val="000C729E"/>
    <w:rsid w:val="000D14FC"/>
    <w:rsid w:val="000D3340"/>
    <w:rsid w:val="000D5561"/>
    <w:rsid w:val="000D5FBA"/>
    <w:rsid w:val="000D6A30"/>
    <w:rsid w:val="000D723E"/>
    <w:rsid w:val="000D7ED5"/>
    <w:rsid w:val="000E093F"/>
    <w:rsid w:val="000E0EAD"/>
    <w:rsid w:val="000E3350"/>
    <w:rsid w:val="000E3A81"/>
    <w:rsid w:val="000E3D72"/>
    <w:rsid w:val="000E509D"/>
    <w:rsid w:val="000E6F18"/>
    <w:rsid w:val="000E73DC"/>
    <w:rsid w:val="000F0036"/>
    <w:rsid w:val="000F0E81"/>
    <w:rsid w:val="000F11CF"/>
    <w:rsid w:val="000F2162"/>
    <w:rsid w:val="000F49F7"/>
    <w:rsid w:val="000F559A"/>
    <w:rsid w:val="000F67D6"/>
    <w:rsid w:val="00100BE6"/>
    <w:rsid w:val="00102592"/>
    <w:rsid w:val="0010314E"/>
    <w:rsid w:val="00105343"/>
    <w:rsid w:val="00106474"/>
    <w:rsid w:val="0010761B"/>
    <w:rsid w:val="0010768E"/>
    <w:rsid w:val="001102D8"/>
    <w:rsid w:val="00112F77"/>
    <w:rsid w:val="00113923"/>
    <w:rsid w:val="001147D0"/>
    <w:rsid w:val="00115499"/>
    <w:rsid w:val="00116037"/>
    <w:rsid w:val="0011654F"/>
    <w:rsid w:val="00116C69"/>
    <w:rsid w:val="0012476E"/>
    <w:rsid w:val="00125C29"/>
    <w:rsid w:val="00126D38"/>
    <w:rsid w:val="00126E8A"/>
    <w:rsid w:val="001272C2"/>
    <w:rsid w:val="00132880"/>
    <w:rsid w:val="00134AE4"/>
    <w:rsid w:val="0013677B"/>
    <w:rsid w:val="0013751E"/>
    <w:rsid w:val="00140A0D"/>
    <w:rsid w:val="001413DD"/>
    <w:rsid w:val="001417C2"/>
    <w:rsid w:val="0014235A"/>
    <w:rsid w:val="001425DE"/>
    <w:rsid w:val="00143041"/>
    <w:rsid w:val="001468CF"/>
    <w:rsid w:val="001477E1"/>
    <w:rsid w:val="001479C0"/>
    <w:rsid w:val="001509AC"/>
    <w:rsid w:val="00150D93"/>
    <w:rsid w:val="001533CC"/>
    <w:rsid w:val="00153FA6"/>
    <w:rsid w:val="001542F6"/>
    <w:rsid w:val="001548F6"/>
    <w:rsid w:val="00156DF9"/>
    <w:rsid w:val="00157280"/>
    <w:rsid w:val="001602E2"/>
    <w:rsid w:val="001613E2"/>
    <w:rsid w:val="00163901"/>
    <w:rsid w:val="00164376"/>
    <w:rsid w:val="00167A1D"/>
    <w:rsid w:val="00170E70"/>
    <w:rsid w:val="00171E6C"/>
    <w:rsid w:val="001720CC"/>
    <w:rsid w:val="0017312C"/>
    <w:rsid w:val="00173496"/>
    <w:rsid w:val="001761B9"/>
    <w:rsid w:val="00180C8C"/>
    <w:rsid w:val="00180F36"/>
    <w:rsid w:val="00181F17"/>
    <w:rsid w:val="001828D6"/>
    <w:rsid w:val="001838C4"/>
    <w:rsid w:val="0018421A"/>
    <w:rsid w:val="00185DB0"/>
    <w:rsid w:val="00190747"/>
    <w:rsid w:val="0019111E"/>
    <w:rsid w:val="00193866"/>
    <w:rsid w:val="00194A60"/>
    <w:rsid w:val="00194CF8"/>
    <w:rsid w:val="00195054"/>
    <w:rsid w:val="00195A52"/>
    <w:rsid w:val="001961A8"/>
    <w:rsid w:val="001A1348"/>
    <w:rsid w:val="001A2955"/>
    <w:rsid w:val="001A38F4"/>
    <w:rsid w:val="001A4993"/>
    <w:rsid w:val="001A52AC"/>
    <w:rsid w:val="001A769E"/>
    <w:rsid w:val="001A78F3"/>
    <w:rsid w:val="001A7CF5"/>
    <w:rsid w:val="001B0745"/>
    <w:rsid w:val="001B09C2"/>
    <w:rsid w:val="001B19D1"/>
    <w:rsid w:val="001B1E22"/>
    <w:rsid w:val="001B258E"/>
    <w:rsid w:val="001B2F6C"/>
    <w:rsid w:val="001B3074"/>
    <w:rsid w:val="001C005C"/>
    <w:rsid w:val="001C4728"/>
    <w:rsid w:val="001C4A22"/>
    <w:rsid w:val="001C729B"/>
    <w:rsid w:val="001C7598"/>
    <w:rsid w:val="001C7D33"/>
    <w:rsid w:val="001D2F38"/>
    <w:rsid w:val="001D3823"/>
    <w:rsid w:val="001D6AEB"/>
    <w:rsid w:val="001E22BB"/>
    <w:rsid w:val="001E38F2"/>
    <w:rsid w:val="001E42E8"/>
    <w:rsid w:val="001E4456"/>
    <w:rsid w:val="001E4D95"/>
    <w:rsid w:val="001E6510"/>
    <w:rsid w:val="001E67ED"/>
    <w:rsid w:val="001E7369"/>
    <w:rsid w:val="001E7D40"/>
    <w:rsid w:val="001F09C2"/>
    <w:rsid w:val="001F1143"/>
    <w:rsid w:val="001F1543"/>
    <w:rsid w:val="001F3C4D"/>
    <w:rsid w:val="001F45C5"/>
    <w:rsid w:val="001F4794"/>
    <w:rsid w:val="001F50E6"/>
    <w:rsid w:val="001F6EC1"/>
    <w:rsid w:val="00202DC0"/>
    <w:rsid w:val="002041D9"/>
    <w:rsid w:val="00205252"/>
    <w:rsid w:val="0020525A"/>
    <w:rsid w:val="002078E8"/>
    <w:rsid w:val="00211A9E"/>
    <w:rsid w:val="00214018"/>
    <w:rsid w:val="002157BD"/>
    <w:rsid w:val="002160F7"/>
    <w:rsid w:val="00217000"/>
    <w:rsid w:val="00220B37"/>
    <w:rsid w:val="00222836"/>
    <w:rsid w:val="002229CA"/>
    <w:rsid w:val="00223AD4"/>
    <w:rsid w:val="00223B84"/>
    <w:rsid w:val="00225B72"/>
    <w:rsid w:val="00226424"/>
    <w:rsid w:val="002266D0"/>
    <w:rsid w:val="00227AFB"/>
    <w:rsid w:val="00230536"/>
    <w:rsid w:val="0023257B"/>
    <w:rsid w:val="002338AF"/>
    <w:rsid w:val="00233AB9"/>
    <w:rsid w:val="00234CEA"/>
    <w:rsid w:val="00235C4E"/>
    <w:rsid w:val="00236809"/>
    <w:rsid w:val="002403C5"/>
    <w:rsid w:val="00241B8F"/>
    <w:rsid w:val="00244873"/>
    <w:rsid w:val="00244E54"/>
    <w:rsid w:val="00244E74"/>
    <w:rsid w:val="00245F3C"/>
    <w:rsid w:val="00247D88"/>
    <w:rsid w:val="00250E41"/>
    <w:rsid w:val="0025115D"/>
    <w:rsid w:val="00252306"/>
    <w:rsid w:val="00253B4E"/>
    <w:rsid w:val="002563D4"/>
    <w:rsid w:val="0025742B"/>
    <w:rsid w:val="00261839"/>
    <w:rsid w:val="002648EF"/>
    <w:rsid w:val="00266D74"/>
    <w:rsid w:val="00267054"/>
    <w:rsid w:val="00270E9A"/>
    <w:rsid w:val="0027101F"/>
    <w:rsid w:val="002750C7"/>
    <w:rsid w:val="00275171"/>
    <w:rsid w:val="00276E99"/>
    <w:rsid w:val="00277364"/>
    <w:rsid w:val="0027783F"/>
    <w:rsid w:val="0028097F"/>
    <w:rsid w:val="002839BC"/>
    <w:rsid w:val="00283A22"/>
    <w:rsid w:val="00285033"/>
    <w:rsid w:val="002860BC"/>
    <w:rsid w:val="002861E8"/>
    <w:rsid w:val="002920A0"/>
    <w:rsid w:val="00293668"/>
    <w:rsid w:val="0029379F"/>
    <w:rsid w:val="00294143"/>
    <w:rsid w:val="00295837"/>
    <w:rsid w:val="002967B5"/>
    <w:rsid w:val="00296DCB"/>
    <w:rsid w:val="00297D55"/>
    <w:rsid w:val="002A08B4"/>
    <w:rsid w:val="002A2D62"/>
    <w:rsid w:val="002A3D5C"/>
    <w:rsid w:val="002A673B"/>
    <w:rsid w:val="002A6A62"/>
    <w:rsid w:val="002A7CD7"/>
    <w:rsid w:val="002B01A5"/>
    <w:rsid w:val="002B190A"/>
    <w:rsid w:val="002B2C7E"/>
    <w:rsid w:val="002B3FC5"/>
    <w:rsid w:val="002B450B"/>
    <w:rsid w:val="002B6B84"/>
    <w:rsid w:val="002B6F63"/>
    <w:rsid w:val="002C31A8"/>
    <w:rsid w:val="002C34B8"/>
    <w:rsid w:val="002C3686"/>
    <w:rsid w:val="002C3883"/>
    <w:rsid w:val="002C3F7E"/>
    <w:rsid w:val="002C6F79"/>
    <w:rsid w:val="002C7E78"/>
    <w:rsid w:val="002D0E4E"/>
    <w:rsid w:val="002D19DB"/>
    <w:rsid w:val="002D31F0"/>
    <w:rsid w:val="002D36FC"/>
    <w:rsid w:val="002D44C7"/>
    <w:rsid w:val="002D49FC"/>
    <w:rsid w:val="002D4EC1"/>
    <w:rsid w:val="002D4ED8"/>
    <w:rsid w:val="002D613E"/>
    <w:rsid w:val="002D66B3"/>
    <w:rsid w:val="002E07EA"/>
    <w:rsid w:val="002E0A85"/>
    <w:rsid w:val="002E146F"/>
    <w:rsid w:val="002E67AB"/>
    <w:rsid w:val="002F05B5"/>
    <w:rsid w:val="002F09B8"/>
    <w:rsid w:val="002F1B8D"/>
    <w:rsid w:val="002F32D8"/>
    <w:rsid w:val="002F34F0"/>
    <w:rsid w:val="002F3888"/>
    <w:rsid w:val="002F3CD0"/>
    <w:rsid w:val="002F3D9D"/>
    <w:rsid w:val="002F4486"/>
    <w:rsid w:val="002F4AF4"/>
    <w:rsid w:val="002F5759"/>
    <w:rsid w:val="002F6E37"/>
    <w:rsid w:val="00300386"/>
    <w:rsid w:val="0030130F"/>
    <w:rsid w:val="0030276C"/>
    <w:rsid w:val="00303335"/>
    <w:rsid w:val="0030396C"/>
    <w:rsid w:val="0030464A"/>
    <w:rsid w:val="003062C5"/>
    <w:rsid w:val="00307601"/>
    <w:rsid w:val="003105D0"/>
    <w:rsid w:val="003123EB"/>
    <w:rsid w:val="00313A44"/>
    <w:rsid w:val="003144A9"/>
    <w:rsid w:val="0031540E"/>
    <w:rsid w:val="00316457"/>
    <w:rsid w:val="00322694"/>
    <w:rsid w:val="003243C6"/>
    <w:rsid w:val="00326CCE"/>
    <w:rsid w:val="00327BF0"/>
    <w:rsid w:val="003301D4"/>
    <w:rsid w:val="00331765"/>
    <w:rsid w:val="003325A0"/>
    <w:rsid w:val="0033310A"/>
    <w:rsid w:val="00333814"/>
    <w:rsid w:val="00333D7F"/>
    <w:rsid w:val="003343DA"/>
    <w:rsid w:val="0033576C"/>
    <w:rsid w:val="00335E77"/>
    <w:rsid w:val="003371CA"/>
    <w:rsid w:val="00337A77"/>
    <w:rsid w:val="0034019F"/>
    <w:rsid w:val="00340275"/>
    <w:rsid w:val="00340B3B"/>
    <w:rsid w:val="00340EFC"/>
    <w:rsid w:val="00341FD2"/>
    <w:rsid w:val="003424CF"/>
    <w:rsid w:val="003425EB"/>
    <w:rsid w:val="003437B5"/>
    <w:rsid w:val="0034423C"/>
    <w:rsid w:val="00344B83"/>
    <w:rsid w:val="00345B78"/>
    <w:rsid w:val="00350074"/>
    <w:rsid w:val="0035094E"/>
    <w:rsid w:val="00351E2A"/>
    <w:rsid w:val="00355C58"/>
    <w:rsid w:val="003568C8"/>
    <w:rsid w:val="003624E8"/>
    <w:rsid w:val="003626D8"/>
    <w:rsid w:val="003639B4"/>
    <w:rsid w:val="00364683"/>
    <w:rsid w:val="003648FD"/>
    <w:rsid w:val="00365259"/>
    <w:rsid w:val="00366B4A"/>
    <w:rsid w:val="003676B6"/>
    <w:rsid w:val="003678BB"/>
    <w:rsid w:val="00370FE8"/>
    <w:rsid w:val="003710A2"/>
    <w:rsid w:val="0037770B"/>
    <w:rsid w:val="00380721"/>
    <w:rsid w:val="0038125F"/>
    <w:rsid w:val="003825CF"/>
    <w:rsid w:val="00382E81"/>
    <w:rsid w:val="00383938"/>
    <w:rsid w:val="00385B6C"/>
    <w:rsid w:val="003865C7"/>
    <w:rsid w:val="003906EE"/>
    <w:rsid w:val="00390C5F"/>
    <w:rsid w:val="00392190"/>
    <w:rsid w:val="003938F7"/>
    <w:rsid w:val="00393AEB"/>
    <w:rsid w:val="00393B6B"/>
    <w:rsid w:val="003952B2"/>
    <w:rsid w:val="003A0A13"/>
    <w:rsid w:val="003A3FEC"/>
    <w:rsid w:val="003A5399"/>
    <w:rsid w:val="003A62D2"/>
    <w:rsid w:val="003A6602"/>
    <w:rsid w:val="003A7120"/>
    <w:rsid w:val="003A7D8B"/>
    <w:rsid w:val="003B1876"/>
    <w:rsid w:val="003B2E57"/>
    <w:rsid w:val="003B590A"/>
    <w:rsid w:val="003C025E"/>
    <w:rsid w:val="003C17CE"/>
    <w:rsid w:val="003C1942"/>
    <w:rsid w:val="003C19A9"/>
    <w:rsid w:val="003C1BCA"/>
    <w:rsid w:val="003C27CC"/>
    <w:rsid w:val="003C3B00"/>
    <w:rsid w:val="003C48D0"/>
    <w:rsid w:val="003C4CF3"/>
    <w:rsid w:val="003C5371"/>
    <w:rsid w:val="003C6B75"/>
    <w:rsid w:val="003C752D"/>
    <w:rsid w:val="003D00AE"/>
    <w:rsid w:val="003D4A91"/>
    <w:rsid w:val="003D4FAE"/>
    <w:rsid w:val="003D6C95"/>
    <w:rsid w:val="003E158C"/>
    <w:rsid w:val="003E1F0D"/>
    <w:rsid w:val="003E2051"/>
    <w:rsid w:val="003E5BCD"/>
    <w:rsid w:val="003E729E"/>
    <w:rsid w:val="003F0590"/>
    <w:rsid w:val="003F2776"/>
    <w:rsid w:val="003F2C86"/>
    <w:rsid w:val="003F4589"/>
    <w:rsid w:val="003F4615"/>
    <w:rsid w:val="003F746C"/>
    <w:rsid w:val="00400C44"/>
    <w:rsid w:val="0040266D"/>
    <w:rsid w:val="0040350F"/>
    <w:rsid w:val="00404D9D"/>
    <w:rsid w:val="00404E31"/>
    <w:rsid w:val="00406A57"/>
    <w:rsid w:val="0040700E"/>
    <w:rsid w:val="0041149D"/>
    <w:rsid w:val="00413198"/>
    <w:rsid w:val="00415DC1"/>
    <w:rsid w:val="004200E3"/>
    <w:rsid w:val="004204D8"/>
    <w:rsid w:val="00420A74"/>
    <w:rsid w:val="00420CA7"/>
    <w:rsid w:val="0042692D"/>
    <w:rsid w:val="004305FD"/>
    <w:rsid w:val="00432AE0"/>
    <w:rsid w:val="0043315C"/>
    <w:rsid w:val="004359C6"/>
    <w:rsid w:val="00440423"/>
    <w:rsid w:val="00440DC5"/>
    <w:rsid w:val="00441502"/>
    <w:rsid w:val="00441797"/>
    <w:rsid w:val="004419FA"/>
    <w:rsid w:val="00441D67"/>
    <w:rsid w:val="00443E06"/>
    <w:rsid w:val="0044637C"/>
    <w:rsid w:val="00450384"/>
    <w:rsid w:val="00451127"/>
    <w:rsid w:val="00451132"/>
    <w:rsid w:val="00453495"/>
    <w:rsid w:val="0045492F"/>
    <w:rsid w:val="00457B38"/>
    <w:rsid w:val="00461590"/>
    <w:rsid w:val="004631C7"/>
    <w:rsid w:val="00466695"/>
    <w:rsid w:val="00467E86"/>
    <w:rsid w:val="00470BA2"/>
    <w:rsid w:val="004721FE"/>
    <w:rsid w:val="00475696"/>
    <w:rsid w:val="00476DBC"/>
    <w:rsid w:val="00476E1F"/>
    <w:rsid w:val="004801D0"/>
    <w:rsid w:val="00480F20"/>
    <w:rsid w:val="00481D09"/>
    <w:rsid w:val="00481F12"/>
    <w:rsid w:val="00483113"/>
    <w:rsid w:val="0048426E"/>
    <w:rsid w:val="00490B46"/>
    <w:rsid w:val="00490BE6"/>
    <w:rsid w:val="00492D2D"/>
    <w:rsid w:val="00492ED9"/>
    <w:rsid w:val="00496BD4"/>
    <w:rsid w:val="00496DE4"/>
    <w:rsid w:val="00496F8F"/>
    <w:rsid w:val="004A058F"/>
    <w:rsid w:val="004A08D9"/>
    <w:rsid w:val="004A1D20"/>
    <w:rsid w:val="004A3A5F"/>
    <w:rsid w:val="004A486D"/>
    <w:rsid w:val="004A61BC"/>
    <w:rsid w:val="004A7160"/>
    <w:rsid w:val="004A7E72"/>
    <w:rsid w:val="004B300D"/>
    <w:rsid w:val="004B5759"/>
    <w:rsid w:val="004B61BF"/>
    <w:rsid w:val="004C0FFD"/>
    <w:rsid w:val="004C138D"/>
    <w:rsid w:val="004C3196"/>
    <w:rsid w:val="004C31EC"/>
    <w:rsid w:val="004C3FF6"/>
    <w:rsid w:val="004C4A1E"/>
    <w:rsid w:val="004C7868"/>
    <w:rsid w:val="004D0EEA"/>
    <w:rsid w:val="004D14D6"/>
    <w:rsid w:val="004D463D"/>
    <w:rsid w:val="004D681C"/>
    <w:rsid w:val="004D6964"/>
    <w:rsid w:val="004E0078"/>
    <w:rsid w:val="004E0B0B"/>
    <w:rsid w:val="004E1770"/>
    <w:rsid w:val="004E5561"/>
    <w:rsid w:val="004E5988"/>
    <w:rsid w:val="004E6256"/>
    <w:rsid w:val="004E6D88"/>
    <w:rsid w:val="004E7323"/>
    <w:rsid w:val="004F19A1"/>
    <w:rsid w:val="004F337B"/>
    <w:rsid w:val="004F3D1E"/>
    <w:rsid w:val="004F563F"/>
    <w:rsid w:val="00502286"/>
    <w:rsid w:val="00502E75"/>
    <w:rsid w:val="00503FD0"/>
    <w:rsid w:val="005042E7"/>
    <w:rsid w:val="00504765"/>
    <w:rsid w:val="00504824"/>
    <w:rsid w:val="00504961"/>
    <w:rsid w:val="00510BBE"/>
    <w:rsid w:val="00511D62"/>
    <w:rsid w:val="00513E0B"/>
    <w:rsid w:val="00515FB3"/>
    <w:rsid w:val="005169E8"/>
    <w:rsid w:val="0051753B"/>
    <w:rsid w:val="005207C0"/>
    <w:rsid w:val="00524AC9"/>
    <w:rsid w:val="00524C9E"/>
    <w:rsid w:val="0052575D"/>
    <w:rsid w:val="005258EF"/>
    <w:rsid w:val="00530075"/>
    <w:rsid w:val="005309BE"/>
    <w:rsid w:val="00532231"/>
    <w:rsid w:val="00533BCD"/>
    <w:rsid w:val="00534735"/>
    <w:rsid w:val="00535DC2"/>
    <w:rsid w:val="005367F7"/>
    <w:rsid w:val="0054379D"/>
    <w:rsid w:val="00547483"/>
    <w:rsid w:val="00547484"/>
    <w:rsid w:val="005476D5"/>
    <w:rsid w:val="0054784E"/>
    <w:rsid w:val="00551DE8"/>
    <w:rsid w:val="00552627"/>
    <w:rsid w:val="00553607"/>
    <w:rsid w:val="00555A42"/>
    <w:rsid w:val="0055760B"/>
    <w:rsid w:val="0055799D"/>
    <w:rsid w:val="00561B12"/>
    <w:rsid w:val="0056337C"/>
    <w:rsid w:val="00566416"/>
    <w:rsid w:val="0056683D"/>
    <w:rsid w:val="00570B9A"/>
    <w:rsid w:val="0057343D"/>
    <w:rsid w:val="00575834"/>
    <w:rsid w:val="0057674C"/>
    <w:rsid w:val="005769DB"/>
    <w:rsid w:val="00577502"/>
    <w:rsid w:val="00580CD6"/>
    <w:rsid w:val="00581110"/>
    <w:rsid w:val="005817BE"/>
    <w:rsid w:val="00582BD4"/>
    <w:rsid w:val="0058336F"/>
    <w:rsid w:val="005918E8"/>
    <w:rsid w:val="00591BFE"/>
    <w:rsid w:val="00593A6F"/>
    <w:rsid w:val="005962BB"/>
    <w:rsid w:val="0059691E"/>
    <w:rsid w:val="005A149F"/>
    <w:rsid w:val="005A267B"/>
    <w:rsid w:val="005A3C48"/>
    <w:rsid w:val="005B20CC"/>
    <w:rsid w:val="005B2148"/>
    <w:rsid w:val="005B58DD"/>
    <w:rsid w:val="005B6276"/>
    <w:rsid w:val="005B7815"/>
    <w:rsid w:val="005B7B5E"/>
    <w:rsid w:val="005C01CA"/>
    <w:rsid w:val="005C2B7A"/>
    <w:rsid w:val="005C6CDC"/>
    <w:rsid w:val="005D04F5"/>
    <w:rsid w:val="005D1929"/>
    <w:rsid w:val="005D1CA7"/>
    <w:rsid w:val="005D23EE"/>
    <w:rsid w:val="005D3683"/>
    <w:rsid w:val="005D44E7"/>
    <w:rsid w:val="005D4F25"/>
    <w:rsid w:val="005D6130"/>
    <w:rsid w:val="005D667E"/>
    <w:rsid w:val="005D7073"/>
    <w:rsid w:val="005D71A9"/>
    <w:rsid w:val="005D7585"/>
    <w:rsid w:val="005E2AA5"/>
    <w:rsid w:val="005E3465"/>
    <w:rsid w:val="005E3A81"/>
    <w:rsid w:val="005E3B93"/>
    <w:rsid w:val="005E41D6"/>
    <w:rsid w:val="005E42AB"/>
    <w:rsid w:val="005E5A0A"/>
    <w:rsid w:val="005E5C3B"/>
    <w:rsid w:val="005E64C1"/>
    <w:rsid w:val="005E7677"/>
    <w:rsid w:val="005E7DD9"/>
    <w:rsid w:val="005F0395"/>
    <w:rsid w:val="005F041A"/>
    <w:rsid w:val="005F1CF3"/>
    <w:rsid w:val="005F3293"/>
    <w:rsid w:val="005F35D5"/>
    <w:rsid w:val="005F60DF"/>
    <w:rsid w:val="00600233"/>
    <w:rsid w:val="0060114E"/>
    <w:rsid w:val="0060115F"/>
    <w:rsid w:val="0060178A"/>
    <w:rsid w:val="00602AB4"/>
    <w:rsid w:val="00605E19"/>
    <w:rsid w:val="00605E37"/>
    <w:rsid w:val="00607346"/>
    <w:rsid w:val="006105EF"/>
    <w:rsid w:val="00611C03"/>
    <w:rsid w:val="006125EE"/>
    <w:rsid w:val="00612FA6"/>
    <w:rsid w:val="0061434D"/>
    <w:rsid w:val="00614EAC"/>
    <w:rsid w:val="0061544F"/>
    <w:rsid w:val="00615A16"/>
    <w:rsid w:val="00615DEB"/>
    <w:rsid w:val="00616FF8"/>
    <w:rsid w:val="00617B39"/>
    <w:rsid w:val="00620EC6"/>
    <w:rsid w:val="00621066"/>
    <w:rsid w:val="00621113"/>
    <w:rsid w:val="006213DD"/>
    <w:rsid w:val="0062152B"/>
    <w:rsid w:val="006216B8"/>
    <w:rsid w:val="00623939"/>
    <w:rsid w:val="00623C0A"/>
    <w:rsid w:val="00625E12"/>
    <w:rsid w:val="00625E17"/>
    <w:rsid w:val="00626138"/>
    <w:rsid w:val="0062636D"/>
    <w:rsid w:val="006269ED"/>
    <w:rsid w:val="006302C9"/>
    <w:rsid w:val="00631F20"/>
    <w:rsid w:val="00633504"/>
    <w:rsid w:val="0063379C"/>
    <w:rsid w:val="006348AF"/>
    <w:rsid w:val="006360CF"/>
    <w:rsid w:val="00636D69"/>
    <w:rsid w:val="00636EA2"/>
    <w:rsid w:val="0063759C"/>
    <w:rsid w:val="00642A45"/>
    <w:rsid w:val="00642B73"/>
    <w:rsid w:val="00644384"/>
    <w:rsid w:val="0064622D"/>
    <w:rsid w:val="0064747B"/>
    <w:rsid w:val="0064777A"/>
    <w:rsid w:val="006477CF"/>
    <w:rsid w:val="006527A4"/>
    <w:rsid w:val="006557A5"/>
    <w:rsid w:val="00655ECC"/>
    <w:rsid w:val="0065773E"/>
    <w:rsid w:val="00660101"/>
    <w:rsid w:val="0066098F"/>
    <w:rsid w:val="0066113E"/>
    <w:rsid w:val="006620A3"/>
    <w:rsid w:val="0066230B"/>
    <w:rsid w:val="00662B3B"/>
    <w:rsid w:val="006631E0"/>
    <w:rsid w:val="00663FAE"/>
    <w:rsid w:val="006666D5"/>
    <w:rsid w:val="00666B5D"/>
    <w:rsid w:val="00666EB3"/>
    <w:rsid w:val="00667BF5"/>
    <w:rsid w:val="0067371D"/>
    <w:rsid w:val="00673CB1"/>
    <w:rsid w:val="006744B2"/>
    <w:rsid w:val="00674FC9"/>
    <w:rsid w:val="006753AD"/>
    <w:rsid w:val="00676243"/>
    <w:rsid w:val="00680B08"/>
    <w:rsid w:val="00682222"/>
    <w:rsid w:val="006837C6"/>
    <w:rsid w:val="00683AAE"/>
    <w:rsid w:val="0068436B"/>
    <w:rsid w:val="00690FC3"/>
    <w:rsid w:val="00691B4E"/>
    <w:rsid w:val="0069218C"/>
    <w:rsid w:val="006943C3"/>
    <w:rsid w:val="00695AD0"/>
    <w:rsid w:val="00695D89"/>
    <w:rsid w:val="006969F3"/>
    <w:rsid w:val="006A0148"/>
    <w:rsid w:val="006A0481"/>
    <w:rsid w:val="006A295E"/>
    <w:rsid w:val="006A323D"/>
    <w:rsid w:val="006A77FA"/>
    <w:rsid w:val="006B0460"/>
    <w:rsid w:val="006B0A8E"/>
    <w:rsid w:val="006B2E52"/>
    <w:rsid w:val="006B5C8B"/>
    <w:rsid w:val="006B6A1B"/>
    <w:rsid w:val="006B6B15"/>
    <w:rsid w:val="006B6D2A"/>
    <w:rsid w:val="006B6D3D"/>
    <w:rsid w:val="006C0BC9"/>
    <w:rsid w:val="006C260C"/>
    <w:rsid w:val="006C3F61"/>
    <w:rsid w:val="006C4E32"/>
    <w:rsid w:val="006C6770"/>
    <w:rsid w:val="006D168B"/>
    <w:rsid w:val="006D1DF8"/>
    <w:rsid w:val="006D3C33"/>
    <w:rsid w:val="006D4184"/>
    <w:rsid w:val="006D43AF"/>
    <w:rsid w:val="006D4B03"/>
    <w:rsid w:val="006D5DD9"/>
    <w:rsid w:val="006E099C"/>
    <w:rsid w:val="006E0A6A"/>
    <w:rsid w:val="006E2CAE"/>
    <w:rsid w:val="006E2FCD"/>
    <w:rsid w:val="006E4957"/>
    <w:rsid w:val="006E58E7"/>
    <w:rsid w:val="006E59C0"/>
    <w:rsid w:val="006E5E30"/>
    <w:rsid w:val="006E6F35"/>
    <w:rsid w:val="006F3C24"/>
    <w:rsid w:val="006F4366"/>
    <w:rsid w:val="00700CFB"/>
    <w:rsid w:val="00704814"/>
    <w:rsid w:val="00705A8C"/>
    <w:rsid w:val="007075D4"/>
    <w:rsid w:val="00711A2A"/>
    <w:rsid w:val="007125F1"/>
    <w:rsid w:val="00712AF5"/>
    <w:rsid w:val="0071346A"/>
    <w:rsid w:val="007141D5"/>
    <w:rsid w:val="00716878"/>
    <w:rsid w:val="00720475"/>
    <w:rsid w:val="00721ADD"/>
    <w:rsid w:val="00723030"/>
    <w:rsid w:val="00724989"/>
    <w:rsid w:val="00731338"/>
    <w:rsid w:val="00732680"/>
    <w:rsid w:val="00732D92"/>
    <w:rsid w:val="00734190"/>
    <w:rsid w:val="00735460"/>
    <w:rsid w:val="00735731"/>
    <w:rsid w:val="00736E33"/>
    <w:rsid w:val="00737DCB"/>
    <w:rsid w:val="00740586"/>
    <w:rsid w:val="00742C05"/>
    <w:rsid w:val="0074377A"/>
    <w:rsid w:val="00751023"/>
    <w:rsid w:val="007510D3"/>
    <w:rsid w:val="0075228F"/>
    <w:rsid w:val="0075349D"/>
    <w:rsid w:val="00753E22"/>
    <w:rsid w:val="007567C7"/>
    <w:rsid w:val="00756FEE"/>
    <w:rsid w:val="007605BF"/>
    <w:rsid w:val="0076315F"/>
    <w:rsid w:val="00764723"/>
    <w:rsid w:val="00764FE2"/>
    <w:rsid w:val="00767E9E"/>
    <w:rsid w:val="00770DB9"/>
    <w:rsid w:val="0077144E"/>
    <w:rsid w:val="007729C1"/>
    <w:rsid w:val="0077300E"/>
    <w:rsid w:val="00773F94"/>
    <w:rsid w:val="007743D0"/>
    <w:rsid w:val="0077564C"/>
    <w:rsid w:val="0077610C"/>
    <w:rsid w:val="00777038"/>
    <w:rsid w:val="00780192"/>
    <w:rsid w:val="0078168F"/>
    <w:rsid w:val="00782568"/>
    <w:rsid w:val="00783E54"/>
    <w:rsid w:val="00784164"/>
    <w:rsid w:val="00784F79"/>
    <w:rsid w:val="007872BA"/>
    <w:rsid w:val="00787C6D"/>
    <w:rsid w:val="00790B72"/>
    <w:rsid w:val="00790E6D"/>
    <w:rsid w:val="00791FB1"/>
    <w:rsid w:val="007924CB"/>
    <w:rsid w:val="007925AB"/>
    <w:rsid w:val="00792B7F"/>
    <w:rsid w:val="0079364A"/>
    <w:rsid w:val="007945BD"/>
    <w:rsid w:val="00794A0D"/>
    <w:rsid w:val="0079605D"/>
    <w:rsid w:val="007964D6"/>
    <w:rsid w:val="0079700E"/>
    <w:rsid w:val="007A04C0"/>
    <w:rsid w:val="007A1107"/>
    <w:rsid w:val="007A5465"/>
    <w:rsid w:val="007A5AAE"/>
    <w:rsid w:val="007A63B8"/>
    <w:rsid w:val="007A7866"/>
    <w:rsid w:val="007A7EA2"/>
    <w:rsid w:val="007B1624"/>
    <w:rsid w:val="007B25BF"/>
    <w:rsid w:val="007B45E7"/>
    <w:rsid w:val="007B565A"/>
    <w:rsid w:val="007B61D0"/>
    <w:rsid w:val="007B632C"/>
    <w:rsid w:val="007B7716"/>
    <w:rsid w:val="007C6B8A"/>
    <w:rsid w:val="007C7E6E"/>
    <w:rsid w:val="007D1174"/>
    <w:rsid w:val="007D1C73"/>
    <w:rsid w:val="007D3DDE"/>
    <w:rsid w:val="007E1CC7"/>
    <w:rsid w:val="007E49D5"/>
    <w:rsid w:val="007E5513"/>
    <w:rsid w:val="007F1C24"/>
    <w:rsid w:val="007F3724"/>
    <w:rsid w:val="007F3F86"/>
    <w:rsid w:val="007F532A"/>
    <w:rsid w:val="007F6A66"/>
    <w:rsid w:val="007F793B"/>
    <w:rsid w:val="008002FC"/>
    <w:rsid w:val="00802957"/>
    <w:rsid w:val="00804486"/>
    <w:rsid w:val="0080537C"/>
    <w:rsid w:val="008055CB"/>
    <w:rsid w:val="00805E0D"/>
    <w:rsid w:val="008062F1"/>
    <w:rsid w:val="0080682A"/>
    <w:rsid w:val="0081274B"/>
    <w:rsid w:val="008162AD"/>
    <w:rsid w:val="00820397"/>
    <w:rsid w:val="00821A71"/>
    <w:rsid w:val="00822843"/>
    <w:rsid w:val="00822B94"/>
    <w:rsid w:val="00824AED"/>
    <w:rsid w:val="00825530"/>
    <w:rsid w:val="0082568B"/>
    <w:rsid w:val="008258A6"/>
    <w:rsid w:val="0082629E"/>
    <w:rsid w:val="008264C6"/>
    <w:rsid w:val="00826F22"/>
    <w:rsid w:val="00827240"/>
    <w:rsid w:val="00827905"/>
    <w:rsid w:val="00830166"/>
    <w:rsid w:val="0083417B"/>
    <w:rsid w:val="0083477F"/>
    <w:rsid w:val="0083515B"/>
    <w:rsid w:val="00835DDC"/>
    <w:rsid w:val="008362A6"/>
    <w:rsid w:val="0084121F"/>
    <w:rsid w:val="00841ED7"/>
    <w:rsid w:val="00843D43"/>
    <w:rsid w:val="0084667C"/>
    <w:rsid w:val="0084767B"/>
    <w:rsid w:val="00851DB0"/>
    <w:rsid w:val="00853456"/>
    <w:rsid w:val="00853BA6"/>
    <w:rsid w:val="00860FB7"/>
    <w:rsid w:val="008610E3"/>
    <w:rsid w:val="008617BE"/>
    <w:rsid w:val="00867120"/>
    <w:rsid w:val="00870561"/>
    <w:rsid w:val="008757B1"/>
    <w:rsid w:val="00875E5A"/>
    <w:rsid w:val="00876CAB"/>
    <w:rsid w:val="00877134"/>
    <w:rsid w:val="00877596"/>
    <w:rsid w:val="00880707"/>
    <w:rsid w:val="008837B4"/>
    <w:rsid w:val="008846FE"/>
    <w:rsid w:val="00887706"/>
    <w:rsid w:val="00887AAF"/>
    <w:rsid w:val="00890508"/>
    <w:rsid w:val="00892218"/>
    <w:rsid w:val="0089248D"/>
    <w:rsid w:val="00894B5C"/>
    <w:rsid w:val="00895709"/>
    <w:rsid w:val="00896534"/>
    <w:rsid w:val="00896F78"/>
    <w:rsid w:val="00897483"/>
    <w:rsid w:val="008974B6"/>
    <w:rsid w:val="008A095D"/>
    <w:rsid w:val="008A11E9"/>
    <w:rsid w:val="008A1A34"/>
    <w:rsid w:val="008A3747"/>
    <w:rsid w:val="008A507C"/>
    <w:rsid w:val="008A59BE"/>
    <w:rsid w:val="008A5B90"/>
    <w:rsid w:val="008B02C8"/>
    <w:rsid w:val="008B0AFA"/>
    <w:rsid w:val="008B5053"/>
    <w:rsid w:val="008B58F8"/>
    <w:rsid w:val="008C1480"/>
    <w:rsid w:val="008C28AA"/>
    <w:rsid w:val="008C4586"/>
    <w:rsid w:val="008C5975"/>
    <w:rsid w:val="008C6CF9"/>
    <w:rsid w:val="008D169D"/>
    <w:rsid w:val="008D1DC3"/>
    <w:rsid w:val="008D1E09"/>
    <w:rsid w:val="008D552E"/>
    <w:rsid w:val="008D61EC"/>
    <w:rsid w:val="008D6372"/>
    <w:rsid w:val="008D6988"/>
    <w:rsid w:val="008D777F"/>
    <w:rsid w:val="008D7F56"/>
    <w:rsid w:val="008E35B6"/>
    <w:rsid w:val="008E4378"/>
    <w:rsid w:val="008E5026"/>
    <w:rsid w:val="008E5611"/>
    <w:rsid w:val="008E749D"/>
    <w:rsid w:val="008E7EE7"/>
    <w:rsid w:val="008F10A2"/>
    <w:rsid w:val="008F198F"/>
    <w:rsid w:val="008F2D12"/>
    <w:rsid w:val="008F51DB"/>
    <w:rsid w:val="008F5AB4"/>
    <w:rsid w:val="008F5B92"/>
    <w:rsid w:val="008F6876"/>
    <w:rsid w:val="008F6AC5"/>
    <w:rsid w:val="008F7634"/>
    <w:rsid w:val="0090022E"/>
    <w:rsid w:val="00900CA4"/>
    <w:rsid w:val="00902239"/>
    <w:rsid w:val="0090224E"/>
    <w:rsid w:val="009027A2"/>
    <w:rsid w:val="0090291D"/>
    <w:rsid w:val="0090393E"/>
    <w:rsid w:val="0090413C"/>
    <w:rsid w:val="009057FB"/>
    <w:rsid w:val="00907288"/>
    <w:rsid w:val="0090750D"/>
    <w:rsid w:val="009078B6"/>
    <w:rsid w:val="00907B13"/>
    <w:rsid w:val="009102C7"/>
    <w:rsid w:val="009106AF"/>
    <w:rsid w:val="00911B8A"/>
    <w:rsid w:val="00913296"/>
    <w:rsid w:val="009135AE"/>
    <w:rsid w:val="009138A6"/>
    <w:rsid w:val="00916795"/>
    <w:rsid w:val="00916EB2"/>
    <w:rsid w:val="0092426B"/>
    <w:rsid w:val="009250A2"/>
    <w:rsid w:val="009252D2"/>
    <w:rsid w:val="00925CC0"/>
    <w:rsid w:val="00926981"/>
    <w:rsid w:val="00930A66"/>
    <w:rsid w:val="009325B5"/>
    <w:rsid w:val="00933ED7"/>
    <w:rsid w:val="00934165"/>
    <w:rsid w:val="009346C1"/>
    <w:rsid w:val="009347DD"/>
    <w:rsid w:val="00936D05"/>
    <w:rsid w:val="009408DB"/>
    <w:rsid w:val="00941E24"/>
    <w:rsid w:val="0094327D"/>
    <w:rsid w:val="009432DC"/>
    <w:rsid w:val="0094334B"/>
    <w:rsid w:val="00943D0D"/>
    <w:rsid w:val="009440EE"/>
    <w:rsid w:val="00945A6E"/>
    <w:rsid w:val="00946111"/>
    <w:rsid w:val="0094669A"/>
    <w:rsid w:val="00947594"/>
    <w:rsid w:val="00950B16"/>
    <w:rsid w:val="0095555C"/>
    <w:rsid w:val="00955AE7"/>
    <w:rsid w:val="00955C84"/>
    <w:rsid w:val="009566F3"/>
    <w:rsid w:val="00956E09"/>
    <w:rsid w:val="00961219"/>
    <w:rsid w:val="009613BA"/>
    <w:rsid w:val="0096359C"/>
    <w:rsid w:val="00964555"/>
    <w:rsid w:val="009662E5"/>
    <w:rsid w:val="00967521"/>
    <w:rsid w:val="009719F8"/>
    <w:rsid w:val="00971AD0"/>
    <w:rsid w:val="009722EE"/>
    <w:rsid w:val="00973BE0"/>
    <w:rsid w:val="00975651"/>
    <w:rsid w:val="00977518"/>
    <w:rsid w:val="009800F6"/>
    <w:rsid w:val="009806BC"/>
    <w:rsid w:val="0098171C"/>
    <w:rsid w:val="00981EB1"/>
    <w:rsid w:val="0098697B"/>
    <w:rsid w:val="009877AE"/>
    <w:rsid w:val="00987820"/>
    <w:rsid w:val="00987AE1"/>
    <w:rsid w:val="00993EFF"/>
    <w:rsid w:val="00994A0C"/>
    <w:rsid w:val="00996728"/>
    <w:rsid w:val="00997EB1"/>
    <w:rsid w:val="009A0FE6"/>
    <w:rsid w:val="009A2306"/>
    <w:rsid w:val="009A2B19"/>
    <w:rsid w:val="009A4CF2"/>
    <w:rsid w:val="009A51A1"/>
    <w:rsid w:val="009A5E2F"/>
    <w:rsid w:val="009A60F4"/>
    <w:rsid w:val="009A673F"/>
    <w:rsid w:val="009A6EB2"/>
    <w:rsid w:val="009B0B72"/>
    <w:rsid w:val="009B3FC9"/>
    <w:rsid w:val="009B5827"/>
    <w:rsid w:val="009B68A2"/>
    <w:rsid w:val="009B7CEE"/>
    <w:rsid w:val="009C06A7"/>
    <w:rsid w:val="009C0CAB"/>
    <w:rsid w:val="009C22B8"/>
    <w:rsid w:val="009C23E5"/>
    <w:rsid w:val="009C45AC"/>
    <w:rsid w:val="009C4683"/>
    <w:rsid w:val="009C64FF"/>
    <w:rsid w:val="009D0618"/>
    <w:rsid w:val="009D2FFA"/>
    <w:rsid w:val="009D3451"/>
    <w:rsid w:val="009D5041"/>
    <w:rsid w:val="009D505B"/>
    <w:rsid w:val="009D6041"/>
    <w:rsid w:val="009D6CD5"/>
    <w:rsid w:val="009D74F7"/>
    <w:rsid w:val="009E4626"/>
    <w:rsid w:val="009E552E"/>
    <w:rsid w:val="009F1F12"/>
    <w:rsid w:val="009F40BB"/>
    <w:rsid w:val="009F4E14"/>
    <w:rsid w:val="00A00692"/>
    <w:rsid w:val="00A00A29"/>
    <w:rsid w:val="00A03846"/>
    <w:rsid w:val="00A060E1"/>
    <w:rsid w:val="00A060EA"/>
    <w:rsid w:val="00A06D26"/>
    <w:rsid w:val="00A078D9"/>
    <w:rsid w:val="00A11422"/>
    <w:rsid w:val="00A114D2"/>
    <w:rsid w:val="00A1307F"/>
    <w:rsid w:val="00A13979"/>
    <w:rsid w:val="00A15554"/>
    <w:rsid w:val="00A17CF6"/>
    <w:rsid w:val="00A17D4A"/>
    <w:rsid w:val="00A20258"/>
    <w:rsid w:val="00A20899"/>
    <w:rsid w:val="00A235B0"/>
    <w:rsid w:val="00A23E27"/>
    <w:rsid w:val="00A25460"/>
    <w:rsid w:val="00A3120D"/>
    <w:rsid w:val="00A3124E"/>
    <w:rsid w:val="00A3213D"/>
    <w:rsid w:val="00A40649"/>
    <w:rsid w:val="00A4133D"/>
    <w:rsid w:val="00A42089"/>
    <w:rsid w:val="00A42856"/>
    <w:rsid w:val="00A4464E"/>
    <w:rsid w:val="00A45F06"/>
    <w:rsid w:val="00A460AC"/>
    <w:rsid w:val="00A50B8C"/>
    <w:rsid w:val="00A520AF"/>
    <w:rsid w:val="00A52207"/>
    <w:rsid w:val="00A5515C"/>
    <w:rsid w:val="00A552DE"/>
    <w:rsid w:val="00A57B8B"/>
    <w:rsid w:val="00A634A2"/>
    <w:rsid w:val="00A64883"/>
    <w:rsid w:val="00A64E4D"/>
    <w:rsid w:val="00A707DB"/>
    <w:rsid w:val="00A70929"/>
    <w:rsid w:val="00A7103C"/>
    <w:rsid w:val="00A730AB"/>
    <w:rsid w:val="00A74326"/>
    <w:rsid w:val="00A75561"/>
    <w:rsid w:val="00A8087C"/>
    <w:rsid w:val="00A81AC9"/>
    <w:rsid w:val="00A82215"/>
    <w:rsid w:val="00A8429C"/>
    <w:rsid w:val="00A853C7"/>
    <w:rsid w:val="00A85F4E"/>
    <w:rsid w:val="00A87B4B"/>
    <w:rsid w:val="00A87BDA"/>
    <w:rsid w:val="00A90A58"/>
    <w:rsid w:val="00A90BAA"/>
    <w:rsid w:val="00A90CD5"/>
    <w:rsid w:val="00A9185A"/>
    <w:rsid w:val="00A929D1"/>
    <w:rsid w:val="00A92AA2"/>
    <w:rsid w:val="00A93E26"/>
    <w:rsid w:val="00A94BDF"/>
    <w:rsid w:val="00A95D50"/>
    <w:rsid w:val="00A961E5"/>
    <w:rsid w:val="00A965B2"/>
    <w:rsid w:val="00A96D9E"/>
    <w:rsid w:val="00AA1592"/>
    <w:rsid w:val="00AA25B8"/>
    <w:rsid w:val="00AA342A"/>
    <w:rsid w:val="00AB006A"/>
    <w:rsid w:val="00AB0A1F"/>
    <w:rsid w:val="00AB1F8C"/>
    <w:rsid w:val="00AB2EB5"/>
    <w:rsid w:val="00AB658E"/>
    <w:rsid w:val="00AC0A47"/>
    <w:rsid w:val="00AC19DC"/>
    <w:rsid w:val="00AC44B0"/>
    <w:rsid w:val="00AC49D5"/>
    <w:rsid w:val="00AC5099"/>
    <w:rsid w:val="00AC75CF"/>
    <w:rsid w:val="00AC77AD"/>
    <w:rsid w:val="00AD0115"/>
    <w:rsid w:val="00AD0984"/>
    <w:rsid w:val="00AD1761"/>
    <w:rsid w:val="00AD2457"/>
    <w:rsid w:val="00AD5D1A"/>
    <w:rsid w:val="00AD607F"/>
    <w:rsid w:val="00AD7578"/>
    <w:rsid w:val="00AD7603"/>
    <w:rsid w:val="00AE228E"/>
    <w:rsid w:val="00AE33C6"/>
    <w:rsid w:val="00AE5C65"/>
    <w:rsid w:val="00AE62D4"/>
    <w:rsid w:val="00AE733E"/>
    <w:rsid w:val="00AE7D20"/>
    <w:rsid w:val="00AF0868"/>
    <w:rsid w:val="00AF133E"/>
    <w:rsid w:val="00AF1458"/>
    <w:rsid w:val="00AF2B21"/>
    <w:rsid w:val="00AF3C4A"/>
    <w:rsid w:val="00AF5932"/>
    <w:rsid w:val="00AF741A"/>
    <w:rsid w:val="00B03036"/>
    <w:rsid w:val="00B03876"/>
    <w:rsid w:val="00B04468"/>
    <w:rsid w:val="00B04FE7"/>
    <w:rsid w:val="00B05363"/>
    <w:rsid w:val="00B06FBF"/>
    <w:rsid w:val="00B07335"/>
    <w:rsid w:val="00B07B80"/>
    <w:rsid w:val="00B10A91"/>
    <w:rsid w:val="00B10B5D"/>
    <w:rsid w:val="00B10D11"/>
    <w:rsid w:val="00B129AA"/>
    <w:rsid w:val="00B13025"/>
    <w:rsid w:val="00B130F5"/>
    <w:rsid w:val="00B22182"/>
    <w:rsid w:val="00B228FB"/>
    <w:rsid w:val="00B22CA9"/>
    <w:rsid w:val="00B25A5C"/>
    <w:rsid w:val="00B27273"/>
    <w:rsid w:val="00B322D7"/>
    <w:rsid w:val="00B3237C"/>
    <w:rsid w:val="00B32AF3"/>
    <w:rsid w:val="00B34BB3"/>
    <w:rsid w:val="00B3575A"/>
    <w:rsid w:val="00B36130"/>
    <w:rsid w:val="00B421DE"/>
    <w:rsid w:val="00B4245E"/>
    <w:rsid w:val="00B42FEB"/>
    <w:rsid w:val="00B46062"/>
    <w:rsid w:val="00B507A6"/>
    <w:rsid w:val="00B52678"/>
    <w:rsid w:val="00B536D7"/>
    <w:rsid w:val="00B54F43"/>
    <w:rsid w:val="00B55466"/>
    <w:rsid w:val="00B5649C"/>
    <w:rsid w:val="00B57FCF"/>
    <w:rsid w:val="00B617B4"/>
    <w:rsid w:val="00B6320B"/>
    <w:rsid w:val="00B63624"/>
    <w:rsid w:val="00B64393"/>
    <w:rsid w:val="00B64499"/>
    <w:rsid w:val="00B672B8"/>
    <w:rsid w:val="00B7151D"/>
    <w:rsid w:val="00B7359D"/>
    <w:rsid w:val="00B7363C"/>
    <w:rsid w:val="00B7751E"/>
    <w:rsid w:val="00B81025"/>
    <w:rsid w:val="00B811CB"/>
    <w:rsid w:val="00B819B8"/>
    <w:rsid w:val="00B824F4"/>
    <w:rsid w:val="00B832ED"/>
    <w:rsid w:val="00B83C6D"/>
    <w:rsid w:val="00B84688"/>
    <w:rsid w:val="00B85705"/>
    <w:rsid w:val="00B90925"/>
    <w:rsid w:val="00B93949"/>
    <w:rsid w:val="00B948BE"/>
    <w:rsid w:val="00B96110"/>
    <w:rsid w:val="00B96D0F"/>
    <w:rsid w:val="00BA0EBA"/>
    <w:rsid w:val="00BA1682"/>
    <w:rsid w:val="00BA2C9A"/>
    <w:rsid w:val="00BA317D"/>
    <w:rsid w:val="00BA379E"/>
    <w:rsid w:val="00BA7CB7"/>
    <w:rsid w:val="00BA7F08"/>
    <w:rsid w:val="00BB0029"/>
    <w:rsid w:val="00BB01C4"/>
    <w:rsid w:val="00BB02AA"/>
    <w:rsid w:val="00BB14CF"/>
    <w:rsid w:val="00BB198B"/>
    <w:rsid w:val="00BB256F"/>
    <w:rsid w:val="00BB5854"/>
    <w:rsid w:val="00BB75E4"/>
    <w:rsid w:val="00BC14A0"/>
    <w:rsid w:val="00BC228C"/>
    <w:rsid w:val="00BC30D3"/>
    <w:rsid w:val="00BC50D8"/>
    <w:rsid w:val="00BC51A6"/>
    <w:rsid w:val="00BC67D0"/>
    <w:rsid w:val="00BC71ED"/>
    <w:rsid w:val="00BD0E39"/>
    <w:rsid w:val="00BD4FCE"/>
    <w:rsid w:val="00BD58A4"/>
    <w:rsid w:val="00BD5EC6"/>
    <w:rsid w:val="00BD61D2"/>
    <w:rsid w:val="00BD7FB7"/>
    <w:rsid w:val="00BE0A67"/>
    <w:rsid w:val="00BE0E43"/>
    <w:rsid w:val="00BE1AA8"/>
    <w:rsid w:val="00BE1C8C"/>
    <w:rsid w:val="00BE1F96"/>
    <w:rsid w:val="00BE2C39"/>
    <w:rsid w:val="00BE2F84"/>
    <w:rsid w:val="00BE3A9E"/>
    <w:rsid w:val="00BE3B58"/>
    <w:rsid w:val="00BE7777"/>
    <w:rsid w:val="00BF3452"/>
    <w:rsid w:val="00BF5DFC"/>
    <w:rsid w:val="00BF6D08"/>
    <w:rsid w:val="00C10DD4"/>
    <w:rsid w:val="00C11AEE"/>
    <w:rsid w:val="00C137ED"/>
    <w:rsid w:val="00C14371"/>
    <w:rsid w:val="00C1793A"/>
    <w:rsid w:val="00C2014E"/>
    <w:rsid w:val="00C2097D"/>
    <w:rsid w:val="00C20C1C"/>
    <w:rsid w:val="00C23E9E"/>
    <w:rsid w:val="00C243FE"/>
    <w:rsid w:val="00C269DA"/>
    <w:rsid w:val="00C2701B"/>
    <w:rsid w:val="00C2720D"/>
    <w:rsid w:val="00C273B9"/>
    <w:rsid w:val="00C27F53"/>
    <w:rsid w:val="00C313C9"/>
    <w:rsid w:val="00C32A35"/>
    <w:rsid w:val="00C33351"/>
    <w:rsid w:val="00C3399C"/>
    <w:rsid w:val="00C34678"/>
    <w:rsid w:val="00C35C1C"/>
    <w:rsid w:val="00C3669A"/>
    <w:rsid w:val="00C40973"/>
    <w:rsid w:val="00C41CD0"/>
    <w:rsid w:val="00C438B2"/>
    <w:rsid w:val="00C4537E"/>
    <w:rsid w:val="00C454DF"/>
    <w:rsid w:val="00C455DE"/>
    <w:rsid w:val="00C46186"/>
    <w:rsid w:val="00C46253"/>
    <w:rsid w:val="00C47E38"/>
    <w:rsid w:val="00C500A3"/>
    <w:rsid w:val="00C50C83"/>
    <w:rsid w:val="00C51A7C"/>
    <w:rsid w:val="00C51C7A"/>
    <w:rsid w:val="00C53304"/>
    <w:rsid w:val="00C5338C"/>
    <w:rsid w:val="00C55685"/>
    <w:rsid w:val="00C55899"/>
    <w:rsid w:val="00C65125"/>
    <w:rsid w:val="00C67208"/>
    <w:rsid w:val="00C67774"/>
    <w:rsid w:val="00C67CC7"/>
    <w:rsid w:val="00C7096E"/>
    <w:rsid w:val="00C70AC2"/>
    <w:rsid w:val="00C70B4E"/>
    <w:rsid w:val="00C73152"/>
    <w:rsid w:val="00C74CE5"/>
    <w:rsid w:val="00C75F81"/>
    <w:rsid w:val="00C76818"/>
    <w:rsid w:val="00C84A53"/>
    <w:rsid w:val="00C87E37"/>
    <w:rsid w:val="00C901AD"/>
    <w:rsid w:val="00C90E99"/>
    <w:rsid w:val="00C916EB"/>
    <w:rsid w:val="00C92C33"/>
    <w:rsid w:val="00C92EBC"/>
    <w:rsid w:val="00C9343F"/>
    <w:rsid w:val="00C9368D"/>
    <w:rsid w:val="00C93EFA"/>
    <w:rsid w:val="00C943C4"/>
    <w:rsid w:val="00C94D6B"/>
    <w:rsid w:val="00C9536B"/>
    <w:rsid w:val="00C95B6F"/>
    <w:rsid w:val="00C973AC"/>
    <w:rsid w:val="00C973D3"/>
    <w:rsid w:val="00CA01E9"/>
    <w:rsid w:val="00CA4926"/>
    <w:rsid w:val="00CA5FB2"/>
    <w:rsid w:val="00CA6F44"/>
    <w:rsid w:val="00CA7061"/>
    <w:rsid w:val="00CB0E90"/>
    <w:rsid w:val="00CB1452"/>
    <w:rsid w:val="00CB2219"/>
    <w:rsid w:val="00CB5C1E"/>
    <w:rsid w:val="00CC1314"/>
    <w:rsid w:val="00CC38D6"/>
    <w:rsid w:val="00CC3D5E"/>
    <w:rsid w:val="00CC5366"/>
    <w:rsid w:val="00CC7DED"/>
    <w:rsid w:val="00CC7E17"/>
    <w:rsid w:val="00CD0259"/>
    <w:rsid w:val="00CD2952"/>
    <w:rsid w:val="00CD2FEA"/>
    <w:rsid w:val="00CD5E9D"/>
    <w:rsid w:val="00CD6B48"/>
    <w:rsid w:val="00CD739B"/>
    <w:rsid w:val="00CE0FFB"/>
    <w:rsid w:val="00CE1C48"/>
    <w:rsid w:val="00CE4A74"/>
    <w:rsid w:val="00CE6DEA"/>
    <w:rsid w:val="00CE728F"/>
    <w:rsid w:val="00CE7FDB"/>
    <w:rsid w:val="00CF009D"/>
    <w:rsid w:val="00CF05D0"/>
    <w:rsid w:val="00CF1357"/>
    <w:rsid w:val="00CF2B5B"/>
    <w:rsid w:val="00CF3F52"/>
    <w:rsid w:val="00CF5DA1"/>
    <w:rsid w:val="00CF6DAE"/>
    <w:rsid w:val="00CF7637"/>
    <w:rsid w:val="00D0191D"/>
    <w:rsid w:val="00D022AD"/>
    <w:rsid w:val="00D034F8"/>
    <w:rsid w:val="00D046B6"/>
    <w:rsid w:val="00D106AD"/>
    <w:rsid w:val="00D11D2F"/>
    <w:rsid w:val="00D130AF"/>
    <w:rsid w:val="00D13291"/>
    <w:rsid w:val="00D14CF7"/>
    <w:rsid w:val="00D16F37"/>
    <w:rsid w:val="00D173E1"/>
    <w:rsid w:val="00D17BAA"/>
    <w:rsid w:val="00D202A8"/>
    <w:rsid w:val="00D2149E"/>
    <w:rsid w:val="00D21B68"/>
    <w:rsid w:val="00D22FB2"/>
    <w:rsid w:val="00D237A9"/>
    <w:rsid w:val="00D2649B"/>
    <w:rsid w:val="00D279CB"/>
    <w:rsid w:val="00D27A5C"/>
    <w:rsid w:val="00D30051"/>
    <w:rsid w:val="00D316CB"/>
    <w:rsid w:val="00D31EB8"/>
    <w:rsid w:val="00D32D51"/>
    <w:rsid w:val="00D32ECC"/>
    <w:rsid w:val="00D33A52"/>
    <w:rsid w:val="00D33E21"/>
    <w:rsid w:val="00D35F3C"/>
    <w:rsid w:val="00D3628D"/>
    <w:rsid w:val="00D36574"/>
    <w:rsid w:val="00D42454"/>
    <w:rsid w:val="00D42D81"/>
    <w:rsid w:val="00D43D3B"/>
    <w:rsid w:val="00D44316"/>
    <w:rsid w:val="00D45C2C"/>
    <w:rsid w:val="00D4740E"/>
    <w:rsid w:val="00D55730"/>
    <w:rsid w:val="00D6233D"/>
    <w:rsid w:val="00D62B85"/>
    <w:rsid w:val="00D62CF1"/>
    <w:rsid w:val="00D64EA7"/>
    <w:rsid w:val="00D66D05"/>
    <w:rsid w:val="00D67B15"/>
    <w:rsid w:val="00D716AB"/>
    <w:rsid w:val="00D73632"/>
    <w:rsid w:val="00D736AD"/>
    <w:rsid w:val="00D7597F"/>
    <w:rsid w:val="00D7623F"/>
    <w:rsid w:val="00D80B86"/>
    <w:rsid w:val="00D810FE"/>
    <w:rsid w:val="00D828C5"/>
    <w:rsid w:val="00D843AB"/>
    <w:rsid w:val="00D8726D"/>
    <w:rsid w:val="00D87A1D"/>
    <w:rsid w:val="00D90261"/>
    <w:rsid w:val="00D91B61"/>
    <w:rsid w:val="00D91D2C"/>
    <w:rsid w:val="00D955D4"/>
    <w:rsid w:val="00D959A2"/>
    <w:rsid w:val="00D96212"/>
    <w:rsid w:val="00D96E3E"/>
    <w:rsid w:val="00DA1D23"/>
    <w:rsid w:val="00DA1E9C"/>
    <w:rsid w:val="00DA289B"/>
    <w:rsid w:val="00DA421F"/>
    <w:rsid w:val="00DA56B1"/>
    <w:rsid w:val="00DA6D3F"/>
    <w:rsid w:val="00DA702A"/>
    <w:rsid w:val="00DA74D9"/>
    <w:rsid w:val="00DA7BE8"/>
    <w:rsid w:val="00DA7DC0"/>
    <w:rsid w:val="00DB02A5"/>
    <w:rsid w:val="00DB11F0"/>
    <w:rsid w:val="00DB1704"/>
    <w:rsid w:val="00DB251B"/>
    <w:rsid w:val="00DB3F72"/>
    <w:rsid w:val="00DB4578"/>
    <w:rsid w:val="00DB4AC5"/>
    <w:rsid w:val="00DB4EBA"/>
    <w:rsid w:val="00DB6F68"/>
    <w:rsid w:val="00DC12B8"/>
    <w:rsid w:val="00DC2CDE"/>
    <w:rsid w:val="00DC3049"/>
    <w:rsid w:val="00DC52A3"/>
    <w:rsid w:val="00DC5F1B"/>
    <w:rsid w:val="00DC5FCC"/>
    <w:rsid w:val="00DC67DC"/>
    <w:rsid w:val="00DC7F1A"/>
    <w:rsid w:val="00DD02F6"/>
    <w:rsid w:val="00DD032B"/>
    <w:rsid w:val="00DD1693"/>
    <w:rsid w:val="00DD2F92"/>
    <w:rsid w:val="00DD30CB"/>
    <w:rsid w:val="00DD3264"/>
    <w:rsid w:val="00DD33D6"/>
    <w:rsid w:val="00DD354A"/>
    <w:rsid w:val="00DD541C"/>
    <w:rsid w:val="00DD7A12"/>
    <w:rsid w:val="00DD7C20"/>
    <w:rsid w:val="00DE092D"/>
    <w:rsid w:val="00DE42B3"/>
    <w:rsid w:val="00DF1BEF"/>
    <w:rsid w:val="00DF1EC0"/>
    <w:rsid w:val="00DF21D1"/>
    <w:rsid w:val="00DF2E15"/>
    <w:rsid w:val="00DF3EA4"/>
    <w:rsid w:val="00E05965"/>
    <w:rsid w:val="00E0775F"/>
    <w:rsid w:val="00E07EB2"/>
    <w:rsid w:val="00E07F89"/>
    <w:rsid w:val="00E102FD"/>
    <w:rsid w:val="00E11041"/>
    <w:rsid w:val="00E114C8"/>
    <w:rsid w:val="00E13958"/>
    <w:rsid w:val="00E14CDA"/>
    <w:rsid w:val="00E14FC8"/>
    <w:rsid w:val="00E157E6"/>
    <w:rsid w:val="00E1625A"/>
    <w:rsid w:val="00E164CF"/>
    <w:rsid w:val="00E17AAB"/>
    <w:rsid w:val="00E20797"/>
    <w:rsid w:val="00E211BE"/>
    <w:rsid w:val="00E21258"/>
    <w:rsid w:val="00E24CCD"/>
    <w:rsid w:val="00E25807"/>
    <w:rsid w:val="00E2583C"/>
    <w:rsid w:val="00E25BBE"/>
    <w:rsid w:val="00E26FE6"/>
    <w:rsid w:val="00E270E0"/>
    <w:rsid w:val="00E32AAA"/>
    <w:rsid w:val="00E33E36"/>
    <w:rsid w:val="00E3577E"/>
    <w:rsid w:val="00E37025"/>
    <w:rsid w:val="00E37A88"/>
    <w:rsid w:val="00E40851"/>
    <w:rsid w:val="00E41183"/>
    <w:rsid w:val="00E4206A"/>
    <w:rsid w:val="00E42671"/>
    <w:rsid w:val="00E457C7"/>
    <w:rsid w:val="00E45CF2"/>
    <w:rsid w:val="00E51470"/>
    <w:rsid w:val="00E54D99"/>
    <w:rsid w:val="00E55077"/>
    <w:rsid w:val="00E5563E"/>
    <w:rsid w:val="00E56CE2"/>
    <w:rsid w:val="00E60BA9"/>
    <w:rsid w:val="00E60E31"/>
    <w:rsid w:val="00E611C5"/>
    <w:rsid w:val="00E61998"/>
    <w:rsid w:val="00E628C0"/>
    <w:rsid w:val="00E62E76"/>
    <w:rsid w:val="00E63E69"/>
    <w:rsid w:val="00E649C0"/>
    <w:rsid w:val="00E64FF5"/>
    <w:rsid w:val="00E65596"/>
    <w:rsid w:val="00E66AD0"/>
    <w:rsid w:val="00E6705D"/>
    <w:rsid w:val="00E70FC8"/>
    <w:rsid w:val="00E71737"/>
    <w:rsid w:val="00E73D14"/>
    <w:rsid w:val="00E7585A"/>
    <w:rsid w:val="00E77516"/>
    <w:rsid w:val="00E80E94"/>
    <w:rsid w:val="00E812A2"/>
    <w:rsid w:val="00E8174A"/>
    <w:rsid w:val="00E826A5"/>
    <w:rsid w:val="00E82BF1"/>
    <w:rsid w:val="00E82DF3"/>
    <w:rsid w:val="00E83278"/>
    <w:rsid w:val="00E8343B"/>
    <w:rsid w:val="00E846A6"/>
    <w:rsid w:val="00E84B39"/>
    <w:rsid w:val="00E860FF"/>
    <w:rsid w:val="00E86D4E"/>
    <w:rsid w:val="00E90711"/>
    <w:rsid w:val="00E919AA"/>
    <w:rsid w:val="00E945F8"/>
    <w:rsid w:val="00E947E8"/>
    <w:rsid w:val="00E94C1D"/>
    <w:rsid w:val="00E9574B"/>
    <w:rsid w:val="00E96FBC"/>
    <w:rsid w:val="00E976AC"/>
    <w:rsid w:val="00EA0F35"/>
    <w:rsid w:val="00EA1095"/>
    <w:rsid w:val="00EA17A7"/>
    <w:rsid w:val="00EA46DD"/>
    <w:rsid w:val="00EA499C"/>
    <w:rsid w:val="00EA5512"/>
    <w:rsid w:val="00EA69F1"/>
    <w:rsid w:val="00EB081A"/>
    <w:rsid w:val="00EB4022"/>
    <w:rsid w:val="00EB5440"/>
    <w:rsid w:val="00EB5CB8"/>
    <w:rsid w:val="00EC0E03"/>
    <w:rsid w:val="00EC1C87"/>
    <w:rsid w:val="00EC28BE"/>
    <w:rsid w:val="00EC2920"/>
    <w:rsid w:val="00EC3A13"/>
    <w:rsid w:val="00EC59DC"/>
    <w:rsid w:val="00EC5B20"/>
    <w:rsid w:val="00EC741C"/>
    <w:rsid w:val="00EC7B18"/>
    <w:rsid w:val="00ED0B70"/>
    <w:rsid w:val="00ED2FCE"/>
    <w:rsid w:val="00ED458C"/>
    <w:rsid w:val="00ED4E7B"/>
    <w:rsid w:val="00ED550C"/>
    <w:rsid w:val="00ED5DDD"/>
    <w:rsid w:val="00EE030D"/>
    <w:rsid w:val="00EE19F2"/>
    <w:rsid w:val="00EE2C36"/>
    <w:rsid w:val="00EE449D"/>
    <w:rsid w:val="00EE4D7F"/>
    <w:rsid w:val="00EE7766"/>
    <w:rsid w:val="00EE77DB"/>
    <w:rsid w:val="00EE77FB"/>
    <w:rsid w:val="00EF0577"/>
    <w:rsid w:val="00EF292A"/>
    <w:rsid w:val="00EF3AE5"/>
    <w:rsid w:val="00EF45A8"/>
    <w:rsid w:val="00EF76B4"/>
    <w:rsid w:val="00EF7AD1"/>
    <w:rsid w:val="00F025A7"/>
    <w:rsid w:val="00F02CAA"/>
    <w:rsid w:val="00F03EBD"/>
    <w:rsid w:val="00F05F85"/>
    <w:rsid w:val="00F10565"/>
    <w:rsid w:val="00F11E09"/>
    <w:rsid w:val="00F12182"/>
    <w:rsid w:val="00F12C40"/>
    <w:rsid w:val="00F1307B"/>
    <w:rsid w:val="00F139DE"/>
    <w:rsid w:val="00F14674"/>
    <w:rsid w:val="00F16869"/>
    <w:rsid w:val="00F20ECE"/>
    <w:rsid w:val="00F22829"/>
    <w:rsid w:val="00F22A5C"/>
    <w:rsid w:val="00F240B3"/>
    <w:rsid w:val="00F249AD"/>
    <w:rsid w:val="00F24C35"/>
    <w:rsid w:val="00F25741"/>
    <w:rsid w:val="00F25923"/>
    <w:rsid w:val="00F25B55"/>
    <w:rsid w:val="00F25FA4"/>
    <w:rsid w:val="00F2643B"/>
    <w:rsid w:val="00F30068"/>
    <w:rsid w:val="00F31144"/>
    <w:rsid w:val="00F31782"/>
    <w:rsid w:val="00F33082"/>
    <w:rsid w:val="00F34005"/>
    <w:rsid w:val="00F345C4"/>
    <w:rsid w:val="00F351F3"/>
    <w:rsid w:val="00F35375"/>
    <w:rsid w:val="00F40062"/>
    <w:rsid w:val="00F401CD"/>
    <w:rsid w:val="00F401D9"/>
    <w:rsid w:val="00F42C9F"/>
    <w:rsid w:val="00F43069"/>
    <w:rsid w:val="00F43416"/>
    <w:rsid w:val="00F44A12"/>
    <w:rsid w:val="00F4546A"/>
    <w:rsid w:val="00F46C70"/>
    <w:rsid w:val="00F46E78"/>
    <w:rsid w:val="00F4723D"/>
    <w:rsid w:val="00F525DC"/>
    <w:rsid w:val="00F52731"/>
    <w:rsid w:val="00F5277E"/>
    <w:rsid w:val="00F52A65"/>
    <w:rsid w:val="00F532B6"/>
    <w:rsid w:val="00F53EEC"/>
    <w:rsid w:val="00F5519F"/>
    <w:rsid w:val="00F55641"/>
    <w:rsid w:val="00F574A2"/>
    <w:rsid w:val="00F61552"/>
    <w:rsid w:val="00F61823"/>
    <w:rsid w:val="00F61A57"/>
    <w:rsid w:val="00F62E6C"/>
    <w:rsid w:val="00F63968"/>
    <w:rsid w:val="00F64AEA"/>
    <w:rsid w:val="00F6539F"/>
    <w:rsid w:val="00F661D8"/>
    <w:rsid w:val="00F669F2"/>
    <w:rsid w:val="00F676FC"/>
    <w:rsid w:val="00F67BF2"/>
    <w:rsid w:val="00F70504"/>
    <w:rsid w:val="00F7155C"/>
    <w:rsid w:val="00F731BB"/>
    <w:rsid w:val="00F73293"/>
    <w:rsid w:val="00F75420"/>
    <w:rsid w:val="00F755E1"/>
    <w:rsid w:val="00F76909"/>
    <w:rsid w:val="00F779F1"/>
    <w:rsid w:val="00F77F2C"/>
    <w:rsid w:val="00F81496"/>
    <w:rsid w:val="00F815C0"/>
    <w:rsid w:val="00F821FA"/>
    <w:rsid w:val="00F82889"/>
    <w:rsid w:val="00F82A7B"/>
    <w:rsid w:val="00F85B60"/>
    <w:rsid w:val="00F85F55"/>
    <w:rsid w:val="00F86B57"/>
    <w:rsid w:val="00F90AF5"/>
    <w:rsid w:val="00F91945"/>
    <w:rsid w:val="00F91E7B"/>
    <w:rsid w:val="00F93EEF"/>
    <w:rsid w:val="00F94183"/>
    <w:rsid w:val="00F956CB"/>
    <w:rsid w:val="00F968DD"/>
    <w:rsid w:val="00F96F3D"/>
    <w:rsid w:val="00FA250B"/>
    <w:rsid w:val="00FA3641"/>
    <w:rsid w:val="00FA4C84"/>
    <w:rsid w:val="00FA50D0"/>
    <w:rsid w:val="00FA688E"/>
    <w:rsid w:val="00FA6CB2"/>
    <w:rsid w:val="00FB147B"/>
    <w:rsid w:val="00FB1CAE"/>
    <w:rsid w:val="00FB1E9C"/>
    <w:rsid w:val="00FB33C3"/>
    <w:rsid w:val="00FB5816"/>
    <w:rsid w:val="00FB6327"/>
    <w:rsid w:val="00FB6458"/>
    <w:rsid w:val="00FB6512"/>
    <w:rsid w:val="00FB6E71"/>
    <w:rsid w:val="00FC050A"/>
    <w:rsid w:val="00FC0A57"/>
    <w:rsid w:val="00FC1558"/>
    <w:rsid w:val="00FC1D0E"/>
    <w:rsid w:val="00FC1D10"/>
    <w:rsid w:val="00FC302C"/>
    <w:rsid w:val="00FC425B"/>
    <w:rsid w:val="00FC425C"/>
    <w:rsid w:val="00FC7D7E"/>
    <w:rsid w:val="00FD0D55"/>
    <w:rsid w:val="00FD0D72"/>
    <w:rsid w:val="00FD2AC0"/>
    <w:rsid w:val="00FD2C75"/>
    <w:rsid w:val="00FD51F6"/>
    <w:rsid w:val="00FD6597"/>
    <w:rsid w:val="00FE03C5"/>
    <w:rsid w:val="00FE06AD"/>
    <w:rsid w:val="00FE2AFD"/>
    <w:rsid w:val="00FE4248"/>
    <w:rsid w:val="00FE5DC8"/>
    <w:rsid w:val="00FE5F05"/>
    <w:rsid w:val="00FF49E2"/>
    <w:rsid w:val="00FF5E7A"/>
    <w:rsid w:val="00FF6093"/>
    <w:rsid w:val="00FF6A9B"/>
    <w:rsid w:val="00FF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69218C"/>
    <w:pPr>
      <w:widowControl w:val="0"/>
      <w:autoSpaceDE w:val="0"/>
      <w:autoSpaceDN w:val="0"/>
      <w:adjustRightInd w:val="0"/>
      <w:spacing w:line="312" w:lineRule="exact"/>
    </w:pPr>
    <w:rPr>
      <w:rFonts w:ascii="Arial Unicode MS" w:eastAsia="微软雅黑" w:hAnsi="Arial Unicode MS" w:cs="宋体"/>
      <w:sz w:val="21"/>
      <w:szCs w:val="21"/>
    </w:rPr>
  </w:style>
  <w:style w:type="paragraph" w:styleId="1">
    <w:name w:val="heading 1"/>
    <w:next w:val="a6"/>
    <w:autoRedefine/>
    <w:qFormat/>
    <w:rsid w:val="00F6539F"/>
    <w:pPr>
      <w:keepNext/>
      <w:keepLines/>
      <w:numPr>
        <w:numId w:val="29"/>
      </w:numPr>
      <w:spacing w:before="240" w:after="240" w:line="0" w:lineRule="atLeast"/>
      <w:ind w:leftChars="-1" w:left="706" w:hangingChars="236" w:hanging="708"/>
      <w:outlineLvl w:val="0"/>
    </w:pPr>
    <w:rPr>
      <w:rFonts w:ascii="Arial" w:eastAsia="微软雅黑" w:hAnsi="Arial"/>
      <w:b/>
      <w:bCs/>
      <w:kern w:val="44"/>
      <w:sz w:val="30"/>
      <w:szCs w:val="36"/>
    </w:rPr>
  </w:style>
  <w:style w:type="paragraph" w:styleId="2">
    <w:name w:val="heading 2"/>
    <w:next w:val="a6"/>
    <w:autoRedefine/>
    <w:qFormat/>
    <w:rsid w:val="00F6539F"/>
    <w:pPr>
      <w:keepNext/>
      <w:keepLines/>
      <w:numPr>
        <w:ilvl w:val="1"/>
        <w:numId w:val="29"/>
      </w:numPr>
      <w:spacing w:before="120" w:after="120" w:line="0" w:lineRule="atLeast"/>
      <w:ind w:left="709" w:hanging="709"/>
      <w:outlineLvl w:val="1"/>
    </w:pPr>
    <w:rPr>
      <w:rFonts w:ascii="Arial" w:eastAsia="微软雅黑" w:hAnsi="Arial" w:cs="Arial"/>
      <w:b/>
      <w:bCs/>
      <w:sz w:val="24"/>
      <w:szCs w:val="32"/>
    </w:rPr>
  </w:style>
  <w:style w:type="paragraph" w:styleId="3">
    <w:name w:val="heading 3"/>
    <w:next w:val="a6"/>
    <w:autoRedefine/>
    <w:qFormat/>
    <w:rsid w:val="00784164"/>
    <w:pPr>
      <w:keepNext/>
      <w:keepLines/>
      <w:numPr>
        <w:ilvl w:val="2"/>
        <w:numId w:val="29"/>
      </w:numPr>
      <w:spacing w:before="120" w:after="120" w:line="0" w:lineRule="atLeast"/>
      <w:outlineLvl w:val="2"/>
    </w:pPr>
    <w:rPr>
      <w:rFonts w:ascii="Arial" w:eastAsia="微软雅黑" w:hAnsi="Arial"/>
      <w:b/>
      <w:bCs/>
      <w:kern w:val="2"/>
      <w:sz w:val="24"/>
      <w:szCs w:val="24"/>
    </w:rPr>
  </w:style>
  <w:style w:type="paragraph" w:styleId="4">
    <w:name w:val="heading 4"/>
    <w:basedOn w:val="3"/>
    <w:next w:val="a6"/>
    <w:link w:val="4Char"/>
    <w:qFormat/>
    <w:rsid w:val="00784164"/>
    <w:pPr>
      <w:keepNext w:val="0"/>
      <w:keepLines w:val="0"/>
      <w:numPr>
        <w:ilvl w:val="3"/>
      </w:numPr>
      <w:spacing w:before="60" w:after="60" w:line="240" w:lineRule="auto"/>
      <w:outlineLvl w:val="3"/>
    </w:pPr>
    <w:rPr>
      <w:rFonts w:ascii="宋体" w:hAnsi="宋体"/>
      <w:kern w:val="44"/>
      <w:szCs w:val="28"/>
    </w:rPr>
  </w:style>
  <w:style w:type="paragraph" w:styleId="5">
    <w:name w:val="heading 5"/>
    <w:basedOn w:val="4"/>
    <w:next w:val="a5"/>
    <w:link w:val="5Char"/>
    <w:qFormat/>
    <w:rsid w:val="00D91B61"/>
    <w:pPr>
      <w:numPr>
        <w:ilvl w:val="4"/>
      </w:numPr>
      <w:outlineLvl w:val="4"/>
    </w:pPr>
    <w:rPr>
      <w:bCs w:val="0"/>
    </w:rPr>
  </w:style>
  <w:style w:type="paragraph" w:styleId="6">
    <w:name w:val="heading 6"/>
    <w:basedOn w:val="5"/>
    <w:next w:val="a5"/>
    <w:link w:val="6Char"/>
    <w:qFormat/>
    <w:rsid w:val="00D91B61"/>
    <w:pPr>
      <w:numPr>
        <w:ilvl w:val="5"/>
      </w:numPr>
      <w:outlineLvl w:val="5"/>
    </w:pPr>
    <w:rPr>
      <w:bCs/>
      <w:szCs w:val="24"/>
    </w:rPr>
  </w:style>
  <w:style w:type="paragraph" w:styleId="7">
    <w:name w:val="heading 7"/>
    <w:basedOn w:val="6"/>
    <w:next w:val="a5"/>
    <w:link w:val="7Char"/>
    <w:qFormat/>
    <w:rsid w:val="00D91B61"/>
    <w:pPr>
      <w:numPr>
        <w:ilvl w:val="6"/>
      </w:numPr>
      <w:outlineLvl w:val="6"/>
    </w:pPr>
    <w:rPr>
      <w:bCs w:val="0"/>
      <w:kern w:val="0"/>
    </w:rPr>
  </w:style>
  <w:style w:type="paragraph" w:styleId="8">
    <w:name w:val="heading 8"/>
    <w:basedOn w:val="a5"/>
    <w:next w:val="a5"/>
    <w:link w:val="8Char"/>
    <w:qFormat/>
    <w:rsid w:val="00902239"/>
    <w:pPr>
      <w:keepNext/>
      <w:keepLines/>
      <w:numPr>
        <w:ilvl w:val="7"/>
        <w:numId w:val="29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5"/>
    <w:next w:val="a5"/>
    <w:link w:val="9Char"/>
    <w:qFormat/>
    <w:rsid w:val="00902239"/>
    <w:pPr>
      <w:keepNext/>
      <w:keepLines/>
      <w:numPr>
        <w:ilvl w:val="8"/>
        <w:numId w:val="29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8"/>
    </w:pPr>
    <w:rPr>
      <w:rFonts w:ascii="Arial" w:eastAsia="黑体" w:hAnsi="Arial" w:cs="Times New Roman"/>
      <w:kern w:val="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缺省文本"/>
    <w:basedOn w:val="a5"/>
    <w:rsid w:val="00F5277E"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ab">
    <w:name w:val="表格题注"/>
    <w:basedOn w:val="ac"/>
    <w:next w:val="a5"/>
    <w:rsid w:val="0048426E"/>
  </w:style>
  <w:style w:type="paragraph" w:customStyle="1" w:styleId="a2">
    <w:name w:val="插图题注"/>
    <w:next w:val="a5"/>
    <w:rsid w:val="00FA364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table" w:styleId="ad">
    <w:name w:val="Table Grid"/>
    <w:basedOn w:val="a8"/>
    <w:rsid w:val="0095555C"/>
    <w:pPr>
      <w:widowControl w:val="0"/>
      <w:autoSpaceDE w:val="0"/>
      <w:autoSpaceDN w:val="0"/>
      <w:adjustRightInd w:val="0"/>
      <w:spacing w:line="360" w:lineRule="auto"/>
      <w:ind w:firstLineChars="200" w:firstLine="4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目录标题 表头"/>
    <w:basedOn w:val="a5"/>
    <w:rsid w:val="0048426E"/>
    <w:pPr>
      <w:spacing w:afterLines="100" w:line="400" w:lineRule="exact"/>
      <w:jc w:val="center"/>
    </w:pPr>
    <w:rPr>
      <w:rFonts w:ascii="黑体" w:hAnsi="宋体"/>
      <w:b/>
      <w:sz w:val="36"/>
      <w:szCs w:val="20"/>
    </w:rPr>
  </w:style>
  <w:style w:type="paragraph" w:styleId="ae">
    <w:name w:val="header"/>
    <w:basedOn w:val="a5"/>
    <w:link w:val="Char"/>
    <w:uiPriority w:val="99"/>
    <w:rsid w:val="0051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f">
    <w:name w:val="footer"/>
    <w:basedOn w:val="a5"/>
    <w:rsid w:val="00ED0B70"/>
    <w:pPr>
      <w:tabs>
        <w:tab w:val="left" w:pos="0"/>
        <w:tab w:val="right" w:pos="9072"/>
      </w:tabs>
      <w:snapToGrid w:val="0"/>
      <w:spacing w:line="240" w:lineRule="atLeast"/>
    </w:pPr>
    <w:rPr>
      <w:szCs w:val="18"/>
    </w:rPr>
  </w:style>
  <w:style w:type="character" w:styleId="af0">
    <w:name w:val="page number"/>
    <w:basedOn w:val="a7"/>
    <w:rsid w:val="00510BBE"/>
  </w:style>
  <w:style w:type="paragraph" w:styleId="20">
    <w:name w:val="toc 2"/>
    <w:basedOn w:val="a5"/>
    <w:autoRedefine/>
    <w:uiPriority w:val="39"/>
    <w:rsid w:val="00040FA2"/>
    <w:pPr>
      <w:tabs>
        <w:tab w:val="left" w:pos="840"/>
        <w:tab w:val="right" w:leader="dot" w:pos="9214"/>
      </w:tabs>
    </w:pPr>
    <w:rPr>
      <w:rFonts w:ascii="Times New Roman" w:cs="Times New Roman"/>
      <w:smallCaps/>
      <w:sz w:val="20"/>
      <w:szCs w:val="20"/>
    </w:rPr>
  </w:style>
  <w:style w:type="paragraph" w:styleId="10">
    <w:name w:val="toc 1"/>
    <w:basedOn w:val="a5"/>
    <w:next w:val="a5"/>
    <w:autoRedefine/>
    <w:uiPriority w:val="39"/>
    <w:rsid w:val="002C31A8"/>
    <w:pPr>
      <w:tabs>
        <w:tab w:val="left" w:pos="840"/>
        <w:tab w:val="right" w:leader="dot" w:pos="9214"/>
      </w:tabs>
      <w:spacing w:before="120" w:after="120"/>
    </w:pPr>
    <w:rPr>
      <w:rFonts w:ascii="Times New Roman" w:cs="Times New Roman"/>
      <w:b/>
      <w:bCs/>
      <w:caps/>
      <w:sz w:val="20"/>
      <w:szCs w:val="20"/>
    </w:rPr>
  </w:style>
  <w:style w:type="paragraph" w:customStyle="1" w:styleId="af1">
    <w:name w:val="图样式"/>
    <w:basedOn w:val="a5"/>
    <w:rsid w:val="00D034F8"/>
    <w:pPr>
      <w:keepNext/>
      <w:widowControl/>
      <w:spacing w:before="80" w:after="80" w:line="360" w:lineRule="auto"/>
    </w:pPr>
    <w:rPr>
      <w:rFonts w:ascii="Times New Roman" w:cs="Times New Roman"/>
      <w:szCs w:val="20"/>
    </w:rPr>
  </w:style>
  <w:style w:type="paragraph" w:customStyle="1" w:styleId="af2">
    <w:name w:val="修订页表单"/>
    <w:basedOn w:val="a5"/>
    <w:rsid w:val="00B90925"/>
    <w:pPr>
      <w:jc w:val="center"/>
    </w:pPr>
    <w:rPr>
      <w:rFonts w:ascii="华文细黑" w:eastAsia="华文细黑" w:hAnsi="华文细黑"/>
      <w:b/>
      <w:sz w:val="24"/>
      <w:szCs w:val="20"/>
    </w:rPr>
  </w:style>
  <w:style w:type="paragraph" w:customStyle="1" w:styleId="af3">
    <w:name w:val="文件修订页"/>
    <w:basedOn w:val="a5"/>
    <w:rsid w:val="006C6770"/>
    <w:pPr>
      <w:jc w:val="center"/>
    </w:pPr>
    <w:rPr>
      <w:rFonts w:ascii="华文细黑" w:eastAsia="华文细黑" w:hAnsi="华文细黑"/>
      <w:b/>
      <w:bCs/>
      <w:sz w:val="32"/>
      <w:szCs w:val="20"/>
    </w:rPr>
  </w:style>
  <w:style w:type="paragraph" w:customStyle="1" w:styleId="af4">
    <w:name w:val="封面表格文本"/>
    <w:basedOn w:val="a5"/>
    <w:rsid w:val="00BC14A0"/>
    <w:pPr>
      <w:spacing w:line="240" w:lineRule="auto"/>
    </w:pPr>
    <w:rPr>
      <w:rFonts w:ascii="Times New Roman" w:cs="Times New Roman"/>
      <w:b/>
      <w:bCs/>
    </w:rPr>
  </w:style>
  <w:style w:type="paragraph" w:customStyle="1" w:styleId="af5">
    <w:name w:val="封面表单"/>
    <w:basedOn w:val="a5"/>
    <w:rsid w:val="00217000"/>
    <w:rPr>
      <w:rFonts w:ascii="华文细黑" w:eastAsia="华文细黑" w:hAnsi="华文细黑"/>
      <w:b/>
      <w:bCs/>
      <w:sz w:val="24"/>
      <w:szCs w:val="20"/>
    </w:rPr>
  </w:style>
  <w:style w:type="paragraph" w:styleId="af6">
    <w:name w:val="Document Map"/>
    <w:basedOn w:val="a5"/>
    <w:semiHidden/>
    <w:rsid w:val="00F249AD"/>
    <w:pPr>
      <w:shd w:val="clear" w:color="auto" w:fill="000080"/>
    </w:pPr>
  </w:style>
  <w:style w:type="paragraph" w:styleId="30">
    <w:name w:val="toc 3"/>
    <w:basedOn w:val="a5"/>
    <w:next w:val="a5"/>
    <w:autoRedefine/>
    <w:uiPriority w:val="39"/>
    <w:rsid w:val="0013751E"/>
    <w:pPr>
      <w:tabs>
        <w:tab w:val="left" w:pos="840"/>
        <w:tab w:val="right" w:leader="dot" w:pos="9214"/>
      </w:tabs>
    </w:pPr>
    <w:rPr>
      <w:rFonts w:ascii="Times New Roman" w:cs="Times New Roman"/>
      <w:iCs/>
      <w:noProof/>
      <w:sz w:val="20"/>
      <w:szCs w:val="20"/>
    </w:rPr>
  </w:style>
  <w:style w:type="paragraph" w:styleId="40">
    <w:name w:val="toc 4"/>
    <w:basedOn w:val="a5"/>
    <w:next w:val="a5"/>
    <w:autoRedefine/>
    <w:semiHidden/>
    <w:rsid w:val="00AB006A"/>
    <w:pPr>
      <w:ind w:left="630"/>
    </w:pPr>
    <w:rPr>
      <w:rFonts w:ascii="Times New Roman" w:cs="Times New Roman"/>
      <w:sz w:val="18"/>
      <w:szCs w:val="18"/>
    </w:rPr>
  </w:style>
  <w:style w:type="paragraph" w:styleId="50">
    <w:name w:val="toc 5"/>
    <w:basedOn w:val="a5"/>
    <w:next w:val="a5"/>
    <w:autoRedefine/>
    <w:semiHidden/>
    <w:rsid w:val="00AB006A"/>
    <w:pPr>
      <w:ind w:left="840"/>
    </w:pPr>
    <w:rPr>
      <w:rFonts w:ascii="Times New Roman" w:cs="Times New Roman"/>
      <w:sz w:val="18"/>
      <w:szCs w:val="18"/>
    </w:rPr>
  </w:style>
  <w:style w:type="paragraph" w:styleId="60">
    <w:name w:val="toc 6"/>
    <w:basedOn w:val="a5"/>
    <w:next w:val="a5"/>
    <w:autoRedefine/>
    <w:semiHidden/>
    <w:rsid w:val="00AB006A"/>
    <w:pPr>
      <w:ind w:left="1050"/>
    </w:pPr>
    <w:rPr>
      <w:rFonts w:ascii="Times New Roman" w:cs="Times New Roman"/>
      <w:sz w:val="18"/>
      <w:szCs w:val="18"/>
    </w:rPr>
  </w:style>
  <w:style w:type="paragraph" w:styleId="70">
    <w:name w:val="toc 7"/>
    <w:basedOn w:val="a5"/>
    <w:next w:val="a5"/>
    <w:autoRedefine/>
    <w:semiHidden/>
    <w:rsid w:val="00AB006A"/>
    <w:pPr>
      <w:ind w:left="1260"/>
    </w:pPr>
    <w:rPr>
      <w:rFonts w:ascii="Times New Roman" w:cs="Times New Roman"/>
      <w:sz w:val="18"/>
      <w:szCs w:val="18"/>
    </w:rPr>
  </w:style>
  <w:style w:type="paragraph" w:styleId="80">
    <w:name w:val="toc 8"/>
    <w:basedOn w:val="a5"/>
    <w:next w:val="a5"/>
    <w:autoRedefine/>
    <w:semiHidden/>
    <w:rsid w:val="00AB006A"/>
    <w:pPr>
      <w:ind w:left="1470"/>
    </w:pPr>
    <w:rPr>
      <w:rFonts w:ascii="Times New Roman" w:cs="Times New Roman"/>
      <w:sz w:val="18"/>
      <w:szCs w:val="18"/>
    </w:rPr>
  </w:style>
  <w:style w:type="paragraph" w:styleId="90">
    <w:name w:val="toc 9"/>
    <w:basedOn w:val="a5"/>
    <w:next w:val="a5"/>
    <w:autoRedefine/>
    <w:semiHidden/>
    <w:rsid w:val="00AB006A"/>
    <w:pPr>
      <w:ind w:left="1680"/>
    </w:pPr>
    <w:rPr>
      <w:rFonts w:ascii="Times New Roman" w:cs="Times New Roman"/>
      <w:sz w:val="18"/>
      <w:szCs w:val="18"/>
    </w:rPr>
  </w:style>
  <w:style w:type="paragraph" w:styleId="af7">
    <w:name w:val="Balloon Text"/>
    <w:basedOn w:val="a5"/>
    <w:link w:val="Char0"/>
    <w:rsid w:val="00593A6F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7"/>
    <w:link w:val="af7"/>
    <w:rsid w:val="00593A6F"/>
    <w:rPr>
      <w:rFonts w:ascii="宋体" w:cs="宋体"/>
      <w:sz w:val="18"/>
      <w:szCs w:val="18"/>
    </w:rPr>
  </w:style>
  <w:style w:type="paragraph" w:customStyle="1" w:styleId="af8">
    <w:name w:val="封面名称"/>
    <w:basedOn w:val="a5"/>
    <w:rsid w:val="000A0D67"/>
    <w:pPr>
      <w:spacing w:line="240" w:lineRule="auto"/>
      <w:jc w:val="center"/>
    </w:pPr>
    <w:rPr>
      <w:rFonts w:ascii="华文细黑" w:eastAsia="华文细黑" w:hAnsi="华文细黑"/>
      <w:b/>
      <w:bCs/>
      <w:kern w:val="2"/>
      <w:sz w:val="60"/>
      <w:szCs w:val="20"/>
    </w:rPr>
  </w:style>
  <w:style w:type="paragraph" w:customStyle="1" w:styleId="af9">
    <w:name w:val="文本输入"/>
    <w:basedOn w:val="a5"/>
    <w:rsid w:val="00132880"/>
    <w:pPr>
      <w:spacing w:after="156" w:line="0" w:lineRule="atLeast"/>
      <w:ind w:leftChars="50" w:left="105" w:firstLineChars="200" w:firstLine="420"/>
    </w:pPr>
    <w:rPr>
      <w:rFonts w:ascii="Arial" w:hAnsi="微软雅黑"/>
      <w:szCs w:val="20"/>
    </w:rPr>
  </w:style>
  <w:style w:type="paragraph" w:customStyle="1" w:styleId="a0">
    <w:name w:val="一级项目符号"/>
    <w:basedOn w:val="a5"/>
    <w:rsid w:val="00ED0B70"/>
    <w:pPr>
      <w:widowControl/>
      <w:numPr>
        <w:numId w:val="3"/>
      </w:numPr>
      <w:autoSpaceDE/>
      <w:autoSpaceDN/>
      <w:adjustRightInd/>
      <w:snapToGrid w:val="0"/>
      <w:spacing w:afterLines="50" w:line="0" w:lineRule="atLeast"/>
      <w:ind w:leftChars="270" w:left="846" w:hangingChars="133" w:hanging="279"/>
    </w:pPr>
    <w:rPr>
      <w:rFonts w:ascii="Arial" w:hAnsi="微软雅黑" w:cs="Arial"/>
    </w:rPr>
  </w:style>
  <w:style w:type="paragraph" w:customStyle="1" w:styleId="a4">
    <w:name w:val="二级项目符号"/>
    <w:basedOn w:val="a5"/>
    <w:rsid w:val="00B04FE7"/>
    <w:pPr>
      <w:widowControl/>
      <w:numPr>
        <w:numId w:val="4"/>
      </w:numPr>
      <w:autoSpaceDE/>
      <w:autoSpaceDN/>
      <w:adjustRightInd/>
      <w:snapToGrid w:val="0"/>
      <w:spacing w:afterLines="50" w:line="0" w:lineRule="atLeast"/>
    </w:pPr>
    <w:rPr>
      <w:rFonts w:ascii="Arial" w:hAnsi="微软雅黑" w:cs="Arial"/>
    </w:rPr>
  </w:style>
  <w:style w:type="paragraph" w:customStyle="1" w:styleId="afa">
    <w:name w:val="封面 文件编号 依据"/>
    <w:basedOn w:val="a5"/>
    <w:rsid w:val="002F09B8"/>
    <w:pPr>
      <w:tabs>
        <w:tab w:val="left" w:pos="1418"/>
        <w:tab w:val="left" w:pos="2977"/>
        <w:tab w:val="left" w:pos="7088"/>
      </w:tabs>
    </w:pPr>
    <w:rPr>
      <w:rFonts w:ascii="Arial" w:eastAsia="华文细黑" w:hAnsi="Arial"/>
      <w:b/>
      <w:bCs/>
      <w:kern w:val="2"/>
      <w:sz w:val="28"/>
      <w:szCs w:val="20"/>
    </w:rPr>
  </w:style>
  <w:style w:type="character" w:customStyle="1" w:styleId="Char">
    <w:name w:val="页眉 Char"/>
    <w:basedOn w:val="a7"/>
    <w:link w:val="ae"/>
    <w:uiPriority w:val="99"/>
    <w:rsid w:val="00790B72"/>
    <w:rPr>
      <w:rFonts w:ascii="Arial Unicode MS" w:eastAsia="微软雅黑" w:hAnsi="Arial Unicode MS" w:cs="宋体"/>
      <w:sz w:val="18"/>
      <w:szCs w:val="18"/>
    </w:rPr>
  </w:style>
  <w:style w:type="paragraph" w:customStyle="1" w:styleId="a">
    <w:name w:val="样式 附录"/>
    <w:basedOn w:val="a5"/>
    <w:next w:val="a5"/>
    <w:link w:val="Char1"/>
    <w:rsid w:val="001A7CF5"/>
    <w:pPr>
      <w:numPr>
        <w:numId w:val="5"/>
      </w:numPr>
      <w:spacing w:line="100" w:lineRule="atLeast"/>
      <w:outlineLvl w:val="2"/>
    </w:pPr>
    <w:rPr>
      <w:sz w:val="24"/>
    </w:rPr>
  </w:style>
  <w:style w:type="character" w:customStyle="1" w:styleId="Char1">
    <w:name w:val="样式 附录 Char"/>
    <w:basedOn w:val="a7"/>
    <w:link w:val="a"/>
    <w:rsid w:val="001A7CF5"/>
    <w:rPr>
      <w:rFonts w:ascii="Arial Unicode MS" w:eastAsia="微软雅黑" w:hAnsi="Arial Unicode MS" w:cs="宋体"/>
      <w:sz w:val="24"/>
      <w:szCs w:val="21"/>
    </w:rPr>
  </w:style>
  <w:style w:type="paragraph" w:styleId="a3">
    <w:name w:val="List Paragraph"/>
    <w:basedOn w:val="a5"/>
    <w:qFormat/>
    <w:rsid w:val="006969F3"/>
    <w:pPr>
      <w:widowControl/>
      <w:numPr>
        <w:numId w:val="33"/>
      </w:numPr>
      <w:autoSpaceDE/>
      <w:autoSpaceDN/>
      <w:adjustRightInd/>
      <w:spacing w:line="0" w:lineRule="atLeast"/>
      <w:ind w:rightChars="100" w:right="100"/>
      <w:jc w:val="both"/>
    </w:pPr>
    <w:rPr>
      <w:rFonts w:ascii="微软雅黑" w:hAnsi="微软雅黑" w:cs="Arial"/>
      <w:noProof/>
    </w:rPr>
  </w:style>
  <w:style w:type="character" w:styleId="afb">
    <w:name w:val="Hyperlink"/>
    <w:basedOn w:val="a7"/>
    <w:uiPriority w:val="99"/>
    <w:unhideWhenUsed/>
    <w:rsid w:val="000A4C13"/>
    <w:rPr>
      <w:color w:val="0000FF" w:themeColor="hyperlink"/>
      <w:u w:val="single"/>
    </w:rPr>
  </w:style>
  <w:style w:type="paragraph" w:styleId="afc">
    <w:name w:val="Normal (Web)"/>
    <w:basedOn w:val="a5"/>
    <w:uiPriority w:val="99"/>
    <w:unhideWhenUsed/>
    <w:rsid w:val="00947594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eastAsia="宋体" w:hAnsi="宋体"/>
      <w:sz w:val="24"/>
      <w:szCs w:val="24"/>
    </w:rPr>
  </w:style>
  <w:style w:type="character" w:styleId="afd">
    <w:name w:val="Strong"/>
    <w:basedOn w:val="a7"/>
    <w:uiPriority w:val="22"/>
    <w:qFormat/>
    <w:rsid w:val="00947594"/>
    <w:rPr>
      <w:b/>
      <w:bCs/>
    </w:rPr>
  </w:style>
  <w:style w:type="paragraph" w:styleId="afe">
    <w:name w:val="Body Text Indent"/>
    <w:basedOn w:val="a5"/>
    <w:link w:val="Char2"/>
    <w:rsid w:val="00853456"/>
    <w:pPr>
      <w:autoSpaceDE/>
      <w:autoSpaceDN/>
      <w:adjustRightInd/>
      <w:spacing w:after="120" w:line="240" w:lineRule="auto"/>
      <w:ind w:leftChars="200" w:left="420"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2">
    <w:name w:val="正文文本缩进 Char"/>
    <w:basedOn w:val="a7"/>
    <w:link w:val="afe"/>
    <w:rsid w:val="00853456"/>
    <w:rPr>
      <w:kern w:val="2"/>
      <w:sz w:val="24"/>
      <w:szCs w:val="24"/>
    </w:rPr>
  </w:style>
  <w:style w:type="character" w:styleId="aff">
    <w:name w:val="annotation reference"/>
    <w:basedOn w:val="a7"/>
    <w:rsid w:val="00BE3B58"/>
    <w:rPr>
      <w:sz w:val="21"/>
      <w:szCs w:val="21"/>
    </w:rPr>
  </w:style>
  <w:style w:type="paragraph" w:styleId="aff0">
    <w:name w:val="annotation text"/>
    <w:basedOn w:val="a5"/>
    <w:link w:val="Char3"/>
    <w:rsid w:val="00BE3B58"/>
    <w:pPr>
      <w:autoSpaceDE/>
      <w:autoSpaceDN/>
      <w:adjustRightInd/>
      <w:spacing w:line="240" w:lineRule="auto"/>
    </w:pPr>
    <w:rPr>
      <w:rFonts w:ascii="Times New Roman" w:eastAsia="宋体" w:hAnsi="Times New Roman" w:cs="Times New Roman"/>
      <w:kern w:val="2"/>
      <w:szCs w:val="20"/>
    </w:rPr>
  </w:style>
  <w:style w:type="character" w:customStyle="1" w:styleId="Char3">
    <w:name w:val="批注文字 Char"/>
    <w:basedOn w:val="a7"/>
    <w:link w:val="aff0"/>
    <w:rsid w:val="00BE3B58"/>
    <w:rPr>
      <w:kern w:val="2"/>
      <w:sz w:val="21"/>
    </w:rPr>
  </w:style>
  <w:style w:type="character" w:customStyle="1" w:styleId="4Char">
    <w:name w:val="标题 4 Char"/>
    <w:basedOn w:val="a7"/>
    <w:link w:val="4"/>
    <w:rsid w:val="00784164"/>
    <w:rPr>
      <w:rFonts w:ascii="宋体" w:eastAsia="微软雅黑" w:hAnsi="宋体"/>
      <w:b/>
      <w:bCs/>
      <w:kern w:val="44"/>
      <w:sz w:val="24"/>
      <w:szCs w:val="28"/>
    </w:rPr>
  </w:style>
  <w:style w:type="character" w:customStyle="1" w:styleId="5Char">
    <w:name w:val="标题 5 Char"/>
    <w:basedOn w:val="a7"/>
    <w:link w:val="5"/>
    <w:rsid w:val="00D91B61"/>
    <w:rPr>
      <w:rFonts w:ascii="宋体" w:eastAsia="微软雅黑" w:hAnsi="宋体"/>
      <w:kern w:val="44"/>
      <w:sz w:val="24"/>
      <w:szCs w:val="28"/>
    </w:rPr>
  </w:style>
  <w:style w:type="character" w:customStyle="1" w:styleId="6Char">
    <w:name w:val="标题 6 Char"/>
    <w:basedOn w:val="a7"/>
    <w:link w:val="6"/>
    <w:rsid w:val="00D91B61"/>
    <w:rPr>
      <w:rFonts w:ascii="宋体" w:eastAsia="微软雅黑" w:hAnsi="宋体"/>
      <w:bCs/>
      <w:kern w:val="44"/>
      <w:sz w:val="24"/>
      <w:szCs w:val="24"/>
    </w:rPr>
  </w:style>
  <w:style w:type="character" w:customStyle="1" w:styleId="7Char">
    <w:name w:val="标题 7 Char"/>
    <w:basedOn w:val="a7"/>
    <w:link w:val="7"/>
    <w:rsid w:val="00D91B61"/>
    <w:rPr>
      <w:rFonts w:ascii="宋体" w:eastAsia="微软雅黑" w:hAnsi="宋体"/>
      <w:sz w:val="24"/>
      <w:szCs w:val="24"/>
    </w:rPr>
  </w:style>
  <w:style w:type="paragraph" w:styleId="aff1">
    <w:name w:val="footnote text"/>
    <w:basedOn w:val="a5"/>
    <w:link w:val="Char4"/>
    <w:rsid w:val="00DC67DC"/>
    <w:pPr>
      <w:snapToGrid w:val="0"/>
    </w:pPr>
    <w:rPr>
      <w:sz w:val="18"/>
      <w:szCs w:val="18"/>
    </w:rPr>
  </w:style>
  <w:style w:type="character" w:customStyle="1" w:styleId="Char4">
    <w:name w:val="脚注文本 Char"/>
    <w:basedOn w:val="a7"/>
    <w:link w:val="aff1"/>
    <w:rsid w:val="00DC67DC"/>
    <w:rPr>
      <w:rFonts w:ascii="Arial Unicode MS" w:eastAsia="微软雅黑" w:hAnsi="Arial Unicode MS" w:cs="宋体"/>
      <w:sz w:val="18"/>
      <w:szCs w:val="18"/>
    </w:rPr>
  </w:style>
  <w:style w:type="character" w:styleId="aff2">
    <w:name w:val="footnote reference"/>
    <w:basedOn w:val="a7"/>
    <w:rsid w:val="00DC67DC"/>
    <w:rPr>
      <w:vertAlign w:val="superscript"/>
    </w:rPr>
  </w:style>
  <w:style w:type="paragraph" w:styleId="a1">
    <w:name w:val="List Bullet"/>
    <w:basedOn w:val="aff3"/>
    <w:autoRedefine/>
    <w:rsid w:val="00902239"/>
    <w:pPr>
      <w:numPr>
        <w:numId w:val="14"/>
      </w:numPr>
      <w:autoSpaceDE/>
      <w:autoSpaceDN/>
      <w:spacing w:line="300" w:lineRule="auto"/>
      <w:ind w:firstLineChars="0" w:firstLine="0"/>
      <w:contextualSpacing w:val="0"/>
      <w:textAlignment w:val="baseline"/>
    </w:pPr>
    <w:rPr>
      <w:rFonts w:ascii="宋体" w:eastAsia="宋体" w:hAnsi="Times New Roman" w:cs="Times New Roman"/>
      <w:kern w:val="2"/>
      <w:sz w:val="24"/>
      <w:szCs w:val="20"/>
    </w:rPr>
  </w:style>
  <w:style w:type="paragraph" w:customStyle="1" w:styleId="aff4">
    <w:name w:val="技术文件_段"/>
    <w:basedOn w:val="a5"/>
    <w:link w:val="Char5"/>
    <w:rsid w:val="00902239"/>
    <w:pPr>
      <w:widowControl/>
      <w:snapToGrid w:val="0"/>
      <w:spacing w:line="300" w:lineRule="auto"/>
      <w:ind w:firstLineChars="200" w:firstLine="480"/>
      <w:jc w:val="both"/>
    </w:pPr>
    <w:rPr>
      <w:rFonts w:ascii="宋体" w:eastAsia="宋体" w:hAnsi="宋体"/>
      <w:noProof/>
      <w:sz w:val="24"/>
      <w:szCs w:val="24"/>
    </w:rPr>
  </w:style>
  <w:style w:type="character" w:customStyle="1" w:styleId="Char5">
    <w:name w:val="技术文件_段 Char"/>
    <w:basedOn w:val="a7"/>
    <w:link w:val="aff4"/>
    <w:rsid w:val="00902239"/>
    <w:rPr>
      <w:rFonts w:ascii="宋体" w:hAnsi="宋体" w:cs="宋体"/>
      <w:noProof/>
      <w:sz w:val="24"/>
      <w:szCs w:val="24"/>
    </w:rPr>
  </w:style>
  <w:style w:type="paragraph" w:styleId="aff3">
    <w:name w:val="List"/>
    <w:basedOn w:val="a5"/>
    <w:rsid w:val="00902239"/>
    <w:pPr>
      <w:ind w:left="200" w:hangingChars="200" w:hanging="200"/>
      <w:contextualSpacing/>
    </w:pPr>
  </w:style>
  <w:style w:type="paragraph" w:customStyle="1" w:styleId="TableText">
    <w:name w:val="Table Text"/>
    <w:basedOn w:val="a5"/>
    <w:rsid w:val="00902239"/>
    <w:pPr>
      <w:widowControl/>
      <w:autoSpaceDE/>
      <w:autoSpaceDN/>
      <w:adjustRightInd/>
      <w:spacing w:before="20" w:after="20" w:line="240" w:lineRule="auto"/>
    </w:pPr>
    <w:rPr>
      <w:rFonts w:ascii="GE Inspira" w:eastAsia="宋体" w:hAnsi="GE Inspira" w:cs="Times New Roman"/>
      <w:sz w:val="20"/>
      <w:szCs w:val="20"/>
      <w:lang w:val="en-GB" w:eastAsia="en-GB"/>
    </w:rPr>
  </w:style>
  <w:style w:type="character" w:customStyle="1" w:styleId="8Char">
    <w:name w:val="标题 8 Char"/>
    <w:basedOn w:val="a7"/>
    <w:link w:val="8"/>
    <w:rsid w:val="00902239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7"/>
    <w:link w:val="9"/>
    <w:rsid w:val="00902239"/>
    <w:rPr>
      <w:rFonts w:ascii="Arial" w:eastAsia="黑体" w:hAnsi="Arial"/>
      <w:kern w:val="2"/>
      <w:sz w:val="21"/>
      <w:szCs w:val="21"/>
    </w:rPr>
  </w:style>
  <w:style w:type="paragraph" w:customStyle="1" w:styleId="aff5">
    <w:name w:val="技术文件_文件（附录）名称标题"/>
    <w:basedOn w:val="a5"/>
    <w:next w:val="a5"/>
    <w:rsid w:val="00902239"/>
    <w:pPr>
      <w:widowControl/>
      <w:shd w:val="clear" w:color="FFFFFF" w:fill="FFFFFF"/>
      <w:autoSpaceDE/>
      <w:autoSpaceDN/>
      <w:adjustRightInd/>
      <w:spacing w:line="300" w:lineRule="auto"/>
      <w:jc w:val="center"/>
      <w:outlineLvl w:val="0"/>
    </w:pPr>
    <w:rPr>
      <w:rFonts w:ascii="黑体" w:eastAsia="黑体" w:hAnsi="Times New Roman" w:cs="Times New Roman"/>
      <w:sz w:val="32"/>
      <w:szCs w:val="20"/>
    </w:rPr>
  </w:style>
  <w:style w:type="paragraph" w:customStyle="1" w:styleId="indentedtext">
    <w:name w:val="indented_text"/>
    <w:basedOn w:val="a5"/>
    <w:link w:val="indentedtextChar"/>
    <w:qFormat/>
    <w:rsid w:val="00902239"/>
    <w:pPr>
      <w:widowControl/>
      <w:autoSpaceDE/>
      <w:autoSpaceDN/>
      <w:adjustRightInd/>
      <w:spacing w:before="60" w:after="60" w:line="240" w:lineRule="auto"/>
      <w:ind w:left="709"/>
    </w:pPr>
    <w:rPr>
      <w:rFonts w:ascii="GE Inspira" w:eastAsia="宋体" w:hAnsi="GE Inspira" w:cs="Times New Roman"/>
      <w:sz w:val="22"/>
      <w:szCs w:val="20"/>
      <w:lang w:val="en-GB" w:eastAsia="en-GB"/>
    </w:rPr>
  </w:style>
  <w:style w:type="character" w:customStyle="1" w:styleId="indentedtextChar">
    <w:name w:val="indented_text Char"/>
    <w:link w:val="indentedtext"/>
    <w:rsid w:val="00902239"/>
    <w:rPr>
      <w:rFonts w:ascii="GE Inspira" w:hAnsi="GE Inspira"/>
      <w:sz w:val="22"/>
      <w:lang w:val="en-GB" w:eastAsia="en-GB"/>
    </w:rPr>
  </w:style>
  <w:style w:type="character" w:styleId="HTML">
    <w:name w:val="HTML Code"/>
    <w:basedOn w:val="a7"/>
    <w:uiPriority w:val="99"/>
    <w:unhideWhenUsed/>
    <w:rsid w:val="00705A8C"/>
    <w:rPr>
      <w:rFonts w:ascii="宋体" w:eastAsia="宋体" w:hAnsi="宋体" w:cs="宋体"/>
      <w:sz w:val="29"/>
      <w:szCs w:val="29"/>
    </w:rPr>
  </w:style>
  <w:style w:type="paragraph" w:styleId="HTML0">
    <w:name w:val="HTML Preformatted"/>
    <w:basedOn w:val="a5"/>
    <w:link w:val="HTMLChar"/>
    <w:uiPriority w:val="99"/>
    <w:unhideWhenUsed/>
    <w:rsid w:val="00705A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eastAsia="宋体" w:hAnsi="宋体"/>
      <w:sz w:val="31"/>
      <w:szCs w:val="31"/>
    </w:rPr>
  </w:style>
  <w:style w:type="character" w:customStyle="1" w:styleId="HTMLChar">
    <w:name w:val="HTML 预设格式 Char"/>
    <w:basedOn w:val="a7"/>
    <w:link w:val="HTML0"/>
    <w:uiPriority w:val="99"/>
    <w:rsid w:val="00705A8C"/>
    <w:rPr>
      <w:rFonts w:ascii="宋体" w:hAnsi="宋体" w:cs="宋体"/>
      <w:sz w:val="31"/>
      <w:szCs w:val="31"/>
    </w:rPr>
  </w:style>
  <w:style w:type="character" w:customStyle="1" w:styleId="strong1">
    <w:name w:val="strong1"/>
    <w:basedOn w:val="a7"/>
    <w:rsid w:val="00705A8C"/>
    <w:rPr>
      <w:b/>
      <w:bCs/>
    </w:rPr>
  </w:style>
  <w:style w:type="paragraph" w:customStyle="1" w:styleId="a6">
    <w:name w:val="段落"/>
    <w:basedOn w:val="af9"/>
    <w:qFormat/>
    <w:rsid w:val="00F85B60"/>
    <w:rPr>
      <w:rFonts w:ascii="微软雅黑"/>
    </w:rPr>
  </w:style>
  <w:style w:type="paragraph" w:styleId="aff6">
    <w:name w:val="caption"/>
    <w:basedOn w:val="a5"/>
    <w:next w:val="a5"/>
    <w:unhideWhenUsed/>
    <w:qFormat/>
    <w:rsid w:val="00A64883"/>
    <w:pPr>
      <w:jc w:val="center"/>
    </w:pPr>
    <w:rPr>
      <w:rFonts w:ascii="微软雅黑" w:hAnsi="微软雅黑" w:cstheme="majorBidi"/>
    </w:rPr>
  </w:style>
  <w:style w:type="paragraph" w:customStyle="1" w:styleId="aff7">
    <w:name w:val="表格"/>
    <w:link w:val="Char6"/>
    <w:qFormat/>
    <w:rsid w:val="004A486D"/>
    <w:rPr>
      <w:rFonts w:cs="宋体"/>
      <w:color w:val="000000"/>
      <w:sz w:val="21"/>
      <w:szCs w:val="21"/>
    </w:rPr>
  </w:style>
  <w:style w:type="character" w:customStyle="1" w:styleId="Char6">
    <w:name w:val="表格 Char"/>
    <w:basedOn w:val="a7"/>
    <w:link w:val="aff7"/>
    <w:rsid w:val="004A486D"/>
    <w:rPr>
      <w:rFonts w:cs="宋体"/>
      <w:color w:val="000000"/>
      <w:sz w:val="21"/>
      <w:szCs w:val="21"/>
    </w:rPr>
  </w:style>
  <w:style w:type="paragraph" w:customStyle="1" w:styleId="TableCell">
    <w:name w:val="TableCell"/>
    <w:basedOn w:val="a5"/>
    <w:next w:val="aff8"/>
    <w:uiPriority w:val="99"/>
    <w:rsid w:val="00DE092D"/>
    <w:pPr>
      <w:spacing w:line="240" w:lineRule="auto"/>
      <w:ind w:left="56" w:right="56"/>
    </w:pPr>
    <w:rPr>
      <w:rFonts w:ascii="Verdana" w:eastAsiaTheme="minorEastAsia" w:hAnsi="Verdana" w:cs="Verdana"/>
      <w:sz w:val="18"/>
      <w:szCs w:val="18"/>
    </w:rPr>
  </w:style>
  <w:style w:type="paragraph" w:customStyle="1" w:styleId="TableHeadingCell">
    <w:name w:val="TableHeadingCell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FFFFFF"/>
      <w:sz w:val="18"/>
      <w:szCs w:val="18"/>
    </w:rPr>
  </w:style>
  <w:style w:type="paragraph" w:customStyle="1" w:styleId="TableHeadingCellAnnot">
    <w:name w:val="TableHeadingCellAnnot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000000"/>
      <w:sz w:val="18"/>
      <w:szCs w:val="18"/>
    </w:rPr>
  </w:style>
  <w:style w:type="paragraph" w:styleId="aff8">
    <w:name w:val="Body Text"/>
    <w:basedOn w:val="a5"/>
    <w:link w:val="Char7"/>
    <w:rsid w:val="00DE092D"/>
    <w:pPr>
      <w:spacing w:after="120"/>
    </w:pPr>
  </w:style>
  <w:style w:type="character" w:customStyle="1" w:styleId="Char7">
    <w:name w:val="正文文本 Char"/>
    <w:basedOn w:val="a7"/>
    <w:link w:val="aff8"/>
    <w:rsid w:val="00DE092D"/>
    <w:rPr>
      <w:rFonts w:ascii="Arial Unicode MS" w:eastAsia="微软雅黑" w:hAnsi="Arial Unicode MS" w:cs="宋体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8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3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644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6" w:space="0" w:color="D1D1D1"/>
                <w:bottom w:val="single" w:sz="6" w:space="17" w:color="D1D1D1"/>
                <w:right w:val="single" w:sz="6" w:space="0" w:color="D1D1D1"/>
              </w:divBdr>
              <w:divsChild>
                <w:div w:id="13219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1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DOWS\Desktop\CMMI\&#20307;&#31995;&#25991;&#20214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50A42-3308-47F4-89E2-124D6CB20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体系文件模板.dotm</Template>
  <TotalTime>1233</TotalTime>
  <Pages>1</Pages>
  <Words>101</Words>
  <Characters>576</Characters>
  <Application>Microsoft Office Word</Application>
  <DocSecurity>0</DocSecurity>
  <Lines>4</Lines>
  <Paragraphs>1</Paragraphs>
  <ScaleCrop>false</ScaleCrop>
  <Company>Huawei Technologies Co., Ltd.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rlu</dc:creator>
  <cp:keywords/>
  <dc:description/>
  <cp:lastModifiedBy>陆荣国</cp:lastModifiedBy>
  <cp:revision>41</cp:revision>
  <dcterms:created xsi:type="dcterms:W3CDTF">2013-09-11T00:39:00Z</dcterms:created>
  <dcterms:modified xsi:type="dcterms:W3CDTF">2018-06-14T02:00:00Z</dcterms:modified>
</cp:coreProperties>
</file>