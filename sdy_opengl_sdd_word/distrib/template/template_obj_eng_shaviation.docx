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88A" w:rsidRDefault="00453CDB" w:rsidP="00733C93">
      <w:pPr>
        <w:pStyle w:val="a6"/>
        <w:ind w:leftChars="0" w:left="0"/>
      </w:pPr>
      <w:r>
        <w:rPr>
          <w:rFonts w:hint="eastAsia"/>
        </w:rPr>
        <w:t>[</w:t>
      </w:r>
      <w:r w:rsidR="00801EA6">
        <w:rPr>
          <w:rFonts w:hint="eastAsia"/>
        </w:rPr>
        <w:t>SDD</w:t>
      </w:r>
      <w:r>
        <w:rPr>
          <w:rFonts w:hint="eastAsia"/>
        </w:rPr>
        <w:t>-</w:t>
      </w:r>
      <w:r w:rsidR="002B4372">
        <w:rPr>
          <w:rFonts w:hint="eastAsia"/>
        </w:rPr>
        <w:t>%d]</w:t>
      </w:r>
    </w:p>
    <w:p w:rsidR="007828D1" w:rsidRDefault="007828D1" w:rsidP="00B6488A">
      <w:pPr>
        <w:pStyle w:val="a6"/>
      </w:pPr>
      <w:r>
        <w:rPr>
          <w:rFonts w:hint="eastAsia"/>
        </w:rPr>
        <w:t>[</w:t>
      </w:r>
      <w:r w:rsidR="00B31561">
        <w:rPr>
          <w:rFonts w:hint="eastAsia"/>
        </w:rPr>
        <w:t>COMMENT</w:t>
      </w:r>
      <w:r w:rsidR="00843894">
        <w:rPr>
          <w:rFonts w:hint="eastAsia"/>
        </w:rPr>
        <w:t>]</w:t>
      </w:r>
    </w:p>
    <w:p w:rsidR="00F8210C" w:rsidRDefault="00F8210C" w:rsidP="00F8210C">
      <w:pPr>
        <w:pStyle w:val="affa"/>
      </w:pPr>
      <w:r>
        <w:rPr>
          <w:rFonts w:hint="eastAsia"/>
        </w:rPr>
        <w:t>列表项</w:t>
      </w:r>
    </w:p>
    <w:p w:rsidR="00F8210C" w:rsidRDefault="00F8210C" w:rsidP="00F8210C">
      <w:pPr>
        <w:pStyle w:val="aff9"/>
      </w:pPr>
      <w:r>
        <w:rPr>
          <w:rFonts w:hint="eastAsia"/>
        </w:rPr>
        <w:t>层次图</w:t>
      </w:r>
    </w:p>
    <w:p w:rsidR="004836AB" w:rsidRPr="00CA2E76" w:rsidRDefault="004836AB" w:rsidP="004836AB">
      <w:pPr>
        <w:pStyle w:val="a6"/>
        <w:spacing w:after="0"/>
        <w:ind w:leftChars="0" w:left="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Figure place</w:t>
      </w:r>
    </w:p>
    <w:p w:rsidR="006558E8" w:rsidRDefault="006D1856" w:rsidP="006558E8">
      <w:pPr>
        <w:pStyle w:val="aff6"/>
      </w:pPr>
      <w:r>
        <w:rPr>
          <w:rFonts w:hint="eastAsia"/>
        </w:rPr>
        <w:t xml:space="preserve">Table </w:t>
      </w:r>
      <w:r w:rsidR="007370A0">
        <w:fldChar w:fldCharType="begin"/>
      </w:r>
      <w:r w:rsidR="00364BAF">
        <w:instrText xml:space="preserve"> SEQ 表 \* ARABIC </w:instrText>
      </w:r>
      <w:r w:rsidR="007370A0">
        <w:fldChar w:fldCharType="separate"/>
      </w:r>
      <w:r w:rsidR="006558E8">
        <w:rPr>
          <w:noProof/>
        </w:rPr>
        <w:t>1</w:t>
      </w:r>
      <w:r w:rsidR="007370A0">
        <w:fldChar w:fldCharType="end"/>
      </w:r>
    </w:p>
    <w:p w:rsidR="006558E8" w:rsidRPr="006C798E" w:rsidRDefault="006D1856" w:rsidP="006558E8">
      <w:pPr>
        <w:pStyle w:val="aff6"/>
      </w:pPr>
      <w:r>
        <w:rPr>
          <w:rFonts w:hint="eastAsia"/>
        </w:rPr>
        <w:t xml:space="preserve">Figure </w:t>
      </w:r>
      <w:r w:rsidR="007370A0">
        <w:fldChar w:fldCharType="begin"/>
      </w:r>
      <w:r w:rsidR="00364BAF">
        <w:instrText xml:space="preserve"> SEQ 图 \* ARABIC </w:instrText>
      </w:r>
      <w:r w:rsidR="007370A0">
        <w:fldChar w:fldCharType="separate"/>
      </w:r>
      <w:r w:rsidR="006558E8">
        <w:rPr>
          <w:noProof/>
        </w:rPr>
        <w:t>1</w:t>
      </w:r>
      <w:r w:rsidR="007370A0">
        <w:fldChar w:fldCharType="end"/>
      </w:r>
    </w:p>
    <w:p w:rsidR="00605E37" w:rsidRDefault="0051712E" w:rsidP="006B5C8B">
      <w:pPr>
        <w:pStyle w:val="1"/>
      </w:pPr>
      <w:r>
        <w:rPr>
          <w:rFonts w:hint="eastAsia"/>
        </w:rPr>
        <w:t>标题</w:t>
      </w:r>
      <w:r>
        <w:rPr>
          <w:rFonts w:hint="eastAsia"/>
        </w:rPr>
        <w:t>1</w:t>
      </w:r>
    </w:p>
    <w:p w:rsidR="00605E37" w:rsidRDefault="0051712E" w:rsidP="00F6539F">
      <w:pPr>
        <w:pStyle w:val="2"/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51712E" w:rsidRDefault="0051712E" w:rsidP="0051712E">
      <w:pPr>
        <w:pStyle w:val="3"/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51712E" w:rsidRDefault="0051712E" w:rsidP="0051712E">
      <w:pPr>
        <w:pStyle w:val="4"/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:rsidR="0051712E" w:rsidRDefault="0051712E" w:rsidP="0051712E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5</w:t>
      </w:r>
    </w:p>
    <w:p w:rsidR="0051712E" w:rsidRDefault="0051712E" w:rsidP="0051712E">
      <w:pPr>
        <w:pStyle w:val="6"/>
      </w:pPr>
      <w:r>
        <w:rPr>
          <w:rFonts w:hint="eastAsia"/>
        </w:rPr>
        <w:t>标题</w:t>
      </w:r>
      <w:r>
        <w:rPr>
          <w:rFonts w:hint="eastAsia"/>
        </w:rPr>
        <w:t>6</w:t>
      </w:r>
    </w:p>
    <w:p w:rsidR="0051712E" w:rsidRDefault="0051712E" w:rsidP="0051712E">
      <w:pPr>
        <w:pStyle w:val="7"/>
      </w:pPr>
      <w:r>
        <w:rPr>
          <w:rFonts w:hint="eastAsia"/>
        </w:rPr>
        <w:t>标题</w:t>
      </w:r>
      <w:r>
        <w:rPr>
          <w:rFonts w:hint="eastAsia"/>
        </w:rPr>
        <w:t>7</w:t>
      </w:r>
    </w:p>
    <w:p w:rsidR="00C04144" w:rsidRDefault="00C04144" w:rsidP="00C04144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291FFB" w:rsidTr="00291FFB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91FFB" w:rsidRDefault="00291FFB" w:rsidP="00291FFB">
            <w:pPr>
              <w:pStyle w:val="TableHeadingCell"/>
              <w:widowControl/>
              <w:jc w:val="center"/>
            </w:pPr>
            <w:r>
              <w:t>T</w:t>
            </w:r>
            <w:r>
              <w:rPr>
                <w:rFonts w:hint="eastAsia"/>
              </w:rPr>
              <w:t>ype:</w:t>
            </w:r>
          </w:p>
        </w:tc>
      </w:tr>
      <w:tr w:rsidR="00C04144" w:rsidTr="00291FFB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04144" w:rsidRDefault="00C04144" w:rsidP="00DA3539">
            <w:pPr>
              <w:pStyle w:val="TableHeadingCell"/>
              <w:widowControl/>
            </w:pPr>
            <w:r>
              <w:t>Plugs expression</w:t>
            </w:r>
          </w:p>
        </w:tc>
      </w:tr>
      <w:tr w:rsidR="00C04144" w:rsidTr="00291FFB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HeadingCellAnnot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04144" w:rsidRDefault="00C04144" w:rsidP="00DA3539">
            <w:pPr>
              <w:pStyle w:val="TableCell"/>
              <w:widowControl/>
            </w:pPr>
          </w:p>
        </w:tc>
      </w:tr>
    </w:tbl>
    <w:p w:rsidR="0051712E" w:rsidRDefault="005B580C" w:rsidP="005B580C">
      <w:pPr>
        <w:pStyle w:val="a6"/>
      </w:pPr>
      <w:proofErr w:type="gramStart"/>
      <w:r>
        <w:rPr>
          <w:rFonts w:hint="eastAsia"/>
        </w:rPr>
        <w:t>variable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B580C" w:rsidTr="00291FFB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B580C" w:rsidRDefault="005B580C" w:rsidP="00DA3539">
            <w:pPr>
              <w:pStyle w:val="TableHeadingCell"/>
              <w:widowControl/>
            </w:pPr>
            <w:r>
              <w:t>Value</w:t>
            </w: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5B580C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D03D33" w:rsidP="00DA3539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 w:rsidR="005B580C"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B580C" w:rsidRDefault="005B580C" w:rsidP="00DA3539">
            <w:pPr>
              <w:pStyle w:val="TableCell"/>
              <w:widowControl/>
            </w:pPr>
          </w:p>
        </w:tc>
      </w:tr>
      <w:tr w:rsidR="00203965" w:rsidTr="00DA3539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03965" w:rsidRPr="00203965" w:rsidRDefault="00203965" w:rsidP="00DA3539">
            <w:pPr>
              <w:pStyle w:val="TableHeadingCellAnnot"/>
              <w:widowControl/>
              <w:rPr>
                <w:rFonts w:hint="eastAsia"/>
              </w:rPr>
            </w:pPr>
            <w:r w:rsidRPr="00203965">
              <w:rPr>
                <w:rFonts w:eastAsia="宋体"/>
                <w:bCs w:val="0"/>
              </w:rP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03965" w:rsidRDefault="00203965" w:rsidP="00DA3539">
            <w:pPr>
              <w:pStyle w:val="TableCell"/>
              <w:widowControl/>
            </w:pPr>
          </w:p>
        </w:tc>
      </w:tr>
    </w:tbl>
    <w:p w:rsidR="008541C7" w:rsidRDefault="005250E6" w:rsidP="00453CDB">
      <w:pPr>
        <w:pStyle w:val="a6"/>
      </w:pPr>
      <w:proofErr w:type="gramStart"/>
      <w:r>
        <w:rPr>
          <w:rFonts w:hint="eastAsia"/>
        </w:rPr>
        <w:t>mask</w:t>
      </w:r>
      <w:proofErr w:type="gramEnd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250E6" w:rsidTr="005250E6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250E6" w:rsidRDefault="005250E6" w:rsidP="00E7396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250E6" w:rsidRDefault="005250E6" w:rsidP="00E73961">
            <w:pPr>
              <w:pStyle w:val="TableHeadingCell"/>
              <w:widowControl/>
            </w:pPr>
            <w:r>
              <w:t>State</w:t>
            </w:r>
          </w:p>
        </w:tc>
      </w:tr>
      <w:tr w:rsidR="005250E6" w:rsidTr="005250E6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250E6" w:rsidRDefault="005250E6" w:rsidP="00E73961">
            <w:pPr>
              <w:pStyle w:val="TableHeadingCellAnnot"/>
              <w:widowControl/>
            </w:pP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250E6" w:rsidRDefault="005250E6" w:rsidP="00E73961">
            <w:pPr>
              <w:pStyle w:val="TableCell"/>
              <w:widowControl/>
            </w:pPr>
          </w:p>
        </w:tc>
      </w:tr>
    </w:tbl>
    <w:p w:rsidR="00C909E8" w:rsidRDefault="00C909E8" w:rsidP="00C909E8">
      <w:pPr>
        <w:pStyle w:val="a6"/>
        <w:ind w:leftChars="0" w:left="0" w:firstLineChars="0" w:firstLine="0"/>
      </w:pPr>
      <w:r>
        <w:t>L</w:t>
      </w:r>
      <w:r>
        <w:rPr>
          <w:rFonts w:hint="eastAsia"/>
        </w:rPr>
        <w:t>ine</w:t>
      </w:r>
      <w:r w:rsidR="00E73961">
        <w:rPr>
          <w:rFonts w:hint="eastAsia"/>
        </w:rPr>
        <w:t xml:space="preserve"> </w:t>
      </w:r>
      <w:proofErr w:type="spellStart"/>
      <w:r w:rsidR="00E73961">
        <w:t>row_count</w:t>
      </w:r>
      <w:proofErr w:type="spellEnd"/>
      <w:r w:rsidR="00E73961">
        <w:t>="12"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C909E8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</w:tbl>
    <w:p w:rsidR="005250E6" w:rsidRDefault="00C909E8" w:rsidP="005250E6">
      <w:pPr>
        <w:pStyle w:val="a6"/>
        <w:ind w:leftChars="0" w:left="0" w:firstLineChars="0" w:firstLine="0"/>
      </w:pPr>
      <w:proofErr w:type="gramStart"/>
      <w:r>
        <w:rPr>
          <w:rFonts w:hint="eastAsia"/>
        </w:rPr>
        <w:t>container</w:t>
      </w:r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="1</w:t>
      </w:r>
      <w:r w:rsidR="00E73961">
        <w:rPr>
          <w:rFonts w:hint="eastAsia"/>
        </w:rPr>
        <w:t>0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C909E8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</w:tbl>
    <w:p w:rsidR="00C909E8" w:rsidRDefault="00C909E8" w:rsidP="00C909E8">
      <w:pPr>
        <w:pStyle w:val="a6"/>
        <w:ind w:leftChars="0" w:left="0" w:firstLineChars="0" w:firstLine="0"/>
      </w:pPr>
      <w:proofErr w:type="gramStart"/>
      <w:r>
        <w:rPr>
          <w:rFonts w:hint="eastAsia"/>
        </w:rPr>
        <w:t>text</w:t>
      </w:r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="1</w:t>
      </w:r>
      <w:r w:rsidR="00E73961">
        <w:rPr>
          <w:rFonts w:hint="eastAsia"/>
        </w:rPr>
        <w:t>4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C909E8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C909E8">
            <w:pPr>
              <w:pStyle w:val="TableHeadingCell"/>
              <w:widowControl/>
              <w:jc w:val="center"/>
            </w:pPr>
            <w:r>
              <w:t xml:space="preserve">Type: </w:t>
            </w:r>
            <w:r>
              <w:rPr>
                <w:rFonts w:hint="eastAsia"/>
              </w:rPr>
              <w:t>text</w:t>
            </w: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C909E8" w:rsidRDefault="00C909E8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proofErr w:type="spellStart"/>
            <w:r w:rsidRPr="00C909E8">
              <w:t>Position</w:t>
            </w:r>
            <w:r>
              <w:t>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proofErr w:type="spellStart"/>
            <w:r w:rsidRPr="00C909E8">
              <w:t>Position</w:t>
            </w:r>
            <w:r>
              <w:t>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Pr="00C909E8" w:rsidRDefault="00C909E8" w:rsidP="00E73961">
            <w:pPr>
              <w:pStyle w:val="TableHeadingCellAnnot"/>
              <w:widowControl/>
            </w:pPr>
            <w:r w:rsidRPr="00C909E8"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Pr="00C909E8" w:rsidRDefault="00C909E8" w:rsidP="00E73961">
            <w:pPr>
              <w:pStyle w:val="TableHeadingCellAnnot"/>
              <w:widowControl/>
            </w:pPr>
            <w:r w:rsidRPr="00C909E8"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C909E8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HeadingCellAnnot"/>
              <w:widowControl/>
            </w:pPr>
            <w:r w:rsidRPr="00C909E8"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C909E8" w:rsidRDefault="00C909E8" w:rsidP="00E73961">
            <w:pPr>
              <w:pStyle w:val="TableCell"/>
              <w:widowControl/>
            </w:pPr>
          </w:p>
        </w:tc>
      </w:tr>
      <w:tr w:rsidR="00FB32AD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32AD" w:rsidRPr="00C909E8" w:rsidRDefault="00FB32AD" w:rsidP="00E73961">
            <w:pPr>
              <w:pStyle w:val="TableHeadingCellAnnot"/>
              <w:widowControl/>
            </w:pPr>
            <w:r w:rsidRPr="00FB32AD"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32AD" w:rsidRDefault="00FB32AD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FB32AD" w:rsidRDefault="00FB32AD" w:rsidP="00E73961">
            <w:pPr>
              <w:pStyle w:val="TableCell"/>
              <w:widowControl/>
            </w:pPr>
          </w:p>
        </w:tc>
      </w:tr>
    </w:tbl>
    <w:p w:rsidR="00D66835" w:rsidRDefault="00610A63" w:rsidP="00D66835">
      <w:pPr>
        <w:pStyle w:val="a6"/>
        <w:ind w:leftChars="0" w:left="0" w:firstLineChars="0" w:firstLine="0"/>
      </w:pPr>
      <w:proofErr w:type="gramStart"/>
      <w:r>
        <w:rPr>
          <w:rFonts w:hint="eastAsia"/>
        </w:rPr>
        <w:t>r</w:t>
      </w:r>
      <w:r w:rsidR="00D66835">
        <w:rPr>
          <w:rFonts w:hint="eastAsia"/>
        </w:rPr>
        <w:t>ectangle</w:t>
      </w:r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</w:t>
      </w:r>
      <w:r w:rsidR="00E73961">
        <w:rPr>
          <w:rFonts w:hint="eastAsia"/>
        </w:rPr>
        <w:t>20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D66835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66835" w:rsidRDefault="00D66835" w:rsidP="00E73961">
            <w:pPr>
              <w:pStyle w:val="TableHeadingCell"/>
              <w:widowControl/>
              <w:jc w:val="center"/>
            </w:pPr>
            <w:r>
              <w:t xml:space="preserve">Type: </w:t>
            </w:r>
            <w:r w:rsidR="00610A63">
              <w:rPr>
                <w:rFonts w:hint="eastAsia"/>
              </w:rPr>
              <w:t>rectangle</w:t>
            </w: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66835" w:rsidRDefault="00D66835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66835" w:rsidRDefault="00D66835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66835" w:rsidRDefault="00D66835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 xml:space="preserve">First </w:t>
            </w:r>
            <w:proofErr w:type="spellStart"/>
            <w:r w:rsidRPr="00D66835">
              <w:t>point</w:t>
            </w:r>
            <w:r>
              <w:t>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 xml:space="preserve">First </w:t>
            </w:r>
            <w:proofErr w:type="spellStart"/>
            <w:r w:rsidRPr="00D66835">
              <w:t>point</w:t>
            </w:r>
            <w:r>
              <w:t>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 xml:space="preserve">Third </w:t>
            </w:r>
            <w:proofErr w:type="spellStart"/>
            <w:r w:rsidRPr="00D66835">
              <w:t>point</w:t>
            </w:r>
            <w:r>
              <w:t>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 xml:space="preserve">Third </w:t>
            </w:r>
            <w:proofErr w:type="spellStart"/>
            <w:r w:rsidRPr="00D66835">
              <w:t>point</w:t>
            </w:r>
            <w:r>
              <w:t>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>Filled</w:t>
            </w:r>
            <w:r>
              <w:t xml:space="preserve">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>Filled</w:t>
            </w:r>
            <w:r>
              <w:t xml:space="preserve">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HeadingCellAnnot"/>
              <w:widowControl/>
            </w:pPr>
            <w:r w:rsidRPr="00D66835"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Pr="00D66835" w:rsidRDefault="00D66835" w:rsidP="00E73961">
            <w:pPr>
              <w:pStyle w:val="TableHeadingCellAnnot"/>
              <w:widowControl/>
            </w:pPr>
            <w:r w:rsidRPr="00D66835"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D66835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Pr="00D66835" w:rsidRDefault="00D66835" w:rsidP="00E73961">
            <w:pPr>
              <w:pStyle w:val="TableHeadingCellAnnot"/>
              <w:widowControl/>
            </w:pPr>
            <w:r w:rsidRPr="00D66835">
              <w:t>Texture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D66835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Pr="00D66835" w:rsidRDefault="00D66835" w:rsidP="00D66835">
            <w:pPr>
              <w:pStyle w:val="TableHeadingCellAnnot"/>
              <w:widowControl/>
            </w:pPr>
            <w:r w:rsidRPr="00D66835">
              <w:t xml:space="preserve">Texture </w:t>
            </w: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D66835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Pr="00D66835" w:rsidRDefault="00D66835" w:rsidP="00D66835">
            <w:pPr>
              <w:pStyle w:val="TableHeadingCellAnnot"/>
              <w:widowControl/>
            </w:pPr>
            <w:r w:rsidRPr="00D66835">
              <w:t>Modulate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  <w:tr w:rsidR="00D66835" w:rsidTr="00D66835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Pr="00D66835" w:rsidRDefault="00D66835" w:rsidP="00D66835">
            <w:pPr>
              <w:pStyle w:val="TableHeadingCellAnnot"/>
              <w:widowControl/>
            </w:pPr>
            <w:r w:rsidRPr="00D66835">
              <w:t>Tessellate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66835" w:rsidRDefault="00D66835" w:rsidP="00E73961">
            <w:pPr>
              <w:pStyle w:val="TableCell"/>
              <w:widowControl/>
            </w:pPr>
          </w:p>
        </w:tc>
      </w:tr>
    </w:tbl>
    <w:p w:rsidR="002A40EE" w:rsidRDefault="002A40EE" w:rsidP="002A40EE">
      <w:pPr>
        <w:pStyle w:val="a6"/>
        <w:ind w:leftChars="0" w:left="0" w:firstLineChars="0" w:firstLine="0"/>
      </w:pPr>
      <w:proofErr w:type="spellStart"/>
      <w:proofErr w:type="gramStart"/>
      <w:r w:rsidRPr="002A40EE">
        <w:t>referenceContainer</w:t>
      </w:r>
      <w:proofErr w:type="spellEnd"/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</w:t>
      </w:r>
      <w:r w:rsidR="00E73961">
        <w:rPr>
          <w:rFonts w:hint="eastAsia"/>
        </w:rPr>
        <w:t>8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2A40EE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  <w:jc w:val="center"/>
            </w:pPr>
            <w:r>
              <w:t xml:space="preserve">Type: </w:t>
            </w:r>
            <w:proofErr w:type="spellStart"/>
            <w:r w:rsidR="00610A63" w:rsidRPr="002A40EE">
              <w:t>referenceContainer</w:t>
            </w:r>
            <w:proofErr w:type="spellEnd"/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2A40EE">
              <w:t>Modular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proofErr w:type="spellStart"/>
            <w:r>
              <w:lastRenderedPageBreak/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</w:tbl>
    <w:p w:rsidR="002A40EE" w:rsidRDefault="002A40EE" w:rsidP="002A40EE">
      <w:pPr>
        <w:pStyle w:val="a6"/>
        <w:ind w:leftChars="0" w:left="0" w:firstLineChars="0" w:firstLine="0"/>
      </w:pPr>
      <w:proofErr w:type="spellStart"/>
      <w:proofErr w:type="gramStart"/>
      <w:r w:rsidRPr="002A40EE">
        <w:t>biFont</w:t>
      </w:r>
      <w:proofErr w:type="spellEnd"/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="1</w:t>
      </w:r>
      <w:r w:rsidR="00E73961">
        <w:rPr>
          <w:rFonts w:hint="eastAsia"/>
        </w:rPr>
        <w:t>9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2A40EE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  <w:jc w:val="center"/>
            </w:pPr>
            <w:r>
              <w:t xml:space="preserve">Type: </w:t>
            </w:r>
            <w:proofErr w:type="spellStart"/>
            <w:r w:rsidR="00610A63" w:rsidRPr="002A40EE">
              <w:t>biFont</w:t>
            </w:r>
            <w:proofErr w:type="spellEnd"/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2A40EE" w:rsidRDefault="002A40EE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proofErr w:type="spellStart"/>
            <w:r w:rsidRPr="00C909E8">
              <w:t>Position</w:t>
            </w:r>
            <w:r>
              <w:t>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proofErr w:type="spellStart"/>
            <w:r w:rsidRPr="00C909E8">
              <w:t>Position</w:t>
            </w:r>
            <w:r>
              <w:t>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C909E8" w:rsidRDefault="002A40EE" w:rsidP="00E73961">
            <w:pPr>
              <w:pStyle w:val="TableHeadingCellAnnot"/>
              <w:widowControl/>
            </w:pPr>
            <w:r w:rsidRPr="002A40EE"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2A40EE"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C909E8" w:rsidRDefault="002A40EE" w:rsidP="00E73961">
            <w:pPr>
              <w:pStyle w:val="TableHeadingCellAnnot"/>
              <w:widowControl/>
            </w:pPr>
            <w:r w:rsidRPr="002A40EE"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2A40EE"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2A40EE" w:rsidRDefault="002A40EE" w:rsidP="00E73961">
            <w:pPr>
              <w:pStyle w:val="TableHeadingCellAnnot"/>
              <w:widowControl/>
            </w:pPr>
            <w:r w:rsidRPr="002A40EE"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2A40EE" w:rsidRDefault="002A40EE" w:rsidP="00E73961">
            <w:pPr>
              <w:pStyle w:val="TableHeadingCellAnnot"/>
              <w:widowControl/>
            </w:pPr>
            <w:r w:rsidRPr="002A40EE"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2A40EE" w:rsidRDefault="002A40EE" w:rsidP="00E73961">
            <w:pPr>
              <w:pStyle w:val="TableHeadingCellAnnot"/>
              <w:widowControl/>
            </w:pPr>
            <w:r w:rsidRPr="002A40EE"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C909E8"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2A40EE">
            <w:pPr>
              <w:pStyle w:val="TableHeadingCellAnnot"/>
              <w:widowControl/>
            </w:pPr>
            <w:r w:rsidRPr="00C909E8">
              <w:t xml:space="preserve">Outline color 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C909E8"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C909E8" w:rsidRDefault="002A40EE" w:rsidP="00E73961">
            <w:pPr>
              <w:pStyle w:val="TableHeadingCellAnnot"/>
              <w:widowControl/>
            </w:pPr>
            <w:r w:rsidRPr="00C909E8"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2A40EE"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2A40EE" w:rsidRDefault="002A40EE" w:rsidP="00E73961">
            <w:pPr>
              <w:pStyle w:val="TableHeadingCellAnnot"/>
              <w:widowControl/>
            </w:pPr>
            <w:r w:rsidRPr="002A40EE"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2A40EE" w:rsidRDefault="002A40EE" w:rsidP="00E73961">
            <w:pPr>
              <w:pStyle w:val="TableHeadingCellAnnot"/>
              <w:widowControl/>
            </w:pPr>
            <w:r w:rsidRPr="002A40EE"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HeadingCellAnnot"/>
              <w:widowControl/>
            </w:pPr>
            <w:r w:rsidRPr="00C909E8"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  <w:tr w:rsidR="002A40E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Pr="00C909E8" w:rsidRDefault="002A40EE" w:rsidP="00E73961">
            <w:pPr>
              <w:pStyle w:val="TableHeadingCellAnnot"/>
              <w:widowControl/>
            </w:pPr>
            <w:r w:rsidRPr="00FB32AD"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2A40EE" w:rsidRDefault="002A40EE" w:rsidP="00E73961">
            <w:pPr>
              <w:pStyle w:val="TableCell"/>
              <w:widowControl/>
            </w:pPr>
          </w:p>
        </w:tc>
      </w:tr>
    </w:tbl>
    <w:p w:rsidR="0054421E" w:rsidRDefault="0054421E" w:rsidP="0054421E">
      <w:pPr>
        <w:pStyle w:val="a6"/>
        <w:ind w:leftChars="0" w:left="0" w:firstLineChars="0" w:firstLine="0"/>
      </w:pPr>
      <w:proofErr w:type="gramStart"/>
      <w:r>
        <w:rPr>
          <w:rFonts w:hint="eastAsia"/>
        </w:rPr>
        <w:t>circle</w:t>
      </w:r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="1</w:t>
      </w:r>
      <w:r w:rsidR="00E73961">
        <w:rPr>
          <w:rFonts w:hint="eastAsia"/>
        </w:rPr>
        <w:t>7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4421E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4421E" w:rsidRDefault="0054421E" w:rsidP="00E73961">
            <w:pPr>
              <w:pStyle w:val="TableHeadingCell"/>
              <w:widowControl/>
              <w:jc w:val="center"/>
            </w:pPr>
            <w:r>
              <w:t xml:space="preserve">Type: </w:t>
            </w:r>
            <w:r w:rsidR="00610A63">
              <w:rPr>
                <w:rFonts w:hint="eastAsia"/>
              </w:rPr>
              <w:t>circle</w:t>
            </w: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4421E" w:rsidRDefault="0054421E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4421E" w:rsidRDefault="0054421E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4421E" w:rsidRDefault="0054421E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proofErr w:type="spellStart"/>
            <w:r w:rsidRPr="0054421E">
              <w:t>Center</w:t>
            </w:r>
            <w:r>
              <w:t>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proofErr w:type="spellStart"/>
            <w:r w:rsidRPr="0054421E">
              <w:t>Center</w:t>
            </w:r>
            <w:r>
              <w:t>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Pr="00C909E8" w:rsidRDefault="0054421E" w:rsidP="00E73961">
            <w:pPr>
              <w:pStyle w:val="TableHeadingCellAnnot"/>
              <w:widowControl/>
            </w:pPr>
            <w:r w:rsidRPr="0054421E">
              <w:t>Radius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 w:rsidRPr="00D66835">
              <w:t>Filled</w:t>
            </w:r>
            <w:r>
              <w:t xml:space="preserve">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 w:rsidRPr="00D66835">
              <w:t>Filled</w:t>
            </w:r>
            <w:r>
              <w:t xml:space="preserve">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HeadingCellAnnot"/>
              <w:widowControl/>
            </w:pPr>
            <w:r w:rsidRPr="00D66835"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Pr="00D66835" w:rsidRDefault="0054421E" w:rsidP="00E73961">
            <w:pPr>
              <w:pStyle w:val="TableHeadingCellAnnot"/>
              <w:widowControl/>
            </w:pPr>
            <w:r w:rsidRPr="00D66835">
              <w:t>Texture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Pr="00D66835" w:rsidRDefault="0054421E" w:rsidP="00E73961">
            <w:pPr>
              <w:pStyle w:val="TableHeadingCellAnnot"/>
              <w:widowControl/>
            </w:pPr>
            <w:r w:rsidRPr="00D66835">
              <w:t xml:space="preserve">Texture </w:t>
            </w: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  <w:tr w:rsidR="0054421E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Pr="00D66835" w:rsidRDefault="0054421E" w:rsidP="00E73961">
            <w:pPr>
              <w:pStyle w:val="TableHeadingCellAnnot"/>
              <w:widowControl/>
            </w:pPr>
            <w:r w:rsidRPr="00D66835">
              <w:t>Modulate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4421E" w:rsidRDefault="0054421E" w:rsidP="00E73961">
            <w:pPr>
              <w:pStyle w:val="TableCell"/>
              <w:widowControl/>
            </w:pPr>
          </w:p>
        </w:tc>
      </w:tr>
    </w:tbl>
    <w:p w:rsidR="0069764B" w:rsidRDefault="0069764B" w:rsidP="0069764B">
      <w:pPr>
        <w:pStyle w:val="a6"/>
        <w:ind w:leftChars="0" w:left="0" w:firstLineChars="0" w:firstLine="0"/>
      </w:pPr>
      <w:proofErr w:type="spellStart"/>
      <w:proofErr w:type="gramStart"/>
      <w:r w:rsidRPr="0069764B">
        <w:t>panelCo</w:t>
      </w:r>
      <w:r>
        <w:rPr>
          <w:rFonts w:hint="eastAsia"/>
        </w:rPr>
        <w:t>ntainer</w:t>
      </w:r>
      <w:proofErr w:type="spellEnd"/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</w:t>
      </w:r>
      <w:r w:rsidR="00E73961">
        <w:rPr>
          <w:rFonts w:hint="eastAsia"/>
        </w:rPr>
        <w:t>6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764B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  <w:jc w:val="center"/>
            </w:pPr>
            <w:r>
              <w:t xml:space="preserve">Type: </w:t>
            </w:r>
            <w:proofErr w:type="spellStart"/>
            <w:r w:rsidR="00610A63" w:rsidRPr="0069764B">
              <w:t>panelCo</w:t>
            </w:r>
            <w:r w:rsidR="00610A63">
              <w:rPr>
                <w:rFonts w:hint="eastAsia"/>
              </w:rPr>
              <w:t>ntainer</w:t>
            </w:r>
            <w:proofErr w:type="spellEnd"/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69764B">
              <w:t>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69764B">
              <w:t>Height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</w:tbl>
    <w:p w:rsidR="0069764B" w:rsidRDefault="0069764B" w:rsidP="0069764B">
      <w:pPr>
        <w:pStyle w:val="a6"/>
        <w:ind w:leftChars="0" w:left="0" w:firstLineChars="0" w:firstLine="0"/>
      </w:pPr>
      <w:proofErr w:type="gramStart"/>
      <w:r w:rsidRPr="0069764B">
        <w:t>shape</w:t>
      </w:r>
      <w:proofErr w:type="gramEnd"/>
      <w:r w:rsidR="00E73961" w:rsidRPr="00E73961">
        <w:t xml:space="preserve"> </w:t>
      </w:r>
      <w:proofErr w:type="spellStart"/>
      <w:r w:rsidR="00E73961">
        <w:t>row_count</w:t>
      </w:r>
      <w:proofErr w:type="spellEnd"/>
      <w:r w:rsidR="00E73961">
        <w:t>="</w:t>
      </w:r>
      <w:r w:rsidR="00E73961">
        <w:rPr>
          <w:rFonts w:hint="eastAsia"/>
        </w:rPr>
        <w:t>22</w:t>
      </w:r>
      <w:r w:rsidR="00E73961"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69764B" w:rsidTr="00E7396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  <w:jc w:val="center"/>
            </w:pPr>
            <w:r>
              <w:t xml:space="preserve">Type: </w:t>
            </w:r>
            <w:r w:rsidR="00610A63" w:rsidRPr="0069764B">
              <w:t>shape</w:t>
            </w: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69764B" w:rsidRDefault="0069764B" w:rsidP="00E73961">
            <w:pPr>
              <w:pStyle w:val="TableHeadingCell"/>
              <w:widowControl/>
            </w:pPr>
            <w:r>
              <w:t>Plugs expression</w:t>
            </w: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69764B">
              <w:t>Point1</w:t>
            </w:r>
            <w:r>
              <w:t>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69764B">
              <w:t>Point1</w:t>
            </w:r>
            <w:r>
              <w:t>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69764B">
              <w:t>Point2</w:t>
            </w:r>
            <w:r>
              <w:t>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69764B">
              <w:t>Point2</w:t>
            </w:r>
            <w:r>
              <w:t>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69764B">
            <w:pPr>
              <w:pStyle w:val="TableHeadingCellAnnot"/>
              <w:widowControl/>
            </w:pPr>
            <w:r w:rsidRPr="0069764B">
              <w:t>Point</w:t>
            </w:r>
            <w:r>
              <w:rPr>
                <w:rFonts w:hint="eastAsia"/>
              </w:rPr>
              <w:t>3</w:t>
            </w:r>
            <w:r>
              <w:t>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69764B">
            <w:pPr>
              <w:pStyle w:val="TableHeadingCellAnnot"/>
              <w:widowControl/>
            </w:pPr>
            <w:r w:rsidRPr="0069764B">
              <w:t>Point</w:t>
            </w:r>
            <w:r>
              <w:rPr>
                <w:rFonts w:hint="eastAsia"/>
              </w:rPr>
              <w:t>3</w:t>
            </w:r>
            <w:r>
              <w:t>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Halo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D66835">
              <w:t>Filled</w:t>
            </w:r>
            <w:r>
              <w:t xml:space="preserve">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D66835">
              <w:t>Filled</w:t>
            </w:r>
            <w:r>
              <w:t xml:space="preserve">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HeadingCellAnnot"/>
              <w:widowControl/>
            </w:pPr>
            <w:r w:rsidRPr="00D66835"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Pr="00D66835" w:rsidRDefault="0069764B" w:rsidP="00E73961">
            <w:pPr>
              <w:pStyle w:val="TableHeadingCellAnnot"/>
              <w:widowControl/>
            </w:pPr>
            <w:r w:rsidRPr="00D66835"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Pr="00D66835" w:rsidRDefault="0069764B" w:rsidP="00E73961">
            <w:pPr>
              <w:pStyle w:val="TableHeadingCellAnnot"/>
              <w:widowControl/>
            </w:pPr>
            <w:r w:rsidRPr="00D66835">
              <w:t>Texture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Pr="00D66835" w:rsidRDefault="0069764B" w:rsidP="00E73961">
            <w:pPr>
              <w:pStyle w:val="TableHeadingCellAnnot"/>
              <w:widowControl/>
            </w:pPr>
            <w:r w:rsidRPr="00D66835">
              <w:t xml:space="preserve">Texture </w:t>
            </w:r>
            <w:r>
              <w:rPr>
                <w:rFonts w:hint="eastAsia"/>
              </w:rPr>
              <w:t>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Pr="00D66835" w:rsidRDefault="0069764B" w:rsidP="00E73961">
            <w:pPr>
              <w:pStyle w:val="TableHeadingCellAnnot"/>
              <w:widowControl/>
            </w:pPr>
            <w:r w:rsidRPr="00D66835">
              <w:t>Modulate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  <w:tr w:rsidR="0069764B" w:rsidTr="00E7396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Pr="00D66835" w:rsidRDefault="0069764B" w:rsidP="00E73961">
            <w:pPr>
              <w:pStyle w:val="TableHeadingCellAnnot"/>
              <w:widowControl/>
            </w:pPr>
            <w:r w:rsidRPr="00D66835">
              <w:t>Tessellate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69764B" w:rsidRDefault="0069764B" w:rsidP="00E73961">
            <w:pPr>
              <w:pStyle w:val="TableCell"/>
              <w:widowControl/>
            </w:pPr>
          </w:p>
        </w:tc>
      </w:tr>
    </w:tbl>
    <w:p w:rsidR="00DE2EAA" w:rsidRDefault="00DE2EAA" w:rsidP="00DE2EAA">
      <w:pPr>
        <w:pStyle w:val="a6"/>
        <w:ind w:leftChars="0" w:left="0" w:firstLineChars="0" w:firstLine="0"/>
      </w:pPr>
      <w:proofErr w:type="spellStart"/>
      <w:proofErr w:type="gramStart"/>
      <w:r w:rsidRPr="00DE2EAA">
        <w:t>rotationContainer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row_count</w:t>
      </w:r>
      <w:proofErr w:type="spellEnd"/>
      <w:r>
        <w:t>="</w:t>
      </w:r>
      <w:r>
        <w:rPr>
          <w:rFonts w:hint="eastAsia"/>
        </w:rPr>
        <w:t>13</w:t>
      </w:r>
      <w:r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DE2EAA" w:rsidTr="00EE0906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  <w:jc w:val="center"/>
            </w:pPr>
            <w:r>
              <w:t xml:space="preserve">Type: </w:t>
            </w:r>
            <w:proofErr w:type="spellStart"/>
            <w:r w:rsidR="00610A63" w:rsidRPr="00DE2EAA">
              <w:t>rotationContainer</w:t>
            </w:r>
            <w:proofErr w:type="spellEnd"/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</w:pPr>
            <w:r>
              <w:t>Plugs expression</w:t>
            </w: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proofErr w:type="spellStart"/>
            <w:r w:rsidRPr="00DE2EAA">
              <w:t>Refangle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>Start rotation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>Start rotation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>End rotation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Pr="00DE2EAA" w:rsidRDefault="00DE2EAA" w:rsidP="00EE0906">
            <w:pPr>
              <w:pStyle w:val="TableHeadingCellAnnot"/>
              <w:widowControl/>
            </w:pPr>
            <w:r w:rsidRPr="00DE2EAA"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Pr="00DE2EAA" w:rsidRDefault="00DE2EAA" w:rsidP="00EE0906">
            <w:pPr>
              <w:pStyle w:val="TableHeadingCellAnnot"/>
              <w:widowControl/>
            </w:pPr>
            <w:r w:rsidRPr="00DE2EAA">
              <w:t>Start rotation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Pr="00DE2EAA" w:rsidRDefault="00DE2EAA" w:rsidP="00EE0906">
            <w:pPr>
              <w:pStyle w:val="TableHeadingCellAnnot"/>
              <w:widowControl/>
            </w:pPr>
            <w:r w:rsidRPr="00DE2EAA">
              <w:t>End rotation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Pr="00DE2EAA" w:rsidRDefault="00DE2EAA" w:rsidP="00EE0906">
            <w:pPr>
              <w:pStyle w:val="TableHeadingCellAnnot"/>
              <w:widowControl/>
            </w:pPr>
            <w:r w:rsidRPr="00DE2EAA">
              <w:t>Functional rotation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</w:tbl>
    <w:p w:rsidR="00DE2EAA" w:rsidRDefault="00DE2EAA" w:rsidP="00DE2EAA">
      <w:pPr>
        <w:pStyle w:val="a6"/>
        <w:ind w:leftChars="0" w:left="0" w:firstLineChars="0" w:firstLine="0"/>
      </w:pPr>
      <w:proofErr w:type="spellStart"/>
      <w:proofErr w:type="gramStart"/>
      <w:r w:rsidRPr="00DE2EAA">
        <w:t>translationContainer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row_count</w:t>
      </w:r>
      <w:proofErr w:type="spellEnd"/>
      <w:r>
        <w:t>="</w:t>
      </w:r>
      <w:r>
        <w:rPr>
          <w:rFonts w:hint="eastAsia"/>
        </w:rPr>
        <w:t>15</w:t>
      </w:r>
      <w:r>
        <w:t>"</w:t>
      </w: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DE2EAA" w:rsidTr="00EE0906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  <w:jc w:val="center"/>
            </w:pPr>
            <w:r>
              <w:t xml:space="preserve">Type: </w:t>
            </w:r>
            <w:proofErr w:type="spellStart"/>
            <w:r w:rsidR="00610A63" w:rsidRPr="00DE2EAA">
              <w:t>translationContainer</w:t>
            </w:r>
            <w:proofErr w:type="spellEnd"/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DE2EAA" w:rsidRDefault="00DE2EAA" w:rsidP="00EE0906">
            <w:pPr>
              <w:pStyle w:val="TableHeadingCell"/>
              <w:widowControl/>
            </w:pPr>
            <w:r>
              <w:t>Plugs expression</w:t>
            </w: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proofErr w:type="spellStart"/>
            <w:r>
              <w:t>Origin.x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proofErr w:type="spellStart"/>
            <w:r>
              <w:t>Origin.y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 xml:space="preserve">Reference </w:t>
            </w:r>
            <w:proofErr w:type="spellStart"/>
            <w:r w:rsidRPr="00DE2EAA"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Pr="00DE2EAA" w:rsidRDefault="00DE2EAA" w:rsidP="00DE2EAA">
            <w:pPr>
              <w:pStyle w:val="TableHeadingCellAnnot"/>
              <w:widowControl/>
            </w:pPr>
            <w:r w:rsidRPr="00DE2EAA">
              <w:t xml:space="preserve">Reference </w:t>
            </w:r>
            <w:proofErr w:type="spellStart"/>
            <w:r w:rsidRPr="00DE2EAA">
              <w:t>point.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HeadingCellAnnot"/>
              <w:widowControl/>
            </w:pPr>
            <w:r w:rsidRPr="00DE2EAA">
              <w:t xml:space="preserve">Start </w:t>
            </w:r>
            <w:r w:rsidR="0058623A" w:rsidRPr="0058623A">
              <w:t xml:space="preserve">translation </w:t>
            </w:r>
            <w:proofErr w:type="spellStart"/>
            <w:r w:rsidR="0058623A" w:rsidRPr="0058623A"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DE2EA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58623A">
            <w:pPr>
              <w:pStyle w:val="TableHeadingCellAnnot"/>
              <w:widowControl/>
            </w:pPr>
            <w:r w:rsidRPr="00DE2EAA">
              <w:t xml:space="preserve">Start </w:t>
            </w:r>
            <w:r w:rsidR="0058623A" w:rsidRPr="0058623A">
              <w:t xml:space="preserve">translation </w:t>
            </w:r>
            <w:proofErr w:type="spellStart"/>
            <w:r w:rsidR="0058623A" w:rsidRPr="0058623A">
              <w:t>point.</w:t>
            </w:r>
            <w:r w:rsidR="0058623A">
              <w:rPr>
                <w:rFonts w:hint="eastAsia"/>
              </w:rPr>
              <w:t>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DE2EAA" w:rsidRDefault="00DE2EAA" w:rsidP="00EE0906">
            <w:pPr>
              <w:pStyle w:val="TableCell"/>
              <w:widowControl/>
            </w:pPr>
          </w:p>
        </w:tc>
      </w:tr>
      <w:tr w:rsidR="0058623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HeadingCellAnnot"/>
              <w:widowControl/>
            </w:pPr>
            <w:r w:rsidRPr="00DE2EAA">
              <w:t xml:space="preserve">End </w:t>
            </w:r>
            <w:r w:rsidRPr="0058623A">
              <w:t xml:space="preserve">translation </w:t>
            </w:r>
            <w:proofErr w:type="spellStart"/>
            <w:r w:rsidRPr="0058623A">
              <w:t>point.x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</w:tr>
      <w:tr w:rsidR="0058623A" w:rsidTr="00EE0906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HeadingCellAnnot"/>
              <w:widowControl/>
            </w:pPr>
            <w:r w:rsidRPr="00DE2EAA">
              <w:lastRenderedPageBreak/>
              <w:t xml:space="preserve">End </w:t>
            </w:r>
            <w:r w:rsidRPr="0058623A">
              <w:t xml:space="preserve">translation </w:t>
            </w:r>
            <w:proofErr w:type="spellStart"/>
            <w:r w:rsidRPr="0058623A">
              <w:t>point.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</w:tr>
      <w:tr w:rsidR="0058623A" w:rsidTr="0058623A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HeadingCellAnnot"/>
              <w:widowControl/>
            </w:pPr>
            <w:r w:rsidRPr="00DE2EAA">
              <w:t xml:space="preserve">Start </w:t>
            </w:r>
            <w:r w:rsidRPr="0058623A">
              <w:t>translation value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</w:tr>
      <w:tr w:rsidR="0058623A" w:rsidTr="007F2981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7F2981">
            <w:pPr>
              <w:pStyle w:val="TableHeadingCellAnnot"/>
              <w:widowControl/>
            </w:pPr>
            <w:r w:rsidRPr="00DE2EAA">
              <w:t xml:space="preserve">End </w:t>
            </w:r>
            <w:r w:rsidRPr="0058623A">
              <w:t>translation value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7F2981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7F2981">
            <w:pPr>
              <w:pStyle w:val="TableCell"/>
              <w:widowControl/>
            </w:pPr>
          </w:p>
        </w:tc>
      </w:tr>
      <w:tr w:rsidR="0058623A" w:rsidTr="0058623A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HeadingCellAnnot"/>
              <w:widowControl/>
            </w:pPr>
            <w:r w:rsidRPr="00DE2EAA">
              <w:t xml:space="preserve">Start </w:t>
            </w:r>
            <w:r w:rsidRPr="0058623A">
              <w:t>translation locked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</w:tr>
      <w:tr w:rsidR="0058623A" w:rsidTr="0058623A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HeadingCellAnnot"/>
              <w:widowControl/>
            </w:pPr>
            <w:r w:rsidRPr="00DE2EAA">
              <w:t xml:space="preserve">End </w:t>
            </w:r>
            <w:r w:rsidRPr="0058623A">
              <w:t>translation</w:t>
            </w:r>
            <w:r>
              <w:rPr>
                <w:rFonts w:hint="eastAsia"/>
              </w:rPr>
              <w:t xml:space="preserve"> </w:t>
            </w:r>
            <w:r w:rsidRPr="0058623A">
              <w:t>locked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</w:tr>
      <w:tr w:rsidR="0058623A" w:rsidTr="0058623A">
        <w:trPr>
          <w:cantSplit/>
          <w:trHeight w:val="284"/>
          <w:tblHeader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Pr="00DE2EAA" w:rsidRDefault="0058623A" w:rsidP="00EE0906">
            <w:pPr>
              <w:pStyle w:val="TableHeadingCellAnnot"/>
              <w:widowControl/>
            </w:pPr>
            <w:r w:rsidRPr="0058623A">
              <w:t>Functional translation value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8623A" w:rsidRDefault="0058623A" w:rsidP="00EE0906">
            <w:pPr>
              <w:pStyle w:val="TableCell"/>
              <w:widowControl/>
            </w:pPr>
          </w:p>
        </w:tc>
      </w:tr>
    </w:tbl>
    <w:p w:rsidR="00C909E8" w:rsidRDefault="00C909E8" w:rsidP="005250E6">
      <w:pPr>
        <w:pStyle w:val="a6"/>
        <w:ind w:leftChars="0" w:left="0" w:firstLineChars="0" w:firstLine="0"/>
      </w:pPr>
    </w:p>
    <w:sectPr w:rsidR="00C909E8" w:rsidSect="00EF292A">
      <w:headerReference w:type="default" r:id="rId8"/>
      <w:footerReference w:type="default" r:id="rId9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285" w:rsidRDefault="006C5285" w:rsidP="001E6510">
      <w:r>
        <w:separator/>
      </w:r>
    </w:p>
  </w:endnote>
  <w:endnote w:type="continuationSeparator" w:id="0">
    <w:p w:rsidR="006C5285" w:rsidRDefault="006C5285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961" w:rsidRDefault="00E7396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73961" w:rsidRPr="00AD2457" w:rsidRDefault="00E73961" w:rsidP="00ED0B70">
    <w:pPr>
      <w:pStyle w:val="af"/>
    </w:pPr>
    <w:r>
      <w:rPr>
        <w:rFonts w:hint="eastAsia"/>
      </w:rPr>
      <w:t>XXX</w:t>
    </w:r>
    <w:r>
      <w:rPr>
        <w:rFonts w:hint="eastAsia"/>
      </w:rPr>
      <w:t>设计说明</w:t>
    </w:r>
    <w:r>
      <w:rPr>
        <w:rFonts w:hint="eastAsia"/>
      </w:rPr>
      <w:tab/>
    </w:r>
    <w:r>
      <w:rPr>
        <w:rFonts w:hint="eastAsia"/>
      </w:rPr>
      <w:t>第</w:t>
    </w:r>
    <w:fldSimple w:instr=" PAGE  \* Arabic  \* MERGEFORMAT ">
      <w:r w:rsidR="00203965">
        <w:rPr>
          <w:noProof/>
        </w:rPr>
        <w:t>1</w:t>
      </w:r>
    </w:fldSimple>
    <w:r>
      <w:rPr>
        <w:rFonts w:hint="eastAsia"/>
      </w:rPr>
      <w:t>页，共</w:t>
    </w:r>
    <w:fldSimple w:instr=" NUMPAGES   \* MERGEFORMAT ">
      <w:r w:rsidR="00203965">
        <w:rPr>
          <w:noProof/>
        </w:rPr>
        <w:t>7</w:t>
      </w:r>
    </w:fldSimple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285" w:rsidRDefault="006C5285" w:rsidP="001E6510">
      <w:r>
        <w:separator/>
      </w:r>
    </w:p>
  </w:footnote>
  <w:footnote w:type="continuationSeparator" w:id="0">
    <w:p w:rsidR="006C5285" w:rsidRDefault="006C5285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E73961" w:rsidRPr="00087312" w:rsidTr="00DA3539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E73961" w:rsidRPr="00FB6E71" w:rsidRDefault="00E73961" w:rsidP="00DA3539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E73961" w:rsidRPr="00836FD5" w:rsidRDefault="00E73961" w:rsidP="00DA3539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E73961" w:rsidRPr="00836FD5" w:rsidRDefault="00E73961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E73961" w:rsidRPr="00836FD5" w:rsidRDefault="00E73961" w:rsidP="00DA3539">
          <w:pPr>
            <w:pStyle w:val="aff7"/>
            <w:rPr>
              <w:rFonts w:ascii="微软雅黑" w:eastAsia="微软雅黑" w:hAnsi="微软雅黑"/>
            </w:rPr>
          </w:pPr>
        </w:p>
      </w:tc>
    </w:tr>
    <w:tr w:rsidR="00E73961" w:rsidRPr="00087312" w:rsidTr="00DA3539">
      <w:trPr>
        <w:cantSplit/>
        <w:trHeight w:val="315"/>
      </w:trPr>
      <w:tc>
        <w:tcPr>
          <w:tcW w:w="1701" w:type="dxa"/>
          <w:vMerge/>
          <w:vAlign w:val="center"/>
        </w:tcPr>
        <w:p w:rsidR="00E73961" w:rsidRPr="00087312" w:rsidRDefault="00E73961" w:rsidP="00DA3539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E73961" w:rsidRPr="00087312" w:rsidRDefault="00E73961" w:rsidP="00DA3539">
          <w:pPr>
            <w:pStyle w:val="aff7"/>
          </w:pPr>
        </w:p>
      </w:tc>
      <w:tc>
        <w:tcPr>
          <w:tcW w:w="1134" w:type="dxa"/>
          <w:vAlign w:val="center"/>
        </w:tcPr>
        <w:p w:rsidR="00E73961" w:rsidRPr="00836FD5" w:rsidRDefault="00E73961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E73961" w:rsidRPr="00836FD5" w:rsidRDefault="00E73961" w:rsidP="00DA3539">
          <w:pPr>
            <w:pStyle w:val="aff7"/>
            <w:rPr>
              <w:rFonts w:ascii="微软雅黑" w:eastAsia="微软雅黑" w:hAnsi="微软雅黑"/>
            </w:rPr>
          </w:pPr>
        </w:p>
      </w:tc>
    </w:tr>
    <w:tr w:rsidR="00E73961" w:rsidRPr="00087312" w:rsidTr="00DA3539">
      <w:trPr>
        <w:cantSplit/>
        <w:trHeight w:val="85"/>
      </w:trPr>
      <w:tc>
        <w:tcPr>
          <w:tcW w:w="1701" w:type="dxa"/>
          <w:vMerge/>
          <w:vAlign w:val="center"/>
        </w:tcPr>
        <w:p w:rsidR="00E73961" w:rsidRPr="00087312" w:rsidRDefault="00E73961" w:rsidP="00DA3539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E73961" w:rsidRPr="00087312" w:rsidRDefault="00E73961" w:rsidP="00DA3539">
          <w:pPr>
            <w:pStyle w:val="aff7"/>
          </w:pPr>
        </w:p>
      </w:tc>
      <w:tc>
        <w:tcPr>
          <w:tcW w:w="1134" w:type="dxa"/>
          <w:vAlign w:val="center"/>
        </w:tcPr>
        <w:p w:rsidR="00E73961" w:rsidRPr="00836FD5" w:rsidRDefault="00E73961" w:rsidP="00DA3539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E73961" w:rsidRPr="00836FD5" w:rsidRDefault="00E73961" w:rsidP="00DA3539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73961" w:rsidRDefault="00E7396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B4"/>
    <w:multiLevelType w:val="hybridMultilevel"/>
    <w:tmpl w:val="A15A687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">
    <w:nsid w:val="030F045F"/>
    <w:multiLevelType w:val="hybridMultilevel"/>
    <w:tmpl w:val="D28CC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2924BC"/>
    <w:multiLevelType w:val="hybridMultilevel"/>
    <w:tmpl w:val="26700F24"/>
    <w:lvl w:ilvl="0" w:tplc="9446DB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4FE1064" w:tentative="1">
      <w:start w:val="1"/>
      <w:numFmt w:val="lowerLetter"/>
      <w:lvlText w:val="%2)"/>
      <w:lvlJc w:val="left"/>
      <w:pPr>
        <w:ind w:left="1261" w:hanging="420"/>
      </w:pPr>
    </w:lvl>
    <w:lvl w:ilvl="2" w:tplc="449A3914" w:tentative="1">
      <w:start w:val="1"/>
      <w:numFmt w:val="lowerRoman"/>
      <w:lvlText w:val="%3."/>
      <w:lvlJc w:val="right"/>
      <w:pPr>
        <w:ind w:left="1681" w:hanging="420"/>
      </w:pPr>
    </w:lvl>
    <w:lvl w:ilvl="3" w:tplc="FBF81CD4" w:tentative="1">
      <w:start w:val="1"/>
      <w:numFmt w:val="decimal"/>
      <w:lvlText w:val="%4."/>
      <w:lvlJc w:val="left"/>
      <w:pPr>
        <w:ind w:left="2101" w:hanging="420"/>
      </w:pPr>
    </w:lvl>
    <w:lvl w:ilvl="4" w:tplc="57C6C5DE" w:tentative="1">
      <w:start w:val="1"/>
      <w:numFmt w:val="lowerLetter"/>
      <w:lvlText w:val="%5)"/>
      <w:lvlJc w:val="left"/>
      <w:pPr>
        <w:ind w:left="2521" w:hanging="420"/>
      </w:pPr>
    </w:lvl>
    <w:lvl w:ilvl="5" w:tplc="56961CA0" w:tentative="1">
      <w:start w:val="1"/>
      <w:numFmt w:val="lowerRoman"/>
      <w:lvlText w:val="%6."/>
      <w:lvlJc w:val="right"/>
      <w:pPr>
        <w:ind w:left="2941" w:hanging="420"/>
      </w:pPr>
    </w:lvl>
    <w:lvl w:ilvl="6" w:tplc="83FA92E0" w:tentative="1">
      <w:start w:val="1"/>
      <w:numFmt w:val="decimal"/>
      <w:lvlText w:val="%7."/>
      <w:lvlJc w:val="left"/>
      <w:pPr>
        <w:ind w:left="3361" w:hanging="420"/>
      </w:pPr>
    </w:lvl>
    <w:lvl w:ilvl="7" w:tplc="1C16E004" w:tentative="1">
      <w:start w:val="1"/>
      <w:numFmt w:val="lowerLetter"/>
      <w:lvlText w:val="%8)"/>
      <w:lvlJc w:val="left"/>
      <w:pPr>
        <w:ind w:left="3781" w:hanging="420"/>
      </w:pPr>
    </w:lvl>
    <w:lvl w:ilvl="8" w:tplc="7B143ECC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2439AA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>
    <w:nsid w:val="0F0D1ED9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138D4A58"/>
    <w:multiLevelType w:val="hybridMultilevel"/>
    <w:tmpl w:val="9A58CBFC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>
    <w:nsid w:val="14A8228F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167002A4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16B5440A"/>
    <w:multiLevelType w:val="multilevel"/>
    <w:tmpl w:val="D3C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D217A0"/>
    <w:multiLevelType w:val="hybridMultilevel"/>
    <w:tmpl w:val="FB0CBA2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2">
    <w:nsid w:val="1A6B371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3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A122B5C"/>
    <w:multiLevelType w:val="hybridMultilevel"/>
    <w:tmpl w:val="62A0131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>
    <w:nsid w:val="2EEA7315"/>
    <w:multiLevelType w:val="multilevel"/>
    <w:tmpl w:val="BDF05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334111C1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>
    <w:nsid w:val="34137EA0"/>
    <w:multiLevelType w:val="hybridMultilevel"/>
    <w:tmpl w:val="26700F24"/>
    <w:lvl w:ilvl="0" w:tplc="20C0AD3E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1261" w:hanging="420"/>
      </w:pPr>
    </w:lvl>
    <w:lvl w:ilvl="2" w:tplc="04090005" w:tentative="1">
      <w:start w:val="1"/>
      <w:numFmt w:val="lowerRoman"/>
      <w:lvlText w:val="%3."/>
      <w:lvlJc w:val="right"/>
      <w:pPr>
        <w:ind w:left="1681" w:hanging="420"/>
      </w:pPr>
    </w:lvl>
    <w:lvl w:ilvl="3" w:tplc="04090001" w:tentative="1">
      <w:start w:val="1"/>
      <w:numFmt w:val="decimal"/>
      <w:lvlText w:val="%4."/>
      <w:lvlJc w:val="left"/>
      <w:pPr>
        <w:ind w:left="2101" w:hanging="420"/>
      </w:pPr>
    </w:lvl>
    <w:lvl w:ilvl="4" w:tplc="04090003" w:tentative="1">
      <w:start w:val="1"/>
      <w:numFmt w:val="lowerLetter"/>
      <w:lvlText w:val="%5)"/>
      <w:lvlJc w:val="left"/>
      <w:pPr>
        <w:ind w:left="2521" w:hanging="420"/>
      </w:pPr>
    </w:lvl>
    <w:lvl w:ilvl="5" w:tplc="04090005" w:tentative="1">
      <w:start w:val="1"/>
      <w:numFmt w:val="lowerRoman"/>
      <w:lvlText w:val="%6."/>
      <w:lvlJc w:val="right"/>
      <w:pPr>
        <w:ind w:left="2941" w:hanging="420"/>
      </w:pPr>
    </w:lvl>
    <w:lvl w:ilvl="6" w:tplc="04090001" w:tentative="1">
      <w:start w:val="1"/>
      <w:numFmt w:val="decimal"/>
      <w:lvlText w:val="%7."/>
      <w:lvlJc w:val="left"/>
      <w:pPr>
        <w:ind w:left="3361" w:hanging="420"/>
      </w:pPr>
    </w:lvl>
    <w:lvl w:ilvl="7" w:tplc="04090003" w:tentative="1">
      <w:start w:val="1"/>
      <w:numFmt w:val="lowerLetter"/>
      <w:lvlText w:val="%8)"/>
      <w:lvlJc w:val="left"/>
      <w:pPr>
        <w:ind w:left="3781" w:hanging="420"/>
      </w:pPr>
    </w:lvl>
    <w:lvl w:ilvl="8" w:tplc="04090005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4103420B"/>
    <w:multiLevelType w:val="hybridMultilevel"/>
    <w:tmpl w:val="D13C7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128509F"/>
    <w:multiLevelType w:val="hybridMultilevel"/>
    <w:tmpl w:val="3B663962"/>
    <w:lvl w:ilvl="0" w:tplc="753A98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C36CF2"/>
    <w:multiLevelType w:val="multilevel"/>
    <w:tmpl w:val="D49E690E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>
    <w:nsid w:val="43804FFE"/>
    <w:multiLevelType w:val="hybridMultilevel"/>
    <w:tmpl w:val="7E52768A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3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4">
    <w:nsid w:val="52695785"/>
    <w:multiLevelType w:val="hybridMultilevel"/>
    <w:tmpl w:val="26700F24"/>
    <w:lvl w:ilvl="0" w:tplc="BBCAA4F8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47F25C40" w:tentative="1">
      <w:start w:val="1"/>
      <w:numFmt w:val="lowerLetter"/>
      <w:lvlText w:val="%2)"/>
      <w:lvlJc w:val="left"/>
      <w:pPr>
        <w:ind w:left="1261" w:hanging="420"/>
      </w:pPr>
    </w:lvl>
    <w:lvl w:ilvl="2" w:tplc="7FF4397E" w:tentative="1">
      <w:start w:val="1"/>
      <w:numFmt w:val="lowerRoman"/>
      <w:lvlText w:val="%3."/>
      <w:lvlJc w:val="right"/>
      <w:pPr>
        <w:ind w:left="1681" w:hanging="420"/>
      </w:pPr>
    </w:lvl>
    <w:lvl w:ilvl="3" w:tplc="DFFC50DC" w:tentative="1">
      <w:start w:val="1"/>
      <w:numFmt w:val="decimal"/>
      <w:lvlText w:val="%4."/>
      <w:lvlJc w:val="left"/>
      <w:pPr>
        <w:ind w:left="2101" w:hanging="420"/>
      </w:pPr>
    </w:lvl>
    <w:lvl w:ilvl="4" w:tplc="85AA5708" w:tentative="1">
      <w:start w:val="1"/>
      <w:numFmt w:val="lowerLetter"/>
      <w:lvlText w:val="%5)"/>
      <w:lvlJc w:val="left"/>
      <w:pPr>
        <w:ind w:left="2521" w:hanging="420"/>
      </w:pPr>
    </w:lvl>
    <w:lvl w:ilvl="5" w:tplc="412C9BB0" w:tentative="1">
      <w:start w:val="1"/>
      <w:numFmt w:val="lowerRoman"/>
      <w:lvlText w:val="%6."/>
      <w:lvlJc w:val="right"/>
      <w:pPr>
        <w:ind w:left="2941" w:hanging="420"/>
      </w:pPr>
    </w:lvl>
    <w:lvl w:ilvl="6" w:tplc="2E1658E8" w:tentative="1">
      <w:start w:val="1"/>
      <w:numFmt w:val="decimal"/>
      <w:lvlText w:val="%7."/>
      <w:lvlJc w:val="left"/>
      <w:pPr>
        <w:ind w:left="3361" w:hanging="420"/>
      </w:pPr>
    </w:lvl>
    <w:lvl w:ilvl="7" w:tplc="312CCC90" w:tentative="1">
      <w:start w:val="1"/>
      <w:numFmt w:val="lowerLetter"/>
      <w:lvlText w:val="%8)"/>
      <w:lvlJc w:val="left"/>
      <w:pPr>
        <w:ind w:left="3781" w:hanging="420"/>
      </w:pPr>
    </w:lvl>
    <w:lvl w:ilvl="8" w:tplc="53C4F9A4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5">
    <w:nsid w:val="56827D96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>
    <w:nsid w:val="59277623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>
    <w:nsid w:val="6D0772F4"/>
    <w:multiLevelType w:val="hybridMultilevel"/>
    <w:tmpl w:val="B890E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7460484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abstractNum w:abstractNumId="30">
    <w:nsid w:val="7BAD6CD3"/>
    <w:multiLevelType w:val="hybridMultilevel"/>
    <w:tmpl w:val="38848708"/>
    <w:lvl w:ilvl="0" w:tplc="31CE1B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1DE5AB8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D6F06F80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47E369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B0F06FDE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349839D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192C224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1F5C67DA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02892C6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E44395E"/>
    <w:multiLevelType w:val="hybridMultilevel"/>
    <w:tmpl w:val="26700F24"/>
    <w:lvl w:ilvl="0" w:tplc="F618BC06">
      <w:start w:val="1"/>
      <w:numFmt w:val="lowerLetter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1"/>
  </w:num>
  <w:num w:numId="4">
    <w:abstractNumId w:val="29"/>
  </w:num>
  <w:num w:numId="5">
    <w:abstractNumId w:val="3"/>
  </w:num>
  <w:num w:numId="6">
    <w:abstractNumId w:val="2"/>
  </w:num>
  <w:num w:numId="7">
    <w:abstractNumId w:val="30"/>
  </w:num>
  <w:num w:numId="8">
    <w:abstractNumId w:val="24"/>
  </w:num>
  <w:num w:numId="9">
    <w:abstractNumId w:val="17"/>
  </w:num>
  <w:num w:numId="10">
    <w:abstractNumId w:val="26"/>
  </w:num>
  <w:num w:numId="11">
    <w:abstractNumId w:val="28"/>
  </w:num>
  <w:num w:numId="12">
    <w:abstractNumId w:val="25"/>
  </w:num>
  <w:num w:numId="13">
    <w:abstractNumId w:val="20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6"/>
  </w:num>
  <w:num w:numId="19">
    <w:abstractNumId w:val="4"/>
  </w:num>
  <w:num w:numId="20">
    <w:abstractNumId w:val="8"/>
  </w:num>
  <w:num w:numId="21">
    <w:abstractNumId w:val="7"/>
  </w:num>
  <w:num w:numId="22">
    <w:abstractNumId w:val="10"/>
  </w:num>
  <w:num w:numId="23">
    <w:abstractNumId w:val="5"/>
  </w:num>
  <w:num w:numId="24">
    <w:abstractNumId w:val="27"/>
  </w:num>
  <w:num w:numId="25">
    <w:abstractNumId w:val="18"/>
  </w:num>
  <w:num w:numId="26">
    <w:abstractNumId w:val="1"/>
  </w:num>
  <w:num w:numId="27">
    <w:abstractNumId w:val="19"/>
  </w:num>
  <w:num w:numId="28">
    <w:abstractNumId w:val="20"/>
  </w:num>
  <w:num w:numId="29">
    <w:abstractNumId w:val="15"/>
  </w:num>
  <w:num w:numId="30">
    <w:abstractNumId w:val="23"/>
  </w:num>
  <w:num w:numId="31">
    <w:abstractNumId w:val="12"/>
  </w:num>
  <w:num w:numId="32">
    <w:abstractNumId w:val="31"/>
  </w:num>
  <w:num w:numId="33">
    <w:abstractNumId w:val="23"/>
    <w:lvlOverride w:ilvl="0">
      <w:startOverride w:val="1"/>
    </w:lvlOverride>
  </w:num>
  <w:num w:numId="34">
    <w:abstractNumId w:val="23"/>
    <w:lvlOverride w:ilvl="0">
      <w:startOverride w:val="1"/>
    </w:lvlOverride>
  </w:num>
  <w:num w:numId="35">
    <w:abstractNumId w:val="23"/>
    <w:lvlOverride w:ilvl="0">
      <w:startOverride w:val="1"/>
    </w:lvlOverride>
  </w:num>
  <w:num w:numId="36">
    <w:abstractNumId w:val="23"/>
    <w:lvlOverride w:ilvl="0">
      <w:startOverride w:val="1"/>
    </w:lvlOverride>
  </w:num>
  <w:num w:numId="37">
    <w:abstractNumId w:val="23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3"/>
    <w:lvlOverride w:ilvl="0">
      <w:startOverride w:val="1"/>
    </w:lvlOverride>
  </w:num>
  <w:num w:numId="40">
    <w:abstractNumId w:val="23"/>
    <w:lvlOverride w:ilvl="0">
      <w:startOverride w:val="1"/>
    </w:lvlOverride>
  </w:num>
  <w:num w:numId="41">
    <w:abstractNumId w:val="23"/>
    <w:lvlOverride w:ilvl="0">
      <w:startOverride w:val="1"/>
    </w:lvlOverride>
  </w:num>
  <w:num w:numId="42">
    <w:abstractNumId w:val="22"/>
  </w:num>
  <w:num w:numId="43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27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87FAC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186E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0C99"/>
    <w:rsid w:val="00102592"/>
    <w:rsid w:val="00102671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17742"/>
    <w:rsid w:val="0012476E"/>
    <w:rsid w:val="00125C29"/>
    <w:rsid w:val="00126D38"/>
    <w:rsid w:val="00126E8A"/>
    <w:rsid w:val="001272C2"/>
    <w:rsid w:val="00132880"/>
    <w:rsid w:val="00134AE4"/>
    <w:rsid w:val="0013677B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33CC"/>
    <w:rsid w:val="001539E4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6F6"/>
    <w:rsid w:val="00185DB0"/>
    <w:rsid w:val="0019111E"/>
    <w:rsid w:val="00193866"/>
    <w:rsid w:val="00194A60"/>
    <w:rsid w:val="00194CF8"/>
    <w:rsid w:val="00195054"/>
    <w:rsid w:val="00195A52"/>
    <w:rsid w:val="001961A8"/>
    <w:rsid w:val="00196EF1"/>
    <w:rsid w:val="001A1348"/>
    <w:rsid w:val="001A1C0A"/>
    <w:rsid w:val="001A2955"/>
    <w:rsid w:val="001A2C93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1AF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794"/>
    <w:rsid w:val="001F50E6"/>
    <w:rsid w:val="001F6EC1"/>
    <w:rsid w:val="00202DC0"/>
    <w:rsid w:val="00203965"/>
    <w:rsid w:val="002041D9"/>
    <w:rsid w:val="00205252"/>
    <w:rsid w:val="0020525A"/>
    <w:rsid w:val="00206B75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4BFE"/>
    <w:rsid w:val="002255B7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737D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5A32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1FFB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40EE"/>
    <w:rsid w:val="002A673B"/>
    <w:rsid w:val="002A6A62"/>
    <w:rsid w:val="002A7CD7"/>
    <w:rsid w:val="002B01A5"/>
    <w:rsid w:val="002B190A"/>
    <w:rsid w:val="002B2319"/>
    <w:rsid w:val="002B2C7E"/>
    <w:rsid w:val="002B3FC5"/>
    <w:rsid w:val="002B4372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27D57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D4E"/>
    <w:rsid w:val="00351E2A"/>
    <w:rsid w:val="00355C58"/>
    <w:rsid w:val="003568C8"/>
    <w:rsid w:val="003624E8"/>
    <w:rsid w:val="003639B4"/>
    <w:rsid w:val="00364683"/>
    <w:rsid w:val="003648FD"/>
    <w:rsid w:val="00364BAF"/>
    <w:rsid w:val="00364DE5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BBA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B7E3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752D"/>
    <w:rsid w:val="003D00AE"/>
    <w:rsid w:val="003D4A91"/>
    <w:rsid w:val="003D4FAE"/>
    <w:rsid w:val="003D6C95"/>
    <w:rsid w:val="003D7E22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746C"/>
    <w:rsid w:val="00400C44"/>
    <w:rsid w:val="0040266D"/>
    <w:rsid w:val="0040350F"/>
    <w:rsid w:val="00404D9D"/>
    <w:rsid w:val="00404E31"/>
    <w:rsid w:val="00406A57"/>
    <w:rsid w:val="0040700E"/>
    <w:rsid w:val="00410DAE"/>
    <w:rsid w:val="0041149D"/>
    <w:rsid w:val="00412F27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50384"/>
    <w:rsid w:val="00451127"/>
    <w:rsid w:val="00451132"/>
    <w:rsid w:val="00453495"/>
    <w:rsid w:val="00453CDB"/>
    <w:rsid w:val="0045492F"/>
    <w:rsid w:val="00454A47"/>
    <w:rsid w:val="00456A1A"/>
    <w:rsid w:val="00457B38"/>
    <w:rsid w:val="00461590"/>
    <w:rsid w:val="004631C7"/>
    <w:rsid w:val="00465278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36AB"/>
    <w:rsid w:val="0048426E"/>
    <w:rsid w:val="00487A47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44DB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2E1"/>
    <w:rsid w:val="004D14D6"/>
    <w:rsid w:val="004D281C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7323"/>
    <w:rsid w:val="004F08EA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12E"/>
    <w:rsid w:val="0051753B"/>
    <w:rsid w:val="005207C0"/>
    <w:rsid w:val="00524AC9"/>
    <w:rsid w:val="00524C9E"/>
    <w:rsid w:val="005250E6"/>
    <w:rsid w:val="0052575D"/>
    <w:rsid w:val="005258EF"/>
    <w:rsid w:val="00530075"/>
    <w:rsid w:val="005309BE"/>
    <w:rsid w:val="00531780"/>
    <w:rsid w:val="00532231"/>
    <w:rsid w:val="00533BCD"/>
    <w:rsid w:val="00534735"/>
    <w:rsid w:val="00535DC2"/>
    <w:rsid w:val="005367F7"/>
    <w:rsid w:val="00536F94"/>
    <w:rsid w:val="0054379D"/>
    <w:rsid w:val="0054421E"/>
    <w:rsid w:val="00546A3A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596B"/>
    <w:rsid w:val="00566416"/>
    <w:rsid w:val="0056683D"/>
    <w:rsid w:val="00570B9A"/>
    <w:rsid w:val="00571DF8"/>
    <w:rsid w:val="0057343D"/>
    <w:rsid w:val="00575834"/>
    <w:rsid w:val="00575DF9"/>
    <w:rsid w:val="0057674C"/>
    <w:rsid w:val="005769DB"/>
    <w:rsid w:val="00577502"/>
    <w:rsid w:val="00580CD6"/>
    <w:rsid w:val="00581110"/>
    <w:rsid w:val="005817BE"/>
    <w:rsid w:val="00582BD4"/>
    <w:rsid w:val="0058336F"/>
    <w:rsid w:val="0058623A"/>
    <w:rsid w:val="00590A3F"/>
    <w:rsid w:val="00590FB7"/>
    <w:rsid w:val="005918E8"/>
    <w:rsid w:val="00591BFE"/>
    <w:rsid w:val="00593A6F"/>
    <w:rsid w:val="005962BB"/>
    <w:rsid w:val="0059691E"/>
    <w:rsid w:val="005A149F"/>
    <w:rsid w:val="005A267B"/>
    <w:rsid w:val="005A3307"/>
    <w:rsid w:val="005A3C48"/>
    <w:rsid w:val="005B20CC"/>
    <w:rsid w:val="005B2148"/>
    <w:rsid w:val="005B580C"/>
    <w:rsid w:val="005B58DD"/>
    <w:rsid w:val="005B7815"/>
    <w:rsid w:val="005B7B5E"/>
    <w:rsid w:val="005C2B7A"/>
    <w:rsid w:val="005C3F30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E2AA5"/>
    <w:rsid w:val="005E3465"/>
    <w:rsid w:val="005E3A81"/>
    <w:rsid w:val="005E3B93"/>
    <w:rsid w:val="005E3E4B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4D1E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0A63"/>
    <w:rsid w:val="00611404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43AB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42A45"/>
    <w:rsid w:val="00642B73"/>
    <w:rsid w:val="00644384"/>
    <w:rsid w:val="0064622D"/>
    <w:rsid w:val="0064747B"/>
    <w:rsid w:val="0064777A"/>
    <w:rsid w:val="006477CF"/>
    <w:rsid w:val="006527A4"/>
    <w:rsid w:val="00653E47"/>
    <w:rsid w:val="006557A5"/>
    <w:rsid w:val="006558E8"/>
    <w:rsid w:val="00655ECC"/>
    <w:rsid w:val="0065736B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547"/>
    <w:rsid w:val="00667BF5"/>
    <w:rsid w:val="0067371D"/>
    <w:rsid w:val="00673CB1"/>
    <w:rsid w:val="00674108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8491E"/>
    <w:rsid w:val="00690FC3"/>
    <w:rsid w:val="00691B4E"/>
    <w:rsid w:val="0069218C"/>
    <w:rsid w:val="006943C3"/>
    <w:rsid w:val="00695AD0"/>
    <w:rsid w:val="00695D89"/>
    <w:rsid w:val="006969F3"/>
    <w:rsid w:val="0069764B"/>
    <w:rsid w:val="006A0148"/>
    <w:rsid w:val="006A0481"/>
    <w:rsid w:val="006A295E"/>
    <w:rsid w:val="006A323D"/>
    <w:rsid w:val="006A77FA"/>
    <w:rsid w:val="006B0460"/>
    <w:rsid w:val="006B0A8E"/>
    <w:rsid w:val="006B2E52"/>
    <w:rsid w:val="006B4FD8"/>
    <w:rsid w:val="006B5C8B"/>
    <w:rsid w:val="006B6A1B"/>
    <w:rsid w:val="006B6B15"/>
    <w:rsid w:val="006B6D3D"/>
    <w:rsid w:val="006B7ACC"/>
    <w:rsid w:val="006C0A33"/>
    <w:rsid w:val="006C0BC9"/>
    <w:rsid w:val="006C1B11"/>
    <w:rsid w:val="006C260C"/>
    <w:rsid w:val="006C3F61"/>
    <w:rsid w:val="006C5285"/>
    <w:rsid w:val="006C6770"/>
    <w:rsid w:val="006C798E"/>
    <w:rsid w:val="006D168B"/>
    <w:rsid w:val="006D1856"/>
    <w:rsid w:val="006D1DF8"/>
    <w:rsid w:val="006D1F62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6F67CA"/>
    <w:rsid w:val="00700CFB"/>
    <w:rsid w:val="00704814"/>
    <w:rsid w:val="00705A8C"/>
    <w:rsid w:val="007075D4"/>
    <w:rsid w:val="00711A2A"/>
    <w:rsid w:val="007125F1"/>
    <w:rsid w:val="00712AF5"/>
    <w:rsid w:val="0071346A"/>
    <w:rsid w:val="007141D5"/>
    <w:rsid w:val="00716FCC"/>
    <w:rsid w:val="00720475"/>
    <w:rsid w:val="00721ADD"/>
    <w:rsid w:val="00723030"/>
    <w:rsid w:val="00724989"/>
    <w:rsid w:val="00731338"/>
    <w:rsid w:val="00732680"/>
    <w:rsid w:val="00732D92"/>
    <w:rsid w:val="007330AC"/>
    <w:rsid w:val="00733C93"/>
    <w:rsid w:val="00734190"/>
    <w:rsid w:val="00735460"/>
    <w:rsid w:val="00735731"/>
    <w:rsid w:val="00736E33"/>
    <w:rsid w:val="007370A0"/>
    <w:rsid w:val="00737DCB"/>
    <w:rsid w:val="00740586"/>
    <w:rsid w:val="0074100C"/>
    <w:rsid w:val="00742C05"/>
    <w:rsid w:val="0074377A"/>
    <w:rsid w:val="0074719E"/>
    <w:rsid w:val="00751023"/>
    <w:rsid w:val="007510D3"/>
    <w:rsid w:val="0075228F"/>
    <w:rsid w:val="0075349D"/>
    <w:rsid w:val="00753E22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28D1"/>
    <w:rsid w:val="00782C46"/>
    <w:rsid w:val="00783E54"/>
    <w:rsid w:val="00784164"/>
    <w:rsid w:val="00784B9C"/>
    <w:rsid w:val="00784F79"/>
    <w:rsid w:val="0078682F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97E4C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0AC4"/>
    <w:rsid w:val="007C6867"/>
    <w:rsid w:val="007C6B8A"/>
    <w:rsid w:val="007C7E6E"/>
    <w:rsid w:val="007D1174"/>
    <w:rsid w:val="007D1C73"/>
    <w:rsid w:val="007D3DDE"/>
    <w:rsid w:val="007D4769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1EA6"/>
    <w:rsid w:val="00802957"/>
    <w:rsid w:val="00804486"/>
    <w:rsid w:val="0080513C"/>
    <w:rsid w:val="0080537C"/>
    <w:rsid w:val="008055CB"/>
    <w:rsid w:val="00805E0D"/>
    <w:rsid w:val="008062F1"/>
    <w:rsid w:val="0080682A"/>
    <w:rsid w:val="0081274B"/>
    <w:rsid w:val="00813191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894"/>
    <w:rsid w:val="00843D43"/>
    <w:rsid w:val="0084667C"/>
    <w:rsid w:val="00850FFF"/>
    <w:rsid w:val="00851DB0"/>
    <w:rsid w:val="00853456"/>
    <w:rsid w:val="00853BA6"/>
    <w:rsid w:val="008541C7"/>
    <w:rsid w:val="00860FB7"/>
    <w:rsid w:val="008610E3"/>
    <w:rsid w:val="008617BE"/>
    <w:rsid w:val="00863FC5"/>
    <w:rsid w:val="008669E1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3667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7521"/>
    <w:rsid w:val="009719F8"/>
    <w:rsid w:val="009722EE"/>
    <w:rsid w:val="00973BE0"/>
    <w:rsid w:val="00975651"/>
    <w:rsid w:val="00977518"/>
    <w:rsid w:val="009776CE"/>
    <w:rsid w:val="00977C43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37C0"/>
    <w:rsid w:val="009A4CF2"/>
    <w:rsid w:val="009A51A1"/>
    <w:rsid w:val="009A5E2F"/>
    <w:rsid w:val="009A60F4"/>
    <w:rsid w:val="009A673F"/>
    <w:rsid w:val="009A6748"/>
    <w:rsid w:val="009A6EB2"/>
    <w:rsid w:val="009B0B72"/>
    <w:rsid w:val="009B3FC9"/>
    <w:rsid w:val="009B5827"/>
    <w:rsid w:val="009B68A2"/>
    <w:rsid w:val="009B7CEE"/>
    <w:rsid w:val="009C0CAB"/>
    <w:rsid w:val="009C1DA2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5372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5436"/>
    <w:rsid w:val="00A060E1"/>
    <w:rsid w:val="00A060EA"/>
    <w:rsid w:val="00A0680E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32756"/>
    <w:rsid w:val="00A40649"/>
    <w:rsid w:val="00A4133D"/>
    <w:rsid w:val="00A42089"/>
    <w:rsid w:val="00A42767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5480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7578"/>
    <w:rsid w:val="00AD7603"/>
    <w:rsid w:val="00AE2188"/>
    <w:rsid w:val="00AE228E"/>
    <w:rsid w:val="00AE33C6"/>
    <w:rsid w:val="00AE4F0E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2236"/>
    <w:rsid w:val="00B0252B"/>
    <w:rsid w:val="00B0303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1561"/>
    <w:rsid w:val="00B31C7F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5731"/>
    <w:rsid w:val="00B46062"/>
    <w:rsid w:val="00B507A6"/>
    <w:rsid w:val="00B52678"/>
    <w:rsid w:val="00B536D7"/>
    <w:rsid w:val="00B54F43"/>
    <w:rsid w:val="00B55466"/>
    <w:rsid w:val="00B5649C"/>
    <w:rsid w:val="00B57FCF"/>
    <w:rsid w:val="00B611D9"/>
    <w:rsid w:val="00B617B4"/>
    <w:rsid w:val="00B6320B"/>
    <w:rsid w:val="00B63624"/>
    <w:rsid w:val="00B64393"/>
    <w:rsid w:val="00B64499"/>
    <w:rsid w:val="00B6488A"/>
    <w:rsid w:val="00B672B8"/>
    <w:rsid w:val="00B7151D"/>
    <w:rsid w:val="00B7359D"/>
    <w:rsid w:val="00B7363C"/>
    <w:rsid w:val="00B74498"/>
    <w:rsid w:val="00B7751E"/>
    <w:rsid w:val="00B80FC0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4C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61B6"/>
    <w:rsid w:val="00BB75E4"/>
    <w:rsid w:val="00BC14A0"/>
    <w:rsid w:val="00BC228C"/>
    <w:rsid w:val="00BC30D3"/>
    <w:rsid w:val="00BC40E4"/>
    <w:rsid w:val="00BC50D8"/>
    <w:rsid w:val="00BC51A6"/>
    <w:rsid w:val="00BC67D0"/>
    <w:rsid w:val="00BC71ED"/>
    <w:rsid w:val="00BD0E39"/>
    <w:rsid w:val="00BD4C84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5DFC"/>
    <w:rsid w:val="00BF6D08"/>
    <w:rsid w:val="00C04144"/>
    <w:rsid w:val="00C10DD4"/>
    <w:rsid w:val="00C11AEE"/>
    <w:rsid w:val="00C137ED"/>
    <w:rsid w:val="00C14371"/>
    <w:rsid w:val="00C1793A"/>
    <w:rsid w:val="00C2014E"/>
    <w:rsid w:val="00C2097D"/>
    <w:rsid w:val="00C20C1C"/>
    <w:rsid w:val="00C2189E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8D7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4FA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9E8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1F92"/>
    <w:rsid w:val="00CA2E76"/>
    <w:rsid w:val="00CA4926"/>
    <w:rsid w:val="00CA5FB2"/>
    <w:rsid w:val="00CA6F44"/>
    <w:rsid w:val="00CA7061"/>
    <w:rsid w:val="00CB1452"/>
    <w:rsid w:val="00CB2219"/>
    <w:rsid w:val="00CB42EB"/>
    <w:rsid w:val="00CB5C1E"/>
    <w:rsid w:val="00CC38D6"/>
    <w:rsid w:val="00CC3D5E"/>
    <w:rsid w:val="00CC5366"/>
    <w:rsid w:val="00CC7DED"/>
    <w:rsid w:val="00CC7E17"/>
    <w:rsid w:val="00CD0259"/>
    <w:rsid w:val="00CD2952"/>
    <w:rsid w:val="00CD2FEA"/>
    <w:rsid w:val="00CD3D7F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3D33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5ED"/>
    <w:rsid w:val="00D55730"/>
    <w:rsid w:val="00D57E8F"/>
    <w:rsid w:val="00D6233D"/>
    <w:rsid w:val="00D62B85"/>
    <w:rsid w:val="00D62CF1"/>
    <w:rsid w:val="00D64EA7"/>
    <w:rsid w:val="00D66835"/>
    <w:rsid w:val="00D66D05"/>
    <w:rsid w:val="00D67B15"/>
    <w:rsid w:val="00D716AB"/>
    <w:rsid w:val="00D73632"/>
    <w:rsid w:val="00D736AD"/>
    <w:rsid w:val="00D7597F"/>
    <w:rsid w:val="00D7623F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3539"/>
    <w:rsid w:val="00DA421F"/>
    <w:rsid w:val="00DA4BFA"/>
    <w:rsid w:val="00DA56B1"/>
    <w:rsid w:val="00DA5B3F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98C"/>
    <w:rsid w:val="00DB4AC5"/>
    <w:rsid w:val="00DB4EBA"/>
    <w:rsid w:val="00DB6F68"/>
    <w:rsid w:val="00DC12B8"/>
    <w:rsid w:val="00DC2CDE"/>
    <w:rsid w:val="00DC3049"/>
    <w:rsid w:val="00DC3D2C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2EAA"/>
    <w:rsid w:val="00DE42B3"/>
    <w:rsid w:val="00DF1BEF"/>
    <w:rsid w:val="00DF1EC0"/>
    <w:rsid w:val="00DF21D1"/>
    <w:rsid w:val="00DF2E15"/>
    <w:rsid w:val="00DF3EA4"/>
    <w:rsid w:val="00E05965"/>
    <w:rsid w:val="00E0758E"/>
    <w:rsid w:val="00E0775F"/>
    <w:rsid w:val="00E07EB2"/>
    <w:rsid w:val="00E07F89"/>
    <w:rsid w:val="00E102FD"/>
    <w:rsid w:val="00E11041"/>
    <w:rsid w:val="00E114C8"/>
    <w:rsid w:val="00E12B03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41"/>
    <w:rsid w:val="00E25BBE"/>
    <w:rsid w:val="00E26FE6"/>
    <w:rsid w:val="00E270E0"/>
    <w:rsid w:val="00E30514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47E13"/>
    <w:rsid w:val="00E51470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49C0"/>
    <w:rsid w:val="00E64FF5"/>
    <w:rsid w:val="00E65596"/>
    <w:rsid w:val="00E66AD0"/>
    <w:rsid w:val="00E6705D"/>
    <w:rsid w:val="00E70FC8"/>
    <w:rsid w:val="00E71737"/>
    <w:rsid w:val="00E73961"/>
    <w:rsid w:val="00E73D14"/>
    <w:rsid w:val="00E7585A"/>
    <w:rsid w:val="00E77516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14BC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1AE4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43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50B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1C1C"/>
    <w:rsid w:val="00F731BB"/>
    <w:rsid w:val="00F73293"/>
    <w:rsid w:val="00F75420"/>
    <w:rsid w:val="00F755E1"/>
    <w:rsid w:val="00F77F2C"/>
    <w:rsid w:val="00F81496"/>
    <w:rsid w:val="00F815C0"/>
    <w:rsid w:val="00F8210C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4F84"/>
    <w:rsid w:val="00F956CB"/>
    <w:rsid w:val="00F968DD"/>
    <w:rsid w:val="00F96F3D"/>
    <w:rsid w:val="00FA1B83"/>
    <w:rsid w:val="00FA250B"/>
    <w:rsid w:val="00FA3641"/>
    <w:rsid w:val="00FA4C84"/>
    <w:rsid w:val="00FA50D0"/>
    <w:rsid w:val="00FA688E"/>
    <w:rsid w:val="00FA6CB2"/>
    <w:rsid w:val="00FB147B"/>
    <w:rsid w:val="00FB1AB4"/>
    <w:rsid w:val="00FB1CAE"/>
    <w:rsid w:val="00FB1E9C"/>
    <w:rsid w:val="00FB32AD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943"/>
    <w:rsid w:val="00FC7D7E"/>
    <w:rsid w:val="00FD0D55"/>
    <w:rsid w:val="00FD0D72"/>
    <w:rsid w:val="00FD2AC0"/>
    <w:rsid w:val="00FD2C75"/>
    <w:rsid w:val="00FD44EF"/>
    <w:rsid w:val="00FD51F6"/>
    <w:rsid w:val="00FD6597"/>
    <w:rsid w:val="00FE03C5"/>
    <w:rsid w:val="00FE06AD"/>
    <w:rsid w:val="00FE2AFD"/>
    <w:rsid w:val="00FE2C66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27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29"/>
      </w:numPr>
      <w:spacing w:before="240" w:after="240" w:line="0" w:lineRule="atLeast"/>
      <w:ind w:leftChars="-1" w:left="706" w:hangingChars="236" w:hanging="708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29"/>
      </w:numPr>
      <w:spacing w:before="120" w:after="120" w:line="0" w:lineRule="atLeast"/>
      <w:ind w:left="709" w:hanging="709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29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29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2C31A8"/>
    <w:pPr>
      <w:tabs>
        <w:tab w:val="left" w:pos="840"/>
        <w:tab w:val="right" w:leader="dot" w:pos="9214"/>
      </w:tabs>
      <w:ind w:left="210"/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2F09B8"/>
    <w:pPr>
      <w:tabs>
        <w:tab w:val="left" w:pos="1050"/>
        <w:tab w:val="right" w:leader="dot" w:pos="9214"/>
      </w:tabs>
      <w:ind w:left="420"/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3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4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5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33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14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  <w:style w:type="paragraph" w:customStyle="1" w:styleId="aff9">
    <w:name w:val="层次图"/>
    <w:basedOn w:val="a5"/>
    <w:link w:val="Char8"/>
    <w:qFormat/>
    <w:rsid w:val="00F8210C"/>
    <w:pPr>
      <w:spacing w:line="0" w:lineRule="atLeast"/>
      <w:ind w:left="525"/>
    </w:pPr>
    <w:rPr>
      <w:rFonts w:ascii="微软雅黑" w:hAnsi="微软雅黑"/>
      <w:sz w:val="18"/>
      <w:szCs w:val="18"/>
    </w:rPr>
  </w:style>
  <w:style w:type="character" w:customStyle="1" w:styleId="Char8">
    <w:name w:val="层次图 Char"/>
    <w:basedOn w:val="a7"/>
    <w:link w:val="aff9"/>
    <w:rsid w:val="00F8210C"/>
    <w:rPr>
      <w:rFonts w:ascii="微软雅黑" w:eastAsia="微软雅黑" w:hAnsi="微软雅黑" w:cs="宋体"/>
      <w:sz w:val="18"/>
      <w:szCs w:val="18"/>
    </w:rPr>
  </w:style>
  <w:style w:type="paragraph" w:customStyle="1" w:styleId="affa">
    <w:name w:val="列表项"/>
    <w:basedOn w:val="a6"/>
    <w:link w:val="Char9"/>
    <w:qFormat/>
    <w:rsid w:val="00F8210C"/>
    <w:pPr>
      <w:spacing w:after="0"/>
    </w:pPr>
  </w:style>
  <w:style w:type="character" w:customStyle="1" w:styleId="Char9">
    <w:name w:val="列表项 Char"/>
    <w:basedOn w:val="a7"/>
    <w:link w:val="affa"/>
    <w:rsid w:val="00F8210C"/>
    <w:rPr>
      <w:rFonts w:ascii="微软雅黑" w:eastAsia="微软雅黑" w:hAnsi="微软雅黑" w:cs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1E09C-F882-4DBE-A252-3D5A24BD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197</TotalTime>
  <Pages>1</Pages>
  <Words>542</Words>
  <Characters>3095</Characters>
  <Application>Microsoft Office Word</Application>
  <DocSecurity>0</DocSecurity>
  <Lines>25</Lines>
  <Paragraphs>7</Paragraphs>
  <ScaleCrop>false</ScaleCrop>
  <Company>Huawei Technologies Co., Ltd.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rlu</dc:creator>
  <cp:lastModifiedBy>陆荣国</cp:lastModifiedBy>
  <cp:revision>16</cp:revision>
  <dcterms:created xsi:type="dcterms:W3CDTF">2018-12-09T09:26:00Z</dcterms:created>
  <dcterms:modified xsi:type="dcterms:W3CDTF">2018-12-27T00:38:00Z</dcterms:modified>
</cp:coreProperties>
</file>