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8A" w:rsidRDefault="00B6488A" w:rsidP="00B6488A">
      <w:pPr>
        <w:pStyle w:val="a6"/>
      </w:pPr>
      <w:r>
        <w:rPr>
          <w:rFonts w:hint="eastAsia"/>
        </w:rPr>
        <w:t>段落。</w:t>
      </w:r>
    </w:p>
    <w:p w:rsidR="004D12E1" w:rsidRDefault="00F6350B" w:rsidP="00F94F84">
      <w:pPr>
        <w:pStyle w:val="a6"/>
        <w:spacing w:after="0"/>
        <w:ind w:leftChars="0" w:left="525" w:firstLineChars="0" w:firstLine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ist item</w:t>
      </w:r>
    </w:p>
    <w:p w:rsidR="004836AB" w:rsidRPr="00CA2E76" w:rsidRDefault="004836AB" w:rsidP="004836AB">
      <w:pPr>
        <w:pStyle w:val="a6"/>
        <w:spacing w:after="0"/>
        <w:ind w:leftChars="0" w:left="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Figure place</w:t>
      </w:r>
    </w:p>
    <w:p w:rsidR="006558E8" w:rsidRDefault="006558E8" w:rsidP="006558E8">
      <w:pPr>
        <w:pStyle w:val="aff6"/>
      </w:pPr>
      <w:r>
        <w:t>表</w:t>
      </w:r>
      <w:r w:rsidR="00C408D7">
        <w:fldChar w:fldCharType="begin"/>
      </w:r>
      <w:r w:rsidR="00364BAF">
        <w:instrText xml:space="preserve"> SEQ 表 \* ARABIC </w:instrText>
      </w:r>
      <w:r w:rsidR="00C408D7">
        <w:fldChar w:fldCharType="separate"/>
      </w:r>
      <w:r>
        <w:rPr>
          <w:noProof/>
        </w:rPr>
        <w:t>1</w:t>
      </w:r>
      <w:r w:rsidR="00C408D7">
        <w:fldChar w:fldCharType="end"/>
      </w:r>
    </w:p>
    <w:p w:rsidR="006558E8" w:rsidRPr="006C798E" w:rsidRDefault="006558E8" w:rsidP="006558E8">
      <w:pPr>
        <w:pStyle w:val="aff6"/>
      </w:pPr>
      <w:r>
        <w:t>图</w:t>
      </w:r>
      <w:r w:rsidR="00C408D7">
        <w:fldChar w:fldCharType="begin"/>
      </w:r>
      <w:r w:rsidR="00364BAF">
        <w:instrText xml:space="preserve"> SEQ 图 \* ARABIC </w:instrText>
      </w:r>
      <w:r w:rsidR="00C408D7">
        <w:fldChar w:fldCharType="separate"/>
      </w:r>
      <w:r>
        <w:rPr>
          <w:noProof/>
        </w:rPr>
        <w:t>1</w:t>
      </w:r>
      <w:r w:rsidR="00C408D7">
        <w:fldChar w:fldCharType="end"/>
      </w:r>
    </w:p>
    <w:p w:rsidR="00605E37" w:rsidRDefault="0051712E" w:rsidP="006B5C8B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605E37" w:rsidRDefault="0051712E" w:rsidP="00F6539F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51712E" w:rsidRDefault="0051712E" w:rsidP="0051712E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51712E" w:rsidRDefault="0051712E" w:rsidP="0051712E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:rsidR="0051712E" w:rsidRDefault="0051712E" w:rsidP="0051712E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:rsidR="0051712E" w:rsidRDefault="0051712E" w:rsidP="0051712E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:rsidR="0051712E" w:rsidRDefault="0051712E" w:rsidP="0051712E">
      <w:pPr>
        <w:pStyle w:val="7"/>
      </w:pPr>
      <w:r>
        <w:rPr>
          <w:rFonts w:hint="eastAsia"/>
        </w:rPr>
        <w:t>标题</w:t>
      </w:r>
      <w:r>
        <w:rPr>
          <w:rFonts w:hint="eastAsia"/>
        </w:rPr>
        <w:t>7</w:t>
      </w:r>
    </w:p>
    <w:tbl>
      <w:tblPr>
        <w:tblpPr w:leftFromText="180" w:rightFromText="180" w:vertAnchor="text" w:horzAnchor="margin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C04144" w:rsidTr="00291FFB">
        <w:trPr>
          <w:cantSplit/>
          <w:trHeight w:val="291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Value</w:t>
            </w:r>
          </w:p>
        </w:tc>
      </w:tr>
      <w:tr w:rsidR="00C04144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HeadingCellAnnot"/>
              <w:widowControl/>
            </w:pP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</w:tr>
    </w:tbl>
    <w:p w:rsidR="00C04144" w:rsidRDefault="00C04144" w:rsidP="00C04144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291FFB" w:rsidTr="00291FFB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91FFB" w:rsidRDefault="00291FFB" w:rsidP="00291FFB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</w:p>
        </w:tc>
      </w:tr>
      <w:tr w:rsidR="00C04144" w:rsidTr="00291FFB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C04144" w:rsidTr="00291FFB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HeadingCellAnnot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</w:tr>
    </w:tbl>
    <w:p w:rsidR="0051712E" w:rsidRDefault="005B580C" w:rsidP="005B580C">
      <w:pPr>
        <w:pStyle w:val="a6"/>
      </w:pPr>
      <w:proofErr w:type="gramStart"/>
      <w:r>
        <w:rPr>
          <w:rFonts w:hint="eastAsia"/>
        </w:rPr>
        <w:t>variable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B580C" w:rsidTr="00291FFB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D03D33" w:rsidP="00DA3539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 w:rsidR="005B580C"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087FA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87FAC" w:rsidRDefault="00087FAC" w:rsidP="00DA3539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87FAC" w:rsidRDefault="00087FAC" w:rsidP="00DA3539">
            <w:pPr>
              <w:pStyle w:val="TableCell"/>
              <w:widowControl/>
            </w:pPr>
          </w:p>
        </w:tc>
      </w:tr>
    </w:tbl>
    <w:p w:rsidR="005B580C" w:rsidRDefault="00DA5B3F" w:rsidP="00F85B60">
      <w:pPr>
        <w:pStyle w:val="a6"/>
      </w:pPr>
      <w:r>
        <w:t>L</w:t>
      </w:r>
      <w:r w:rsidR="005B580C">
        <w:rPr>
          <w:rFonts w:hint="eastAsia"/>
        </w:rPr>
        <w:t>ayer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DA5B3F" w:rsidTr="00DA3539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A5B3F" w:rsidRDefault="00DA5B3F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 layer</w:t>
            </w:r>
          </w:p>
        </w:tc>
      </w:tr>
      <w:tr w:rsidR="005B580C" w:rsidTr="00291FFB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291FFB" w:rsidP="00DA3539">
            <w:pPr>
              <w:pStyle w:val="TableCell"/>
              <w:widowControl/>
            </w:pPr>
            <w:r>
              <w:t>n/a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proofErr w:type="spellStart"/>
            <w:r>
              <w:lastRenderedPageBreak/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291FFB" w:rsidP="00DA3539">
            <w:pPr>
              <w:pStyle w:val="TableCell"/>
              <w:widowControl/>
            </w:pPr>
            <w:r>
              <w:t>n/a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Layer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291FFB" w:rsidP="00DA3539">
            <w:pPr>
              <w:pStyle w:val="TableCell"/>
              <w:widowControl/>
            </w:pPr>
            <w:r>
              <w:t>n/a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proofErr w:type="spellStart"/>
            <w:r>
              <w:t>Ratio</w:t>
            </w:r>
            <w:r w:rsidR="00291FFB">
              <w:rPr>
                <w:rFonts w:hint="eastAsia"/>
              </w:rPr>
              <w:t>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291FFB" w:rsidP="00DA3539">
            <w:pPr>
              <w:pStyle w:val="TableCell"/>
              <w:widowControl/>
            </w:pPr>
            <w:r>
              <w:t>n/a</w:t>
            </w:r>
          </w:p>
        </w:tc>
      </w:tr>
      <w:tr w:rsidR="00291FFB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91FFB" w:rsidRDefault="00291FFB" w:rsidP="00DA3539">
            <w:pPr>
              <w:pStyle w:val="TableHeadingCellAnnot"/>
              <w:widowControl/>
            </w:pPr>
            <w:proofErr w:type="spellStart"/>
            <w:r>
              <w:t>Ratio</w:t>
            </w:r>
            <w:r>
              <w:rPr>
                <w:rFonts w:hint="eastAsia"/>
              </w:rPr>
              <w:t>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91FFB" w:rsidRDefault="00291FFB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91FFB" w:rsidRDefault="00291FFB" w:rsidP="00DA3539">
            <w:pPr>
              <w:pStyle w:val="TableCell"/>
              <w:widowControl/>
            </w:pPr>
            <w:r>
              <w:t>n/a</w:t>
            </w:r>
          </w:p>
        </w:tc>
      </w:tr>
    </w:tbl>
    <w:p w:rsidR="005B580C" w:rsidRDefault="005B580C" w:rsidP="00F85B60">
      <w:pPr>
        <w:pStyle w:val="a6"/>
      </w:pPr>
      <w:r>
        <w:t>C</w:t>
      </w:r>
      <w:r>
        <w:rPr>
          <w:rFonts w:hint="eastAsia"/>
        </w:rPr>
        <w:t>ontainer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410DAE" w:rsidTr="00291FFB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10DAE" w:rsidRDefault="00E47E13" w:rsidP="00410DAE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 w:rsidR="005A33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  <w:r w:rsidR="00410DAE">
              <w:rPr>
                <w:rFonts w:hint="eastAsia"/>
              </w:rPr>
              <w:t>ontainer</w:t>
            </w:r>
          </w:p>
        </w:tc>
      </w:tr>
      <w:tr w:rsidR="005B580C" w:rsidTr="00291FFB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36F94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HeadingCellAnnot"/>
              <w:widowControl/>
            </w:pPr>
            <w:r w:rsidRPr="00536F94"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36F94" w:rsidP="00DA3539">
            <w:pPr>
              <w:pStyle w:val="TableHeadingCellAnnot"/>
              <w:widowControl/>
            </w:pPr>
            <w:r w:rsidRPr="00536F94"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36F94" w:rsidP="00DA3539">
            <w:pPr>
              <w:pStyle w:val="TableHeadingCellAnnot"/>
              <w:widowControl/>
            </w:pPr>
            <w:r w:rsidRPr="00536F94"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36F94" w:rsidP="00DA3539">
            <w:pPr>
              <w:pStyle w:val="TableHeadingCellAnnot"/>
              <w:widowControl/>
            </w:pPr>
            <w:r w:rsidRPr="00536F94"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454A47" w:rsidP="00DA3539">
            <w:pPr>
              <w:pStyle w:val="TableCell"/>
              <w:widowControl/>
            </w:pPr>
            <w:r>
              <w:rPr>
                <w:rFonts w:hint="eastAsia"/>
              </w:rPr>
              <w:t>n/a</w:t>
            </w:r>
          </w:p>
        </w:tc>
      </w:tr>
      <w:tr w:rsidR="00536F94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HeadingCellAnnot"/>
              <w:widowControl/>
            </w:pPr>
            <w:r w:rsidRPr="00536F94"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Cell"/>
              <w:widowControl/>
            </w:pPr>
          </w:p>
        </w:tc>
      </w:tr>
      <w:tr w:rsidR="00536F94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Pr="00536F94" w:rsidRDefault="00536F94" w:rsidP="00DA3539">
            <w:pPr>
              <w:pStyle w:val="TableHeadingCellAnnot"/>
              <w:widowControl/>
            </w:pPr>
            <w:r w:rsidRPr="00536F94"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536F9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36F94" w:rsidRDefault="00DA3539" w:rsidP="00DA3539">
            <w:pPr>
              <w:pStyle w:val="TableCell"/>
              <w:widowControl/>
            </w:pPr>
            <w:r>
              <w:rPr>
                <w:rFonts w:hint="eastAsia"/>
              </w:rPr>
              <w:t>n/a</w:t>
            </w:r>
          </w:p>
        </w:tc>
      </w:tr>
    </w:tbl>
    <w:p w:rsidR="005B580C" w:rsidRDefault="00454A47" w:rsidP="00F85B60">
      <w:pPr>
        <w:pStyle w:val="a6"/>
      </w:pPr>
      <w:proofErr w:type="gramStart"/>
      <w:r>
        <w:rPr>
          <w:rFonts w:hint="eastAsia"/>
        </w:rPr>
        <w:t>r</w:t>
      </w:r>
      <w:r w:rsidR="005B580C">
        <w:rPr>
          <w:rFonts w:hint="eastAsia"/>
        </w:rPr>
        <w:t>ectangle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410DAE" w:rsidTr="00410DAE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10DAE" w:rsidRDefault="00E47E13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 w:rsidR="005A33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</w:t>
            </w:r>
            <w:r w:rsidR="00410DAE">
              <w:rPr>
                <w:rFonts w:hint="eastAsia"/>
              </w:rPr>
              <w:t>ectangle</w:t>
            </w:r>
          </w:p>
        </w:tc>
      </w:tr>
      <w:tr w:rsidR="005B580C" w:rsidTr="00410DAE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 xml:space="preserve">First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 xml:space="preserve">First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 xml:space="preserve">Third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 xml:space="preserve">Third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 xml:space="preserve">Texture </w:t>
            </w:r>
            <w:r w:rsidR="006243AB">
              <w:rPr>
                <w:rFonts w:hint="eastAsia"/>
              </w:rPr>
              <w:t>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6243AB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243AB" w:rsidRDefault="006243AB" w:rsidP="00DA3539">
            <w:pPr>
              <w:pStyle w:val="TableHeadingCellAnnot"/>
              <w:widowControl/>
            </w:pPr>
            <w:r w:rsidRPr="006243AB"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243AB" w:rsidRDefault="006243AB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243AB" w:rsidRDefault="006243AB" w:rsidP="00DA3539">
            <w:pPr>
              <w:pStyle w:val="TableCell"/>
              <w:widowControl/>
            </w:pPr>
          </w:p>
        </w:tc>
      </w:tr>
      <w:tr w:rsidR="006243AB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243AB" w:rsidRPr="006243AB" w:rsidRDefault="006243AB" w:rsidP="00DA3539">
            <w:pPr>
              <w:pStyle w:val="TableHeadingCellAnnot"/>
              <w:widowControl/>
            </w:pPr>
            <w:r w:rsidRPr="006243AB">
              <w:lastRenderedPageBreak/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243AB" w:rsidRDefault="006243AB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243AB" w:rsidRDefault="006243AB" w:rsidP="00DA3539">
            <w:pPr>
              <w:pStyle w:val="TableCell"/>
              <w:widowControl/>
            </w:pPr>
          </w:p>
        </w:tc>
      </w:tr>
    </w:tbl>
    <w:p w:rsidR="005B580C" w:rsidRDefault="005B580C" w:rsidP="00F85B60">
      <w:pPr>
        <w:pStyle w:val="a6"/>
      </w:pPr>
      <w:r>
        <w:t>T</w:t>
      </w:r>
      <w:r>
        <w:rPr>
          <w:rFonts w:hint="eastAsia"/>
        </w:rPr>
        <w:t>ext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410DAE" w:rsidTr="00410DAE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10DAE" w:rsidRDefault="00E47E13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 w:rsidR="005A33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</w:t>
            </w:r>
            <w:r w:rsidR="00410DAE">
              <w:rPr>
                <w:rFonts w:hint="eastAsia"/>
              </w:rPr>
              <w:t>ext</w:t>
            </w:r>
          </w:p>
        </w:tc>
      </w:tr>
      <w:tr w:rsidR="005B580C" w:rsidTr="00410DAE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D555ED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555ED" w:rsidRDefault="00D555ED" w:rsidP="00DA3539">
            <w:pPr>
              <w:pStyle w:val="TableHeadingCellAnnot"/>
              <w:widowControl/>
            </w:pPr>
            <w:r w:rsidRPr="00D555ED"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555ED" w:rsidRDefault="00D555ED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555ED" w:rsidRDefault="00D555ED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proofErr w:type="spellStart"/>
            <w:r>
              <w:t>Position.x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proofErr w:type="spellStart"/>
            <w:r>
              <w:t>Position.y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Text</w:t>
            </w:r>
            <w:r w:rsidR="00D555ED" w:rsidRPr="00D555ED">
              <w:t xml:space="preserve"> maximum length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6C0A33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C0A33" w:rsidRDefault="006C0A33" w:rsidP="00DA3539">
            <w:pPr>
              <w:pStyle w:val="TableHeadingCellAnnot"/>
              <w:widowControl/>
            </w:pPr>
            <w:r w:rsidRPr="006C0A33">
              <w:t>Text representation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C0A33" w:rsidRDefault="006C0A3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C0A33" w:rsidRDefault="006C0A33" w:rsidP="00DA3539">
            <w:pPr>
              <w:pStyle w:val="TableCell"/>
              <w:widowControl/>
            </w:pPr>
            <w:r>
              <w:t>n/a</w:t>
            </w: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Text</w:t>
            </w:r>
            <w:r w:rsidR="00D555ED">
              <w:rPr>
                <w:rFonts w:hint="eastAsia"/>
              </w:rPr>
              <w:t xml:space="preserve"> value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555ED">
            <w:pPr>
              <w:pStyle w:val="TableHeadingCellAnnot"/>
              <w:widowControl/>
            </w:pPr>
            <w:r>
              <w:t>Font</w:t>
            </w:r>
            <w:r w:rsidR="00D555ED">
              <w:t xml:space="preserve"> line width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555ED">
            <w:pPr>
              <w:pStyle w:val="TableHeadingCellAnnot"/>
              <w:widowControl/>
            </w:pPr>
            <w:r>
              <w:t>Font</w:t>
            </w:r>
            <w:r w:rsidR="00D555ED">
              <w:t xml:space="preserve">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454A47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</w:tbl>
    <w:p w:rsidR="005B580C" w:rsidRDefault="005B580C" w:rsidP="00F85B60">
      <w:pPr>
        <w:pStyle w:val="a6"/>
      </w:pPr>
      <w:r>
        <w:t>L</w:t>
      </w:r>
      <w:r>
        <w:rPr>
          <w:rFonts w:hint="eastAsia"/>
        </w:rPr>
        <w:t>ine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E3E4B" w:rsidTr="005E3E4B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E3E4B" w:rsidRDefault="00E47E13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 w:rsidR="005A33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5E3E4B">
              <w:rPr>
                <w:rFonts w:hint="eastAsia"/>
              </w:rPr>
              <w:t>ine</w:t>
            </w:r>
          </w:p>
        </w:tc>
      </w:tr>
      <w:tr w:rsidR="005B580C" w:rsidTr="005E3E4B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F43043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</w:tbl>
    <w:p w:rsidR="005A3307" w:rsidRDefault="005A3307" w:rsidP="005A3307">
      <w:pPr>
        <w:pStyle w:val="a6"/>
      </w:pPr>
      <w:proofErr w:type="spellStart"/>
      <w:proofErr w:type="gramStart"/>
      <w:r w:rsidRPr="005A3307">
        <w:t>condContainer</w:t>
      </w:r>
      <w:proofErr w:type="spellEnd"/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A3307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A3307" w:rsidRDefault="005A3307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>
              <w:t xml:space="preserve"> </w:t>
            </w:r>
            <w:proofErr w:type="spellStart"/>
            <w:r w:rsidRPr="005A3307">
              <w:t>condContainer</w:t>
            </w:r>
            <w:proofErr w:type="spellEnd"/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A3307" w:rsidRDefault="005A3307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A3307" w:rsidRDefault="005A3307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A3307" w:rsidRDefault="005A3307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proofErr w:type="spellStart"/>
            <w:r>
              <w:lastRenderedPageBreak/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AB5480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AB5480" w:rsidRDefault="00AB5480" w:rsidP="00DA3539">
            <w:pPr>
              <w:pStyle w:val="TableHeadingCellAnnot"/>
              <w:widowControl/>
            </w:pPr>
            <w:r w:rsidRPr="00AB5480"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AB5480" w:rsidRDefault="00AB5480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AB5480" w:rsidRDefault="00AB5480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AB5480" w:rsidP="00DA3539">
            <w:pPr>
              <w:pStyle w:val="TableHeadingCellAnnot"/>
              <w:widowControl/>
            </w:pPr>
            <w:r w:rsidRPr="00AB5480">
              <w:t xml:space="preserve">Horizontal </w:t>
            </w: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AB5480" w:rsidP="00DA3539">
            <w:pPr>
              <w:pStyle w:val="TableHeadingCellAnnot"/>
              <w:widowControl/>
            </w:pPr>
            <w:r w:rsidRPr="00AB5480"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AB5480" w:rsidP="00DA3539">
            <w:pPr>
              <w:pStyle w:val="TableHeadingCellAnnot"/>
              <w:widowControl/>
            </w:pPr>
            <w:r w:rsidRPr="00AB5480">
              <w:t xml:space="preserve">Rotate </w:t>
            </w:r>
            <w:r>
              <w:rPr>
                <w:rFonts w:hint="eastAsia"/>
              </w:rPr>
              <w:t>a</w:t>
            </w:r>
            <w:r w:rsidR="005A3307">
              <w:t>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  <w:r>
              <w:t>n/a</w:t>
            </w: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r>
              <w:t>Show all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  <w:r>
              <w:t>n/a</w:t>
            </w: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r>
              <w:t>Index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</w:tr>
      <w:tr w:rsidR="005A330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HeadingCellAnnot"/>
              <w:widowControl/>
            </w:pPr>
            <w:r>
              <w:t>Indexes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A3307" w:rsidRDefault="005A3307" w:rsidP="00DA3539">
            <w:pPr>
              <w:pStyle w:val="TableCell"/>
              <w:widowControl/>
            </w:pPr>
            <w:r>
              <w:t>n/a</w:t>
            </w:r>
          </w:p>
        </w:tc>
      </w:tr>
    </w:tbl>
    <w:p w:rsidR="00B944C9" w:rsidRDefault="00B944C9" w:rsidP="00B944C9">
      <w:pPr>
        <w:pStyle w:val="a6"/>
      </w:pPr>
      <w:proofErr w:type="spellStart"/>
      <w:proofErr w:type="gramStart"/>
      <w:r w:rsidRPr="00B944C9">
        <w:t>referenceContainer</w:t>
      </w:r>
      <w:proofErr w:type="spellEnd"/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B944C9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44C9" w:rsidRDefault="00B944C9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>
              <w:t xml:space="preserve"> </w:t>
            </w:r>
            <w:proofErr w:type="spellStart"/>
            <w:r w:rsidRPr="00B944C9">
              <w:t>referenceContainer</w:t>
            </w:r>
            <w:proofErr w:type="spellEnd"/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44C9" w:rsidRDefault="00B944C9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44C9" w:rsidRDefault="00B944C9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44C9" w:rsidRDefault="00B944C9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r>
              <w:t>Modular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  <w:r>
              <w:t>n/a</w:t>
            </w: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r w:rsidRPr="00AB5480">
              <w:t xml:space="preserve">Horizontal </w:t>
            </w: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r w:rsidRPr="00AB5480"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r w:rsidRPr="00AB5480">
              <w:t xml:space="preserve">Rotate </w:t>
            </w:r>
            <w:r>
              <w:rPr>
                <w:rFonts w:hint="eastAsia"/>
              </w:rPr>
              <w:t>a</w:t>
            </w:r>
            <w:r>
              <w:t>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</w:tr>
      <w:tr w:rsidR="00B944C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44C9" w:rsidRDefault="00B944C9" w:rsidP="00DA3539">
            <w:pPr>
              <w:pStyle w:val="TableCell"/>
              <w:widowControl/>
            </w:pPr>
            <w:r>
              <w:t>n/a</w:t>
            </w:r>
          </w:p>
        </w:tc>
      </w:tr>
    </w:tbl>
    <w:p w:rsidR="005A3307" w:rsidRDefault="00B31C7F" w:rsidP="00F85B60">
      <w:pPr>
        <w:pStyle w:val="a6"/>
      </w:pPr>
      <w:proofErr w:type="spellStart"/>
      <w:r>
        <w:rPr>
          <w:rFonts w:hint="eastAsia"/>
        </w:rPr>
        <w:t>i</w:t>
      </w:r>
      <w:r w:rsidR="00B944C9" w:rsidRPr="00B944C9">
        <w:t>nterface</w:t>
      </w:r>
      <w:r w:rsidR="00B944C9">
        <w:rPr>
          <w:rFonts w:hint="eastAsia"/>
        </w:rPr>
        <w:t>_</w:t>
      </w:r>
      <w:r w:rsidR="00B944C9" w:rsidRPr="00B944C9">
        <w:t>parameters</w:t>
      </w:r>
      <w:proofErr w:type="spell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14"/>
        <w:gridCol w:w="2996"/>
      </w:tblGrid>
      <w:tr w:rsidR="00412F27" w:rsidTr="00412F27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12F27" w:rsidRDefault="00412F27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 w:rsidRPr="00B944C9">
              <w:t>nterface</w:t>
            </w:r>
            <w:r>
              <w:rPr>
                <w:rFonts w:hint="eastAsia"/>
              </w:rPr>
              <w:t>_</w:t>
            </w:r>
            <w:r w:rsidRPr="00B944C9">
              <w:t>parameters</w:t>
            </w:r>
          </w:p>
        </w:tc>
      </w:tr>
      <w:tr w:rsidR="007330AC" w:rsidTr="00412F2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7330AC" w:rsidRDefault="007330AC" w:rsidP="00DA3539">
            <w:pPr>
              <w:pStyle w:val="TableHeadingCell"/>
              <w:widowControl/>
            </w:pPr>
            <w:r>
              <w:t>Parameter</w:t>
            </w:r>
          </w:p>
        </w:tc>
        <w:tc>
          <w:tcPr>
            <w:tcW w:w="3014" w:type="dxa"/>
            <w:shd w:val="clear" w:color="auto" w:fill="0070C0"/>
          </w:tcPr>
          <w:p w:rsidR="007330AC" w:rsidRDefault="007330AC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299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7330AC" w:rsidRDefault="007330AC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7330AC" w:rsidTr="00412F2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330AC" w:rsidRDefault="007330AC" w:rsidP="00DA3539">
            <w:pPr>
              <w:pStyle w:val="TableHeadingCellAnnot"/>
              <w:widowControl/>
            </w:pPr>
          </w:p>
        </w:tc>
        <w:tc>
          <w:tcPr>
            <w:tcW w:w="3014" w:type="dxa"/>
          </w:tcPr>
          <w:p w:rsidR="007330AC" w:rsidRDefault="007330AC" w:rsidP="00DA3539">
            <w:pPr>
              <w:pStyle w:val="TableCell"/>
              <w:widowControl/>
            </w:pPr>
          </w:p>
        </w:tc>
        <w:tc>
          <w:tcPr>
            <w:tcW w:w="299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330AC" w:rsidRDefault="007330AC" w:rsidP="00DA3539">
            <w:pPr>
              <w:pStyle w:val="TableCell"/>
              <w:widowControl/>
            </w:pPr>
          </w:p>
        </w:tc>
      </w:tr>
    </w:tbl>
    <w:p w:rsidR="00B944C9" w:rsidRDefault="00454A47" w:rsidP="00454A47">
      <w:pPr>
        <w:pStyle w:val="a6"/>
      </w:pPr>
      <w:proofErr w:type="gramStart"/>
      <w:r>
        <w:rPr>
          <w:rFonts w:hint="eastAsia"/>
        </w:rPr>
        <w:t>stencil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454A47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54A47" w:rsidRDefault="00454A47" w:rsidP="00454A47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  <w:r>
              <w:t xml:space="preserve"> </w:t>
            </w:r>
            <w:r>
              <w:rPr>
                <w:rFonts w:hint="eastAsia"/>
              </w:rPr>
              <w:t>stencil</w:t>
            </w: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54A47" w:rsidRDefault="00454A47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54A47" w:rsidRDefault="00454A47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454A47" w:rsidRDefault="00454A47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Arc segment1.angle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Arc segment1.orientation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  <w:r>
              <w:t>n/a</w:t>
            </w: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lastRenderedPageBreak/>
              <w:t>Arc segment3.angle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Arc segment3.orientation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  <w:r>
              <w:t>n/a</w:t>
            </w: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454A47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454A47" w:rsidRDefault="00454A47" w:rsidP="00DA3539">
            <w:pPr>
              <w:pStyle w:val="TableCell"/>
              <w:widowControl/>
            </w:pPr>
          </w:p>
        </w:tc>
      </w:tr>
      <w:tr w:rsidR="00DA3539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A3539" w:rsidRDefault="00DA3539" w:rsidP="00DA3539">
            <w:pPr>
              <w:pStyle w:val="TableHeadingCellAnnot"/>
              <w:widowControl/>
            </w:pPr>
            <w:r>
              <w:t>Tessellate concave primitive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A3539" w:rsidRDefault="00B02236" w:rsidP="00DA3539">
            <w:pPr>
              <w:pStyle w:val="TableCell"/>
              <w:widowControl/>
            </w:pPr>
            <w:r>
              <w:rPr>
                <w:rFonts w:hint="eastAsia"/>
              </w:rPr>
              <w:t>f</w:t>
            </w:r>
            <w:r w:rsidR="00DA3539">
              <w:rPr>
                <w:rFonts w:hint="eastAsia"/>
              </w:rPr>
              <w:t>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A3539" w:rsidRDefault="00DA3539" w:rsidP="00DA3539">
            <w:pPr>
              <w:pStyle w:val="TableCell"/>
              <w:widowControl/>
            </w:pPr>
            <w:r>
              <w:t>n/a</w:t>
            </w:r>
          </w:p>
        </w:tc>
      </w:tr>
    </w:tbl>
    <w:p w:rsidR="00454A47" w:rsidRDefault="00F43043" w:rsidP="00454A47">
      <w:pPr>
        <w:pStyle w:val="a6"/>
      </w:pPr>
      <w:r>
        <w:t>S</w:t>
      </w:r>
      <w:r>
        <w:rPr>
          <w:rFonts w:hint="eastAsia"/>
        </w:rPr>
        <w:t>hape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43043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43043" w:rsidRDefault="00F43043" w:rsidP="00F43043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 shape</w:t>
            </w: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43043" w:rsidRDefault="00F43043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43043" w:rsidRDefault="00F43043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43043" w:rsidRDefault="00F43043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E2C66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C66" w:rsidRDefault="00FE2C66" w:rsidP="00DA3539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C66" w:rsidRDefault="00FE2C66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C66" w:rsidRDefault="00FE2C66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B1AB4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HeadingCellAnnot"/>
              <w:widowControl/>
            </w:pPr>
            <w:r w:rsidRPr="00FB1AB4"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Cell"/>
              <w:widowControl/>
            </w:pPr>
          </w:p>
        </w:tc>
      </w:tr>
      <w:tr w:rsidR="00FB1AB4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Pr="00FB1AB4" w:rsidRDefault="00FB1AB4" w:rsidP="00FB1AB4">
            <w:pPr>
              <w:pStyle w:val="TableHeadingCellAnnot"/>
              <w:widowControl/>
            </w:pPr>
            <w:r w:rsidRPr="00FB1AB4"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Cell"/>
              <w:widowControl/>
            </w:pPr>
          </w:p>
        </w:tc>
      </w:tr>
      <w:tr w:rsidR="00F430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43043" w:rsidRDefault="00F43043" w:rsidP="00DA3539">
            <w:pPr>
              <w:pStyle w:val="TableCell"/>
              <w:widowControl/>
            </w:pPr>
          </w:p>
        </w:tc>
      </w:tr>
      <w:tr w:rsidR="00FB1AB4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HeadingCellAnnot"/>
              <w:widowControl/>
            </w:pPr>
            <w:r w:rsidRPr="00FB1AB4"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1AB4" w:rsidRDefault="00FB1AB4" w:rsidP="00DA3539">
            <w:pPr>
              <w:pStyle w:val="TableCell"/>
              <w:widowControl/>
            </w:pPr>
          </w:p>
        </w:tc>
      </w:tr>
      <w:tr w:rsidR="00FE2C66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C66" w:rsidRPr="00FB1AB4" w:rsidRDefault="00FE2C66" w:rsidP="00DA3539">
            <w:pPr>
              <w:pStyle w:val="TableHeadingCellAnnot"/>
              <w:widowControl/>
            </w:pPr>
            <w:r>
              <w:t>Tessellate concave primitive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C66" w:rsidRDefault="00FE2C66" w:rsidP="00DA3539">
            <w:pPr>
              <w:pStyle w:val="TableCell"/>
              <w:widowControl/>
            </w:pPr>
            <w:r>
              <w:rPr>
                <w:rFonts w:hint="eastAsia"/>
              </w:rP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C66" w:rsidRDefault="00FE2C66" w:rsidP="00DA3539">
            <w:pPr>
              <w:pStyle w:val="TableCell"/>
              <w:widowControl/>
            </w:pPr>
            <w:r>
              <w:rPr>
                <w:rFonts w:hint="eastAsia"/>
              </w:rPr>
              <w:t>n/a</w:t>
            </w:r>
          </w:p>
        </w:tc>
      </w:tr>
    </w:tbl>
    <w:p w:rsidR="00F43043" w:rsidRDefault="0078682F" w:rsidP="00454A47">
      <w:pPr>
        <w:pStyle w:val="a6"/>
      </w:pPr>
      <w:proofErr w:type="spellStart"/>
      <w:proofErr w:type="gramStart"/>
      <w:r>
        <w:rPr>
          <w:rFonts w:hint="eastAsia"/>
        </w:rPr>
        <w:t>biFont</w:t>
      </w:r>
      <w:proofErr w:type="spellEnd"/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78682F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78682F" w:rsidRDefault="0078682F" w:rsidP="0078682F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 xml:space="preserve">ype: </w:t>
            </w:r>
            <w:proofErr w:type="spellStart"/>
            <w:r>
              <w:rPr>
                <w:rFonts w:hint="eastAsia"/>
              </w:rPr>
              <w:t>biFont</w:t>
            </w:r>
            <w:proofErr w:type="spellEnd"/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78682F" w:rsidRDefault="0078682F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78682F" w:rsidRDefault="0078682F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78682F" w:rsidRDefault="0078682F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proofErr w:type="spellStart"/>
            <w:r>
              <w:t>Position.x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proofErr w:type="spellStart"/>
            <w:r>
              <w:t>Position.y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lastRenderedPageBreak/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Format</w:t>
            </w:r>
            <w:r w:rsidRPr="0078682F">
              <w:t xml:space="preserve">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  <w:r>
              <w:t>n/a</w:t>
            </w: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Format</w:t>
            </w:r>
            <w:r w:rsidRPr="0078682F">
              <w:t xml:space="preserve"> </w:t>
            </w:r>
            <w:r>
              <w:rPr>
                <w:rFonts w:hint="eastAsia"/>
              </w:rPr>
              <w:t>i</w:t>
            </w:r>
            <w:r>
              <w:t>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78682F">
            <w:pPr>
              <w:pStyle w:val="TableHeadingCellAnnot"/>
              <w:widowControl/>
            </w:pPr>
            <w:r>
              <w:t>Format</w:t>
            </w:r>
            <w:r w:rsidRPr="0078682F">
              <w:t xml:space="preserve"> </w:t>
            </w:r>
            <w:r>
              <w:rPr>
                <w:rFonts w:hint="eastAsia"/>
              </w:rPr>
              <w:t>f</w:t>
            </w:r>
            <w:r>
              <w:t>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78682F">
            <w:pPr>
              <w:pStyle w:val="TableHeadingCellAnnot"/>
              <w:widowControl/>
            </w:pPr>
            <w:r>
              <w:t>Format</w:t>
            </w:r>
            <w:r w:rsidRPr="0078682F">
              <w:t xml:space="preserve"> </w:t>
            </w:r>
            <w:r>
              <w:rPr>
                <w:rFonts w:hint="eastAsia"/>
              </w:rPr>
              <w:t>s</w:t>
            </w:r>
            <w:r>
              <w:t>econd font position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78682F">
            <w:pPr>
              <w:pStyle w:val="TableHeadingCellAnnot"/>
              <w:widowControl/>
            </w:pPr>
            <w:r>
              <w:t>Format</w:t>
            </w:r>
            <w:r w:rsidRPr="0078682F">
              <w:t xml:space="preserve"> </w:t>
            </w:r>
            <w:r>
              <w:rPr>
                <w:rFonts w:hint="eastAsia"/>
              </w:rPr>
              <w:t>l</w:t>
            </w:r>
            <w:r>
              <w:t>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78682F">
            <w:pPr>
              <w:pStyle w:val="TableHeadingCellAnnot"/>
              <w:widowControl/>
            </w:pPr>
            <w:r>
              <w:t>Format</w:t>
            </w:r>
            <w:r w:rsidRPr="0078682F"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isplay </w:t>
            </w: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First 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Second 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78682F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78682F" w:rsidRDefault="0078682F" w:rsidP="00DA3539">
            <w:pPr>
              <w:pStyle w:val="TableCell"/>
              <w:widowControl/>
            </w:pPr>
          </w:p>
        </w:tc>
      </w:tr>
      <w:tr w:rsidR="009A6748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A6748" w:rsidRDefault="009A6748" w:rsidP="00DA3539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A6748" w:rsidRDefault="009A6748" w:rsidP="00DA3539">
            <w:pPr>
              <w:pStyle w:val="TableCell"/>
              <w:widowControl/>
            </w:pPr>
            <w:r>
              <w:rPr>
                <w:rFonts w:hint="eastAsia"/>
              </w:rP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A6748" w:rsidRDefault="009A6748" w:rsidP="00DA3539">
            <w:pPr>
              <w:pStyle w:val="TableCell"/>
              <w:widowControl/>
            </w:pPr>
          </w:p>
        </w:tc>
      </w:tr>
    </w:tbl>
    <w:p w:rsidR="0078682F" w:rsidRDefault="00977C43" w:rsidP="0078682F">
      <w:pPr>
        <w:pStyle w:val="a6"/>
        <w:ind w:leftChars="0" w:left="0" w:firstLineChars="0" w:firstLine="0"/>
      </w:pPr>
      <w:r>
        <w:t>C</w:t>
      </w:r>
      <w:r>
        <w:rPr>
          <w:rFonts w:hint="eastAsia"/>
        </w:rPr>
        <w:t>ircle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977C43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977C43" w:rsidRDefault="00977C43" w:rsidP="00977C43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 circle</w:t>
            </w: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977C43" w:rsidRDefault="00977C43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977C43" w:rsidRDefault="00977C43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977C43" w:rsidRDefault="00977C43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proofErr w:type="spellStart"/>
            <w:r>
              <w:t>Center.x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proofErr w:type="spellStart"/>
            <w:r>
              <w:t>Center.y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Radius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80513C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0513C" w:rsidRDefault="0080513C" w:rsidP="00DA3539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0513C" w:rsidRDefault="0080513C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0513C" w:rsidRDefault="0080513C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  <w:tr w:rsidR="00977C43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80513C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977C43" w:rsidRDefault="00977C43" w:rsidP="00DA3539">
            <w:pPr>
              <w:pStyle w:val="TableCell"/>
              <w:widowControl/>
            </w:pPr>
          </w:p>
        </w:tc>
      </w:tr>
    </w:tbl>
    <w:p w:rsidR="00977C43" w:rsidRDefault="00364DE5" w:rsidP="0078682F">
      <w:pPr>
        <w:pStyle w:val="a6"/>
        <w:ind w:leftChars="0" w:left="0" w:firstLineChars="0" w:firstLine="0"/>
      </w:pPr>
      <w:proofErr w:type="spellStart"/>
      <w:proofErr w:type="gramStart"/>
      <w:r w:rsidRPr="00364DE5">
        <w:t>clipPlane</w:t>
      </w:r>
      <w:proofErr w:type="spellEnd"/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364DE5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 xml:space="preserve">ype: </w:t>
            </w:r>
            <w:proofErr w:type="spellStart"/>
            <w:r w:rsidRPr="00364DE5">
              <w:t>clipPlane</w:t>
            </w:r>
            <w:proofErr w:type="spellEnd"/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 w:rsidRPr="00364DE5">
              <w:t>Mask a</w:t>
            </w:r>
            <w:r>
              <w:t>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Start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Start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  <w:r>
              <w:t>n/a</w:t>
            </w:r>
          </w:p>
        </w:tc>
      </w:tr>
    </w:tbl>
    <w:p w:rsidR="00364DE5" w:rsidRDefault="00364DE5" w:rsidP="0078682F">
      <w:pPr>
        <w:pStyle w:val="a6"/>
        <w:ind w:leftChars="0" w:left="0" w:firstLineChars="0" w:firstLine="0"/>
      </w:pPr>
      <w:proofErr w:type="spellStart"/>
      <w:proofErr w:type="gramStart"/>
      <w:r>
        <w:rPr>
          <w:rFonts w:hint="eastAsia"/>
        </w:rPr>
        <w:t>clipBox</w:t>
      </w:r>
      <w:proofErr w:type="spellEnd"/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364DE5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364DE5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 xml:space="preserve">ype: </w:t>
            </w:r>
            <w:proofErr w:type="spellStart"/>
            <w:r w:rsidRPr="00364DE5">
              <w:t>clip</w:t>
            </w:r>
            <w:r>
              <w:rPr>
                <w:rFonts w:hint="eastAsia"/>
              </w:rPr>
              <w:t>Box</w:t>
            </w:r>
            <w:proofErr w:type="spellEnd"/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 w:rsidRPr="00364DE5">
              <w:t>Mask a</w:t>
            </w:r>
            <w:r>
              <w:t>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 w:rsidRPr="00364DE5"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  <w:r>
              <w:t>n/a</w:t>
            </w: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First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First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Third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Third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</w:tbl>
    <w:p w:rsidR="00364DE5" w:rsidRDefault="00364DE5" w:rsidP="0078682F">
      <w:pPr>
        <w:pStyle w:val="a6"/>
        <w:ind w:leftChars="0" w:left="0" w:firstLineChars="0" w:firstLine="0"/>
      </w:pPr>
      <w:proofErr w:type="spellStart"/>
      <w:proofErr w:type="gramStart"/>
      <w:r w:rsidRPr="00364DE5">
        <w:t>translationContainer</w:t>
      </w:r>
      <w:proofErr w:type="spellEnd"/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364DE5" w:rsidTr="00DA3539">
        <w:trPr>
          <w:cantSplit/>
          <w:trHeight w:val="284"/>
          <w:tblHeader/>
        </w:trPr>
        <w:tc>
          <w:tcPr>
            <w:tcW w:w="9015" w:type="dxa"/>
            <w:gridSpan w:val="3"/>
            <w:tcBorders>
              <w:bottom w:val="single" w:sz="4" w:space="0" w:color="auto"/>
            </w:tcBorders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 xml:space="preserve">ype: </w:t>
            </w:r>
            <w:proofErr w:type="spellStart"/>
            <w:r w:rsidRPr="00364DE5">
              <w:t>translationContainer</w:t>
            </w:r>
            <w:proofErr w:type="spellEnd"/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364DE5" w:rsidRDefault="00364DE5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 w:rsidRPr="00364DE5"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Reference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Reference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Start </w:t>
            </w:r>
            <w:r w:rsidRPr="00364DE5">
              <w:t xml:space="preserve">translation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Start </w:t>
            </w:r>
            <w:r w:rsidRPr="00364DE5">
              <w:t xml:space="preserve">translation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End </w:t>
            </w:r>
            <w:r w:rsidRPr="00364DE5">
              <w:t xml:space="preserve">translation </w:t>
            </w:r>
            <w:proofErr w:type="spellStart"/>
            <w:r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>End</w:t>
            </w:r>
            <w:r>
              <w:rPr>
                <w:rFonts w:hint="eastAsia"/>
              </w:rPr>
              <w:t xml:space="preserve"> </w:t>
            </w:r>
            <w:r w:rsidRPr="00364DE5">
              <w:t xml:space="preserve">translation </w:t>
            </w:r>
            <w:proofErr w:type="spellStart"/>
            <w:r>
              <w:t>point.y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 w:rsidRPr="00364DE5"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Pr="00364DE5" w:rsidRDefault="00364DE5" w:rsidP="00DA3539">
            <w:pPr>
              <w:pStyle w:val="TableHeadingCellAnnot"/>
              <w:widowControl/>
            </w:pPr>
            <w:r w:rsidRPr="00364DE5"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Pr="00364DE5" w:rsidRDefault="00364DE5" w:rsidP="00DA3539">
            <w:pPr>
              <w:pStyle w:val="TableHeadingCellAnnot"/>
              <w:widowControl/>
            </w:pPr>
            <w:r w:rsidRPr="00364DE5"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Pr="00364DE5" w:rsidRDefault="00364DE5" w:rsidP="00DA3539">
            <w:pPr>
              <w:pStyle w:val="TableHeadingCellAnnot"/>
              <w:widowControl/>
            </w:pPr>
            <w:r w:rsidRPr="00364DE5"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  <w:tr w:rsidR="00364DE5" w:rsidTr="00DA3539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HeadingCellAnnot"/>
              <w:widowControl/>
            </w:pPr>
            <w:r>
              <w:t xml:space="preserve">Functional </w:t>
            </w:r>
            <w:r w:rsidRPr="00364DE5">
              <w:t xml:space="preserve">translation </w:t>
            </w: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  <w:r>
              <w:t>n/a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364DE5" w:rsidRDefault="00364DE5" w:rsidP="00DA3539">
            <w:pPr>
              <w:pStyle w:val="TableCell"/>
              <w:widowControl/>
            </w:pPr>
          </w:p>
        </w:tc>
      </w:tr>
    </w:tbl>
    <w:p w:rsidR="00364DE5" w:rsidRPr="0051712E" w:rsidRDefault="00364DE5" w:rsidP="0078682F">
      <w:pPr>
        <w:pStyle w:val="a6"/>
        <w:ind w:leftChars="0" w:left="0" w:firstLineChars="0" w:firstLine="0"/>
      </w:pPr>
    </w:p>
    <w:p w:rsidR="00F64AEA" w:rsidRDefault="00D42454" w:rsidP="008541C7">
      <w:pPr>
        <w:widowControl/>
        <w:autoSpaceDE/>
        <w:autoSpaceDN/>
        <w:adjustRightInd/>
        <w:spacing w:line="240" w:lineRule="auto"/>
      </w:pPr>
      <w:bookmarkStart w:id="0" w:name="_Toc328333681"/>
      <w:bookmarkStart w:id="1" w:name="_Toc514165871"/>
      <w:r>
        <w:lastRenderedPageBreak/>
        <w:br w:type="page"/>
      </w:r>
      <w:bookmarkEnd w:id="0"/>
      <w:bookmarkEnd w:id="1"/>
    </w:p>
    <w:p w:rsidR="008541C7" w:rsidRDefault="008541C7" w:rsidP="00F64AEA">
      <w:pPr>
        <w:pStyle w:val="a6"/>
      </w:pPr>
    </w:p>
    <w:sectPr w:rsidR="008541C7" w:rsidSect="00EF292A">
      <w:headerReference w:type="default" r:id="rId8"/>
      <w:footerReference w:type="default" r:id="rId9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37D" w:rsidRDefault="0024737D" w:rsidP="001E6510">
      <w:r>
        <w:separator/>
      </w:r>
    </w:p>
  </w:endnote>
  <w:endnote w:type="continuationSeparator" w:id="0">
    <w:p w:rsidR="0024737D" w:rsidRDefault="0024737D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Verdana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charset w:val="00"/>
    <w:family w:val="swiss"/>
    <w:pitch w:val="variable"/>
    <w:sig w:usb0="00000287" w:usb1="080E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39" w:rsidRDefault="00DA3539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3539" w:rsidRPr="00AD2457" w:rsidRDefault="00DA3539" w:rsidP="00ED0B70">
    <w:pPr>
      <w:pStyle w:val="af"/>
    </w:pPr>
    <w:r>
      <w:rPr>
        <w:rFonts w:hint="eastAsia"/>
      </w:rPr>
      <w:t>XXX</w:t>
    </w:r>
    <w:r>
      <w:rPr>
        <w:rFonts w:hint="eastAsia"/>
      </w:rPr>
      <w:t>设计说明</w:t>
    </w:r>
    <w:r>
      <w:rPr>
        <w:rFonts w:hint="eastAsia"/>
      </w:rPr>
      <w:tab/>
    </w:r>
    <w:r>
      <w:rPr>
        <w:rFonts w:hint="eastAsia"/>
      </w:rPr>
      <w:t>第</w:t>
    </w:r>
    <w:fldSimple w:instr=" PAGE  \* Arabic  \* MERGEFORMAT ">
      <w:r w:rsidR="00FE2C66">
        <w:rPr>
          <w:noProof/>
        </w:rPr>
        <w:t>5</w:t>
      </w:r>
    </w:fldSimple>
    <w:r>
      <w:rPr>
        <w:rFonts w:hint="eastAsia"/>
      </w:rPr>
      <w:t>页，共</w:t>
    </w:r>
    <w:fldSimple w:instr=" NUMPAGES   \* MERGEFORMAT ">
      <w:r w:rsidR="00FE2C66">
        <w:rPr>
          <w:noProof/>
        </w:rPr>
        <w:t>9</w:t>
      </w:r>
    </w:fldSimple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37D" w:rsidRDefault="0024737D" w:rsidP="001E6510">
      <w:r>
        <w:separator/>
      </w:r>
    </w:p>
  </w:footnote>
  <w:footnote w:type="continuationSeparator" w:id="0">
    <w:p w:rsidR="0024737D" w:rsidRDefault="0024737D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DA3539" w:rsidRPr="00087312" w:rsidTr="00DA3539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DA3539" w:rsidRPr="00FB6E71" w:rsidRDefault="00DA3539" w:rsidP="00DA3539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DA3539" w:rsidRPr="00836FD5" w:rsidRDefault="00DA3539" w:rsidP="00DA3539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</w:p>
      </w:tc>
    </w:tr>
    <w:tr w:rsidR="00DA3539" w:rsidRPr="00087312" w:rsidTr="00DA3539">
      <w:trPr>
        <w:cantSplit/>
        <w:trHeight w:val="315"/>
      </w:trPr>
      <w:tc>
        <w:tcPr>
          <w:tcW w:w="1701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1134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</w:p>
      </w:tc>
    </w:tr>
    <w:tr w:rsidR="00DA3539" w:rsidRPr="00087312" w:rsidTr="00DA3539">
      <w:trPr>
        <w:cantSplit/>
        <w:trHeight w:val="85"/>
      </w:trPr>
      <w:tc>
        <w:tcPr>
          <w:tcW w:w="1701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1134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DA3539" w:rsidRDefault="00DA3539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B4"/>
    <w:multiLevelType w:val="hybridMultilevel"/>
    <w:tmpl w:val="A15A687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30F045F"/>
    <w:multiLevelType w:val="hybridMultilevel"/>
    <w:tmpl w:val="D28CC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924BC"/>
    <w:multiLevelType w:val="hybridMultilevel"/>
    <w:tmpl w:val="26700F24"/>
    <w:lvl w:ilvl="0" w:tplc="9446DB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4FE1064" w:tentative="1">
      <w:start w:val="1"/>
      <w:numFmt w:val="lowerLetter"/>
      <w:lvlText w:val="%2)"/>
      <w:lvlJc w:val="left"/>
      <w:pPr>
        <w:ind w:left="1261" w:hanging="420"/>
      </w:pPr>
    </w:lvl>
    <w:lvl w:ilvl="2" w:tplc="449A3914" w:tentative="1">
      <w:start w:val="1"/>
      <w:numFmt w:val="lowerRoman"/>
      <w:lvlText w:val="%3."/>
      <w:lvlJc w:val="right"/>
      <w:pPr>
        <w:ind w:left="1681" w:hanging="420"/>
      </w:pPr>
    </w:lvl>
    <w:lvl w:ilvl="3" w:tplc="FBF81CD4" w:tentative="1">
      <w:start w:val="1"/>
      <w:numFmt w:val="decimal"/>
      <w:lvlText w:val="%4."/>
      <w:lvlJc w:val="left"/>
      <w:pPr>
        <w:ind w:left="2101" w:hanging="420"/>
      </w:pPr>
    </w:lvl>
    <w:lvl w:ilvl="4" w:tplc="57C6C5DE" w:tentative="1">
      <w:start w:val="1"/>
      <w:numFmt w:val="lowerLetter"/>
      <w:lvlText w:val="%5)"/>
      <w:lvlJc w:val="left"/>
      <w:pPr>
        <w:ind w:left="2521" w:hanging="420"/>
      </w:pPr>
    </w:lvl>
    <w:lvl w:ilvl="5" w:tplc="56961CA0" w:tentative="1">
      <w:start w:val="1"/>
      <w:numFmt w:val="lowerRoman"/>
      <w:lvlText w:val="%6."/>
      <w:lvlJc w:val="right"/>
      <w:pPr>
        <w:ind w:left="2941" w:hanging="420"/>
      </w:pPr>
    </w:lvl>
    <w:lvl w:ilvl="6" w:tplc="83FA92E0" w:tentative="1">
      <w:start w:val="1"/>
      <w:numFmt w:val="decimal"/>
      <w:lvlText w:val="%7."/>
      <w:lvlJc w:val="left"/>
      <w:pPr>
        <w:ind w:left="3361" w:hanging="420"/>
      </w:pPr>
    </w:lvl>
    <w:lvl w:ilvl="7" w:tplc="1C16E004" w:tentative="1">
      <w:start w:val="1"/>
      <w:numFmt w:val="lowerLetter"/>
      <w:lvlText w:val="%8)"/>
      <w:lvlJc w:val="left"/>
      <w:pPr>
        <w:ind w:left="3781" w:hanging="420"/>
      </w:pPr>
    </w:lvl>
    <w:lvl w:ilvl="8" w:tplc="7B143ECC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439AA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F0D1ED9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38D4A58"/>
    <w:multiLevelType w:val="hybridMultilevel"/>
    <w:tmpl w:val="9A58CBF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4A8228F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67002A4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16B5440A"/>
    <w:multiLevelType w:val="multilevel"/>
    <w:tmpl w:val="D3C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217A0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1A6B371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A122B5C"/>
    <w:multiLevelType w:val="hybridMultilevel"/>
    <w:tmpl w:val="62A0131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334111C1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34137EA0"/>
    <w:multiLevelType w:val="hybridMultilevel"/>
    <w:tmpl w:val="26700F24"/>
    <w:lvl w:ilvl="0" w:tplc="20C0AD3E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1" w:hanging="420"/>
      </w:pPr>
    </w:lvl>
    <w:lvl w:ilvl="2" w:tplc="04090005" w:tentative="1">
      <w:start w:val="1"/>
      <w:numFmt w:val="lowerRoman"/>
      <w:lvlText w:val="%3."/>
      <w:lvlJc w:val="right"/>
      <w:pPr>
        <w:ind w:left="1681" w:hanging="420"/>
      </w:pPr>
    </w:lvl>
    <w:lvl w:ilvl="3" w:tplc="04090001" w:tentative="1">
      <w:start w:val="1"/>
      <w:numFmt w:val="decimal"/>
      <w:lvlText w:val="%4."/>
      <w:lvlJc w:val="left"/>
      <w:pPr>
        <w:ind w:left="2101" w:hanging="420"/>
      </w:pPr>
    </w:lvl>
    <w:lvl w:ilvl="4" w:tplc="04090003" w:tentative="1">
      <w:start w:val="1"/>
      <w:numFmt w:val="lowerLetter"/>
      <w:lvlText w:val="%5)"/>
      <w:lvlJc w:val="left"/>
      <w:pPr>
        <w:ind w:left="2521" w:hanging="420"/>
      </w:pPr>
    </w:lvl>
    <w:lvl w:ilvl="5" w:tplc="04090005" w:tentative="1">
      <w:start w:val="1"/>
      <w:numFmt w:val="lowerRoman"/>
      <w:lvlText w:val="%6."/>
      <w:lvlJc w:val="right"/>
      <w:pPr>
        <w:ind w:left="2941" w:hanging="420"/>
      </w:pPr>
    </w:lvl>
    <w:lvl w:ilvl="6" w:tplc="04090001" w:tentative="1">
      <w:start w:val="1"/>
      <w:numFmt w:val="decimal"/>
      <w:lvlText w:val="%7."/>
      <w:lvlJc w:val="left"/>
      <w:pPr>
        <w:ind w:left="3361" w:hanging="420"/>
      </w:pPr>
    </w:lvl>
    <w:lvl w:ilvl="7" w:tplc="04090003" w:tentative="1">
      <w:start w:val="1"/>
      <w:numFmt w:val="lowerLetter"/>
      <w:lvlText w:val="%8)"/>
      <w:lvlJc w:val="left"/>
      <w:pPr>
        <w:ind w:left="3781" w:hanging="420"/>
      </w:pPr>
    </w:lvl>
    <w:lvl w:ilvl="8" w:tplc="04090005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4103420B"/>
    <w:multiLevelType w:val="hybridMultilevel"/>
    <w:tmpl w:val="D13C7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28509F"/>
    <w:multiLevelType w:val="hybridMultilevel"/>
    <w:tmpl w:val="3B663962"/>
    <w:lvl w:ilvl="0" w:tplc="753A9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C36CF2"/>
    <w:multiLevelType w:val="multilevel"/>
    <w:tmpl w:val="D49E690E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>
    <w:nsid w:val="43804FFE"/>
    <w:multiLevelType w:val="hybridMultilevel"/>
    <w:tmpl w:val="7E52768A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3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2695785"/>
    <w:multiLevelType w:val="hybridMultilevel"/>
    <w:tmpl w:val="26700F24"/>
    <w:lvl w:ilvl="0" w:tplc="BBCAA4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7F25C40" w:tentative="1">
      <w:start w:val="1"/>
      <w:numFmt w:val="lowerLetter"/>
      <w:lvlText w:val="%2)"/>
      <w:lvlJc w:val="left"/>
      <w:pPr>
        <w:ind w:left="1261" w:hanging="420"/>
      </w:pPr>
    </w:lvl>
    <w:lvl w:ilvl="2" w:tplc="7FF4397E" w:tentative="1">
      <w:start w:val="1"/>
      <w:numFmt w:val="lowerRoman"/>
      <w:lvlText w:val="%3."/>
      <w:lvlJc w:val="right"/>
      <w:pPr>
        <w:ind w:left="1681" w:hanging="420"/>
      </w:pPr>
    </w:lvl>
    <w:lvl w:ilvl="3" w:tplc="DFFC50DC" w:tentative="1">
      <w:start w:val="1"/>
      <w:numFmt w:val="decimal"/>
      <w:lvlText w:val="%4."/>
      <w:lvlJc w:val="left"/>
      <w:pPr>
        <w:ind w:left="2101" w:hanging="420"/>
      </w:pPr>
    </w:lvl>
    <w:lvl w:ilvl="4" w:tplc="85AA5708" w:tentative="1">
      <w:start w:val="1"/>
      <w:numFmt w:val="lowerLetter"/>
      <w:lvlText w:val="%5)"/>
      <w:lvlJc w:val="left"/>
      <w:pPr>
        <w:ind w:left="2521" w:hanging="420"/>
      </w:pPr>
    </w:lvl>
    <w:lvl w:ilvl="5" w:tplc="412C9BB0" w:tentative="1">
      <w:start w:val="1"/>
      <w:numFmt w:val="lowerRoman"/>
      <w:lvlText w:val="%6."/>
      <w:lvlJc w:val="right"/>
      <w:pPr>
        <w:ind w:left="2941" w:hanging="420"/>
      </w:pPr>
    </w:lvl>
    <w:lvl w:ilvl="6" w:tplc="2E1658E8" w:tentative="1">
      <w:start w:val="1"/>
      <w:numFmt w:val="decimal"/>
      <w:lvlText w:val="%7."/>
      <w:lvlJc w:val="left"/>
      <w:pPr>
        <w:ind w:left="3361" w:hanging="420"/>
      </w:pPr>
    </w:lvl>
    <w:lvl w:ilvl="7" w:tplc="312CCC90" w:tentative="1">
      <w:start w:val="1"/>
      <w:numFmt w:val="lowerLetter"/>
      <w:lvlText w:val="%8)"/>
      <w:lvlJc w:val="left"/>
      <w:pPr>
        <w:ind w:left="3781" w:hanging="420"/>
      </w:pPr>
    </w:lvl>
    <w:lvl w:ilvl="8" w:tplc="53C4F9A4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56827D96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9277623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6D0772F4"/>
    <w:multiLevelType w:val="hybridMultilevel"/>
    <w:tmpl w:val="B890E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7460484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30">
    <w:nsid w:val="7BAD6CD3"/>
    <w:multiLevelType w:val="hybridMultilevel"/>
    <w:tmpl w:val="38848708"/>
    <w:lvl w:ilvl="0" w:tplc="31CE1B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1DE5A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D6F06F8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47E369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B0F06FD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49839D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192C224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1F5C67D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02892C6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E44395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1"/>
  </w:num>
  <w:num w:numId="4">
    <w:abstractNumId w:val="29"/>
  </w:num>
  <w:num w:numId="5">
    <w:abstractNumId w:val="3"/>
  </w:num>
  <w:num w:numId="6">
    <w:abstractNumId w:val="2"/>
  </w:num>
  <w:num w:numId="7">
    <w:abstractNumId w:val="30"/>
  </w:num>
  <w:num w:numId="8">
    <w:abstractNumId w:val="24"/>
  </w:num>
  <w:num w:numId="9">
    <w:abstractNumId w:val="17"/>
  </w:num>
  <w:num w:numId="10">
    <w:abstractNumId w:val="26"/>
  </w:num>
  <w:num w:numId="11">
    <w:abstractNumId w:val="28"/>
  </w:num>
  <w:num w:numId="12">
    <w:abstractNumId w:val="25"/>
  </w:num>
  <w:num w:numId="13">
    <w:abstractNumId w:val="20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6"/>
  </w:num>
  <w:num w:numId="19">
    <w:abstractNumId w:val="4"/>
  </w:num>
  <w:num w:numId="20">
    <w:abstractNumId w:val="8"/>
  </w:num>
  <w:num w:numId="21">
    <w:abstractNumId w:val="7"/>
  </w:num>
  <w:num w:numId="22">
    <w:abstractNumId w:val="10"/>
  </w:num>
  <w:num w:numId="23">
    <w:abstractNumId w:val="5"/>
  </w:num>
  <w:num w:numId="24">
    <w:abstractNumId w:val="27"/>
  </w:num>
  <w:num w:numId="25">
    <w:abstractNumId w:val="18"/>
  </w:num>
  <w:num w:numId="26">
    <w:abstractNumId w:val="1"/>
  </w:num>
  <w:num w:numId="27">
    <w:abstractNumId w:val="19"/>
  </w:num>
  <w:num w:numId="28">
    <w:abstractNumId w:val="20"/>
  </w:num>
  <w:num w:numId="29">
    <w:abstractNumId w:val="15"/>
  </w:num>
  <w:num w:numId="30">
    <w:abstractNumId w:val="23"/>
  </w:num>
  <w:num w:numId="31">
    <w:abstractNumId w:val="12"/>
  </w:num>
  <w:num w:numId="32">
    <w:abstractNumId w:val="31"/>
  </w:num>
  <w:num w:numId="33">
    <w:abstractNumId w:val="23"/>
    <w:lvlOverride w:ilvl="0">
      <w:startOverride w:val="1"/>
    </w:lvlOverride>
  </w:num>
  <w:num w:numId="34">
    <w:abstractNumId w:val="23"/>
    <w:lvlOverride w:ilvl="0">
      <w:startOverride w:val="1"/>
    </w:lvlOverride>
  </w:num>
  <w:num w:numId="35">
    <w:abstractNumId w:val="23"/>
    <w:lvlOverride w:ilvl="0">
      <w:startOverride w:val="1"/>
    </w:lvlOverride>
  </w:num>
  <w:num w:numId="36">
    <w:abstractNumId w:val="23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23"/>
    <w:lvlOverride w:ilvl="0">
      <w:startOverride w:val="1"/>
    </w:lvlOverride>
  </w:num>
  <w:num w:numId="42">
    <w:abstractNumId w:val="22"/>
  </w:num>
  <w:num w:numId="43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09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87FAC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186E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17742"/>
    <w:rsid w:val="0012476E"/>
    <w:rsid w:val="00125C29"/>
    <w:rsid w:val="00126D38"/>
    <w:rsid w:val="00126E8A"/>
    <w:rsid w:val="001272C2"/>
    <w:rsid w:val="00132880"/>
    <w:rsid w:val="00134AE4"/>
    <w:rsid w:val="0013677B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6F6"/>
    <w:rsid w:val="00185DB0"/>
    <w:rsid w:val="0019111E"/>
    <w:rsid w:val="00193866"/>
    <w:rsid w:val="00194A60"/>
    <w:rsid w:val="00194CF8"/>
    <w:rsid w:val="00195054"/>
    <w:rsid w:val="00195A52"/>
    <w:rsid w:val="001961A8"/>
    <w:rsid w:val="00196EF1"/>
    <w:rsid w:val="001A1348"/>
    <w:rsid w:val="001A2955"/>
    <w:rsid w:val="001A2C93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1AF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4BFE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737D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1FFB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319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27D57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D4E"/>
    <w:rsid w:val="00351E2A"/>
    <w:rsid w:val="00355C58"/>
    <w:rsid w:val="003568C8"/>
    <w:rsid w:val="003624E8"/>
    <w:rsid w:val="003639B4"/>
    <w:rsid w:val="00364683"/>
    <w:rsid w:val="003648FD"/>
    <w:rsid w:val="00364BAF"/>
    <w:rsid w:val="00364DE5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BBA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752D"/>
    <w:rsid w:val="003D00AE"/>
    <w:rsid w:val="003D4A91"/>
    <w:rsid w:val="003D4FAE"/>
    <w:rsid w:val="003D6C95"/>
    <w:rsid w:val="003D7E22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0DAE"/>
    <w:rsid w:val="0041149D"/>
    <w:rsid w:val="00412F27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50384"/>
    <w:rsid w:val="00451127"/>
    <w:rsid w:val="00451132"/>
    <w:rsid w:val="00453495"/>
    <w:rsid w:val="0045492F"/>
    <w:rsid w:val="00454A47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36AB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44DB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2E1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12E"/>
    <w:rsid w:val="0051753B"/>
    <w:rsid w:val="005207C0"/>
    <w:rsid w:val="00524AC9"/>
    <w:rsid w:val="00524C9E"/>
    <w:rsid w:val="0052575D"/>
    <w:rsid w:val="005258EF"/>
    <w:rsid w:val="00530075"/>
    <w:rsid w:val="005309BE"/>
    <w:rsid w:val="00531780"/>
    <w:rsid w:val="00532231"/>
    <w:rsid w:val="00533BCD"/>
    <w:rsid w:val="00534735"/>
    <w:rsid w:val="00535DC2"/>
    <w:rsid w:val="005367F7"/>
    <w:rsid w:val="00536F94"/>
    <w:rsid w:val="0054379D"/>
    <w:rsid w:val="00546A3A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1DF8"/>
    <w:rsid w:val="0057343D"/>
    <w:rsid w:val="00575834"/>
    <w:rsid w:val="00575DF9"/>
    <w:rsid w:val="0057674C"/>
    <w:rsid w:val="005769DB"/>
    <w:rsid w:val="00577502"/>
    <w:rsid w:val="00580CD6"/>
    <w:rsid w:val="00581110"/>
    <w:rsid w:val="005817BE"/>
    <w:rsid w:val="00582BD4"/>
    <w:rsid w:val="0058336F"/>
    <w:rsid w:val="00590A3F"/>
    <w:rsid w:val="00590FB7"/>
    <w:rsid w:val="005918E8"/>
    <w:rsid w:val="00591BFE"/>
    <w:rsid w:val="00593A6F"/>
    <w:rsid w:val="005962BB"/>
    <w:rsid w:val="0059691E"/>
    <w:rsid w:val="005A149F"/>
    <w:rsid w:val="005A267B"/>
    <w:rsid w:val="005A3307"/>
    <w:rsid w:val="005A3C48"/>
    <w:rsid w:val="005B20CC"/>
    <w:rsid w:val="005B2148"/>
    <w:rsid w:val="005B580C"/>
    <w:rsid w:val="005B58DD"/>
    <w:rsid w:val="005B7815"/>
    <w:rsid w:val="005B7B5E"/>
    <w:rsid w:val="005C2B7A"/>
    <w:rsid w:val="005C3F30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3E4B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4D1E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43AB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42A45"/>
    <w:rsid w:val="00642B73"/>
    <w:rsid w:val="00644384"/>
    <w:rsid w:val="0064622D"/>
    <w:rsid w:val="0064747B"/>
    <w:rsid w:val="0064777A"/>
    <w:rsid w:val="006477CF"/>
    <w:rsid w:val="006527A4"/>
    <w:rsid w:val="00653E47"/>
    <w:rsid w:val="006557A5"/>
    <w:rsid w:val="006558E8"/>
    <w:rsid w:val="00655ECC"/>
    <w:rsid w:val="0065736B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108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8491E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4FD8"/>
    <w:rsid w:val="006B5C8B"/>
    <w:rsid w:val="006B6A1B"/>
    <w:rsid w:val="006B6B15"/>
    <w:rsid w:val="006B6D3D"/>
    <w:rsid w:val="006B7ACC"/>
    <w:rsid w:val="006C0A33"/>
    <w:rsid w:val="006C0BC9"/>
    <w:rsid w:val="006C260C"/>
    <w:rsid w:val="006C3F61"/>
    <w:rsid w:val="006C6770"/>
    <w:rsid w:val="006C798E"/>
    <w:rsid w:val="006D168B"/>
    <w:rsid w:val="006D1DF8"/>
    <w:rsid w:val="006D1F62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20475"/>
    <w:rsid w:val="00721ADD"/>
    <w:rsid w:val="00723030"/>
    <w:rsid w:val="00724989"/>
    <w:rsid w:val="00731338"/>
    <w:rsid w:val="00732680"/>
    <w:rsid w:val="00732D92"/>
    <w:rsid w:val="007330AC"/>
    <w:rsid w:val="00734190"/>
    <w:rsid w:val="00735460"/>
    <w:rsid w:val="00735731"/>
    <w:rsid w:val="00736E33"/>
    <w:rsid w:val="00737DCB"/>
    <w:rsid w:val="00740586"/>
    <w:rsid w:val="00742C05"/>
    <w:rsid w:val="0074377A"/>
    <w:rsid w:val="0074719E"/>
    <w:rsid w:val="00751023"/>
    <w:rsid w:val="007510D3"/>
    <w:rsid w:val="0075228F"/>
    <w:rsid w:val="0075349D"/>
    <w:rsid w:val="00753E22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B9C"/>
    <w:rsid w:val="00784F79"/>
    <w:rsid w:val="0078682F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0AC4"/>
    <w:rsid w:val="007C6867"/>
    <w:rsid w:val="007C6B8A"/>
    <w:rsid w:val="007C7E6E"/>
    <w:rsid w:val="007D1174"/>
    <w:rsid w:val="007D1C73"/>
    <w:rsid w:val="007D3DDE"/>
    <w:rsid w:val="007D4769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13C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50FFF"/>
    <w:rsid w:val="00851DB0"/>
    <w:rsid w:val="00853456"/>
    <w:rsid w:val="00853BA6"/>
    <w:rsid w:val="008541C7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3667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7521"/>
    <w:rsid w:val="009719F8"/>
    <w:rsid w:val="009722EE"/>
    <w:rsid w:val="00973BE0"/>
    <w:rsid w:val="00975651"/>
    <w:rsid w:val="00977518"/>
    <w:rsid w:val="009776CE"/>
    <w:rsid w:val="00977C43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748"/>
    <w:rsid w:val="009A6EB2"/>
    <w:rsid w:val="009B0B72"/>
    <w:rsid w:val="009B3FC9"/>
    <w:rsid w:val="009B5827"/>
    <w:rsid w:val="009B68A2"/>
    <w:rsid w:val="009B7CEE"/>
    <w:rsid w:val="009C0CAB"/>
    <w:rsid w:val="009C1DA2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5372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5436"/>
    <w:rsid w:val="00A060E1"/>
    <w:rsid w:val="00A060EA"/>
    <w:rsid w:val="00A0680E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5480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7578"/>
    <w:rsid w:val="00AD7603"/>
    <w:rsid w:val="00AE228E"/>
    <w:rsid w:val="00AE33C6"/>
    <w:rsid w:val="00AE4F0E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2236"/>
    <w:rsid w:val="00B0252B"/>
    <w:rsid w:val="00B0303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1C7F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5731"/>
    <w:rsid w:val="00B46062"/>
    <w:rsid w:val="00B507A6"/>
    <w:rsid w:val="00B52678"/>
    <w:rsid w:val="00B536D7"/>
    <w:rsid w:val="00B54F43"/>
    <w:rsid w:val="00B55466"/>
    <w:rsid w:val="00B5649C"/>
    <w:rsid w:val="00B57FCF"/>
    <w:rsid w:val="00B611D9"/>
    <w:rsid w:val="00B617B4"/>
    <w:rsid w:val="00B6320B"/>
    <w:rsid w:val="00B63624"/>
    <w:rsid w:val="00B64393"/>
    <w:rsid w:val="00B64499"/>
    <w:rsid w:val="00B6488A"/>
    <w:rsid w:val="00B672B8"/>
    <w:rsid w:val="00B7151D"/>
    <w:rsid w:val="00B7359D"/>
    <w:rsid w:val="00B7363C"/>
    <w:rsid w:val="00B7751E"/>
    <w:rsid w:val="00B80FC0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4C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61B6"/>
    <w:rsid w:val="00BB75E4"/>
    <w:rsid w:val="00BC14A0"/>
    <w:rsid w:val="00BC228C"/>
    <w:rsid w:val="00BC30D3"/>
    <w:rsid w:val="00BC40E4"/>
    <w:rsid w:val="00BC50D8"/>
    <w:rsid w:val="00BC51A6"/>
    <w:rsid w:val="00BC67D0"/>
    <w:rsid w:val="00BC71ED"/>
    <w:rsid w:val="00BD0E39"/>
    <w:rsid w:val="00BD4C84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5DFC"/>
    <w:rsid w:val="00BF6D08"/>
    <w:rsid w:val="00C04144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8D7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2E76"/>
    <w:rsid w:val="00CA4926"/>
    <w:rsid w:val="00CA5FB2"/>
    <w:rsid w:val="00CA6F44"/>
    <w:rsid w:val="00CA7061"/>
    <w:rsid w:val="00CB1452"/>
    <w:rsid w:val="00CB2219"/>
    <w:rsid w:val="00CB5C1E"/>
    <w:rsid w:val="00CC38D6"/>
    <w:rsid w:val="00CC3D5E"/>
    <w:rsid w:val="00CC5366"/>
    <w:rsid w:val="00CC7DED"/>
    <w:rsid w:val="00CC7E17"/>
    <w:rsid w:val="00CD0259"/>
    <w:rsid w:val="00CD2952"/>
    <w:rsid w:val="00CD2FEA"/>
    <w:rsid w:val="00CD3D7F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3D33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5ED"/>
    <w:rsid w:val="00D55730"/>
    <w:rsid w:val="00D57E8F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3539"/>
    <w:rsid w:val="00DA421F"/>
    <w:rsid w:val="00DA4BFA"/>
    <w:rsid w:val="00DA56B1"/>
    <w:rsid w:val="00DA5B3F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3D2C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58E"/>
    <w:rsid w:val="00E0775F"/>
    <w:rsid w:val="00E07EB2"/>
    <w:rsid w:val="00E07F89"/>
    <w:rsid w:val="00E102FD"/>
    <w:rsid w:val="00E11041"/>
    <w:rsid w:val="00E114C8"/>
    <w:rsid w:val="00E12B03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41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47E13"/>
    <w:rsid w:val="00E51470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14BC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1AE4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43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50B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4F84"/>
    <w:rsid w:val="00F956CB"/>
    <w:rsid w:val="00F968DD"/>
    <w:rsid w:val="00F96F3D"/>
    <w:rsid w:val="00FA1B83"/>
    <w:rsid w:val="00FA250B"/>
    <w:rsid w:val="00FA3641"/>
    <w:rsid w:val="00FA4C84"/>
    <w:rsid w:val="00FA50D0"/>
    <w:rsid w:val="00FA688E"/>
    <w:rsid w:val="00FA6CB2"/>
    <w:rsid w:val="00FB147B"/>
    <w:rsid w:val="00FB1AB4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943"/>
    <w:rsid w:val="00FC7D7E"/>
    <w:rsid w:val="00FD0D55"/>
    <w:rsid w:val="00FD0D72"/>
    <w:rsid w:val="00FD2AC0"/>
    <w:rsid w:val="00FD2C75"/>
    <w:rsid w:val="00FD44EF"/>
    <w:rsid w:val="00FD51F6"/>
    <w:rsid w:val="00FD6597"/>
    <w:rsid w:val="00FE03C5"/>
    <w:rsid w:val="00FE06AD"/>
    <w:rsid w:val="00FE2AFD"/>
    <w:rsid w:val="00FE2C66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0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29"/>
      </w:numPr>
      <w:spacing w:before="240" w:after="240" w:line="0" w:lineRule="atLeast"/>
      <w:ind w:leftChars="-1" w:left="706" w:hangingChars="236" w:hanging="708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29"/>
      </w:numPr>
      <w:spacing w:before="120" w:after="120" w:line="0" w:lineRule="atLeast"/>
      <w:ind w:left="709" w:hanging="709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29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2C31A8"/>
    <w:pPr>
      <w:tabs>
        <w:tab w:val="left" w:pos="840"/>
        <w:tab w:val="right" w:leader="dot" w:pos="9214"/>
      </w:tabs>
      <w:ind w:left="210"/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2F09B8"/>
    <w:pPr>
      <w:tabs>
        <w:tab w:val="left" w:pos="1050"/>
        <w:tab w:val="right" w:leader="dot" w:pos="9214"/>
      </w:tabs>
      <w:ind w:left="420"/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3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4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5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33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14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9063-8C81-4B40-B6B3-FF3D74E7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309</TotalTime>
  <Pages>9</Pages>
  <Words>606</Words>
  <Characters>3460</Characters>
  <Application>Microsoft Office Word</Application>
  <DocSecurity>0</DocSecurity>
  <Lines>28</Lines>
  <Paragraphs>8</Paragraphs>
  <ScaleCrop>false</ScaleCrop>
  <Company>Huawei Technologies Co., Ltd.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rlu</dc:creator>
  <cp:lastModifiedBy>陆荣国</cp:lastModifiedBy>
  <cp:revision>11</cp:revision>
  <dcterms:created xsi:type="dcterms:W3CDTF">2018-06-08T14:09:00Z</dcterms:created>
  <dcterms:modified xsi:type="dcterms:W3CDTF">2018-06-10T08:58:00Z</dcterms:modified>
</cp:coreProperties>
</file>