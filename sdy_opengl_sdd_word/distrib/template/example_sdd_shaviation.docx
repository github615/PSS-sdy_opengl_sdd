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A0" w:rsidRPr="00A9185A" w:rsidRDefault="00BC14A0" w:rsidP="001E6510"/>
    <w:p w:rsidR="0060114E" w:rsidRPr="00A9185A" w:rsidRDefault="0060114E" w:rsidP="001E6510"/>
    <w:p w:rsidR="003568C8" w:rsidRPr="00A9185A" w:rsidRDefault="003568C8" w:rsidP="001E6510"/>
    <w:p w:rsidR="00B5649C" w:rsidRPr="008F10A2" w:rsidRDefault="00B5649C" w:rsidP="000A0D67">
      <w:pPr>
        <w:pStyle w:val="af8"/>
      </w:pPr>
    </w:p>
    <w:p w:rsidR="00B5649C" w:rsidRDefault="00B5649C" w:rsidP="000A0D67">
      <w:pPr>
        <w:pStyle w:val="af8"/>
      </w:pPr>
    </w:p>
    <w:p w:rsidR="00B617B4" w:rsidRDefault="00B617B4" w:rsidP="00BA379E">
      <w:pPr>
        <w:pStyle w:val="af8"/>
      </w:pPr>
      <w:r>
        <w:rPr>
          <w:rFonts w:hint="eastAsia"/>
        </w:rPr>
        <w:t>XXX</w:t>
      </w:r>
    </w:p>
    <w:p w:rsidR="00097E01" w:rsidRDefault="004A3A5F" w:rsidP="00BA379E">
      <w:pPr>
        <w:pStyle w:val="af8"/>
      </w:pPr>
      <w:r>
        <w:rPr>
          <w:rFonts w:hint="eastAsia"/>
        </w:rPr>
        <w:t>软件</w:t>
      </w:r>
      <w:r w:rsidR="00B617B4">
        <w:rPr>
          <w:rFonts w:hint="eastAsia"/>
        </w:rPr>
        <w:t>设计说明</w:t>
      </w:r>
    </w:p>
    <w:p w:rsidR="00BA379E" w:rsidRPr="00BA379E" w:rsidRDefault="00BA379E" w:rsidP="00BA379E">
      <w:pPr>
        <w:pStyle w:val="af8"/>
      </w:pPr>
    </w:p>
    <w:p w:rsidR="00B5649C" w:rsidRPr="008F10A2" w:rsidRDefault="00B5649C" w:rsidP="000A0D67">
      <w:pPr>
        <w:pStyle w:val="af8"/>
      </w:pPr>
    </w:p>
    <w:p w:rsidR="00B04FE7" w:rsidRPr="002F09B8" w:rsidRDefault="00B04FE7" w:rsidP="001E6510">
      <w:pPr>
        <w:pStyle w:val="afa"/>
      </w:pPr>
    </w:p>
    <w:p w:rsidR="002F09B8" w:rsidRDefault="002F09B8" w:rsidP="00B617B4">
      <w:pPr>
        <w:pStyle w:val="afa"/>
      </w:pPr>
    </w:p>
    <w:p w:rsidR="00236809" w:rsidRPr="002F09B8" w:rsidRDefault="00236809" w:rsidP="00B617B4">
      <w:pPr>
        <w:pStyle w:val="afa"/>
        <w:tabs>
          <w:tab w:val="clear" w:pos="1418"/>
          <w:tab w:val="clear" w:pos="2977"/>
          <w:tab w:val="clear" w:pos="7088"/>
        </w:tabs>
      </w:pPr>
    </w:p>
    <w:p w:rsidR="00BC14A0" w:rsidRPr="002F09B8" w:rsidRDefault="00BC14A0" w:rsidP="001E6510">
      <w:pPr>
        <w:pStyle w:val="afa"/>
      </w:pPr>
    </w:p>
    <w:p w:rsidR="00BC14A0" w:rsidRPr="00CD6B48" w:rsidRDefault="00BC14A0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EF292A" w:rsidRDefault="00EF292A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Pr="002F09B8" w:rsidRDefault="003A0A13" w:rsidP="001E6510">
      <w:pPr>
        <w:pStyle w:val="afa"/>
      </w:pPr>
    </w:p>
    <w:p w:rsidR="00A20258" w:rsidRPr="002F09B8" w:rsidRDefault="00A20258" w:rsidP="001E6510">
      <w:pPr>
        <w:pStyle w:val="afa"/>
      </w:pPr>
    </w:p>
    <w:p w:rsidR="00217000" w:rsidRPr="00E812A2" w:rsidRDefault="00217000" w:rsidP="001E6510"/>
    <w:p w:rsidR="00217000" w:rsidRDefault="00217000" w:rsidP="00660101">
      <w:r>
        <w:br w:type="page"/>
      </w:r>
    </w:p>
    <w:p w:rsidR="00BC14A0" w:rsidRPr="00E812A2" w:rsidRDefault="00BC14A0" w:rsidP="001E6510"/>
    <w:p w:rsidR="00782568" w:rsidRPr="008F10A2" w:rsidRDefault="00782568" w:rsidP="006C6770">
      <w:pPr>
        <w:pStyle w:val="af3"/>
      </w:pPr>
      <w:r w:rsidRPr="008F10A2">
        <w:t>文件修订页</w:t>
      </w:r>
    </w:p>
    <w:p w:rsidR="00782568" w:rsidRPr="008F10A2" w:rsidRDefault="00782568" w:rsidP="001E6510">
      <w:pPr>
        <w:pStyle w:val="af5"/>
      </w:pPr>
    </w:p>
    <w:tbl>
      <w:tblPr>
        <w:tblW w:w="893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34"/>
        <w:gridCol w:w="1276"/>
        <w:gridCol w:w="3402"/>
        <w:gridCol w:w="992"/>
        <w:gridCol w:w="1134"/>
        <w:gridCol w:w="992"/>
      </w:tblGrid>
      <w:tr w:rsidR="00ED0B70" w:rsidRPr="008F10A2" w:rsidTr="007F3F86">
        <w:trPr>
          <w:trHeight w:hRule="exact" w:val="850"/>
        </w:trPr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序号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修订日期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rPr>
                <w:rFonts w:hint="eastAsia"/>
              </w:rPr>
              <w:t>版本/修改单号及</w:t>
            </w:r>
            <w:r w:rsidRPr="00ED0B70">
              <w:t>修订内容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编制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审核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批准</w:t>
            </w:r>
          </w:p>
        </w:tc>
      </w:tr>
      <w:tr w:rsidR="00D62CF1" w:rsidRPr="008F10A2" w:rsidTr="00660101">
        <w:trPr>
          <w:trHeight w:val="680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440DC5"/>
        </w:tc>
        <w:tc>
          <w:tcPr>
            <w:tcW w:w="340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2E07EA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2E07EA" w:rsidRDefault="00D62CF1" w:rsidP="00D62CF1"/>
        </w:tc>
        <w:tc>
          <w:tcPr>
            <w:tcW w:w="1134" w:type="dxa"/>
            <w:vAlign w:val="center"/>
          </w:tcPr>
          <w:p w:rsidR="00F821FA" w:rsidRPr="00D62CF1" w:rsidRDefault="00F821FA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BB75E4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</w:tbl>
    <w:p w:rsidR="00660101" w:rsidRDefault="00660101" w:rsidP="00660101">
      <w:r>
        <w:br w:type="page"/>
      </w:r>
    </w:p>
    <w:p w:rsidR="008258A6" w:rsidRPr="00660101" w:rsidRDefault="008258A6" w:rsidP="00E86D4E">
      <w:pPr>
        <w:pStyle w:val="ac"/>
        <w:spacing w:after="312"/>
      </w:pPr>
      <w:r w:rsidRPr="00660101">
        <w:rPr>
          <w:rFonts w:hint="eastAsia"/>
        </w:rPr>
        <w:lastRenderedPageBreak/>
        <w:t>目</w:t>
      </w:r>
      <w:r w:rsidRPr="00660101">
        <w:rPr>
          <w:rFonts w:hint="eastAsia"/>
        </w:rPr>
        <w:t xml:space="preserve">  </w:t>
      </w:r>
      <w:r w:rsidRPr="00660101">
        <w:rPr>
          <w:rFonts w:hint="eastAsia"/>
        </w:rPr>
        <w:t>录</w:t>
      </w:r>
    </w:p>
    <w:bookmarkStart w:id="0" w:name="_Toc288061942"/>
    <w:p w:rsidR="0013751E" w:rsidRDefault="002637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263762">
        <w:fldChar w:fldCharType="begin"/>
      </w:r>
      <w:r w:rsidR="00605E37">
        <w:instrText xml:space="preserve"> TOC \o "1-3" \h \z \u </w:instrText>
      </w:r>
      <w:r w:rsidRPr="00263762">
        <w:fldChar w:fldCharType="separate"/>
      </w:r>
      <w:hyperlink w:anchor="_Toc515088741" w:history="1">
        <w:r w:rsidR="0013751E" w:rsidRPr="00160D04">
          <w:rPr>
            <w:rStyle w:val="afb"/>
            <w:noProof/>
          </w:rPr>
          <w:t>1</w:t>
        </w:r>
        <w:r w:rsidR="001375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范围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51E" w:rsidRDefault="00263762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088742" w:history="1">
        <w:r w:rsidR="0013751E" w:rsidRPr="00160D04">
          <w:rPr>
            <w:rStyle w:val="afb"/>
            <w:noProof/>
          </w:rPr>
          <w:t>1.1</w:t>
        </w:r>
        <w:r w:rsidR="0013751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标识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51E" w:rsidRDefault="00263762" w:rsidP="0013751E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5088743" w:history="1">
        <w:r w:rsidR="0013751E" w:rsidRPr="00160D04">
          <w:rPr>
            <w:rStyle w:val="afb"/>
          </w:rPr>
          <w:t>1.1.1</w:t>
        </w:r>
        <w:r w:rsidR="0013751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</w:rPr>
          <w:t>系统概述</w:t>
        </w:r>
        <w:r w:rsidR="0013751E">
          <w:rPr>
            <w:webHidden/>
          </w:rPr>
          <w:tab/>
        </w:r>
        <w:r>
          <w:rPr>
            <w:webHidden/>
          </w:rPr>
          <w:fldChar w:fldCharType="begin"/>
        </w:r>
        <w:r w:rsidR="0013751E">
          <w:rPr>
            <w:webHidden/>
          </w:rPr>
          <w:instrText xml:space="preserve"> PAGEREF _Toc515088743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5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751E" w:rsidRDefault="00263762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088744" w:history="1">
        <w:r w:rsidR="0013751E" w:rsidRPr="00160D04">
          <w:rPr>
            <w:rStyle w:val="afb"/>
            <w:noProof/>
          </w:rPr>
          <w:t>1.2</w:t>
        </w:r>
        <w:r w:rsidR="0013751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文档概述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51E" w:rsidRDefault="002637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5088745" w:history="1">
        <w:r w:rsidR="0013751E" w:rsidRPr="00160D04">
          <w:rPr>
            <w:rStyle w:val="afb"/>
            <w:noProof/>
          </w:rPr>
          <w:t>2</w:t>
        </w:r>
        <w:r w:rsidR="001375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引用文档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51E" w:rsidRDefault="002637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5088746" w:history="1">
        <w:r w:rsidR="0013751E" w:rsidRPr="00160D04">
          <w:rPr>
            <w:rStyle w:val="afb"/>
            <w:noProof/>
          </w:rPr>
          <w:t>3</w:t>
        </w:r>
        <w:r w:rsidR="001375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架构设计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51E" w:rsidRDefault="00263762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088747" w:history="1">
        <w:r w:rsidR="0013751E" w:rsidRPr="00160D04">
          <w:rPr>
            <w:rStyle w:val="afb"/>
            <w:noProof/>
          </w:rPr>
          <w:t>3.1</w:t>
        </w:r>
        <w:r w:rsidR="0013751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图层列表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51E" w:rsidRDefault="00263762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088748" w:history="1">
        <w:r w:rsidR="0013751E" w:rsidRPr="00160D04">
          <w:rPr>
            <w:rStyle w:val="afb"/>
            <w:noProof/>
          </w:rPr>
          <w:t>3.2</w:t>
        </w:r>
        <w:r w:rsidR="0013751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图层结构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51E" w:rsidRDefault="00263762" w:rsidP="0013751E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5088749" w:history="1">
        <w:r w:rsidR="0013751E" w:rsidRPr="00160D04">
          <w:rPr>
            <w:rStyle w:val="afb"/>
          </w:rPr>
          <w:t>3.2.1</w:t>
        </w:r>
        <w:r w:rsidR="0013751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</w:rPr>
          <w:t>图层</w:t>
        </w:r>
        <w:r w:rsidR="0013751E" w:rsidRPr="00160D04">
          <w:rPr>
            <w:rStyle w:val="afb"/>
          </w:rPr>
          <w:t>symbology_layer</w:t>
        </w:r>
        <w:r w:rsidR="0013751E">
          <w:rPr>
            <w:webHidden/>
          </w:rPr>
          <w:tab/>
        </w:r>
        <w:r>
          <w:rPr>
            <w:webHidden/>
          </w:rPr>
          <w:fldChar w:fldCharType="begin"/>
        </w:r>
        <w:r w:rsidR="0013751E">
          <w:rPr>
            <w:webHidden/>
          </w:rPr>
          <w:instrText xml:space="preserve"> PAGEREF _Toc515088749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51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3751E" w:rsidRDefault="002637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5088750" w:history="1">
        <w:r w:rsidR="0013751E" w:rsidRPr="00160D04">
          <w:rPr>
            <w:rStyle w:val="afb"/>
            <w:noProof/>
          </w:rPr>
          <w:t>4</w:t>
        </w:r>
        <w:r w:rsidR="001375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接口设计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751E" w:rsidRDefault="00263762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088751" w:history="1">
        <w:r w:rsidR="0013751E" w:rsidRPr="00160D04">
          <w:rPr>
            <w:rStyle w:val="afb"/>
            <w:noProof/>
          </w:rPr>
          <w:t>4.1</w:t>
        </w:r>
        <w:r w:rsidR="0013751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图层</w:t>
        </w:r>
        <w:r w:rsidR="0013751E" w:rsidRPr="00160D04">
          <w:rPr>
            <w:rStyle w:val="afb"/>
            <w:noProof/>
          </w:rPr>
          <w:t>symbology_layer</w:t>
        </w:r>
        <w:r w:rsidR="0013751E" w:rsidRPr="00160D04">
          <w:rPr>
            <w:rStyle w:val="afb"/>
            <w:rFonts w:hint="eastAsia"/>
            <w:noProof/>
          </w:rPr>
          <w:t>的外部接口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751E" w:rsidRDefault="00263762" w:rsidP="0013751E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5088752" w:history="1">
        <w:r w:rsidR="0013751E" w:rsidRPr="00160D04">
          <w:rPr>
            <w:rStyle w:val="afb"/>
          </w:rPr>
          <w:t>4.1.1</w:t>
        </w:r>
        <w:r w:rsidR="0013751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</w:rPr>
          <w:t>输入</w:t>
        </w:r>
        <w:r w:rsidR="0013751E">
          <w:rPr>
            <w:webHidden/>
          </w:rPr>
          <w:tab/>
        </w:r>
        <w:r>
          <w:rPr>
            <w:webHidden/>
          </w:rPr>
          <w:fldChar w:fldCharType="begin"/>
        </w:r>
        <w:r w:rsidR="0013751E">
          <w:rPr>
            <w:webHidden/>
          </w:rPr>
          <w:instrText xml:space="preserve"> PAGEREF _Toc515088752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51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751E" w:rsidRDefault="00263762" w:rsidP="0013751E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5088753" w:history="1">
        <w:r w:rsidR="0013751E" w:rsidRPr="00160D04">
          <w:rPr>
            <w:rStyle w:val="afb"/>
          </w:rPr>
          <w:t>4.1.2</w:t>
        </w:r>
        <w:r w:rsidR="0013751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</w:rPr>
          <w:t>输出</w:t>
        </w:r>
        <w:r w:rsidR="0013751E">
          <w:rPr>
            <w:webHidden/>
          </w:rPr>
          <w:tab/>
        </w:r>
        <w:r>
          <w:rPr>
            <w:webHidden/>
          </w:rPr>
          <w:fldChar w:fldCharType="begin"/>
        </w:r>
        <w:r w:rsidR="0013751E">
          <w:rPr>
            <w:webHidden/>
          </w:rPr>
          <w:instrText xml:space="preserve"> PAGEREF _Toc515088753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751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751E" w:rsidRDefault="002637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5088754" w:history="1">
        <w:r w:rsidR="0013751E" w:rsidRPr="00160D04">
          <w:rPr>
            <w:rStyle w:val="afb"/>
            <w:noProof/>
          </w:rPr>
          <w:t>5</w:t>
        </w:r>
        <w:r w:rsidR="001375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rFonts w:hint="eastAsia"/>
            <w:noProof/>
          </w:rPr>
          <w:t>详细设计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751E" w:rsidRDefault="00263762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088755" w:history="1">
        <w:r w:rsidR="0013751E" w:rsidRPr="00160D04">
          <w:rPr>
            <w:rStyle w:val="afb"/>
            <w:noProof/>
          </w:rPr>
          <w:t>5.1</w:t>
        </w:r>
        <w:r w:rsidR="0013751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3751E" w:rsidRPr="00160D04">
          <w:rPr>
            <w:rStyle w:val="afb"/>
            <w:noProof/>
          </w:rPr>
          <w:t>1-1-PFD</w:t>
        </w:r>
        <w:r w:rsidR="001375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51E">
          <w:rPr>
            <w:noProof/>
            <w:webHidden/>
          </w:rPr>
          <w:instrText xml:space="preserve"> PAGEREF _Toc515088755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5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0FA2" w:rsidRDefault="00263762" w:rsidP="0013751E">
      <w:pPr>
        <w:pStyle w:val="a6"/>
      </w:pPr>
      <w:r>
        <w:fldChar w:fldCharType="end"/>
      </w:r>
      <w:bookmarkStart w:id="1" w:name="_Ref274574409"/>
      <w:bookmarkStart w:id="2" w:name="_Toc328333676"/>
      <w:bookmarkEnd w:id="0"/>
    </w:p>
    <w:p w:rsidR="00040FA2" w:rsidRDefault="00040FA2" w:rsidP="00040FA2">
      <w:pPr>
        <w:pStyle w:val="a6"/>
        <w:rPr>
          <w:rFonts w:ascii="Arial" w:hAnsi="Arial" w:cs="Times New Roman"/>
          <w:kern w:val="44"/>
          <w:sz w:val="30"/>
          <w:szCs w:val="36"/>
        </w:rPr>
      </w:pPr>
      <w:r>
        <w:br w:type="page"/>
      </w:r>
    </w:p>
    <w:p w:rsidR="00605E37" w:rsidRDefault="00605E37" w:rsidP="00040FA2">
      <w:pPr>
        <w:pStyle w:val="1"/>
      </w:pPr>
      <w:bookmarkStart w:id="3" w:name="_Toc515088741"/>
      <w:r>
        <w:rPr>
          <w:rFonts w:hint="eastAsia"/>
        </w:rPr>
        <w:lastRenderedPageBreak/>
        <w:t>范围</w:t>
      </w:r>
      <w:bookmarkEnd w:id="1"/>
      <w:bookmarkEnd w:id="2"/>
      <w:bookmarkEnd w:id="3"/>
    </w:p>
    <w:p w:rsidR="00605E37" w:rsidRDefault="00605E37" w:rsidP="00F6539F">
      <w:pPr>
        <w:pStyle w:val="2"/>
      </w:pPr>
      <w:bookmarkStart w:id="4" w:name="_Toc328333677"/>
      <w:bookmarkStart w:id="5" w:name="_Toc515088742"/>
      <w:r>
        <w:rPr>
          <w:rFonts w:hint="eastAsia"/>
        </w:rPr>
        <w:t>标识</w:t>
      </w:r>
      <w:bookmarkEnd w:id="4"/>
      <w:bookmarkEnd w:id="5"/>
    </w:p>
    <w:p w:rsidR="00605E37" w:rsidRDefault="00605E37" w:rsidP="00F85B60">
      <w:pPr>
        <w:pStyle w:val="a6"/>
      </w:pPr>
      <w:r w:rsidRPr="00A41C51">
        <w:rPr>
          <w:rFonts w:hint="eastAsia"/>
        </w:rPr>
        <w:t>本文档</w:t>
      </w:r>
      <w:r>
        <w:rPr>
          <w:rFonts w:hint="eastAsia"/>
        </w:rPr>
        <w:t>的标识为</w:t>
      </w:r>
      <w:r w:rsidR="00B617B4">
        <w:rPr>
          <w:rFonts w:hint="eastAsia"/>
        </w:rPr>
        <w:t>ZZZ</w:t>
      </w:r>
      <w:r>
        <w:rPr>
          <w:rFonts w:hint="eastAsia"/>
        </w:rPr>
        <w:t>，</w:t>
      </w:r>
      <w:r w:rsidRPr="00A41C51">
        <w:rPr>
          <w:rFonts w:hint="eastAsia"/>
        </w:rPr>
        <w:t>适用于</w:t>
      </w:r>
      <w:r w:rsidR="00B617B4">
        <w:rPr>
          <w:rFonts w:hint="eastAsia"/>
        </w:rPr>
        <w:t>XXX</w:t>
      </w:r>
      <w:r>
        <w:rPr>
          <w:rFonts w:hint="eastAsia"/>
        </w:rPr>
        <w:t>。</w:t>
      </w:r>
    </w:p>
    <w:p w:rsidR="00605E37" w:rsidRPr="00523135" w:rsidRDefault="00605E37" w:rsidP="00784164">
      <w:pPr>
        <w:pStyle w:val="3"/>
      </w:pPr>
      <w:bookmarkStart w:id="6" w:name="_Toc328333678"/>
      <w:bookmarkStart w:id="7" w:name="_Toc515088743"/>
      <w:r>
        <w:rPr>
          <w:rFonts w:hint="eastAsia"/>
        </w:rPr>
        <w:t>系统概述</w:t>
      </w:r>
      <w:bookmarkEnd w:id="6"/>
      <w:bookmarkEnd w:id="7"/>
    </w:p>
    <w:p w:rsidR="00605E37" w:rsidRDefault="00B617B4" w:rsidP="00F85B60">
      <w:pPr>
        <w:pStyle w:val="a6"/>
      </w:pPr>
      <w:r>
        <w:rPr>
          <w:rFonts w:hint="eastAsia"/>
        </w:rPr>
        <w:t>XXX</w:t>
      </w:r>
      <w:r w:rsidR="00605E37">
        <w:rPr>
          <w:rFonts w:hint="eastAsia"/>
        </w:rPr>
        <w:t>是。</w:t>
      </w:r>
    </w:p>
    <w:p w:rsidR="00605E37" w:rsidRDefault="00605E37" w:rsidP="00F6539F">
      <w:pPr>
        <w:pStyle w:val="2"/>
      </w:pPr>
      <w:bookmarkStart w:id="8" w:name="_Toc328333679"/>
      <w:bookmarkStart w:id="9" w:name="_Toc515088744"/>
      <w:r>
        <w:rPr>
          <w:rFonts w:hint="eastAsia"/>
        </w:rPr>
        <w:t>文档概述</w:t>
      </w:r>
      <w:bookmarkEnd w:id="8"/>
      <w:bookmarkEnd w:id="9"/>
    </w:p>
    <w:p w:rsidR="00605E37" w:rsidRPr="008534B1" w:rsidRDefault="00605E37" w:rsidP="00F85B60">
      <w:pPr>
        <w:pStyle w:val="a6"/>
      </w:pPr>
      <w:r>
        <w:rPr>
          <w:rFonts w:hint="eastAsia"/>
        </w:rPr>
        <w:t>本文档描述</w:t>
      </w:r>
      <w:r w:rsidR="00B617B4">
        <w:rPr>
          <w:rFonts w:hint="eastAsia"/>
        </w:rPr>
        <w:t>XXX</w:t>
      </w:r>
      <w:r>
        <w:rPr>
          <w:rFonts w:hint="eastAsia"/>
        </w:rPr>
        <w:t>的软件设计说明，旨在完整地定义</w:t>
      </w:r>
      <w:r w:rsidR="00B617B4">
        <w:rPr>
          <w:rFonts w:hint="eastAsia"/>
        </w:rPr>
        <w:t>XXX</w:t>
      </w:r>
      <w:r>
        <w:rPr>
          <w:rFonts w:hint="eastAsia"/>
        </w:rPr>
        <w:t>的软件架构和低层软件需求，使</w:t>
      </w:r>
      <w:r w:rsidR="00B617B4">
        <w:rPr>
          <w:rFonts w:hint="eastAsia"/>
        </w:rPr>
        <w:t>XXX</w:t>
      </w:r>
      <w:r>
        <w:rPr>
          <w:rFonts w:hint="eastAsia"/>
        </w:rPr>
        <w:t>的系统设计人员与软件开发人员对该项目的软件设计达成共识，为该项目的软件编码和软件测试提供基础，也为该项目的验收提供依据。</w:t>
      </w:r>
    </w:p>
    <w:p w:rsidR="00E07F89" w:rsidRDefault="00E07F89" w:rsidP="00F6539F">
      <w:pPr>
        <w:pStyle w:val="1"/>
      </w:pPr>
      <w:bookmarkStart w:id="10" w:name="_Toc328333680"/>
      <w:bookmarkStart w:id="11" w:name="_Toc515088745"/>
      <w:r>
        <w:rPr>
          <w:rFonts w:hint="eastAsia"/>
        </w:rPr>
        <w:t>引用文档</w:t>
      </w:r>
      <w:bookmarkEnd w:id="10"/>
      <w:bookmarkEnd w:id="11"/>
    </w:p>
    <w:p w:rsidR="00D42454" w:rsidRDefault="00D42454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bookmarkStart w:id="12" w:name="_Toc328333681"/>
      <w:r>
        <w:br w:type="page"/>
      </w:r>
    </w:p>
    <w:p w:rsidR="00E07F89" w:rsidRPr="00E07F89" w:rsidRDefault="00E07F89" w:rsidP="00F6539F">
      <w:pPr>
        <w:pStyle w:val="1"/>
      </w:pPr>
      <w:bookmarkStart w:id="13" w:name="_Toc515088746"/>
      <w:r w:rsidRPr="00275464">
        <w:rPr>
          <w:rFonts w:hint="eastAsia"/>
        </w:rPr>
        <w:lastRenderedPageBreak/>
        <w:t>架构设计</w:t>
      </w:r>
      <w:bookmarkEnd w:id="12"/>
      <w:bookmarkEnd w:id="13"/>
    </w:p>
    <w:p w:rsidR="0034423C" w:rsidRDefault="0034423C" w:rsidP="00F6539F">
      <w:pPr>
        <w:pStyle w:val="2"/>
      </w:pPr>
      <w:bookmarkStart w:id="14" w:name="_Toc515088747"/>
      <w:bookmarkStart w:id="15" w:name="_Toc328333682"/>
      <w:proofErr w:type="gramStart"/>
      <w:r>
        <w:rPr>
          <w:rFonts w:hint="eastAsia"/>
        </w:rPr>
        <w:t>图层</w:t>
      </w:r>
      <w:r w:rsidR="0010761B">
        <w:rPr>
          <w:rFonts w:hint="eastAsia"/>
        </w:rPr>
        <w:t>列表</w:t>
      </w:r>
      <w:bookmarkEnd w:id="14"/>
      <w:proofErr w:type="gramEnd"/>
    </w:p>
    <w:p w:rsidR="0034423C" w:rsidRDefault="0034423C" w:rsidP="0034423C">
      <w:pPr>
        <w:pStyle w:val="a6"/>
      </w:pPr>
      <w:r>
        <w:rPr>
          <w:rFonts w:hint="eastAsia"/>
        </w:rPr>
        <w:t>XXX应由</w:t>
      </w:r>
      <w:proofErr w:type="gramStart"/>
      <w:r>
        <w:rPr>
          <w:rFonts w:hint="eastAsia"/>
        </w:rPr>
        <w:t>以下图层</w:t>
      </w:r>
      <w:r w:rsidR="00DE092D">
        <w:rPr>
          <w:rFonts w:hint="eastAsia"/>
        </w:rPr>
        <w:t>组成</w:t>
      </w:r>
      <w:proofErr w:type="gramEnd"/>
      <w:r w:rsidR="00DE092D">
        <w:rPr>
          <w:rFonts w:hint="eastAsia"/>
        </w:rPr>
        <w:t>：</w:t>
      </w:r>
    </w:p>
    <w:p w:rsidR="00DE092D" w:rsidRPr="0034423C" w:rsidRDefault="001D32E2" w:rsidP="00DE092D">
      <w:pPr>
        <w:pStyle w:val="a6"/>
        <w:numPr>
          <w:ilvl w:val="0"/>
          <w:numId w:val="42"/>
        </w:numPr>
        <w:ind w:leftChars="0" w:firstLineChars="0"/>
      </w:pPr>
      <w:r>
        <w:rPr>
          <w:rFonts w:hint="eastAsia"/>
        </w:rPr>
        <w:t>1-</w:t>
      </w:r>
      <w:r w:rsidR="00DE092D" w:rsidRPr="00DE092D">
        <w:t>symbology_layer</w:t>
      </w:r>
    </w:p>
    <w:p w:rsidR="00420A74" w:rsidRDefault="0034423C" w:rsidP="00F6539F">
      <w:pPr>
        <w:pStyle w:val="2"/>
      </w:pPr>
      <w:bookmarkStart w:id="16" w:name="_Toc515088748"/>
      <w:proofErr w:type="gramStart"/>
      <w:r>
        <w:rPr>
          <w:rFonts w:hint="eastAsia"/>
        </w:rPr>
        <w:t>图层</w:t>
      </w:r>
      <w:r w:rsidR="00E07F89">
        <w:rPr>
          <w:rFonts w:hint="eastAsia"/>
        </w:rPr>
        <w:t>结构</w:t>
      </w:r>
      <w:bookmarkEnd w:id="15"/>
      <w:bookmarkEnd w:id="16"/>
      <w:proofErr w:type="gramEnd"/>
    </w:p>
    <w:p w:rsidR="00DE092D" w:rsidRDefault="00DE092D" w:rsidP="00DE092D">
      <w:pPr>
        <w:pStyle w:val="3"/>
      </w:pPr>
      <w:bookmarkStart w:id="17" w:name="_Toc515088749"/>
      <w:proofErr w:type="gramStart"/>
      <w:r>
        <w:rPr>
          <w:rFonts w:hint="eastAsia"/>
        </w:rPr>
        <w:t>图层</w:t>
      </w:r>
      <w:proofErr w:type="spellStart"/>
      <w:proofErr w:type="gramEnd"/>
      <w:r w:rsidRPr="00DE092D">
        <w:t>symbology_layer</w:t>
      </w:r>
      <w:bookmarkEnd w:id="17"/>
      <w:proofErr w:type="spellEnd"/>
      <w:r>
        <w:rPr>
          <w:rFonts w:hint="eastAsia"/>
        </w:rPr>
        <w:t xml:space="preserve"> </w:t>
      </w:r>
    </w:p>
    <w:p w:rsidR="00B93EE6" w:rsidRDefault="00B93EE6" w:rsidP="00B93EE6">
      <w:pPr>
        <w:pStyle w:val="a6"/>
      </w:pPr>
      <w:proofErr w:type="gramStart"/>
      <w:r>
        <w:rPr>
          <w:rFonts w:hint="eastAsia"/>
        </w:rPr>
        <w:t>图层</w:t>
      </w:r>
      <w:proofErr w:type="gramEnd"/>
      <w:r w:rsidR="001D32E2">
        <w:rPr>
          <w:rFonts w:hint="eastAsia"/>
        </w:rPr>
        <w:t>1-</w:t>
      </w:r>
      <w:r w:rsidRPr="00DE092D">
        <w:t>symbology_layer</w:t>
      </w:r>
      <w:r>
        <w:rPr>
          <w:rFonts w:hint="eastAsia"/>
        </w:rPr>
        <w:t>应由</w:t>
      </w:r>
      <w:proofErr w:type="gramStart"/>
      <w:r>
        <w:rPr>
          <w:rFonts w:hint="eastAsia"/>
        </w:rPr>
        <w:t>以下图块组成</w:t>
      </w:r>
      <w:proofErr w:type="gramEnd"/>
      <w:r>
        <w:rPr>
          <w:rFonts w:hint="eastAsia"/>
        </w:rPr>
        <w:t>：</w:t>
      </w:r>
    </w:p>
    <w:p w:rsidR="00B93EE6" w:rsidRPr="00E80E94" w:rsidRDefault="00B93EE6" w:rsidP="00B93EE6">
      <w:pPr>
        <w:pStyle w:val="a6"/>
        <w:numPr>
          <w:ilvl w:val="0"/>
          <w:numId w:val="42"/>
        </w:numPr>
        <w:ind w:leftChars="0" w:firstLineChars="0"/>
      </w:pPr>
    </w:p>
    <w:p w:rsidR="00D42454" w:rsidRDefault="00D42454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</w:rPr>
      </w:pPr>
      <w:bookmarkStart w:id="18" w:name="_Toc328333692"/>
      <w:r>
        <w:br w:type="page"/>
      </w:r>
    </w:p>
    <w:p w:rsidR="00EF7AD1" w:rsidRDefault="00A64883" w:rsidP="00A64883">
      <w:pPr>
        <w:pStyle w:val="1"/>
        <w:rPr>
          <w:szCs w:val="21"/>
        </w:rPr>
      </w:pPr>
      <w:bookmarkStart w:id="19" w:name="_Toc515088750"/>
      <w:r>
        <w:rPr>
          <w:rFonts w:hint="eastAsia"/>
          <w:szCs w:val="21"/>
        </w:rPr>
        <w:lastRenderedPageBreak/>
        <w:t>接口设计</w:t>
      </w:r>
      <w:bookmarkEnd w:id="18"/>
      <w:bookmarkEnd w:id="19"/>
    </w:p>
    <w:p w:rsidR="00234CEA" w:rsidRDefault="008D777F" w:rsidP="008D777F">
      <w:pPr>
        <w:pStyle w:val="2"/>
      </w:pPr>
      <w:bookmarkStart w:id="20" w:name="_Toc515088751"/>
      <w:proofErr w:type="gramStart"/>
      <w:r>
        <w:rPr>
          <w:rFonts w:hint="eastAsia"/>
        </w:rPr>
        <w:t>图层</w:t>
      </w:r>
      <w:proofErr w:type="spellStart"/>
      <w:proofErr w:type="gramEnd"/>
      <w:r w:rsidRPr="00DE092D">
        <w:t>symbology_layer</w:t>
      </w:r>
      <w:proofErr w:type="spellEnd"/>
      <w:r>
        <w:rPr>
          <w:rFonts w:hint="eastAsia"/>
        </w:rPr>
        <w:t>的外部接口</w:t>
      </w:r>
      <w:bookmarkEnd w:id="20"/>
    </w:p>
    <w:p w:rsidR="008D777F" w:rsidRDefault="008D777F" w:rsidP="008D777F">
      <w:pPr>
        <w:pStyle w:val="3"/>
      </w:pPr>
      <w:bookmarkStart w:id="21" w:name="_Toc515088752"/>
      <w:r>
        <w:rPr>
          <w:rFonts w:hint="eastAsia"/>
        </w:rPr>
        <w:t>输入</w:t>
      </w:r>
      <w:bookmarkEnd w:id="21"/>
    </w:p>
    <w:p w:rsidR="008D777F" w:rsidRDefault="008D777F" w:rsidP="008D777F">
      <w:pPr>
        <w:pStyle w:val="a6"/>
      </w:pPr>
      <w:proofErr w:type="gramStart"/>
      <w:r>
        <w:rPr>
          <w:rFonts w:hint="eastAsia"/>
        </w:rPr>
        <w:t>图层</w:t>
      </w:r>
      <w:proofErr w:type="spellStart"/>
      <w:proofErr w:type="gramEnd"/>
      <w:r w:rsidRPr="00DE092D">
        <w:t>symbology_layer</w:t>
      </w:r>
      <w:proofErr w:type="spellEnd"/>
      <w:r>
        <w:rPr>
          <w:rFonts w:hint="eastAsia"/>
        </w:rPr>
        <w:t>应具有如下输入变量：</w:t>
      </w:r>
    </w:p>
    <w:p w:rsidR="008D777F" w:rsidRPr="008D777F" w:rsidRDefault="008D777F" w:rsidP="008D777F">
      <w:pPr>
        <w:pStyle w:val="a6"/>
        <w:numPr>
          <w:ilvl w:val="0"/>
          <w:numId w:val="42"/>
        </w:numPr>
        <w:ind w:leftChars="0" w:firstLineChars="0"/>
      </w:pPr>
      <w:r w:rsidRPr="008D777F">
        <w:rPr>
          <w:rFonts w:ascii="Arial" w:hAnsi="Arial" w:cs="Arial"/>
          <w:bCs/>
          <w:sz w:val="24"/>
          <w:szCs w:val="24"/>
        </w:rPr>
        <w:t>PN_AIRSPEED</w:t>
      </w:r>
    </w:p>
    <w:p w:rsidR="00D42454" w:rsidRDefault="00D42454" w:rsidP="008D777F">
      <w:pPr>
        <w:pStyle w:val="a6"/>
        <w:ind w:leftChars="0" w:firstLineChars="0"/>
      </w:pPr>
    </w:p>
    <w:p w:rsidR="008D777F" w:rsidRDefault="008D777F" w:rsidP="008D777F">
      <w:pPr>
        <w:pStyle w:val="a6"/>
        <w:ind w:leftChars="0" w:firstLineChars="0"/>
      </w:pPr>
      <w:r>
        <w:rPr>
          <w:rFonts w:hint="eastAsia"/>
        </w:rPr>
        <w:t>输入变量</w:t>
      </w:r>
      <w:r w:rsidRPr="008D777F">
        <w:rPr>
          <w:rFonts w:ascii="Arial" w:hAnsi="Arial" w:cs="Arial"/>
          <w:bCs/>
          <w:sz w:val="24"/>
          <w:szCs w:val="24"/>
        </w:rPr>
        <w:t>PN_AIRSPEED</w:t>
      </w:r>
      <w:r>
        <w:rPr>
          <w:rFonts w:hint="eastAsia"/>
        </w:rPr>
        <w:t>的属性应符合</w:t>
      </w:r>
      <w:r w:rsidR="00143041">
        <w:rPr>
          <w:rFonts w:hint="eastAsia"/>
        </w:rPr>
        <w:t>表1的规格说明。</w:t>
      </w:r>
    </w:p>
    <w:p w:rsidR="00143041" w:rsidRDefault="00143041" w:rsidP="00143041">
      <w:pPr>
        <w:pStyle w:val="a6"/>
        <w:ind w:leftChars="0" w:left="-14" w:firstLineChars="0" w:firstLine="0"/>
        <w:jc w:val="center"/>
      </w:pPr>
      <w:r>
        <w:rPr>
          <w:rFonts w:hint="eastAsia"/>
        </w:rPr>
        <w:t>表1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8D777F" w:rsidTr="00C77513">
        <w:trPr>
          <w:cantSplit/>
          <w:trHeight w:val="284"/>
          <w:tblHeader/>
        </w:trPr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8D777F" w:rsidRDefault="008D777F" w:rsidP="00C77513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8D777F" w:rsidRDefault="008D777F" w:rsidP="00C77513">
            <w:pPr>
              <w:pStyle w:val="TableHeadingCell"/>
              <w:widowControl/>
            </w:pPr>
            <w:r>
              <w:t>Value</w:t>
            </w:r>
          </w:p>
        </w:tc>
      </w:tr>
      <w:tr w:rsidR="008D777F" w:rsidTr="00C77513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Cell"/>
              <w:widowControl/>
            </w:pPr>
            <w:r>
              <w:t>real</w:t>
            </w:r>
          </w:p>
        </w:tc>
      </w:tr>
      <w:tr w:rsidR="008D777F" w:rsidTr="00C77513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Cell"/>
              <w:widowControl/>
            </w:pPr>
            <w:r>
              <w:rPr>
                <w:i/>
                <w:iCs/>
              </w:rPr>
              <w:t>n/a</w:t>
            </w:r>
          </w:p>
        </w:tc>
      </w:tr>
      <w:tr w:rsidR="008D777F" w:rsidTr="00C77513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Cell"/>
              <w:widowControl/>
            </w:pPr>
            <w:r>
              <w:t>0.0</w:t>
            </w:r>
          </w:p>
        </w:tc>
      </w:tr>
      <w:tr w:rsidR="008D777F" w:rsidTr="00C77513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HeadingCellAnnot"/>
              <w:widowControl/>
            </w:pPr>
            <w:r>
              <w:t>Scope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Cell"/>
              <w:widowControl/>
            </w:pPr>
            <w:r>
              <w:t>Input</w:t>
            </w:r>
          </w:p>
        </w:tc>
      </w:tr>
      <w:tr w:rsidR="008D777F" w:rsidTr="00C77513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8D777F" w:rsidRDefault="008D777F" w:rsidP="00C77513">
            <w:pPr>
              <w:pStyle w:val="TableCell"/>
              <w:widowControl/>
            </w:pPr>
          </w:p>
        </w:tc>
      </w:tr>
    </w:tbl>
    <w:p w:rsidR="008D777F" w:rsidRDefault="008D777F" w:rsidP="008D777F">
      <w:pPr>
        <w:pStyle w:val="3"/>
      </w:pPr>
      <w:bookmarkStart w:id="22" w:name="_Toc515088753"/>
      <w:r>
        <w:rPr>
          <w:rFonts w:hint="eastAsia"/>
        </w:rPr>
        <w:t>输出</w:t>
      </w:r>
      <w:bookmarkEnd w:id="22"/>
    </w:p>
    <w:p w:rsidR="008D777F" w:rsidRPr="008D777F" w:rsidRDefault="008D777F" w:rsidP="008D777F">
      <w:pPr>
        <w:pStyle w:val="a6"/>
      </w:pPr>
      <w:r>
        <w:rPr>
          <w:rFonts w:hint="eastAsia"/>
        </w:rPr>
        <w:t>本节无内容。</w:t>
      </w:r>
    </w:p>
    <w:p w:rsidR="00DE092D" w:rsidRDefault="00DE092D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bookmarkStart w:id="23" w:name="_Ref277320553"/>
      <w:bookmarkStart w:id="24" w:name="_Toc328333707"/>
      <w:r>
        <w:br w:type="page"/>
      </w:r>
    </w:p>
    <w:p w:rsidR="00234CEA" w:rsidRDefault="00234CEA" w:rsidP="00234CEA">
      <w:pPr>
        <w:pStyle w:val="1"/>
      </w:pPr>
      <w:bookmarkStart w:id="25" w:name="_Toc515088754"/>
      <w:r w:rsidRPr="00275464">
        <w:rPr>
          <w:rFonts w:hint="eastAsia"/>
        </w:rPr>
        <w:lastRenderedPageBreak/>
        <w:t>详细设计</w:t>
      </w:r>
      <w:bookmarkEnd w:id="23"/>
      <w:bookmarkEnd w:id="24"/>
      <w:bookmarkEnd w:id="25"/>
    </w:p>
    <w:p w:rsidR="00B93EE6" w:rsidRDefault="00B93EE6" w:rsidP="00B93EE6">
      <w:pPr>
        <w:pStyle w:val="2"/>
      </w:pP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1-</w:t>
      </w:r>
      <w:r w:rsidRPr="00DE092D">
        <w:t>symbology_layer</w:t>
      </w:r>
      <w:r>
        <w:rPr>
          <w:rFonts w:hint="eastAsia"/>
        </w:rPr>
        <w:t xml:space="preserve"> </w:t>
      </w:r>
    </w:p>
    <w:p w:rsidR="00B93EE6" w:rsidRDefault="00B93EE6" w:rsidP="00B93EE6">
      <w:pPr>
        <w:pStyle w:val="a6"/>
        <w:ind w:leftChars="0" w:firstLineChars="0"/>
      </w:pP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1-</w:t>
      </w:r>
      <w:r w:rsidRPr="00DE092D">
        <w:t>symbology_layer</w:t>
      </w:r>
      <w:r>
        <w:rPr>
          <w:rFonts w:hint="eastAsia"/>
        </w:rPr>
        <w:t>的属性应符合表1的规格说明。</w:t>
      </w:r>
    </w:p>
    <w:p w:rsidR="00B93EE6" w:rsidRDefault="00B93EE6" w:rsidP="00B93EE6">
      <w:pPr>
        <w:pStyle w:val="a6"/>
        <w:ind w:leftChars="0" w:left="-14" w:firstLineChars="0" w:firstLine="0"/>
        <w:jc w:val="center"/>
      </w:pPr>
      <w:r>
        <w:rPr>
          <w:rFonts w:hint="eastAsia"/>
        </w:rPr>
        <w:t>表1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B93EE6" w:rsidTr="00CA7B93">
        <w:trPr>
          <w:cantSplit/>
          <w:trHeight w:val="284"/>
          <w:tblHeader/>
        </w:trPr>
        <w:tc>
          <w:tcPr>
            <w:tcW w:w="300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B93EE6" w:rsidRDefault="00B93EE6" w:rsidP="00CA7B93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B93EE6" w:rsidRDefault="00B93EE6" w:rsidP="00CA7B93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B93EE6" w:rsidRDefault="00B93EE6" w:rsidP="00CA7B93">
            <w:pPr>
              <w:pStyle w:val="TableHeadingCell"/>
              <w:widowControl/>
            </w:pPr>
            <w:r>
              <w:t>Plugs expression</w:t>
            </w:r>
          </w:p>
        </w:tc>
      </w:tr>
      <w:tr w:rsidR="00B93EE6" w:rsidTr="00CA7B93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</w:p>
        </w:tc>
      </w:tr>
      <w:tr w:rsidR="00B93EE6" w:rsidTr="00CA7B93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  <w:r>
              <w:t>n/a</w:t>
            </w:r>
          </w:p>
        </w:tc>
      </w:tr>
      <w:tr w:rsidR="00B93EE6" w:rsidTr="00CA7B93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HeadingCellAnnot"/>
              <w:widowControl/>
            </w:pPr>
            <w:proofErr w:type="spellStart"/>
            <w:r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  <w:r>
              <w:t>n/a</w:t>
            </w:r>
          </w:p>
        </w:tc>
      </w:tr>
      <w:tr w:rsidR="00B93EE6" w:rsidTr="00CA7B93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HeadingCellAnnot"/>
              <w:widowControl/>
            </w:pPr>
            <w:r>
              <w:t>Layer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  <w:r>
              <w:t>n/a</w:t>
            </w:r>
          </w:p>
        </w:tc>
      </w:tr>
      <w:tr w:rsidR="00B93EE6" w:rsidTr="00CA7B93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HeadingCellAnnot"/>
              <w:widowControl/>
            </w:pPr>
            <w:r>
              <w:t>Ratio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  <w:r>
              <w:t>1.0x1.0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B93EE6" w:rsidRDefault="00B93EE6" w:rsidP="00CA7B93">
            <w:pPr>
              <w:pStyle w:val="TableCell"/>
              <w:widowControl/>
            </w:pPr>
            <w:r>
              <w:t>n/a</w:t>
            </w:r>
          </w:p>
        </w:tc>
      </w:tr>
    </w:tbl>
    <w:p w:rsidR="00B93EE6" w:rsidRDefault="00B93EE6" w:rsidP="00B93EE6">
      <w:pPr>
        <w:pStyle w:val="a6"/>
      </w:pPr>
    </w:p>
    <w:p w:rsidR="00B93EE6" w:rsidRDefault="00B93EE6" w:rsidP="00B93EE6">
      <w:pPr>
        <w:pStyle w:val="a6"/>
      </w:pP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1-</w:t>
      </w:r>
      <w:r w:rsidRPr="00DE092D">
        <w:t>symbology_layer</w:t>
      </w:r>
      <w:r>
        <w:rPr>
          <w:rFonts w:hint="eastAsia"/>
        </w:rPr>
        <w:t>的显示效果如图1所示。</w:t>
      </w:r>
    </w:p>
    <w:p w:rsidR="00F64AEA" w:rsidRDefault="00B93EE6" w:rsidP="00B93EE6">
      <w:pPr>
        <w:pStyle w:val="3"/>
      </w:pPr>
      <w:bookmarkStart w:id="26" w:name="_Toc515088755"/>
      <w:proofErr w:type="gramStart"/>
      <w:r>
        <w:rPr>
          <w:rFonts w:hint="eastAsia"/>
        </w:rPr>
        <w:t>图块</w:t>
      </w:r>
      <w:proofErr w:type="gramEnd"/>
      <w:r>
        <w:rPr>
          <w:rFonts w:hint="eastAsia"/>
        </w:rPr>
        <w:t>1-1-PFD</w:t>
      </w:r>
      <w:bookmarkEnd w:id="26"/>
    </w:p>
    <w:p w:rsidR="00F64AEA" w:rsidRDefault="00F64AEA" w:rsidP="00F64AEA">
      <w:pPr>
        <w:pStyle w:val="a6"/>
      </w:pPr>
      <w:proofErr w:type="gramStart"/>
      <w:r>
        <w:rPr>
          <w:rFonts w:hint="eastAsia"/>
        </w:rPr>
        <w:t>图</w:t>
      </w:r>
      <w:r w:rsidR="00B93EE6">
        <w:rPr>
          <w:rFonts w:hint="eastAsia"/>
        </w:rPr>
        <w:t>块</w:t>
      </w:r>
      <w:proofErr w:type="gramEnd"/>
      <w:r>
        <w:rPr>
          <w:rFonts w:hint="eastAsia"/>
        </w:rPr>
        <w:t>1-1-PFD的属性应符合</w:t>
      </w:r>
      <w:r w:rsidR="00143041">
        <w:rPr>
          <w:rFonts w:hint="eastAsia"/>
        </w:rPr>
        <w:t>表</w:t>
      </w:r>
      <w:r w:rsidR="00B93EE6">
        <w:rPr>
          <w:rFonts w:hint="eastAsia"/>
        </w:rPr>
        <w:t>2</w:t>
      </w:r>
      <w:r w:rsidR="00143041">
        <w:rPr>
          <w:rFonts w:hint="eastAsia"/>
        </w:rPr>
        <w:t>的</w:t>
      </w:r>
      <w:r>
        <w:rPr>
          <w:rFonts w:hint="eastAsia"/>
        </w:rPr>
        <w:t>规格说明</w:t>
      </w:r>
      <w:r w:rsidR="00143041">
        <w:rPr>
          <w:rFonts w:hint="eastAsia"/>
        </w:rPr>
        <w:t>。</w:t>
      </w:r>
    </w:p>
    <w:p w:rsidR="00143041" w:rsidRDefault="00143041" w:rsidP="00143041">
      <w:pPr>
        <w:pStyle w:val="a6"/>
        <w:ind w:leftChars="0" w:left="0" w:firstLineChars="0" w:firstLine="7"/>
        <w:jc w:val="center"/>
      </w:pPr>
      <w:r>
        <w:rPr>
          <w:rFonts w:hint="eastAsia"/>
        </w:rPr>
        <w:t>表</w:t>
      </w:r>
      <w:r w:rsidR="00B93EE6">
        <w:rPr>
          <w:rFonts w:hint="eastAsia"/>
        </w:rPr>
        <w:t>2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64AEA" w:rsidTr="00C77513">
        <w:trPr>
          <w:cantSplit/>
          <w:trHeight w:val="284"/>
          <w:tblHeader/>
        </w:trPr>
        <w:tc>
          <w:tcPr>
            <w:tcW w:w="300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64AEA" w:rsidRDefault="00F64AEA" w:rsidP="00C77513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64AEA" w:rsidRDefault="00F64AEA" w:rsidP="00C77513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64AEA" w:rsidRDefault="00F64AEA" w:rsidP="00C77513">
            <w:pPr>
              <w:pStyle w:val="TableHeadingCell"/>
              <w:widowControl/>
            </w:pPr>
            <w:r>
              <w:t>Plugs expression</w:t>
            </w:r>
          </w:p>
        </w:tc>
      </w:tr>
      <w:tr w:rsidR="00F64AEA" w:rsidTr="00C77513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64AEA" w:rsidRDefault="00F64AEA" w:rsidP="00C77513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64AEA" w:rsidRDefault="00F64AEA" w:rsidP="00C77513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64AEA" w:rsidRDefault="00F64AEA" w:rsidP="00C77513">
            <w:pPr>
              <w:pStyle w:val="TableCell"/>
              <w:widowControl/>
            </w:pPr>
          </w:p>
        </w:tc>
      </w:tr>
    </w:tbl>
    <w:p w:rsidR="00F64AEA" w:rsidRDefault="00F64AEA" w:rsidP="00F64AEA">
      <w:pPr>
        <w:pStyle w:val="a6"/>
      </w:pPr>
    </w:p>
    <w:p w:rsidR="00143041" w:rsidRDefault="00143041" w:rsidP="00F64AEA">
      <w:pPr>
        <w:pStyle w:val="a6"/>
      </w:pPr>
      <w:proofErr w:type="gramStart"/>
      <w:r>
        <w:rPr>
          <w:rFonts w:hint="eastAsia"/>
        </w:rPr>
        <w:t>图</w:t>
      </w:r>
      <w:r w:rsidR="00B93EE6">
        <w:rPr>
          <w:rFonts w:hint="eastAsia"/>
        </w:rPr>
        <w:t>块</w:t>
      </w:r>
      <w:proofErr w:type="gramEnd"/>
      <w:r>
        <w:rPr>
          <w:rFonts w:hint="eastAsia"/>
        </w:rPr>
        <w:t>1-1-PFD的显示效果如图1所示。</w:t>
      </w:r>
    </w:p>
    <w:p w:rsidR="00143041" w:rsidRDefault="00143041" w:rsidP="00143041">
      <w:pPr>
        <w:pStyle w:val="a6"/>
        <w:ind w:leftChars="47" w:hangingChars="3" w:hanging="6"/>
      </w:pPr>
      <w:r>
        <w:rPr>
          <w:noProof/>
        </w:rPr>
        <w:lastRenderedPageBreak/>
        <w:drawing>
          <wp:inline distT="0" distB="0" distL="0" distR="0">
            <wp:extent cx="5724525" cy="5324475"/>
            <wp:effectExtent l="19050" t="0" r="9525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41" w:rsidRPr="00F64AEA" w:rsidRDefault="00143041" w:rsidP="00143041">
      <w:pPr>
        <w:pStyle w:val="a6"/>
        <w:ind w:leftChars="47" w:hangingChars="3" w:hanging="6"/>
        <w:jc w:val="center"/>
      </w:pPr>
      <w:r>
        <w:rPr>
          <w:rFonts w:hint="eastAsia"/>
        </w:rPr>
        <w:t>图1</w:t>
      </w:r>
    </w:p>
    <w:sectPr w:rsidR="00143041" w:rsidRPr="00F64AEA" w:rsidSect="00EF292A">
      <w:headerReference w:type="default" r:id="rId9"/>
      <w:footerReference w:type="default" r:id="rId10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59B" w:rsidRDefault="00C9759B" w:rsidP="001E6510">
      <w:r>
        <w:separator/>
      </w:r>
    </w:p>
  </w:endnote>
  <w:endnote w:type="continuationSeparator" w:id="0">
    <w:p w:rsidR="00C9759B" w:rsidRDefault="00C9759B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charset w:val="00"/>
    <w:family w:val="swiss"/>
    <w:pitch w:val="variable"/>
    <w:sig w:usb0="00000287" w:usb1="080E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041" w:rsidRDefault="00E11041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11041" w:rsidRPr="00AD2457" w:rsidRDefault="00B617B4" w:rsidP="00ED0B70">
    <w:pPr>
      <w:pStyle w:val="af"/>
    </w:pPr>
    <w:r>
      <w:rPr>
        <w:rFonts w:hint="eastAsia"/>
      </w:rPr>
      <w:t>XXX</w:t>
    </w:r>
    <w:r w:rsidR="004A3A5F">
      <w:rPr>
        <w:rFonts w:hint="eastAsia"/>
      </w:rPr>
      <w:t>软件</w:t>
    </w:r>
    <w:r w:rsidR="00A50B8C">
      <w:rPr>
        <w:rFonts w:hint="eastAsia"/>
      </w:rPr>
      <w:t>设计</w:t>
    </w:r>
    <w:r w:rsidR="007B1624">
      <w:rPr>
        <w:rFonts w:hint="eastAsia"/>
      </w:rPr>
      <w:t>说明</w:t>
    </w:r>
    <w:r w:rsidR="00E11041">
      <w:rPr>
        <w:rFonts w:hint="eastAsia"/>
      </w:rPr>
      <w:tab/>
    </w:r>
    <w:r w:rsidR="00E11041">
      <w:rPr>
        <w:rFonts w:hint="eastAsia"/>
      </w:rPr>
      <w:t>第</w:t>
    </w:r>
    <w:fldSimple w:instr=" PAGE  \* Arabic  \* MERGEFORMAT ">
      <w:r w:rsidR="001D32E2">
        <w:rPr>
          <w:noProof/>
        </w:rPr>
        <w:t>5</w:t>
      </w:r>
    </w:fldSimple>
    <w:r w:rsidR="00E11041">
      <w:rPr>
        <w:rFonts w:hint="eastAsia"/>
      </w:rPr>
      <w:t>页，共</w:t>
    </w:r>
    <w:fldSimple w:instr=" NUMPAGES   \* MERGEFORMAT ">
      <w:r w:rsidR="001D32E2">
        <w:rPr>
          <w:noProof/>
        </w:rPr>
        <w:t>8</w:t>
      </w:r>
    </w:fldSimple>
    <w:r w:rsidR="00E11041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59B" w:rsidRDefault="00C9759B" w:rsidP="001E6510">
      <w:r>
        <w:separator/>
      </w:r>
    </w:p>
  </w:footnote>
  <w:footnote w:type="continuationSeparator" w:id="0">
    <w:p w:rsidR="00C9759B" w:rsidRDefault="00C9759B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4A486D" w:rsidRPr="00087312" w:rsidTr="006C2D53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4A486D" w:rsidRPr="00FB6E71" w:rsidRDefault="004A486D" w:rsidP="006C2D53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4A486D" w:rsidRPr="00836FD5" w:rsidRDefault="004A486D" w:rsidP="006C2D53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 w:rsidR="00D42454"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31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8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E11041" w:rsidRDefault="00E11041" w:rsidP="001E65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2B4"/>
    <w:multiLevelType w:val="hybridMultilevel"/>
    <w:tmpl w:val="A15A687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030F045F"/>
    <w:multiLevelType w:val="hybridMultilevel"/>
    <w:tmpl w:val="D28CC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2924BC"/>
    <w:multiLevelType w:val="hybridMultilevel"/>
    <w:tmpl w:val="26700F24"/>
    <w:lvl w:ilvl="0" w:tplc="9446DB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4FE1064" w:tentative="1">
      <w:start w:val="1"/>
      <w:numFmt w:val="lowerLetter"/>
      <w:lvlText w:val="%2)"/>
      <w:lvlJc w:val="left"/>
      <w:pPr>
        <w:ind w:left="1261" w:hanging="420"/>
      </w:pPr>
    </w:lvl>
    <w:lvl w:ilvl="2" w:tplc="449A3914" w:tentative="1">
      <w:start w:val="1"/>
      <w:numFmt w:val="lowerRoman"/>
      <w:lvlText w:val="%3."/>
      <w:lvlJc w:val="right"/>
      <w:pPr>
        <w:ind w:left="1681" w:hanging="420"/>
      </w:pPr>
    </w:lvl>
    <w:lvl w:ilvl="3" w:tplc="FBF81CD4" w:tentative="1">
      <w:start w:val="1"/>
      <w:numFmt w:val="decimal"/>
      <w:lvlText w:val="%4."/>
      <w:lvlJc w:val="left"/>
      <w:pPr>
        <w:ind w:left="2101" w:hanging="420"/>
      </w:pPr>
    </w:lvl>
    <w:lvl w:ilvl="4" w:tplc="57C6C5DE" w:tentative="1">
      <w:start w:val="1"/>
      <w:numFmt w:val="lowerLetter"/>
      <w:lvlText w:val="%5)"/>
      <w:lvlJc w:val="left"/>
      <w:pPr>
        <w:ind w:left="2521" w:hanging="420"/>
      </w:pPr>
    </w:lvl>
    <w:lvl w:ilvl="5" w:tplc="56961CA0" w:tentative="1">
      <w:start w:val="1"/>
      <w:numFmt w:val="lowerRoman"/>
      <w:lvlText w:val="%6."/>
      <w:lvlJc w:val="right"/>
      <w:pPr>
        <w:ind w:left="2941" w:hanging="420"/>
      </w:pPr>
    </w:lvl>
    <w:lvl w:ilvl="6" w:tplc="83FA92E0" w:tentative="1">
      <w:start w:val="1"/>
      <w:numFmt w:val="decimal"/>
      <w:lvlText w:val="%7."/>
      <w:lvlJc w:val="left"/>
      <w:pPr>
        <w:ind w:left="3361" w:hanging="420"/>
      </w:pPr>
    </w:lvl>
    <w:lvl w:ilvl="7" w:tplc="1C16E004" w:tentative="1">
      <w:start w:val="1"/>
      <w:numFmt w:val="lowerLetter"/>
      <w:lvlText w:val="%8)"/>
      <w:lvlJc w:val="left"/>
      <w:pPr>
        <w:ind w:left="3781" w:hanging="420"/>
      </w:pPr>
    </w:lvl>
    <w:lvl w:ilvl="8" w:tplc="7B143ECC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439AA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0F0D1ED9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38D4A58"/>
    <w:multiLevelType w:val="hybridMultilevel"/>
    <w:tmpl w:val="9A58CBF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>
    <w:nsid w:val="14A8228F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167002A4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16B5440A"/>
    <w:multiLevelType w:val="multilevel"/>
    <w:tmpl w:val="D3C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D217A0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1A6B371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EEA7315"/>
    <w:multiLevelType w:val="multilevel"/>
    <w:tmpl w:val="17EAE6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34111C1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34137EA0"/>
    <w:multiLevelType w:val="hybridMultilevel"/>
    <w:tmpl w:val="26700F24"/>
    <w:lvl w:ilvl="0" w:tplc="20C0AD3E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1261" w:hanging="420"/>
      </w:pPr>
    </w:lvl>
    <w:lvl w:ilvl="2" w:tplc="04090005" w:tentative="1">
      <w:start w:val="1"/>
      <w:numFmt w:val="lowerRoman"/>
      <w:lvlText w:val="%3."/>
      <w:lvlJc w:val="right"/>
      <w:pPr>
        <w:ind w:left="1681" w:hanging="420"/>
      </w:pPr>
    </w:lvl>
    <w:lvl w:ilvl="3" w:tplc="04090001" w:tentative="1">
      <w:start w:val="1"/>
      <w:numFmt w:val="decimal"/>
      <w:lvlText w:val="%4."/>
      <w:lvlJc w:val="left"/>
      <w:pPr>
        <w:ind w:left="2101" w:hanging="420"/>
      </w:pPr>
    </w:lvl>
    <w:lvl w:ilvl="4" w:tplc="04090003" w:tentative="1">
      <w:start w:val="1"/>
      <w:numFmt w:val="lowerLetter"/>
      <w:lvlText w:val="%5)"/>
      <w:lvlJc w:val="left"/>
      <w:pPr>
        <w:ind w:left="2521" w:hanging="420"/>
      </w:pPr>
    </w:lvl>
    <w:lvl w:ilvl="5" w:tplc="04090005" w:tentative="1">
      <w:start w:val="1"/>
      <w:numFmt w:val="lowerRoman"/>
      <w:lvlText w:val="%6."/>
      <w:lvlJc w:val="right"/>
      <w:pPr>
        <w:ind w:left="2941" w:hanging="420"/>
      </w:pPr>
    </w:lvl>
    <w:lvl w:ilvl="6" w:tplc="04090001" w:tentative="1">
      <w:start w:val="1"/>
      <w:numFmt w:val="decimal"/>
      <w:lvlText w:val="%7."/>
      <w:lvlJc w:val="left"/>
      <w:pPr>
        <w:ind w:left="3361" w:hanging="420"/>
      </w:pPr>
    </w:lvl>
    <w:lvl w:ilvl="7" w:tplc="04090003" w:tentative="1">
      <w:start w:val="1"/>
      <w:numFmt w:val="lowerLetter"/>
      <w:lvlText w:val="%8)"/>
      <w:lvlJc w:val="left"/>
      <w:pPr>
        <w:ind w:left="3781" w:hanging="420"/>
      </w:pPr>
    </w:lvl>
    <w:lvl w:ilvl="8" w:tplc="04090005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4103420B"/>
    <w:multiLevelType w:val="hybridMultilevel"/>
    <w:tmpl w:val="D13C7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28509F"/>
    <w:multiLevelType w:val="hybridMultilevel"/>
    <w:tmpl w:val="3B663962"/>
    <w:lvl w:ilvl="0" w:tplc="753A9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C36CF2"/>
    <w:multiLevelType w:val="multilevel"/>
    <w:tmpl w:val="D49E690E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1">
    <w:nsid w:val="43804FFE"/>
    <w:multiLevelType w:val="hybridMultilevel"/>
    <w:tmpl w:val="7E52768A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2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3">
    <w:nsid w:val="52695785"/>
    <w:multiLevelType w:val="hybridMultilevel"/>
    <w:tmpl w:val="26700F24"/>
    <w:lvl w:ilvl="0" w:tplc="BBCAA4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7F25C40" w:tentative="1">
      <w:start w:val="1"/>
      <w:numFmt w:val="lowerLetter"/>
      <w:lvlText w:val="%2)"/>
      <w:lvlJc w:val="left"/>
      <w:pPr>
        <w:ind w:left="1261" w:hanging="420"/>
      </w:pPr>
    </w:lvl>
    <w:lvl w:ilvl="2" w:tplc="7FF4397E" w:tentative="1">
      <w:start w:val="1"/>
      <w:numFmt w:val="lowerRoman"/>
      <w:lvlText w:val="%3."/>
      <w:lvlJc w:val="right"/>
      <w:pPr>
        <w:ind w:left="1681" w:hanging="420"/>
      </w:pPr>
    </w:lvl>
    <w:lvl w:ilvl="3" w:tplc="DFFC50DC" w:tentative="1">
      <w:start w:val="1"/>
      <w:numFmt w:val="decimal"/>
      <w:lvlText w:val="%4."/>
      <w:lvlJc w:val="left"/>
      <w:pPr>
        <w:ind w:left="2101" w:hanging="420"/>
      </w:pPr>
    </w:lvl>
    <w:lvl w:ilvl="4" w:tplc="85AA5708" w:tentative="1">
      <w:start w:val="1"/>
      <w:numFmt w:val="lowerLetter"/>
      <w:lvlText w:val="%5)"/>
      <w:lvlJc w:val="left"/>
      <w:pPr>
        <w:ind w:left="2521" w:hanging="420"/>
      </w:pPr>
    </w:lvl>
    <w:lvl w:ilvl="5" w:tplc="412C9BB0" w:tentative="1">
      <w:start w:val="1"/>
      <w:numFmt w:val="lowerRoman"/>
      <w:lvlText w:val="%6."/>
      <w:lvlJc w:val="right"/>
      <w:pPr>
        <w:ind w:left="2941" w:hanging="420"/>
      </w:pPr>
    </w:lvl>
    <w:lvl w:ilvl="6" w:tplc="2E1658E8" w:tentative="1">
      <w:start w:val="1"/>
      <w:numFmt w:val="decimal"/>
      <w:lvlText w:val="%7."/>
      <w:lvlJc w:val="left"/>
      <w:pPr>
        <w:ind w:left="3361" w:hanging="420"/>
      </w:pPr>
    </w:lvl>
    <w:lvl w:ilvl="7" w:tplc="312CCC90" w:tentative="1">
      <w:start w:val="1"/>
      <w:numFmt w:val="lowerLetter"/>
      <w:lvlText w:val="%8)"/>
      <w:lvlJc w:val="left"/>
      <w:pPr>
        <w:ind w:left="3781" w:hanging="420"/>
      </w:pPr>
    </w:lvl>
    <w:lvl w:ilvl="8" w:tplc="53C4F9A4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56827D96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>
    <w:nsid w:val="59277623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6D0772F4"/>
    <w:multiLevelType w:val="hybridMultilevel"/>
    <w:tmpl w:val="B890E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7460484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29">
    <w:nsid w:val="7BAD6CD3"/>
    <w:multiLevelType w:val="hybridMultilevel"/>
    <w:tmpl w:val="38848708"/>
    <w:lvl w:ilvl="0" w:tplc="31CE1B2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F1DE5AB8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D6F06F80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47E369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B0F06FDE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349839D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192C224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1F5C67DA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02892C6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7E44395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1"/>
  </w:num>
  <w:num w:numId="4">
    <w:abstractNumId w:val="28"/>
  </w:num>
  <w:num w:numId="5">
    <w:abstractNumId w:val="3"/>
  </w:num>
  <w:num w:numId="6">
    <w:abstractNumId w:val="2"/>
  </w:num>
  <w:num w:numId="7">
    <w:abstractNumId w:val="29"/>
  </w:num>
  <w:num w:numId="8">
    <w:abstractNumId w:val="23"/>
  </w:num>
  <w:num w:numId="9">
    <w:abstractNumId w:val="16"/>
  </w:num>
  <w:num w:numId="10">
    <w:abstractNumId w:val="25"/>
  </w:num>
  <w:num w:numId="11">
    <w:abstractNumId w:val="27"/>
  </w:num>
  <w:num w:numId="12">
    <w:abstractNumId w:val="24"/>
  </w:num>
  <w:num w:numId="13">
    <w:abstractNumId w:val="19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5"/>
  </w:num>
  <w:num w:numId="19">
    <w:abstractNumId w:val="4"/>
  </w:num>
  <w:num w:numId="20">
    <w:abstractNumId w:val="8"/>
  </w:num>
  <w:num w:numId="21">
    <w:abstractNumId w:val="7"/>
  </w:num>
  <w:num w:numId="22">
    <w:abstractNumId w:val="10"/>
  </w:num>
  <w:num w:numId="23">
    <w:abstractNumId w:val="5"/>
  </w:num>
  <w:num w:numId="24">
    <w:abstractNumId w:val="26"/>
  </w:num>
  <w:num w:numId="25">
    <w:abstractNumId w:val="17"/>
  </w:num>
  <w:num w:numId="26">
    <w:abstractNumId w:val="1"/>
  </w:num>
  <w:num w:numId="27">
    <w:abstractNumId w:val="18"/>
  </w:num>
  <w:num w:numId="28">
    <w:abstractNumId w:val="19"/>
  </w:num>
  <w:num w:numId="29">
    <w:abstractNumId w:val="14"/>
  </w:num>
  <w:num w:numId="30">
    <w:abstractNumId w:val="22"/>
  </w:num>
  <w:num w:numId="31">
    <w:abstractNumId w:val="12"/>
  </w:num>
  <w:num w:numId="32">
    <w:abstractNumId w:val="30"/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0FA2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9122B"/>
    <w:rsid w:val="000920A9"/>
    <w:rsid w:val="0009265E"/>
    <w:rsid w:val="00094932"/>
    <w:rsid w:val="000965E6"/>
    <w:rsid w:val="00097E01"/>
    <w:rsid w:val="000A059A"/>
    <w:rsid w:val="000A0D67"/>
    <w:rsid w:val="000A2B86"/>
    <w:rsid w:val="000A4139"/>
    <w:rsid w:val="000A4C13"/>
    <w:rsid w:val="000A5B7E"/>
    <w:rsid w:val="000A5D6B"/>
    <w:rsid w:val="000A6647"/>
    <w:rsid w:val="000A699F"/>
    <w:rsid w:val="000A6A40"/>
    <w:rsid w:val="000A7FEE"/>
    <w:rsid w:val="000B0A8C"/>
    <w:rsid w:val="000B22C2"/>
    <w:rsid w:val="000B27B6"/>
    <w:rsid w:val="000B5334"/>
    <w:rsid w:val="000B5398"/>
    <w:rsid w:val="000B5517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2592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2476E"/>
    <w:rsid w:val="00125C29"/>
    <w:rsid w:val="00126D38"/>
    <w:rsid w:val="00126E8A"/>
    <w:rsid w:val="001272C2"/>
    <w:rsid w:val="00132880"/>
    <w:rsid w:val="00134AE4"/>
    <w:rsid w:val="0013677B"/>
    <w:rsid w:val="0013751E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33CC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61B9"/>
    <w:rsid w:val="00180C8C"/>
    <w:rsid w:val="00180F36"/>
    <w:rsid w:val="00181F17"/>
    <w:rsid w:val="001838C4"/>
    <w:rsid w:val="0018421A"/>
    <w:rsid w:val="00185DB0"/>
    <w:rsid w:val="0019111E"/>
    <w:rsid w:val="00193866"/>
    <w:rsid w:val="00194A60"/>
    <w:rsid w:val="00194CF8"/>
    <w:rsid w:val="00195054"/>
    <w:rsid w:val="00195A52"/>
    <w:rsid w:val="001961A8"/>
    <w:rsid w:val="001A1348"/>
    <w:rsid w:val="001A2955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728"/>
    <w:rsid w:val="001C4A22"/>
    <w:rsid w:val="001C729B"/>
    <w:rsid w:val="001C7598"/>
    <w:rsid w:val="001C7D33"/>
    <w:rsid w:val="001D2F38"/>
    <w:rsid w:val="001D32E2"/>
    <w:rsid w:val="001D3823"/>
    <w:rsid w:val="001D6AEB"/>
    <w:rsid w:val="001E22BB"/>
    <w:rsid w:val="001E38F2"/>
    <w:rsid w:val="001E42E8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794"/>
    <w:rsid w:val="001F50E6"/>
    <w:rsid w:val="001F6EC1"/>
    <w:rsid w:val="00202DC0"/>
    <w:rsid w:val="002041D9"/>
    <w:rsid w:val="00205252"/>
    <w:rsid w:val="0020525A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7D88"/>
    <w:rsid w:val="00250E41"/>
    <w:rsid w:val="0025115D"/>
    <w:rsid w:val="00252306"/>
    <w:rsid w:val="00253B4E"/>
    <w:rsid w:val="002563D4"/>
    <w:rsid w:val="0025742B"/>
    <w:rsid w:val="00261839"/>
    <w:rsid w:val="00263762"/>
    <w:rsid w:val="002648EF"/>
    <w:rsid w:val="00266D74"/>
    <w:rsid w:val="00267054"/>
    <w:rsid w:val="00270E9A"/>
    <w:rsid w:val="0027101F"/>
    <w:rsid w:val="002750C7"/>
    <w:rsid w:val="00275171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2D62"/>
    <w:rsid w:val="002A3D5C"/>
    <w:rsid w:val="002A673B"/>
    <w:rsid w:val="002A6A62"/>
    <w:rsid w:val="002A7CD7"/>
    <w:rsid w:val="002B01A5"/>
    <w:rsid w:val="002B190A"/>
    <w:rsid w:val="002B2C7E"/>
    <w:rsid w:val="002B3FC5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301D4"/>
    <w:rsid w:val="00331765"/>
    <w:rsid w:val="003325A0"/>
    <w:rsid w:val="0033310A"/>
    <w:rsid w:val="00333814"/>
    <w:rsid w:val="00333D7F"/>
    <w:rsid w:val="003343DA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E2A"/>
    <w:rsid w:val="00355C58"/>
    <w:rsid w:val="003568C8"/>
    <w:rsid w:val="003624E8"/>
    <w:rsid w:val="003639B4"/>
    <w:rsid w:val="00364683"/>
    <w:rsid w:val="003648FD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752D"/>
    <w:rsid w:val="003D00AE"/>
    <w:rsid w:val="003D4A91"/>
    <w:rsid w:val="003D4FAE"/>
    <w:rsid w:val="003D6C95"/>
    <w:rsid w:val="003D7850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746C"/>
    <w:rsid w:val="00400C44"/>
    <w:rsid w:val="0040266D"/>
    <w:rsid w:val="0040350F"/>
    <w:rsid w:val="00404D9D"/>
    <w:rsid w:val="00404E31"/>
    <w:rsid w:val="00406A57"/>
    <w:rsid w:val="0040700E"/>
    <w:rsid w:val="0041149D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50384"/>
    <w:rsid w:val="00451127"/>
    <w:rsid w:val="00451132"/>
    <w:rsid w:val="00453495"/>
    <w:rsid w:val="0045492F"/>
    <w:rsid w:val="00457B38"/>
    <w:rsid w:val="00461590"/>
    <w:rsid w:val="004631C7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426E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3A5F"/>
    <w:rsid w:val="004A486D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4D6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7323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53B"/>
    <w:rsid w:val="005207C0"/>
    <w:rsid w:val="00524AC9"/>
    <w:rsid w:val="00524C9E"/>
    <w:rsid w:val="0052575D"/>
    <w:rsid w:val="005258EF"/>
    <w:rsid w:val="00530075"/>
    <w:rsid w:val="005309BE"/>
    <w:rsid w:val="00532231"/>
    <w:rsid w:val="00533BCD"/>
    <w:rsid w:val="00534735"/>
    <w:rsid w:val="00535DC2"/>
    <w:rsid w:val="005367F7"/>
    <w:rsid w:val="0054379D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6416"/>
    <w:rsid w:val="0056683D"/>
    <w:rsid w:val="00570B9A"/>
    <w:rsid w:val="0057343D"/>
    <w:rsid w:val="00575834"/>
    <w:rsid w:val="0057674C"/>
    <w:rsid w:val="005769DB"/>
    <w:rsid w:val="00577502"/>
    <w:rsid w:val="00580CD6"/>
    <w:rsid w:val="00581110"/>
    <w:rsid w:val="005817BE"/>
    <w:rsid w:val="00582BD4"/>
    <w:rsid w:val="0058336F"/>
    <w:rsid w:val="005918E8"/>
    <w:rsid w:val="00591BFE"/>
    <w:rsid w:val="00593A6F"/>
    <w:rsid w:val="005962BB"/>
    <w:rsid w:val="0059691E"/>
    <w:rsid w:val="005A149F"/>
    <w:rsid w:val="005A267B"/>
    <w:rsid w:val="005A3C48"/>
    <w:rsid w:val="005B20CC"/>
    <w:rsid w:val="005B2148"/>
    <w:rsid w:val="005B58DD"/>
    <w:rsid w:val="005B7815"/>
    <w:rsid w:val="005B7B5E"/>
    <w:rsid w:val="005C2B7A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E2AA5"/>
    <w:rsid w:val="005E3465"/>
    <w:rsid w:val="005E3A81"/>
    <w:rsid w:val="005E3B93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42A45"/>
    <w:rsid w:val="00642B73"/>
    <w:rsid w:val="00644384"/>
    <w:rsid w:val="0064622D"/>
    <w:rsid w:val="0064747B"/>
    <w:rsid w:val="0064777A"/>
    <w:rsid w:val="006477CF"/>
    <w:rsid w:val="006527A4"/>
    <w:rsid w:val="006557A5"/>
    <w:rsid w:val="00655ECC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6D5"/>
    <w:rsid w:val="00666B5D"/>
    <w:rsid w:val="00666EB3"/>
    <w:rsid w:val="00667BF5"/>
    <w:rsid w:val="0067371D"/>
    <w:rsid w:val="00673CB1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90FC3"/>
    <w:rsid w:val="00691B4E"/>
    <w:rsid w:val="0069218C"/>
    <w:rsid w:val="006943C3"/>
    <w:rsid w:val="00695AD0"/>
    <w:rsid w:val="00695D89"/>
    <w:rsid w:val="006969F3"/>
    <w:rsid w:val="006A0148"/>
    <w:rsid w:val="006A0481"/>
    <w:rsid w:val="006A295E"/>
    <w:rsid w:val="006A323D"/>
    <w:rsid w:val="006A77FA"/>
    <w:rsid w:val="006B0460"/>
    <w:rsid w:val="006B0A8E"/>
    <w:rsid w:val="006B2E52"/>
    <w:rsid w:val="006B5C8B"/>
    <w:rsid w:val="006B6A1B"/>
    <w:rsid w:val="006B6B15"/>
    <w:rsid w:val="006B6D3D"/>
    <w:rsid w:val="006C0BC9"/>
    <w:rsid w:val="006C260C"/>
    <w:rsid w:val="006C3F61"/>
    <w:rsid w:val="006C6770"/>
    <w:rsid w:val="006D168B"/>
    <w:rsid w:val="006D1DF8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700CFB"/>
    <w:rsid w:val="00704814"/>
    <w:rsid w:val="00705A8C"/>
    <w:rsid w:val="007075D4"/>
    <w:rsid w:val="00711A2A"/>
    <w:rsid w:val="007125F1"/>
    <w:rsid w:val="00712AF5"/>
    <w:rsid w:val="0071346A"/>
    <w:rsid w:val="007141D5"/>
    <w:rsid w:val="00720475"/>
    <w:rsid w:val="00721ADD"/>
    <w:rsid w:val="00723030"/>
    <w:rsid w:val="00724989"/>
    <w:rsid w:val="00731338"/>
    <w:rsid w:val="00732680"/>
    <w:rsid w:val="00732D92"/>
    <w:rsid w:val="00734190"/>
    <w:rsid w:val="00735460"/>
    <w:rsid w:val="00735731"/>
    <w:rsid w:val="00736E33"/>
    <w:rsid w:val="00737DCB"/>
    <w:rsid w:val="00740586"/>
    <w:rsid w:val="00742C05"/>
    <w:rsid w:val="0074377A"/>
    <w:rsid w:val="00751023"/>
    <w:rsid w:val="007510D3"/>
    <w:rsid w:val="0075228F"/>
    <w:rsid w:val="0075349D"/>
    <w:rsid w:val="00753E22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3E54"/>
    <w:rsid w:val="00784164"/>
    <w:rsid w:val="00784F79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A04C0"/>
    <w:rsid w:val="007A1107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6B8A"/>
    <w:rsid w:val="007C7E6E"/>
    <w:rsid w:val="007D1174"/>
    <w:rsid w:val="007D1C73"/>
    <w:rsid w:val="007D3DDE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2957"/>
    <w:rsid w:val="00804486"/>
    <w:rsid w:val="0080537C"/>
    <w:rsid w:val="008055CB"/>
    <w:rsid w:val="00805E0D"/>
    <w:rsid w:val="008062F1"/>
    <w:rsid w:val="0080682A"/>
    <w:rsid w:val="0081274B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D43"/>
    <w:rsid w:val="0084667C"/>
    <w:rsid w:val="00851DB0"/>
    <w:rsid w:val="00853456"/>
    <w:rsid w:val="00853BA6"/>
    <w:rsid w:val="00860FB7"/>
    <w:rsid w:val="008610E3"/>
    <w:rsid w:val="008617BE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2D12"/>
    <w:rsid w:val="008F51DB"/>
    <w:rsid w:val="008F5AB4"/>
    <w:rsid w:val="008F5B92"/>
    <w:rsid w:val="008F6876"/>
    <w:rsid w:val="008F6AC5"/>
    <w:rsid w:val="008F7634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7521"/>
    <w:rsid w:val="009719F8"/>
    <w:rsid w:val="009722EE"/>
    <w:rsid w:val="00973BE0"/>
    <w:rsid w:val="00975651"/>
    <w:rsid w:val="00977518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4CF2"/>
    <w:rsid w:val="009A51A1"/>
    <w:rsid w:val="009A5E2F"/>
    <w:rsid w:val="009A60F4"/>
    <w:rsid w:val="009A673F"/>
    <w:rsid w:val="009A6EB2"/>
    <w:rsid w:val="009B0B72"/>
    <w:rsid w:val="009B3FC9"/>
    <w:rsid w:val="009B5827"/>
    <w:rsid w:val="009B68A2"/>
    <w:rsid w:val="009B7CEE"/>
    <w:rsid w:val="009C0CAB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60E1"/>
    <w:rsid w:val="00A060EA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40649"/>
    <w:rsid w:val="00A4133D"/>
    <w:rsid w:val="00A42089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4326"/>
    <w:rsid w:val="00A75561"/>
    <w:rsid w:val="00A8087C"/>
    <w:rsid w:val="00A81AC9"/>
    <w:rsid w:val="00A82215"/>
    <w:rsid w:val="00A8429C"/>
    <w:rsid w:val="00A853C7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607F"/>
    <w:rsid w:val="00AD7578"/>
    <w:rsid w:val="00AD7603"/>
    <w:rsid w:val="00AE228E"/>
    <w:rsid w:val="00AE33C6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303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6062"/>
    <w:rsid w:val="00B507A6"/>
    <w:rsid w:val="00B52678"/>
    <w:rsid w:val="00B536D7"/>
    <w:rsid w:val="00B54F43"/>
    <w:rsid w:val="00B55466"/>
    <w:rsid w:val="00B5649C"/>
    <w:rsid w:val="00B57FCF"/>
    <w:rsid w:val="00B617B4"/>
    <w:rsid w:val="00B6320B"/>
    <w:rsid w:val="00B63624"/>
    <w:rsid w:val="00B64393"/>
    <w:rsid w:val="00B64499"/>
    <w:rsid w:val="00B672B8"/>
    <w:rsid w:val="00B7151D"/>
    <w:rsid w:val="00B7359D"/>
    <w:rsid w:val="00B7363C"/>
    <w:rsid w:val="00B7751E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3EE6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75E4"/>
    <w:rsid w:val="00BC14A0"/>
    <w:rsid w:val="00BC228C"/>
    <w:rsid w:val="00BC30D3"/>
    <w:rsid w:val="00BC50D8"/>
    <w:rsid w:val="00BC51A6"/>
    <w:rsid w:val="00BC67D0"/>
    <w:rsid w:val="00BC6F06"/>
    <w:rsid w:val="00BC71ED"/>
    <w:rsid w:val="00BD0E39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5DFC"/>
    <w:rsid w:val="00BF6D08"/>
    <w:rsid w:val="00C10DD4"/>
    <w:rsid w:val="00C11AEE"/>
    <w:rsid w:val="00C137ED"/>
    <w:rsid w:val="00C14371"/>
    <w:rsid w:val="00C1793A"/>
    <w:rsid w:val="00C2014E"/>
    <w:rsid w:val="00C2097D"/>
    <w:rsid w:val="00C20C1C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9759B"/>
    <w:rsid w:val="00CA01E9"/>
    <w:rsid w:val="00CA4926"/>
    <w:rsid w:val="00CA5FB2"/>
    <w:rsid w:val="00CA6F44"/>
    <w:rsid w:val="00CA7061"/>
    <w:rsid w:val="00CB1452"/>
    <w:rsid w:val="00CB2219"/>
    <w:rsid w:val="00CB5C1E"/>
    <w:rsid w:val="00CC38D6"/>
    <w:rsid w:val="00CC3D5E"/>
    <w:rsid w:val="00CC5366"/>
    <w:rsid w:val="00CC7DED"/>
    <w:rsid w:val="00CC7E17"/>
    <w:rsid w:val="00CD0259"/>
    <w:rsid w:val="00CD2952"/>
    <w:rsid w:val="00CD2FEA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730"/>
    <w:rsid w:val="00D6233D"/>
    <w:rsid w:val="00D62B85"/>
    <w:rsid w:val="00D62CF1"/>
    <w:rsid w:val="00D64EA7"/>
    <w:rsid w:val="00D66D05"/>
    <w:rsid w:val="00D67B15"/>
    <w:rsid w:val="00D716AB"/>
    <w:rsid w:val="00D73632"/>
    <w:rsid w:val="00D736AD"/>
    <w:rsid w:val="00D7597F"/>
    <w:rsid w:val="00D7623F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421F"/>
    <w:rsid w:val="00DA56B1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AC5"/>
    <w:rsid w:val="00DB4EBA"/>
    <w:rsid w:val="00DB6F68"/>
    <w:rsid w:val="00DC12B8"/>
    <w:rsid w:val="00DC2CDE"/>
    <w:rsid w:val="00DC3049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42B3"/>
    <w:rsid w:val="00DF1BEF"/>
    <w:rsid w:val="00DF1EC0"/>
    <w:rsid w:val="00DF21D1"/>
    <w:rsid w:val="00DF2E15"/>
    <w:rsid w:val="00DF3EA4"/>
    <w:rsid w:val="00E05965"/>
    <w:rsid w:val="00E0775F"/>
    <w:rsid w:val="00E07EB2"/>
    <w:rsid w:val="00E07F89"/>
    <w:rsid w:val="00E102FD"/>
    <w:rsid w:val="00E11041"/>
    <w:rsid w:val="00E114C8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BE"/>
    <w:rsid w:val="00E26FE6"/>
    <w:rsid w:val="00E270E0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51470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49C0"/>
    <w:rsid w:val="00E64FF5"/>
    <w:rsid w:val="00E65596"/>
    <w:rsid w:val="00E66AD0"/>
    <w:rsid w:val="00E6705D"/>
    <w:rsid w:val="00E70FC8"/>
    <w:rsid w:val="00E71737"/>
    <w:rsid w:val="00E73D14"/>
    <w:rsid w:val="00E7585A"/>
    <w:rsid w:val="00E77516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E6C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31BB"/>
    <w:rsid w:val="00F73293"/>
    <w:rsid w:val="00F75420"/>
    <w:rsid w:val="00F755E1"/>
    <w:rsid w:val="00F77F2C"/>
    <w:rsid w:val="00F81496"/>
    <w:rsid w:val="00F815C0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56CB"/>
    <w:rsid w:val="00F968DD"/>
    <w:rsid w:val="00F96F3D"/>
    <w:rsid w:val="00FA250B"/>
    <w:rsid w:val="00FA3641"/>
    <w:rsid w:val="00FA4C84"/>
    <w:rsid w:val="00FA50D0"/>
    <w:rsid w:val="00FA688E"/>
    <w:rsid w:val="00FA6CB2"/>
    <w:rsid w:val="00FB147B"/>
    <w:rsid w:val="00FB1CAE"/>
    <w:rsid w:val="00FB1E9C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D7E"/>
    <w:rsid w:val="00FD0D55"/>
    <w:rsid w:val="00FD0D72"/>
    <w:rsid w:val="00FD2AC0"/>
    <w:rsid w:val="00FD2C75"/>
    <w:rsid w:val="00FD51F6"/>
    <w:rsid w:val="00FD6597"/>
    <w:rsid w:val="00FE03C5"/>
    <w:rsid w:val="00FE06AD"/>
    <w:rsid w:val="00FE2AFD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29"/>
      </w:numPr>
      <w:spacing w:before="240" w:after="240" w:line="0" w:lineRule="atLeast"/>
      <w:ind w:leftChars="-1" w:left="706" w:hangingChars="236" w:hanging="708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29"/>
      </w:numPr>
      <w:spacing w:before="120" w:after="120" w:line="0" w:lineRule="atLeast"/>
      <w:ind w:left="709" w:hanging="709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29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040FA2"/>
    <w:pPr>
      <w:tabs>
        <w:tab w:val="left" w:pos="840"/>
        <w:tab w:val="right" w:leader="dot" w:pos="9214"/>
      </w:tabs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13751E"/>
    <w:pPr>
      <w:tabs>
        <w:tab w:val="left" w:pos="840"/>
        <w:tab w:val="right" w:leader="dot" w:pos="9214"/>
      </w:tabs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semiHidden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semiHidden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semiHidden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semiHidden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semiHidden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semiHidden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3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4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1"/>
    <w:rsid w:val="001A7CF5"/>
    <w:pPr>
      <w:numPr>
        <w:numId w:val="5"/>
      </w:numPr>
      <w:spacing w:line="100" w:lineRule="atLeast"/>
      <w:outlineLvl w:val="2"/>
    </w:pPr>
    <w:rPr>
      <w:sz w:val="24"/>
    </w:rPr>
  </w:style>
  <w:style w:type="character" w:customStyle="1" w:styleId="Char1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33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2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3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3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sz w:val="24"/>
      <w:szCs w:val="24"/>
    </w:rPr>
  </w:style>
  <w:style w:type="paragraph" w:styleId="aff1">
    <w:name w:val="footnote text"/>
    <w:basedOn w:val="a5"/>
    <w:link w:val="Char4"/>
    <w:rsid w:val="00DC67D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14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5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5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6"/>
    <w:qFormat/>
    <w:rsid w:val="004A486D"/>
    <w:rPr>
      <w:rFonts w:cs="宋体"/>
      <w:color w:val="000000"/>
      <w:sz w:val="21"/>
      <w:szCs w:val="21"/>
    </w:rPr>
  </w:style>
  <w:style w:type="character" w:customStyle="1" w:styleId="Char6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7"/>
    <w:rsid w:val="00DE092D"/>
    <w:pPr>
      <w:spacing w:after="120"/>
    </w:pPr>
  </w:style>
  <w:style w:type="character" w:customStyle="1" w:styleId="Char7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B4A96-3385-4033-A811-D018D95E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1149</TotalTime>
  <Pages>1</Pages>
  <Words>306</Words>
  <Characters>1747</Characters>
  <Application>Microsoft Office Word</Application>
  <DocSecurity>0</DocSecurity>
  <Lines>14</Lines>
  <Paragraphs>4</Paragraphs>
  <ScaleCrop>false</ScaleCrop>
  <Company>Huawei Technologies Co., Ltd.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rlu</dc:creator>
  <cp:keywords/>
  <dc:description/>
  <cp:lastModifiedBy>陆荣国</cp:lastModifiedBy>
  <cp:revision>25</cp:revision>
  <dcterms:created xsi:type="dcterms:W3CDTF">2013-09-11T00:39:00Z</dcterms:created>
  <dcterms:modified xsi:type="dcterms:W3CDTF">2018-05-27T07:49:00Z</dcterms:modified>
</cp:coreProperties>
</file>