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4A0" w:rsidRPr="00A9185A" w:rsidRDefault="00BC14A0" w:rsidP="001E6510"/>
    <w:p w:rsidR="0060114E" w:rsidRPr="00A9185A" w:rsidRDefault="0060114E" w:rsidP="001E6510"/>
    <w:p w:rsidR="003568C8" w:rsidRPr="00A9185A" w:rsidRDefault="003568C8" w:rsidP="001E6510"/>
    <w:p w:rsidR="00B5649C" w:rsidRPr="008F10A2" w:rsidRDefault="00B5649C" w:rsidP="000A0D67">
      <w:pPr>
        <w:pStyle w:val="af8"/>
      </w:pPr>
    </w:p>
    <w:p w:rsidR="00B5649C" w:rsidRDefault="00B5649C" w:rsidP="000A0D67">
      <w:pPr>
        <w:pStyle w:val="af8"/>
      </w:pPr>
    </w:p>
    <w:p w:rsidR="00B617B4" w:rsidRDefault="00B617B4" w:rsidP="00BA379E">
      <w:pPr>
        <w:pStyle w:val="af8"/>
      </w:pPr>
      <w:r>
        <w:rPr>
          <w:rFonts w:hint="eastAsia"/>
        </w:rPr>
        <w:t>XXX</w:t>
      </w:r>
    </w:p>
    <w:p w:rsidR="00097E01" w:rsidRDefault="00847B20" w:rsidP="00BA379E">
      <w:pPr>
        <w:pStyle w:val="af8"/>
      </w:pPr>
      <w:r>
        <w:rPr>
          <w:rFonts w:hint="eastAsia"/>
        </w:rPr>
        <w:t xml:space="preserve">Software Design </w:t>
      </w:r>
      <w:r w:rsidR="00092744">
        <w:rPr>
          <w:rFonts w:hint="eastAsia"/>
        </w:rPr>
        <w:t>Document</w:t>
      </w:r>
    </w:p>
    <w:p w:rsidR="00BA379E" w:rsidRPr="00BA379E" w:rsidRDefault="00BA379E" w:rsidP="00BA379E">
      <w:pPr>
        <w:pStyle w:val="af8"/>
      </w:pPr>
    </w:p>
    <w:p w:rsidR="00B5649C" w:rsidRPr="008F10A2" w:rsidRDefault="00B5649C" w:rsidP="000A0D67">
      <w:pPr>
        <w:pStyle w:val="af8"/>
      </w:pPr>
    </w:p>
    <w:p w:rsidR="00B04FE7" w:rsidRPr="002F09B8" w:rsidRDefault="00B04FE7" w:rsidP="001E6510">
      <w:pPr>
        <w:pStyle w:val="afa"/>
      </w:pPr>
    </w:p>
    <w:p w:rsidR="002F09B8" w:rsidRDefault="002F09B8" w:rsidP="00B617B4">
      <w:pPr>
        <w:pStyle w:val="afa"/>
      </w:pPr>
    </w:p>
    <w:p w:rsidR="00236809" w:rsidRPr="002F09B8" w:rsidRDefault="00236809" w:rsidP="00B617B4">
      <w:pPr>
        <w:pStyle w:val="afa"/>
        <w:tabs>
          <w:tab w:val="clear" w:pos="1418"/>
          <w:tab w:val="clear" w:pos="2977"/>
          <w:tab w:val="clear" w:pos="7088"/>
        </w:tabs>
      </w:pPr>
    </w:p>
    <w:p w:rsidR="00BC14A0" w:rsidRPr="002F09B8" w:rsidRDefault="00BC14A0" w:rsidP="001E6510">
      <w:pPr>
        <w:pStyle w:val="afa"/>
      </w:pPr>
    </w:p>
    <w:p w:rsidR="00BC14A0" w:rsidRPr="00CD6B48" w:rsidRDefault="00BC14A0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EF292A" w:rsidRDefault="00EF292A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3A0A13" w:rsidRPr="002F09B8" w:rsidRDefault="003A0A13" w:rsidP="001E6510">
      <w:pPr>
        <w:pStyle w:val="afa"/>
      </w:pPr>
    </w:p>
    <w:p w:rsidR="00A20258" w:rsidRPr="002F09B8" w:rsidRDefault="00A20258" w:rsidP="001E6510">
      <w:pPr>
        <w:pStyle w:val="afa"/>
      </w:pPr>
    </w:p>
    <w:p w:rsidR="00217000" w:rsidRPr="00E812A2" w:rsidRDefault="00217000" w:rsidP="001E6510"/>
    <w:p w:rsidR="00217000" w:rsidRDefault="00217000" w:rsidP="00660101">
      <w:r>
        <w:br w:type="page"/>
      </w:r>
    </w:p>
    <w:p w:rsidR="00BC14A0" w:rsidRPr="00E812A2" w:rsidRDefault="00BC14A0" w:rsidP="001E6510"/>
    <w:p w:rsidR="00782568" w:rsidRPr="008F10A2" w:rsidRDefault="00782568" w:rsidP="006C6770">
      <w:pPr>
        <w:pStyle w:val="af3"/>
      </w:pPr>
      <w:r w:rsidRPr="008F10A2">
        <w:t>文件修订页</w:t>
      </w:r>
    </w:p>
    <w:p w:rsidR="00782568" w:rsidRPr="008F10A2" w:rsidRDefault="00782568" w:rsidP="001E6510">
      <w:pPr>
        <w:pStyle w:val="af5"/>
      </w:pPr>
    </w:p>
    <w:tbl>
      <w:tblPr>
        <w:tblW w:w="893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134"/>
        <w:gridCol w:w="1276"/>
        <w:gridCol w:w="3402"/>
        <w:gridCol w:w="992"/>
        <w:gridCol w:w="1134"/>
        <w:gridCol w:w="992"/>
      </w:tblGrid>
      <w:tr w:rsidR="00ED0B70" w:rsidRPr="008F10A2" w:rsidTr="007F3F86">
        <w:trPr>
          <w:trHeight w:hRule="exact" w:val="850"/>
        </w:trPr>
        <w:tc>
          <w:tcPr>
            <w:tcW w:w="1134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序号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修订日期</w:t>
            </w:r>
          </w:p>
        </w:tc>
        <w:tc>
          <w:tcPr>
            <w:tcW w:w="340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rPr>
                <w:rFonts w:hint="eastAsia"/>
              </w:rPr>
              <w:t>版本/修改单号及</w:t>
            </w:r>
            <w:r w:rsidRPr="00ED0B70">
              <w:t>修订内容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编制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审核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批准</w:t>
            </w:r>
          </w:p>
        </w:tc>
      </w:tr>
      <w:tr w:rsidR="00D62CF1" w:rsidRPr="008F10A2" w:rsidTr="00660101">
        <w:trPr>
          <w:trHeight w:val="680"/>
        </w:trPr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440DC5"/>
        </w:tc>
        <w:tc>
          <w:tcPr>
            <w:tcW w:w="340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2E07EA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2E07EA" w:rsidRDefault="00D62CF1" w:rsidP="00D62CF1"/>
        </w:tc>
        <w:tc>
          <w:tcPr>
            <w:tcW w:w="1134" w:type="dxa"/>
            <w:vAlign w:val="center"/>
          </w:tcPr>
          <w:p w:rsidR="00F821FA" w:rsidRPr="00D62CF1" w:rsidRDefault="00F821FA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BB75E4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</w:tbl>
    <w:p w:rsidR="00660101" w:rsidRDefault="00660101" w:rsidP="00660101">
      <w:r>
        <w:br w:type="page"/>
      </w:r>
    </w:p>
    <w:p w:rsidR="008258A6" w:rsidRPr="00660101" w:rsidRDefault="00847B20" w:rsidP="00E86D4E">
      <w:pPr>
        <w:pStyle w:val="ac"/>
        <w:spacing w:after="312"/>
      </w:pPr>
      <w:r>
        <w:rPr>
          <w:rFonts w:hint="eastAsia"/>
        </w:rPr>
        <w:lastRenderedPageBreak/>
        <w:t>Content</w:t>
      </w:r>
    </w:p>
    <w:bookmarkStart w:id="0" w:name="_Ref274574409"/>
    <w:bookmarkStart w:id="1" w:name="_Toc328333676"/>
    <w:p w:rsidR="007037C0" w:rsidRDefault="002A12E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2A12E9">
        <w:fldChar w:fldCharType="begin"/>
      </w:r>
      <w:r w:rsidR="001F45C5">
        <w:instrText xml:space="preserve"> TOC \o "1-4" \h \z \u </w:instrText>
      </w:r>
      <w:r w:rsidRPr="002A12E9">
        <w:fldChar w:fldCharType="separate"/>
      </w:r>
      <w:hyperlink w:anchor="_Toc516733735" w:history="1">
        <w:r w:rsidR="007037C0" w:rsidRPr="00070DAF">
          <w:rPr>
            <w:rStyle w:val="afb"/>
            <w:noProof/>
          </w:rPr>
          <w:t>1</w:t>
        </w:r>
        <w:r w:rsidR="007037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7037C0" w:rsidRPr="00070DAF">
          <w:rPr>
            <w:rStyle w:val="afb"/>
            <w:noProof/>
          </w:rPr>
          <w:t>Scope</w:t>
        </w:r>
        <w:r w:rsidR="007037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7C0">
          <w:rPr>
            <w:noProof/>
            <w:webHidden/>
          </w:rPr>
          <w:instrText xml:space="preserve"> PAGEREF _Toc516733735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7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37C0" w:rsidRDefault="002A12E9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733736" w:history="1">
        <w:r w:rsidR="007037C0" w:rsidRPr="00070DAF">
          <w:rPr>
            <w:rStyle w:val="afb"/>
            <w:noProof/>
          </w:rPr>
          <w:t>1.1</w:t>
        </w:r>
        <w:r w:rsidR="007037C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7037C0" w:rsidRPr="00070DAF">
          <w:rPr>
            <w:rStyle w:val="afb"/>
            <w:noProof/>
          </w:rPr>
          <w:t>Identification</w:t>
        </w:r>
        <w:r w:rsidR="007037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7C0">
          <w:rPr>
            <w:noProof/>
            <w:webHidden/>
          </w:rPr>
          <w:instrText xml:space="preserve"> PAGEREF _Toc516733736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7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37C0" w:rsidRDefault="002A12E9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733737" w:history="1">
        <w:r w:rsidR="007037C0" w:rsidRPr="00070DAF">
          <w:rPr>
            <w:rStyle w:val="afb"/>
            <w:noProof/>
          </w:rPr>
          <w:t>1.2</w:t>
        </w:r>
        <w:r w:rsidR="007037C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7037C0" w:rsidRPr="00070DAF">
          <w:rPr>
            <w:rStyle w:val="afb"/>
            <w:noProof/>
          </w:rPr>
          <w:t>System Overview</w:t>
        </w:r>
        <w:r w:rsidR="007037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7C0">
          <w:rPr>
            <w:noProof/>
            <w:webHidden/>
          </w:rPr>
          <w:instrText xml:space="preserve"> PAGEREF _Toc516733737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7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37C0" w:rsidRDefault="002A12E9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733738" w:history="1">
        <w:r w:rsidR="007037C0" w:rsidRPr="00070DAF">
          <w:rPr>
            <w:rStyle w:val="afb"/>
            <w:noProof/>
          </w:rPr>
          <w:t>1.3</w:t>
        </w:r>
        <w:r w:rsidR="007037C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7037C0" w:rsidRPr="00070DAF">
          <w:rPr>
            <w:rStyle w:val="afb"/>
            <w:noProof/>
          </w:rPr>
          <w:t>Document Overview</w:t>
        </w:r>
        <w:r w:rsidR="007037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7C0">
          <w:rPr>
            <w:noProof/>
            <w:webHidden/>
          </w:rPr>
          <w:instrText xml:space="preserve"> PAGEREF _Toc516733738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7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37C0" w:rsidRDefault="002A12E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16733739" w:history="1">
        <w:r w:rsidR="007037C0" w:rsidRPr="00070DAF">
          <w:rPr>
            <w:rStyle w:val="afb"/>
            <w:noProof/>
          </w:rPr>
          <w:t>2</w:t>
        </w:r>
        <w:r w:rsidR="007037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7037C0" w:rsidRPr="00070DAF">
          <w:rPr>
            <w:rStyle w:val="afb"/>
            <w:noProof/>
          </w:rPr>
          <w:t>Reference</w:t>
        </w:r>
        <w:r w:rsidR="007037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7C0">
          <w:rPr>
            <w:noProof/>
            <w:webHidden/>
          </w:rPr>
          <w:instrText xml:space="preserve"> PAGEREF _Toc516733739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7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0FA2" w:rsidRDefault="002A12E9" w:rsidP="007037C0">
      <w:pPr>
        <w:pStyle w:val="a6"/>
      </w:pPr>
      <w:r>
        <w:fldChar w:fldCharType="end"/>
      </w:r>
    </w:p>
    <w:p w:rsidR="00040FA2" w:rsidRDefault="00040FA2" w:rsidP="00040FA2">
      <w:pPr>
        <w:pStyle w:val="a6"/>
        <w:rPr>
          <w:rFonts w:ascii="Arial" w:hAnsi="Arial" w:cs="Times New Roman"/>
          <w:kern w:val="44"/>
          <w:sz w:val="30"/>
          <w:szCs w:val="36"/>
        </w:rPr>
      </w:pPr>
      <w:r>
        <w:br w:type="page"/>
      </w:r>
    </w:p>
    <w:p w:rsidR="00605E37" w:rsidRDefault="00847B20" w:rsidP="00040FA2">
      <w:pPr>
        <w:pStyle w:val="1"/>
      </w:pPr>
      <w:bookmarkStart w:id="2" w:name="_Toc516733735"/>
      <w:bookmarkEnd w:id="0"/>
      <w:bookmarkEnd w:id="1"/>
      <w:r>
        <w:rPr>
          <w:rFonts w:hint="eastAsia"/>
        </w:rPr>
        <w:lastRenderedPageBreak/>
        <w:t>Scope</w:t>
      </w:r>
      <w:bookmarkEnd w:id="2"/>
    </w:p>
    <w:p w:rsidR="00605E37" w:rsidRDefault="00847B20" w:rsidP="00F6539F">
      <w:pPr>
        <w:pStyle w:val="2"/>
      </w:pPr>
      <w:bookmarkStart w:id="3" w:name="_Toc516733736"/>
      <w:r>
        <w:rPr>
          <w:rFonts w:hint="eastAsia"/>
        </w:rPr>
        <w:t>Identification</w:t>
      </w:r>
      <w:bookmarkEnd w:id="3"/>
    </w:p>
    <w:p w:rsidR="00605E37" w:rsidRDefault="000B5630" w:rsidP="00F85B60">
      <w:pPr>
        <w:pStyle w:val="a6"/>
      </w:pPr>
      <w:r>
        <w:rPr>
          <w:rFonts w:hint="eastAsia"/>
        </w:rPr>
        <w:t>The identification of this document is ZZZ.  It is applicable to the system XXX.</w:t>
      </w:r>
    </w:p>
    <w:p w:rsidR="00605E37" w:rsidRPr="00523135" w:rsidRDefault="00847B20" w:rsidP="00847B20">
      <w:pPr>
        <w:pStyle w:val="2"/>
      </w:pPr>
      <w:bookmarkStart w:id="4" w:name="_Toc516733737"/>
      <w:r>
        <w:rPr>
          <w:rFonts w:hint="eastAsia"/>
        </w:rPr>
        <w:t>System Overview</w:t>
      </w:r>
      <w:bookmarkEnd w:id="4"/>
    </w:p>
    <w:p w:rsidR="00605E37" w:rsidRDefault="000B5630" w:rsidP="00F85B60">
      <w:pPr>
        <w:pStyle w:val="a6"/>
      </w:pPr>
      <w:r>
        <w:rPr>
          <w:rFonts w:hint="eastAsia"/>
        </w:rPr>
        <w:t xml:space="preserve">The system </w:t>
      </w:r>
      <w:r w:rsidR="00B617B4">
        <w:rPr>
          <w:rFonts w:hint="eastAsia"/>
        </w:rPr>
        <w:t>XXX</w:t>
      </w:r>
      <w:r>
        <w:rPr>
          <w:rFonts w:hint="eastAsia"/>
        </w:rPr>
        <w:t xml:space="preserve"> is </w:t>
      </w:r>
      <w:r>
        <w:t>…</w:t>
      </w:r>
    </w:p>
    <w:p w:rsidR="00605E37" w:rsidRDefault="00847B20" w:rsidP="00F6539F">
      <w:pPr>
        <w:pStyle w:val="2"/>
      </w:pPr>
      <w:bookmarkStart w:id="5" w:name="_Toc516733738"/>
      <w:r>
        <w:rPr>
          <w:rFonts w:hint="eastAsia"/>
        </w:rPr>
        <w:t>Document Overview</w:t>
      </w:r>
      <w:bookmarkEnd w:id="5"/>
    </w:p>
    <w:p w:rsidR="000B5630" w:rsidRPr="000B5630" w:rsidRDefault="000B5630" w:rsidP="000B5630">
      <w:pPr>
        <w:pStyle w:val="a6"/>
      </w:pPr>
      <w:r>
        <w:rPr>
          <w:rFonts w:hint="eastAsia"/>
        </w:rPr>
        <w:t>This document describes the software design for system XXX.</w:t>
      </w:r>
    </w:p>
    <w:p w:rsidR="00E07F89" w:rsidRDefault="00847B20" w:rsidP="00F6539F">
      <w:pPr>
        <w:pStyle w:val="1"/>
      </w:pPr>
      <w:bookmarkStart w:id="6" w:name="_Toc516733739"/>
      <w:r>
        <w:rPr>
          <w:rFonts w:hint="eastAsia"/>
        </w:rPr>
        <w:t>Reference</w:t>
      </w:r>
      <w:bookmarkEnd w:id="6"/>
    </w:p>
    <w:p w:rsidR="004E6D88" w:rsidRPr="004E6D88" w:rsidRDefault="004E6D88" w:rsidP="004E6D88">
      <w:pPr>
        <w:pStyle w:val="a6"/>
      </w:pPr>
    </w:p>
    <w:sectPr w:rsidR="004E6D88" w:rsidRPr="004E6D88" w:rsidSect="00EF29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02" w:right="1134" w:bottom="1418" w:left="1588" w:header="284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491" w:rsidRDefault="00946491" w:rsidP="001E6510">
      <w:r>
        <w:separator/>
      </w:r>
    </w:p>
  </w:endnote>
  <w:endnote w:type="continuationSeparator" w:id="0">
    <w:p w:rsidR="00946491" w:rsidRDefault="00946491" w:rsidP="001E6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 Inspira">
    <w:altName w:val="Arial Unicode MS"/>
    <w:charset w:val="00"/>
    <w:family w:val="swiss"/>
    <w:pitch w:val="variable"/>
    <w:sig w:usb0="00000287" w:usb1="080E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744" w:rsidRDefault="00092744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041" w:rsidRDefault="00E11041" w:rsidP="00ED0B70">
    <w:pPr>
      <w:pStyle w:val="af"/>
    </w:pPr>
    <w:r>
      <w:rPr>
        <w:rFonts w:hint="eastAsia"/>
        <w:noProof/>
      </w:rPr>
      <w:drawing>
        <wp:inline distT="0" distB="0" distL="0" distR="0">
          <wp:extent cx="5791200" cy="96520"/>
          <wp:effectExtent l="19050" t="0" r="0" b="0"/>
          <wp:docPr id="3" name="图片 3" descr="C:\Program Files\Microsoft Office\MEDIA\OFFICE12\Lines\BD1515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Program Files\Microsoft Office\MEDIA\OFFICE12\Lines\BD15155_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416" cy="978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11041" w:rsidRPr="00847B20" w:rsidRDefault="00B617B4" w:rsidP="00ED0B70">
    <w:pPr>
      <w:pStyle w:val="af"/>
    </w:pPr>
    <w:r>
      <w:rPr>
        <w:rFonts w:hint="eastAsia"/>
      </w:rPr>
      <w:t>XXX</w:t>
    </w:r>
    <w:r w:rsidR="00847B20">
      <w:rPr>
        <w:rFonts w:hint="eastAsia"/>
      </w:rPr>
      <w:t xml:space="preserve"> Software Design </w:t>
    </w:r>
    <w:r w:rsidR="00092744">
      <w:rPr>
        <w:rFonts w:hint="eastAsia"/>
      </w:rPr>
      <w:t>Document</w:t>
    </w:r>
    <w:r w:rsidR="00E11041">
      <w:rPr>
        <w:rFonts w:hint="eastAsia"/>
      </w:rPr>
      <w:tab/>
    </w:r>
    <w:r w:rsidR="00847B20">
      <w:rPr>
        <w:rFonts w:hint="eastAsia"/>
      </w:rPr>
      <w:t xml:space="preserve">Page </w:t>
    </w:r>
    <w:fldSimple w:instr=" PAGE  \* Arabic  \* MERGEFORMAT ">
      <w:r w:rsidR="00092744">
        <w:rPr>
          <w:noProof/>
        </w:rPr>
        <w:t>1</w:t>
      </w:r>
    </w:fldSimple>
    <w:r w:rsidR="00E11041">
      <w:rPr>
        <w:rFonts w:hint="eastAsia"/>
      </w:rPr>
      <w:t>，</w:t>
    </w:r>
    <w:r w:rsidR="00847B20">
      <w:rPr>
        <w:rFonts w:hint="eastAsia"/>
      </w:rPr>
      <w:t xml:space="preserve">Total pages </w:t>
    </w:r>
    <w:fldSimple w:instr=" NUMPAGES   \* MERGEFORMAT ">
      <w:r w:rsidR="00092744">
        <w:rPr>
          <w:noProof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744" w:rsidRDefault="00092744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491" w:rsidRDefault="00946491" w:rsidP="001E6510">
      <w:r>
        <w:separator/>
      </w:r>
    </w:p>
  </w:footnote>
  <w:footnote w:type="continuationSeparator" w:id="0">
    <w:p w:rsidR="00946491" w:rsidRDefault="00946491" w:rsidP="001E6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744" w:rsidRDefault="00092744">
    <w:pPr>
      <w:pStyle w:val="a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1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701"/>
      <w:gridCol w:w="4395"/>
      <w:gridCol w:w="1134"/>
      <w:gridCol w:w="1701"/>
    </w:tblGrid>
    <w:tr w:rsidR="004A486D" w:rsidRPr="00087312" w:rsidTr="006C2D53">
      <w:trPr>
        <w:cantSplit/>
        <w:trHeight w:val="128"/>
      </w:trPr>
      <w:tc>
        <w:tcPr>
          <w:tcW w:w="1701" w:type="dxa"/>
          <w:vMerge w:val="restart"/>
          <w:tcMar>
            <w:left w:w="0" w:type="dxa"/>
            <w:right w:w="0" w:type="dxa"/>
          </w:tcMar>
          <w:vAlign w:val="center"/>
        </w:tcPr>
        <w:p w:rsidR="004A486D" w:rsidRPr="00FB6E71" w:rsidRDefault="004A486D" w:rsidP="006C2D53">
          <w:pPr>
            <w:pStyle w:val="aff7"/>
            <w:jc w:val="center"/>
          </w:pPr>
          <w:r>
            <w:rPr>
              <w:noProof/>
            </w:rPr>
            <w:drawing>
              <wp:inline distT="0" distB="0" distL="0" distR="0">
                <wp:extent cx="895350" cy="495300"/>
                <wp:effectExtent l="19050" t="0" r="0" b="0"/>
                <wp:docPr id="12" name="图片 1" descr="图形+口号-透明高分辨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图形+口号-透明高分辨率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  <w:vAlign w:val="center"/>
        </w:tcPr>
        <w:p w:rsidR="004A486D" w:rsidRPr="00836FD5" w:rsidRDefault="004A486D" w:rsidP="006C2D53">
          <w:pPr>
            <w:pStyle w:val="aff7"/>
            <w:jc w:val="center"/>
            <w:rPr>
              <w:rFonts w:ascii="微软雅黑" w:eastAsia="微软雅黑" w:hAnsi="微软雅黑"/>
              <w:szCs w:val="24"/>
            </w:rPr>
          </w:pPr>
          <w:r w:rsidRPr="00836FD5">
            <w:rPr>
              <w:rFonts w:ascii="微软雅黑" w:eastAsia="微软雅黑" w:hAnsi="微软雅黑" w:hint="eastAsia"/>
              <w:szCs w:val="24"/>
            </w:rPr>
            <w:t>上海爱韦讯信息技术</w:t>
          </w:r>
          <w:r w:rsidR="00D42454">
            <w:rPr>
              <w:rFonts w:ascii="微软雅黑" w:eastAsia="微软雅黑" w:hAnsi="微软雅黑" w:hint="eastAsia"/>
              <w:szCs w:val="24"/>
            </w:rPr>
            <w:t>股份</w:t>
          </w:r>
          <w:r w:rsidRPr="00836FD5">
            <w:rPr>
              <w:rFonts w:ascii="微软雅黑" w:eastAsia="微软雅黑" w:hAnsi="微软雅黑" w:hint="eastAsia"/>
              <w:szCs w:val="24"/>
            </w:rPr>
            <w:t>有限公司</w:t>
          </w: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文件编号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  <w:tr w:rsidR="004A486D" w:rsidRPr="00087312" w:rsidTr="006C2D53">
      <w:trPr>
        <w:cantSplit/>
        <w:trHeight w:val="315"/>
      </w:trPr>
      <w:tc>
        <w:tcPr>
          <w:tcW w:w="1701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版 本 号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  <w:tr w:rsidR="004A486D" w:rsidRPr="00087312" w:rsidTr="006C2D53">
      <w:trPr>
        <w:cantSplit/>
        <w:trHeight w:val="85"/>
      </w:trPr>
      <w:tc>
        <w:tcPr>
          <w:tcW w:w="1701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密    级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</w:tbl>
  <w:p w:rsidR="00E11041" w:rsidRDefault="00E11041" w:rsidP="001E651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744" w:rsidRDefault="00092744">
    <w:pPr>
      <w:pStyle w:val="a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2B4"/>
    <w:multiLevelType w:val="hybridMultilevel"/>
    <w:tmpl w:val="A15A6874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">
    <w:nsid w:val="030F045F"/>
    <w:multiLevelType w:val="hybridMultilevel"/>
    <w:tmpl w:val="D28CC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2924BC"/>
    <w:multiLevelType w:val="hybridMultilevel"/>
    <w:tmpl w:val="26700F24"/>
    <w:lvl w:ilvl="0" w:tplc="9446DBF8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44FE1064" w:tentative="1">
      <w:start w:val="1"/>
      <w:numFmt w:val="lowerLetter"/>
      <w:lvlText w:val="%2)"/>
      <w:lvlJc w:val="left"/>
      <w:pPr>
        <w:ind w:left="1261" w:hanging="420"/>
      </w:pPr>
    </w:lvl>
    <w:lvl w:ilvl="2" w:tplc="449A3914" w:tentative="1">
      <w:start w:val="1"/>
      <w:numFmt w:val="lowerRoman"/>
      <w:lvlText w:val="%3."/>
      <w:lvlJc w:val="right"/>
      <w:pPr>
        <w:ind w:left="1681" w:hanging="420"/>
      </w:pPr>
    </w:lvl>
    <w:lvl w:ilvl="3" w:tplc="FBF81CD4" w:tentative="1">
      <w:start w:val="1"/>
      <w:numFmt w:val="decimal"/>
      <w:lvlText w:val="%4."/>
      <w:lvlJc w:val="left"/>
      <w:pPr>
        <w:ind w:left="2101" w:hanging="420"/>
      </w:pPr>
    </w:lvl>
    <w:lvl w:ilvl="4" w:tplc="57C6C5DE" w:tentative="1">
      <w:start w:val="1"/>
      <w:numFmt w:val="lowerLetter"/>
      <w:lvlText w:val="%5)"/>
      <w:lvlJc w:val="left"/>
      <w:pPr>
        <w:ind w:left="2521" w:hanging="420"/>
      </w:pPr>
    </w:lvl>
    <w:lvl w:ilvl="5" w:tplc="56961CA0" w:tentative="1">
      <w:start w:val="1"/>
      <w:numFmt w:val="lowerRoman"/>
      <w:lvlText w:val="%6."/>
      <w:lvlJc w:val="right"/>
      <w:pPr>
        <w:ind w:left="2941" w:hanging="420"/>
      </w:pPr>
    </w:lvl>
    <w:lvl w:ilvl="6" w:tplc="83FA92E0" w:tentative="1">
      <w:start w:val="1"/>
      <w:numFmt w:val="decimal"/>
      <w:lvlText w:val="%7."/>
      <w:lvlJc w:val="left"/>
      <w:pPr>
        <w:ind w:left="3361" w:hanging="420"/>
      </w:pPr>
    </w:lvl>
    <w:lvl w:ilvl="7" w:tplc="1C16E004" w:tentative="1">
      <w:start w:val="1"/>
      <w:numFmt w:val="lowerLetter"/>
      <w:lvlText w:val="%8)"/>
      <w:lvlJc w:val="left"/>
      <w:pPr>
        <w:ind w:left="3781" w:hanging="420"/>
      </w:pPr>
    </w:lvl>
    <w:lvl w:ilvl="8" w:tplc="7B143ECC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05A253FE"/>
    <w:multiLevelType w:val="hybridMultilevel"/>
    <w:tmpl w:val="201E6C52"/>
    <w:lvl w:ilvl="0" w:tplc="F618BC06">
      <w:start w:val="1"/>
      <w:numFmt w:val="chineseCountingThousand"/>
      <w:pStyle w:val="a"/>
      <w:lvlText w:val="附录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2439AA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0F0D1ED9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138D4A58"/>
    <w:multiLevelType w:val="hybridMultilevel"/>
    <w:tmpl w:val="9A58CBFC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>
    <w:nsid w:val="14A8228F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167002A4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16B5440A"/>
    <w:multiLevelType w:val="multilevel"/>
    <w:tmpl w:val="D3CC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7D217A0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19C30585"/>
    <w:multiLevelType w:val="hybridMultilevel"/>
    <w:tmpl w:val="8A229EFE"/>
    <w:lvl w:ilvl="0" w:tplc="EF229D10">
      <w:start w:val="1"/>
      <w:numFmt w:val="bullet"/>
      <w:pStyle w:val="a0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2">
    <w:nsid w:val="1A6B371E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3">
    <w:nsid w:val="1E2412CE"/>
    <w:multiLevelType w:val="hybridMultilevel"/>
    <w:tmpl w:val="DB7A5D6A"/>
    <w:lvl w:ilvl="0" w:tplc="E55819A6">
      <w:start w:val="1"/>
      <w:numFmt w:val="bullet"/>
      <w:pStyle w:val="a1"/>
      <w:lvlText w:val=""/>
      <w:lvlJc w:val="left"/>
      <w:pPr>
        <w:tabs>
          <w:tab w:val="num" w:pos="1664"/>
        </w:tabs>
        <w:ind w:left="164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EEA7315"/>
    <w:multiLevelType w:val="multilevel"/>
    <w:tmpl w:val="A7EE0A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334111C1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>
    <w:nsid w:val="34137EA0"/>
    <w:multiLevelType w:val="hybridMultilevel"/>
    <w:tmpl w:val="26700F24"/>
    <w:lvl w:ilvl="0" w:tplc="20C0AD3E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1261" w:hanging="420"/>
      </w:pPr>
    </w:lvl>
    <w:lvl w:ilvl="2" w:tplc="04090005" w:tentative="1">
      <w:start w:val="1"/>
      <w:numFmt w:val="lowerRoman"/>
      <w:lvlText w:val="%3."/>
      <w:lvlJc w:val="right"/>
      <w:pPr>
        <w:ind w:left="1681" w:hanging="420"/>
      </w:pPr>
    </w:lvl>
    <w:lvl w:ilvl="3" w:tplc="04090001" w:tentative="1">
      <w:start w:val="1"/>
      <w:numFmt w:val="decimal"/>
      <w:lvlText w:val="%4."/>
      <w:lvlJc w:val="left"/>
      <w:pPr>
        <w:ind w:left="2101" w:hanging="420"/>
      </w:pPr>
    </w:lvl>
    <w:lvl w:ilvl="4" w:tplc="04090003" w:tentative="1">
      <w:start w:val="1"/>
      <w:numFmt w:val="lowerLetter"/>
      <w:lvlText w:val="%5)"/>
      <w:lvlJc w:val="left"/>
      <w:pPr>
        <w:ind w:left="2521" w:hanging="420"/>
      </w:pPr>
    </w:lvl>
    <w:lvl w:ilvl="5" w:tplc="04090005" w:tentative="1">
      <w:start w:val="1"/>
      <w:numFmt w:val="lowerRoman"/>
      <w:lvlText w:val="%6."/>
      <w:lvlJc w:val="right"/>
      <w:pPr>
        <w:ind w:left="2941" w:hanging="420"/>
      </w:pPr>
    </w:lvl>
    <w:lvl w:ilvl="6" w:tplc="04090001" w:tentative="1">
      <w:start w:val="1"/>
      <w:numFmt w:val="decimal"/>
      <w:lvlText w:val="%7."/>
      <w:lvlJc w:val="left"/>
      <w:pPr>
        <w:ind w:left="3361" w:hanging="420"/>
      </w:pPr>
    </w:lvl>
    <w:lvl w:ilvl="7" w:tplc="04090003" w:tentative="1">
      <w:start w:val="1"/>
      <w:numFmt w:val="lowerLetter"/>
      <w:lvlText w:val="%8)"/>
      <w:lvlJc w:val="left"/>
      <w:pPr>
        <w:ind w:left="3781" w:hanging="420"/>
      </w:pPr>
    </w:lvl>
    <w:lvl w:ilvl="8" w:tplc="04090005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>
    <w:nsid w:val="4103420B"/>
    <w:multiLevelType w:val="hybridMultilevel"/>
    <w:tmpl w:val="D13C7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128509F"/>
    <w:multiLevelType w:val="hybridMultilevel"/>
    <w:tmpl w:val="3B663962"/>
    <w:lvl w:ilvl="0" w:tplc="753A98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C36CF2"/>
    <w:multiLevelType w:val="multilevel"/>
    <w:tmpl w:val="D49E690E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1">
    <w:nsid w:val="43804FFE"/>
    <w:multiLevelType w:val="hybridMultilevel"/>
    <w:tmpl w:val="19FC2B04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2">
    <w:nsid w:val="4569069B"/>
    <w:multiLevelType w:val="hybridMultilevel"/>
    <w:tmpl w:val="38C0809A"/>
    <w:lvl w:ilvl="0" w:tplc="275EC4E8">
      <w:start w:val="1"/>
      <w:numFmt w:val="lowerLetter"/>
      <w:pStyle w:val="a3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3">
    <w:nsid w:val="52695785"/>
    <w:multiLevelType w:val="hybridMultilevel"/>
    <w:tmpl w:val="26700F24"/>
    <w:lvl w:ilvl="0" w:tplc="BBCAA4F8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47F25C40" w:tentative="1">
      <w:start w:val="1"/>
      <w:numFmt w:val="lowerLetter"/>
      <w:lvlText w:val="%2)"/>
      <w:lvlJc w:val="left"/>
      <w:pPr>
        <w:ind w:left="1261" w:hanging="420"/>
      </w:pPr>
    </w:lvl>
    <w:lvl w:ilvl="2" w:tplc="7FF4397E" w:tentative="1">
      <w:start w:val="1"/>
      <w:numFmt w:val="lowerRoman"/>
      <w:lvlText w:val="%3."/>
      <w:lvlJc w:val="right"/>
      <w:pPr>
        <w:ind w:left="1681" w:hanging="420"/>
      </w:pPr>
    </w:lvl>
    <w:lvl w:ilvl="3" w:tplc="DFFC50DC" w:tentative="1">
      <w:start w:val="1"/>
      <w:numFmt w:val="decimal"/>
      <w:lvlText w:val="%4."/>
      <w:lvlJc w:val="left"/>
      <w:pPr>
        <w:ind w:left="2101" w:hanging="420"/>
      </w:pPr>
    </w:lvl>
    <w:lvl w:ilvl="4" w:tplc="85AA5708" w:tentative="1">
      <w:start w:val="1"/>
      <w:numFmt w:val="lowerLetter"/>
      <w:lvlText w:val="%5)"/>
      <w:lvlJc w:val="left"/>
      <w:pPr>
        <w:ind w:left="2521" w:hanging="420"/>
      </w:pPr>
    </w:lvl>
    <w:lvl w:ilvl="5" w:tplc="412C9BB0" w:tentative="1">
      <w:start w:val="1"/>
      <w:numFmt w:val="lowerRoman"/>
      <w:lvlText w:val="%6."/>
      <w:lvlJc w:val="right"/>
      <w:pPr>
        <w:ind w:left="2941" w:hanging="420"/>
      </w:pPr>
    </w:lvl>
    <w:lvl w:ilvl="6" w:tplc="2E1658E8" w:tentative="1">
      <w:start w:val="1"/>
      <w:numFmt w:val="decimal"/>
      <w:lvlText w:val="%7."/>
      <w:lvlJc w:val="left"/>
      <w:pPr>
        <w:ind w:left="3361" w:hanging="420"/>
      </w:pPr>
    </w:lvl>
    <w:lvl w:ilvl="7" w:tplc="312CCC90" w:tentative="1">
      <w:start w:val="1"/>
      <w:numFmt w:val="lowerLetter"/>
      <w:lvlText w:val="%8)"/>
      <w:lvlJc w:val="left"/>
      <w:pPr>
        <w:ind w:left="3781" w:hanging="420"/>
      </w:pPr>
    </w:lvl>
    <w:lvl w:ilvl="8" w:tplc="53C4F9A4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4">
    <w:nsid w:val="56827D96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5">
    <w:nsid w:val="59277623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6">
    <w:nsid w:val="6D0772F4"/>
    <w:multiLevelType w:val="hybridMultilevel"/>
    <w:tmpl w:val="B890E7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7460484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8">
    <w:nsid w:val="7B136315"/>
    <w:multiLevelType w:val="hybridMultilevel"/>
    <w:tmpl w:val="C3BCA12C"/>
    <w:lvl w:ilvl="0" w:tplc="F618BC06">
      <w:start w:val="1"/>
      <w:numFmt w:val="bullet"/>
      <w:pStyle w:val="a4"/>
      <w:lvlText w:val=""/>
      <w:lvlJc w:val="left"/>
      <w:pPr>
        <w:ind w:left="1476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abstractNum w:abstractNumId="29">
    <w:nsid w:val="7BAD6CD3"/>
    <w:multiLevelType w:val="hybridMultilevel"/>
    <w:tmpl w:val="38848708"/>
    <w:lvl w:ilvl="0" w:tplc="31CE1B2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F1DE5AB8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D6F06F80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47E3690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B0F06FDE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349839D6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192C224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1F5C67DA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B02892C6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7E44395E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1"/>
  </w:num>
  <w:num w:numId="4">
    <w:abstractNumId w:val="28"/>
  </w:num>
  <w:num w:numId="5">
    <w:abstractNumId w:val="3"/>
  </w:num>
  <w:num w:numId="6">
    <w:abstractNumId w:val="2"/>
  </w:num>
  <w:num w:numId="7">
    <w:abstractNumId w:val="29"/>
  </w:num>
  <w:num w:numId="8">
    <w:abstractNumId w:val="23"/>
  </w:num>
  <w:num w:numId="9">
    <w:abstractNumId w:val="16"/>
  </w:num>
  <w:num w:numId="10">
    <w:abstractNumId w:val="25"/>
  </w:num>
  <w:num w:numId="11">
    <w:abstractNumId w:val="27"/>
  </w:num>
  <w:num w:numId="12">
    <w:abstractNumId w:val="24"/>
  </w:num>
  <w:num w:numId="13">
    <w:abstractNumId w:val="19"/>
  </w:num>
  <w:num w:numId="14">
    <w:abstractNumId w:val="13"/>
  </w:num>
  <w:num w:numId="15">
    <w:abstractNumId w:val="6"/>
  </w:num>
  <w:num w:numId="16">
    <w:abstractNumId w:val="0"/>
  </w:num>
  <w:num w:numId="17">
    <w:abstractNumId w:val="9"/>
  </w:num>
  <w:num w:numId="18">
    <w:abstractNumId w:val="15"/>
  </w:num>
  <w:num w:numId="19">
    <w:abstractNumId w:val="4"/>
  </w:num>
  <w:num w:numId="20">
    <w:abstractNumId w:val="8"/>
  </w:num>
  <w:num w:numId="21">
    <w:abstractNumId w:val="7"/>
  </w:num>
  <w:num w:numId="22">
    <w:abstractNumId w:val="10"/>
  </w:num>
  <w:num w:numId="23">
    <w:abstractNumId w:val="5"/>
  </w:num>
  <w:num w:numId="24">
    <w:abstractNumId w:val="26"/>
  </w:num>
  <w:num w:numId="25">
    <w:abstractNumId w:val="17"/>
  </w:num>
  <w:num w:numId="26">
    <w:abstractNumId w:val="1"/>
  </w:num>
  <w:num w:numId="27">
    <w:abstractNumId w:val="18"/>
  </w:num>
  <w:num w:numId="28">
    <w:abstractNumId w:val="19"/>
  </w:num>
  <w:num w:numId="29">
    <w:abstractNumId w:val="14"/>
  </w:num>
  <w:num w:numId="30">
    <w:abstractNumId w:val="22"/>
  </w:num>
  <w:num w:numId="31">
    <w:abstractNumId w:val="12"/>
  </w:num>
  <w:num w:numId="32">
    <w:abstractNumId w:val="30"/>
  </w:num>
  <w:num w:numId="33">
    <w:abstractNumId w:val="22"/>
    <w:lvlOverride w:ilvl="0">
      <w:startOverride w:val="1"/>
    </w:lvlOverride>
  </w:num>
  <w:num w:numId="34">
    <w:abstractNumId w:val="22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2"/>
    <w:lvlOverride w:ilvl="0">
      <w:startOverride w:val="1"/>
    </w:lvlOverride>
  </w:num>
  <w:num w:numId="42">
    <w:abstractNumId w:val="2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40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264"/>
    <w:rsid w:val="00000152"/>
    <w:rsid w:val="00002692"/>
    <w:rsid w:val="00003F97"/>
    <w:rsid w:val="0000618F"/>
    <w:rsid w:val="00006B97"/>
    <w:rsid w:val="0001050C"/>
    <w:rsid w:val="000106B4"/>
    <w:rsid w:val="00011627"/>
    <w:rsid w:val="00013312"/>
    <w:rsid w:val="0001389F"/>
    <w:rsid w:val="00013DD3"/>
    <w:rsid w:val="00016E80"/>
    <w:rsid w:val="000177B8"/>
    <w:rsid w:val="000207ED"/>
    <w:rsid w:val="00021871"/>
    <w:rsid w:val="00021F2B"/>
    <w:rsid w:val="00023704"/>
    <w:rsid w:val="000251ED"/>
    <w:rsid w:val="000256A3"/>
    <w:rsid w:val="00025E3A"/>
    <w:rsid w:val="0002607B"/>
    <w:rsid w:val="0002649A"/>
    <w:rsid w:val="00030659"/>
    <w:rsid w:val="0003072B"/>
    <w:rsid w:val="00031252"/>
    <w:rsid w:val="00031D51"/>
    <w:rsid w:val="00035400"/>
    <w:rsid w:val="0003651A"/>
    <w:rsid w:val="000400BE"/>
    <w:rsid w:val="00040719"/>
    <w:rsid w:val="00040B4C"/>
    <w:rsid w:val="00040FA2"/>
    <w:rsid w:val="00046AEF"/>
    <w:rsid w:val="0005407A"/>
    <w:rsid w:val="000540B6"/>
    <w:rsid w:val="00054D40"/>
    <w:rsid w:val="000569B2"/>
    <w:rsid w:val="00056A2D"/>
    <w:rsid w:val="00056F45"/>
    <w:rsid w:val="00063018"/>
    <w:rsid w:val="00063CD6"/>
    <w:rsid w:val="00064FC4"/>
    <w:rsid w:val="0006695B"/>
    <w:rsid w:val="00066C9C"/>
    <w:rsid w:val="00066E82"/>
    <w:rsid w:val="00066EE8"/>
    <w:rsid w:val="00070D94"/>
    <w:rsid w:val="00071680"/>
    <w:rsid w:val="00072D29"/>
    <w:rsid w:val="00073068"/>
    <w:rsid w:val="00073D66"/>
    <w:rsid w:val="00074C1B"/>
    <w:rsid w:val="0007516C"/>
    <w:rsid w:val="00075FD6"/>
    <w:rsid w:val="00076F78"/>
    <w:rsid w:val="00080BC2"/>
    <w:rsid w:val="00083100"/>
    <w:rsid w:val="000834D5"/>
    <w:rsid w:val="000839B9"/>
    <w:rsid w:val="000854DD"/>
    <w:rsid w:val="000867DD"/>
    <w:rsid w:val="00087312"/>
    <w:rsid w:val="0009122B"/>
    <w:rsid w:val="000920A9"/>
    <w:rsid w:val="0009265E"/>
    <w:rsid w:val="00092744"/>
    <w:rsid w:val="00094932"/>
    <w:rsid w:val="000965E6"/>
    <w:rsid w:val="00097E01"/>
    <w:rsid w:val="000A059A"/>
    <w:rsid w:val="000A0D67"/>
    <w:rsid w:val="000A2B86"/>
    <w:rsid w:val="000A4139"/>
    <w:rsid w:val="000A4C13"/>
    <w:rsid w:val="000A5B7E"/>
    <w:rsid w:val="000A5D6B"/>
    <w:rsid w:val="000A6647"/>
    <w:rsid w:val="000A699F"/>
    <w:rsid w:val="000A6A40"/>
    <w:rsid w:val="000A7FEE"/>
    <w:rsid w:val="000B0A8C"/>
    <w:rsid w:val="000B22C2"/>
    <w:rsid w:val="000B27B6"/>
    <w:rsid w:val="000B5334"/>
    <w:rsid w:val="000B5398"/>
    <w:rsid w:val="000B5517"/>
    <w:rsid w:val="000B5630"/>
    <w:rsid w:val="000B609C"/>
    <w:rsid w:val="000B7678"/>
    <w:rsid w:val="000B7F2F"/>
    <w:rsid w:val="000C0C0A"/>
    <w:rsid w:val="000C1915"/>
    <w:rsid w:val="000C2D12"/>
    <w:rsid w:val="000C4F28"/>
    <w:rsid w:val="000C5B95"/>
    <w:rsid w:val="000C5DB2"/>
    <w:rsid w:val="000C6B99"/>
    <w:rsid w:val="000C6E09"/>
    <w:rsid w:val="000C729E"/>
    <w:rsid w:val="000D14FC"/>
    <w:rsid w:val="000D3340"/>
    <w:rsid w:val="000D5561"/>
    <w:rsid w:val="000D5FBA"/>
    <w:rsid w:val="000D6A30"/>
    <w:rsid w:val="000D723E"/>
    <w:rsid w:val="000D7ED5"/>
    <w:rsid w:val="000E093F"/>
    <w:rsid w:val="000E0EAD"/>
    <w:rsid w:val="000E3350"/>
    <w:rsid w:val="000E3A81"/>
    <w:rsid w:val="000E3D72"/>
    <w:rsid w:val="000E509D"/>
    <w:rsid w:val="000E6F18"/>
    <w:rsid w:val="000E73DC"/>
    <w:rsid w:val="000F0036"/>
    <w:rsid w:val="000F0E81"/>
    <w:rsid w:val="000F11CF"/>
    <w:rsid w:val="000F2162"/>
    <w:rsid w:val="000F49F7"/>
    <w:rsid w:val="000F559A"/>
    <w:rsid w:val="000F67D6"/>
    <w:rsid w:val="00100BE6"/>
    <w:rsid w:val="00102592"/>
    <w:rsid w:val="0010314E"/>
    <w:rsid w:val="00105343"/>
    <w:rsid w:val="00106474"/>
    <w:rsid w:val="0010761B"/>
    <w:rsid w:val="0010768E"/>
    <w:rsid w:val="001102D8"/>
    <w:rsid w:val="00112F77"/>
    <w:rsid w:val="00113923"/>
    <w:rsid w:val="001147D0"/>
    <w:rsid w:val="00115499"/>
    <w:rsid w:val="00116037"/>
    <w:rsid w:val="0011654F"/>
    <w:rsid w:val="00116C69"/>
    <w:rsid w:val="0012476E"/>
    <w:rsid w:val="00125C29"/>
    <w:rsid w:val="00126D38"/>
    <w:rsid w:val="00126E8A"/>
    <w:rsid w:val="001272C2"/>
    <w:rsid w:val="00132880"/>
    <w:rsid w:val="00134AE4"/>
    <w:rsid w:val="0013677B"/>
    <w:rsid w:val="0013751E"/>
    <w:rsid w:val="00140A0D"/>
    <w:rsid w:val="001413DD"/>
    <w:rsid w:val="001417C2"/>
    <w:rsid w:val="0014235A"/>
    <w:rsid w:val="001425DE"/>
    <w:rsid w:val="00143041"/>
    <w:rsid w:val="001468CF"/>
    <w:rsid w:val="001477E1"/>
    <w:rsid w:val="001479C0"/>
    <w:rsid w:val="001509AC"/>
    <w:rsid w:val="00150D93"/>
    <w:rsid w:val="001533CC"/>
    <w:rsid w:val="00153FA6"/>
    <w:rsid w:val="001542F6"/>
    <w:rsid w:val="001548F6"/>
    <w:rsid w:val="00156DF9"/>
    <w:rsid w:val="00157280"/>
    <w:rsid w:val="001602E2"/>
    <w:rsid w:val="001613E2"/>
    <w:rsid w:val="00163901"/>
    <w:rsid w:val="00164376"/>
    <w:rsid w:val="00167A1D"/>
    <w:rsid w:val="00170E70"/>
    <w:rsid w:val="00171E6C"/>
    <w:rsid w:val="001720CC"/>
    <w:rsid w:val="0017312C"/>
    <w:rsid w:val="00173496"/>
    <w:rsid w:val="001761B9"/>
    <w:rsid w:val="00180C8C"/>
    <w:rsid w:val="00180F36"/>
    <w:rsid w:val="00181F17"/>
    <w:rsid w:val="001838C4"/>
    <w:rsid w:val="0018421A"/>
    <w:rsid w:val="00185DB0"/>
    <w:rsid w:val="00190747"/>
    <w:rsid w:val="0019111E"/>
    <w:rsid w:val="00193866"/>
    <w:rsid w:val="00194A60"/>
    <w:rsid w:val="00194CF8"/>
    <w:rsid w:val="00195054"/>
    <w:rsid w:val="00195A52"/>
    <w:rsid w:val="001961A8"/>
    <w:rsid w:val="001A1348"/>
    <w:rsid w:val="001A2955"/>
    <w:rsid w:val="001A38F4"/>
    <w:rsid w:val="001A4993"/>
    <w:rsid w:val="001A52AC"/>
    <w:rsid w:val="001A769E"/>
    <w:rsid w:val="001A78F3"/>
    <w:rsid w:val="001A7CF5"/>
    <w:rsid w:val="001B0745"/>
    <w:rsid w:val="001B09C2"/>
    <w:rsid w:val="001B19D1"/>
    <w:rsid w:val="001B1E22"/>
    <w:rsid w:val="001B258E"/>
    <w:rsid w:val="001B2F6C"/>
    <w:rsid w:val="001B3074"/>
    <w:rsid w:val="001C005C"/>
    <w:rsid w:val="001C4728"/>
    <w:rsid w:val="001C4A22"/>
    <w:rsid w:val="001C729B"/>
    <w:rsid w:val="001C7598"/>
    <w:rsid w:val="001C7D33"/>
    <w:rsid w:val="001D2F38"/>
    <w:rsid w:val="001D3823"/>
    <w:rsid w:val="001D6AEB"/>
    <w:rsid w:val="001E22BB"/>
    <w:rsid w:val="001E38F2"/>
    <w:rsid w:val="001E42E8"/>
    <w:rsid w:val="001E4456"/>
    <w:rsid w:val="001E4D95"/>
    <w:rsid w:val="001E6510"/>
    <w:rsid w:val="001E67ED"/>
    <w:rsid w:val="001E7369"/>
    <w:rsid w:val="001E7D40"/>
    <w:rsid w:val="001F09C2"/>
    <w:rsid w:val="001F1143"/>
    <w:rsid w:val="001F1543"/>
    <w:rsid w:val="001F3C4D"/>
    <w:rsid w:val="001F45C5"/>
    <w:rsid w:val="001F4794"/>
    <w:rsid w:val="001F50E6"/>
    <w:rsid w:val="001F6EC1"/>
    <w:rsid w:val="00202DC0"/>
    <w:rsid w:val="002041D9"/>
    <w:rsid w:val="00205252"/>
    <w:rsid w:val="0020525A"/>
    <w:rsid w:val="002078E8"/>
    <w:rsid w:val="00211A9E"/>
    <w:rsid w:val="00214018"/>
    <w:rsid w:val="002157BD"/>
    <w:rsid w:val="002160F7"/>
    <w:rsid w:val="00217000"/>
    <w:rsid w:val="00220B37"/>
    <w:rsid w:val="00222836"/>
    <w:rsid w:val="002229CA"/>
    <w:rsid w:val="00223AD4"/>
    <w:rsid w:val="00223B84"/>
    <w:rsid w:val="00225B72"/>
    <w:rsid w:val="00226424"/>
    <w:rsid w:val="002266D0"/>
    <w:rsid w:val="00227AFB"/>
    <w:rsid w:val="00230536"/>
    <w:rsid w:val="0023257B"/>
    <w:rsid w:val="002338AF"/>
    <w:rsid w:val="00233AB9"/>
    <w:rsid w:val="00234CEA"/>
    <w:rsid w:val="00235C4E"/>
    <w:rsid w:val="00236809"/>
    <w:rsid w:val="002403C5"/>
    <w:rsid w:val="00241B8F"/>
    <w:rsid w:val="00244873"/>
    <w:rsid w:val="00244E54"/>
    <w:rsid w:val="00244E74"/>
    <w:rsid w:val="00245F3C"/>
    <w:rsid w:val="00247D88"/>
    <w:rsid w:val="00250E41"/>
    <w:rsid w:val="0025115D"/>
    <w:rsid w:val="00252306"/>
    <w:rsid w:val="00253B4E"/>
    <w:rsid w:val="002563D4"/>
    <w:rsid w:val="0025742B"/>
    <w:rsid w:val="00261839"/>
    <w:rsid w:val="002648EF"/>
    <w:rsid w:val="00266D74"/>
    <w:rsid w:val="00267054"/>
    <w:rsid w:val="00270E9A"/>
    <w:rsid w:val="0027101F"/>
    <w:rsid w:val="002750C7"/>
    <w:rsid w:val="00275171"/>
    <w:rsid w:val="00276E99"/>
    <w:rsid w:val="00277364"/>
    <w:rsid w:val="0027783F"/>
    <w:rsid w:val="0028097F"/>
    <w:rsid w:val="002839BC"/>
    <w:rsid w:val="00283A22"/>
    <w:rsid w:val="00285033"/>
    <w:rsid w:val="002860BC"/>
    <w:rsid w:val="002861E8"/>
    <w:rsid w:val="002920A0"/>
    <w:rsid w:val="00293668"/>
    <w:rsid w:val="0029379F"/>
    <w:rsid w:val="00294143"/>
    <w:rsid w:val="00295837"/>
    <w:rsid w:val="002967B5"/>
    <w:rsid w:val="00296DCB"/>
    <w:rsid w:val="00297D55"/>
    <w:rsid w:val="002A08B4"/>
    <w:rsid w:val="002A12E9"/>
    <w:rsid w:val="002A2D62"/>
    <w:rsid w:val="002A3D5C"/>
    <w:rsid w:val="002A673B"/>
    <w:rsid w:val="002A6A62"/>
    <w:rsid w:val="002A7CD7"/>
    <w:rsid w:val="002B01A5"/>
    <w:rsid w:val="002B190A"/>
    <w:rsid w:val="002B2C7E"/>
    <w:rsid w:val="002B3FC5"/>
    <w:rsid w:val="002B450B"/>
    <w:rsid w:val="002B6B84"/>
    <w:rsid w:val="002B6F63"/>
    <w:rsid w:val="002C31A8"/>
    <w:rsid w:val="002C34B8"/>
    <w:rsid w:val="002C3686"/>
    <w:rsid w:val="002C3883"/>
    <w:rsid w:val="002C3F7E"/>
    <w:rsid w:val="002C6F79"/>
    <w:rsid w:val="002C7E78"/>
    <w:rsid w:val="002D0E4E"/>
    <w:rsid w:val="002D19DB"/>
    <w:rsid w:val="002D31F0"/>
    <w:rsid w:val="002D36FC"/>
    <w:rsid w:val="002D44C7"/>
    <w:rsid w:val="002D49FC"/>
    <w:rsid w:val="002D4EC1"/>
    <w:rsid w:val="002D4ED8"/>
    <w:rsid w:val="002D613E"/>
    <w:rsid w:val="002D66B3"/>
    <w:rsid w:val="002E07EA"/>
    <w:rsid w:val="002E0A85"/>
    <w:rsid w:val="002E146F"/>
    <w:rsid w:val="002E67AB"/>
    <w:rsid w:val="002F05B5"/>
    <w:rsid w:val="002F09B8"/>
    <w:rsid w:val="002F1B8D"/>
    <w:rsid w:val="002F32D8"/>
    <w:rsid w:val="002F34F0"/>
    <w:rsid w:val="002F3888"/>
    <w:rsid w:val="002F3CD0"/>
    <w:rsid w:val="002F3D9D"/>
    <w:rsid w:val="002F4020"/>
    <w:rsid w:val="002F4486"/>
    <w:rsid w:val="002F4AF4"/>
    <w:rsid w:val="002F5759"/>
    <w:rsid w:val="002F6E37"/>
    <w:rsid w:val="00300386"/>
    <w:rsid w:val="0030130F"/>
    <w:rsid w:val="0030276C"/>
    <w:rsid w:val="00303335"/>
    <w:rsid w:val="0030396C"/>
    <w:rsid w:val="0030464A"/>
    <w:rsid w:val="003062C5"/>
    <w:rsid w:val="00307601"/>
    <w:rsid w:val="003105D0"/>
    <w:rsid w:val="003123EB"/>
    <w:rsid w:val="00313A44"/>
    <w:rsid w:val="003144A9"/>
    <w:rsid w:val="0031540E"/>
    <w:rsid w:val="00316457"/>
    <w:rsid w:val="00322694"/>
    <w:rsid w:val="003243C6"/>
    <w:rsid w:val="00326CCE"/>
    <w:rsid w:val="00327BF0"/>
    <w:rsid w:val="003301D4"/>
    <w:rsid w:val="00331765"/>
    <w:rsid w:val="003325A0"/>
    <w:rsid w:val="0033310A"/>
    <w:rsid w:val="00333814"/>
    <w:rsid w:val="00333D7F"/>
    <w:rsid w:val="003343DA"/>
    <w:rsid w:val="00335E77"/>
    <w:rsid w:val="003371CA"/>
    <w:rsid w:val="00337A77"/>
    <w:rsid w:val="0034019F"/>
    <w:rsid w:val="00340275"/>
    <w:rsid w:val="00340B3B"/>
    <w:rsid w:val="00340EFC"/>
    <w:rsid w:val="00341FD2"/>
    <w:rsid w:val="003424CF"/>
    <w:rsid w:val="003425EB"/>
    <w:rsid w:val="003437B5"/>
    <w:rsid w:val="0034423C"/>
    <w:rsid w:val="00344B83"/>
    <w:rsid w:val="00345B78"/>
    <w:rsid w:val="00350074"/>
    <w:rsid w:val="0035094E"/>
    <w:rsid w:val="00351E2A"/>
    <w:rsid w:val="00355C58"/>
    <w:rsid w:val="003568C8"/>
    <w:rsid w:val="003624E8"/>
    <w:rsid w:val="003626D8"/>
    <w:rsid w:val="003639B4"/>
    <w:rsid w:val="00364683"/>
    <w:rsid w:val="003648FD"/>
    <w:rsid w:val="00365259"/>
    <w:rsid w:val="00366B4A"/>
    <w:rsid w:val="003676B6"/>
    <w:rsid w:val="003678BB"/>
    <w:rsid w:val="00370FE8"/>
    <w:rsid w:val="003710A2"/>
    <w:rsid w:val="0037770B"/>
    <w:rsid w:val="00380721"/>
    <w:rsid w:val="0038125F"/>
    <w:rsid w:val="003825CF"/>
    <w:rsid w:val="00382E81"/>
    <w:rsid w:val="00383938"/>
    <w:rsid w:val="00385B6C"/>
    <w:rsid w:val="003865C7"/>
    <w:rsid w:val="003906EE"/>
    <w:rsid w:val="00390C5F"/>
    <w:rsid w:val="00392190"/>
    <w:rsid w:val="003938F7"/>
    <w:rsid w:val="00393AEB"/>
    <w:rsid w:val="00393B6B"/>
    <w:rsid w:val="003952B2"/>
    <w:rsid w:val="003A0A13"/>
    <w:rsid w:val="003A3FEC"/>
    <w:rsid w:val="003A5399"/>
    <w:rsid w:val="003A62D2"/>
    <w:rsid w:val="003A6602"/>
    <w:rsid w:val="003A7120"/>
    <w:rsid w:val="003A7D8B"/>
    <w:rsid w:val="003B1876"/>
    <w:rsid w:val="003B2E57"/>
    <w:rsid w:val="003B590A"/>
    <w:rsid w:val="003C025E"/>
    <w:rsid w:val="003C17CE"/>
    <w:rsid w:val="003C1942"/>
    <w:rsid w:val="003C19A9"/>
    <w:rsid w:val="003C1BCA"/>
    <w:rsid w:val="003C27CC"/>
    <w:rsid w:val="003C3B00"/>
    <w:rsid w:val="003C48D0"/>
    <w:rsid w:val="003C4CF3"/>
    <w:rsid w:val="003C5371"/>
    <w:rsid w:val="003C6B75"/>
    <w:rsid w:val="003C752D"/>
    <w:rsid w:val="003D00AE"/>
    <w:rsid w:val="003D4A91"/>
    <w:rsid w:val="003D4FAE"/>
    <w:rsid w:val="003D6C95"/>
    <w:rsid w:val="003E158C"/>
    <w:rsid w:val="003E1F0D"/>
    <w:rsid w:val="003E2051"/>
    <w:rsid w:val="003E5BCD"/>
    <w:rsid w:val="003E729E"/>
    <w:rsid w:val="003F0590"/>
    <w:rsid w:val="003F2776"/>
    <w:rsid w:val="003F2C86"/>
    <w:rsid w:val="003F4589"/>
    <w:rsid w:val="003F4615"/>
    <w:rsid w:val="003F4EFA"/>
    <w:rsid w:val="003F746C"/>
    <w:rsid w:val="00400C44"/>
    <w:rsid w:val="0040266D"/>
    <w:rsid w:val="0040350F"/>
    <w:rsid w:val="00404D9D"/>
    <w:rsid w:val="00404E31"/>
    <w:rsid w:val="00406A57"/>
    <w:rsid w:val="0040700E"/>
    <w:rsid w:val="0041149D"/>
    <w:rsid w:val="00413198"/>
    <w:rsid w:val="00415DC1"/>
    <w:rsid w:val="004200E3"/>
    <w:rsid w:val="004204D8"/>
    <w:rsid w:val="00420A74"/>
    <w:rsid w:val="00420CA7"/>
    <w:rsid w:val="0042692D"/>
    <w:rsid w:val="004305FD"/>
    <w:rsid w:val="00432AE0"/>
    <w:rsid w:val="0043315C"/>
    <w:rsid w:val="004359C6"/>
    <w:rsid w:val="00440423"/>
    <w:rsid w:val="00440DC5"/>
    <w:rsid w:val="00441502"/>
    <w:rsid w:val="00441797"/>
    <w:rsid w:val="004419FA"/>
    <w:rsid w:val="00441D67"/>
    <w:rsid w:val="00443E06"/>
    <w:rsid w:val="0044637C"/>
    <w:rsid w:val="00450384"/>
    <w:rsid w:val="00451127"/>
    <w:rsid w:val="00451132"/>
    <w:rsid w:val="00453495"/>
    <w:rsid w:val="0045492F"/>
    <w:rsid w:val="00457B38"/>
    <w:rsid w:val="00461590"/>
    <w:rsid w:val="004631C7"/>
    <w:rsid w:val="00466695"/>
    <w:rsid w:val="00467E86"/>
    <w:rsid w:val="00470BA2"/>
    <w:rsid w:val="004721FE"/>
    <w:rsid w:val="00475696"/>
    <w:rsid w:val="00476DBC"/>
    <w:rsid w:val="00476E1F"/>
    <w:rsid w:val="004801D0"/>
    <w:rsid w:val="00480F20"/>
    <w:rsid w:val="00481D09"/>
    <w:rsid w:val="00481F12"/>
    <w:rsid w:val="00483113"/>
    <w:rsid w:val="0048426E"/>
    <w:rsid w:val="00490B46"/>
    <w:rsid w:val="00490BE6"/>
    <w:rsid w:val="00492D2D"/>
    <w:rsid w:val="00492ED9"/>
    <w:rsid w:val="00496BD4"/>
    <w:rsid w:val="00496DE4"/>
    <w:rsid w:val="00496F8F"/>
    <w:rsid w:val="004A058F"/>
    <w:rsid w:val="004A08D9"/>
    <w:rsid w:val="004A1D20"/>
    <w:rsid w:val="004A3A5F"/>
    <w:rsid w:val="004A486D"/>
    <w:rsid w:val="004A61BC"/>
    <w:rsid w:val="004A7160"/>
    <w:rsid w:val="004A7E72"/>
    <w:rsid w:val="004B300D"/>
    <w:rsid w:val="004B5759"/>
    <w:rsid w:val="004B61BF"/>
    <w:rsid w:val="004C0FFD"/>
    <w:rsid w:val="004C138D"/>
    <w:rsid w:val="004C3196"/>
    <w:rsid w:val="004C31EC"/>
    <w:rsid w:val="004C3FF6"/>
    <w:rsid w:val="004C4A1E"/>
    <w:rsid w:val="004C7868"/>
    <w:rsid w:val="004D0EEA"/>
    <w:rsid w:val="004D14D6"/>
    <w:rsid w:val="004D463D"/>
    <w:rsid w:val="004D681C"/>
    <w:rsid w:val="004D6964"/>
    <w:rsid w:val="004E0078"/>
    <w:rsid w:val="004E0B0B"/>
    <w:rsid w:val="004E1770"/>
    <w:rsid w:val="004E5561"/>
    <w:rsid w:val="004E5988"/>
    <w:rsid w:val="004E6256"/>
    <w:rsid w:val="004E6D88"/>
    <w:rsid w:val="004E7323"/>
    <w:rsid w:val="004F19A1"/>
    <w:rsid w:val="004F337B"/>
    <w:rsid w:val="004F3D1E"/>
    <w:rsid w:val="004F563F"/>
    <w:rsid w:val="00502286"/>
    <w:rsid w:val="00502E75"/>
    <w:rsid w:val="00503FD0"/>
    <w:rsid w:val="005042E7"/>
    <w:rsid w:val="00504765"/>
    <w:rsid w:val="00504824"/>
    <w:rsid w:val="00504961"/>
    <w:rsid w:val="00510BBE"/>
    <w:rsid w:val="00511D62"/>
    <w:rsid w:val="00513E0B"/>
    <w:rsid w:val="00515FB3"/>
    <w:rsid w:val="005169E8"/>
    <w:rsid w:val="0051753B"/>
    <w:rsid w:val="005207C0"/>
    <w:rsid w:val="00524AC9"/>
    <w:rsid w:val="00524C9E"/>
    <w:rsid w:val="0052575D"/>
    <w:rsid w:val="005258EF"/>
    <w:rsid w:val="00530075"/>
    <w:rsid w:val="005309BE"/>
    <w:rsid w:val="00532231"/>
    <w:rsid w:val="00533BCD"/>
    <w:rsid w:val="00534735"/>
    <w:rsid w:val="00535DC2"/>
    <w:rsid w:val="005367F7"/>
    <w:rsid w:val="0054379D"/>
    <w:rsid w:val="00547483"/>
    <w:rsid w:val="00547484"/>
    <w:rsid w:val="005476D5"/>
    <w:rsid w:val="0054784E"/>
    <w:rsid w:val="00551DE8"/>
    <w:rsid w:val="00552627"/>
    <w:rsid w:val="00553607"/>
    <w:rsid w:val="00555A42"/>
    <w:rsid w:val="0055760B"/>
    <w:rsid w:val="0055799D"/>
    <w:rsid w:val="00561B12"/>
    <w:rsid w:val="0056337C"/>
    <w:rsid w:val="00566416"/>
    <w:rsid w:val="0056683D"/>
    <w:rsid w:val="00570B9A"/>
    <w:rsid w:val="0057343D"/>
    <w:rsid w:val="00573C55"/>
    <w:rsid w:val="00575834"/>
    <w:rsid w:val="0057674C"/>
    <w:rsid w:val="005769DB"/>
    <w:rsid w:val="00577502"/>
    <w:rsid w:val="00580CD6"/>
    <w:rsid w:val="00581110"/>
    <w:rsid w:val="005817BE"/>
    <w:rsid w:val="00582BD4"/>
    <w:rsid w:val="0058336F"/>
    <w:rsid w:val="005918E8"/>
    <w:rsid w:val="00591BFE"/>
    <w:rsid w:val="00593A6F"/>
    <w:rsid w:val="005962BB"/>
    <w:rsid w:val="0059691E"/>
    <w:rsid w:val="005A149F"/>
    <w:rsid w:val="005A267B"/>
    <w:rsid w:val="005A3C48"/>
    <w:rsid w:val="005B20CC"/>
    <w:rsid w:val="005B2148"/>
    <w:rsid w:val="005B58DD"/>
    <w:rsid w:val="005B6276"/>
    <w:rsid w:val="005B7815"/>
    <w:rsid w:val="005B7B5E"/>
    <w:rsid w:val="005C01CA"/>
    <w:rsid w:val="005C2B7A"/>
    <w:rsid w:val="005C6CDC"/>
    <w:rsid w:val="005D04F5"/>
    <w:rsid w:val="005D1929"/>
    <w:rsid w:val="005D1CA7"/>
    <w:rsid w:val="005D23EE"/>
    <w:rsid w:val="005D3683"/>
    <w:rsid w:val="005D44E7"/>
    <w:rsid w:val="005D4F25"/>
    <w:rsid w:val="005D6130"/>
    <w:rsid w:val="005D667E"/>
    <w:rsid w:val="005D7073"/>
    <w:rsid w:val="005D71A9"/>
    <w:rsid w:val="005D7585"/>
    <w:rsid w:val="005E2AA5"/>
    <w:rsid w:val="005E3465"/>
    <w:rsid w:val="005E3A81"/>
    <w:rsid w:val="005E3B93"/>
    <w:rsid w:val="005E41D6"/>
    <w:rsid w:val="005E42AB"/>
    <w:rsid w:val="005E5A0A"/>
    <w:rsid w:val="005E5C3B"/>
    <w:rsid w:val="005E64C1"/>
    <w:rsid w:val="005E7677"/>
    <w:rsid w:val="005E7DD9"/>
    <w:rsid w:val="005F0395"/>
    <w:rsid w:val="005F041A"/>
    <w:rsid w:val="005F1CF3"/>
    <w:rsid w:val="005F3293"/>
    <w:rsid w:val="005F35D5"/>
    <w:rsid w:val="005F60DF"/>
    <w:rsid w:val="00600233"/>
    <w:rsid w:val="0060114E"/>
    <w:rsid w:val="0060115F"/>
    <w:rsid w:val="0060178A"/>
    <w:rsid w:val="00602AB4"/>
    <w:rsid w:val="00605E19"/>
    <w:rsid w:val="00605E37"/>
    <w:rsid w:val="00607346"/>
    <w:rsid w:val="006105EF"/>
    <w:rsid w:val="00611C03"/>
    <w:rsid w:val="006125EE"/>
    <w:rsid w:val="00612FA6"/>
    <w:rsid w:val="0061434D"/>
    <w:rsid w:val="00614EAC"/>
    <w:rsid w:val="0061544F"/>
    <w:rsid w:val="00615A16"/>
    <w:rsid w:val="00615DEB"/>
    <w:rsid w:val="00616FF8"/>
    <w:rsid w:val="00617B39"/>
    <w:rsid w:val="00620EC6"/>
    <w:rsid w:val="00621066"/>
    <w:rsid w:val="00621113"/>
    <w:rsid w:val="006213DD"/>
    <w:rsid w:val="0062152B"/>
    <w:rsid w:val="006216B8"/>
    <w:rsid w:val="00623939"/>
    <w:rsid w:val="00623C0A"/>
    <w:rsid w:val="00625E12"/>
    <w:rsid w:val="00625E17"/>
    <w:rsid w:val="00626138"/>
    <w:rsid w:val="0062636D"/>
    <w:rsid w:val="006269ED"/>
    <w:rsid w:val="006302C9"/>
    <w:rsid w:val="00631F20"/>
    <w:rsid w:val="00633504"/>
    <w:rsid w:val="0063379C"/>
    <w:rsid w:val="006348AF"/>
    <w:rsid w:val="006360CF"/>
    <w:rsid w:val="00636D69"/>
    <w:rsid w:val="00636EA2"/>
    <w:rsid w:val="0063759C"/>
    <w:rsid w:val="00642A45"/>
    <w:rsid w:val="00642B73"/>
    <w:rsid w:val="00644384"/>
    <w:rsid w:val="0064622D"/>
    <w:rsid w:val="0064747B"/>
    <w:rsid w:val="0064777A"/>
    <w:rsid w:val="006477CF"/>
    <w:rsid w:val="006527A4"/>
    <w:rsid w:val="006557A5"/>
    <w:rsid w:val="00655ECC"/>
    <w:rsid w:val="0065773E"/>
    <w:rsid w:val="00660101"/>
    <w:rsid w:val="0066098F"/>
    <w:rsid w:val="0066113E"/>
    <w:rsid w:val="006620A3"/>
    <w:rsid w:val="0066230B"/>
    <w:rsid w:val="00662B3B"/>
    <w:rsid w:val="006631E0"/>
    <w:rsid w:val="00663FAE"/>
    <w:rsid w:val="006666D5"/>
    <w:rsid w:val="00666B5D"/>
    <w:rsid w:val="00666EB3"/>
    <w:rsid w:val="00667BF5"/>
    <w:rsid w:val="0067371D"/>
    <w:rsid w:val="00673CB1"/>
    <w:rsid w:val="006744B2"/>
    <w:rsid w:val="00674FC9"/>
    <w:rsid w:val="006753AD"/>
    <w:rsid w:val="00676243"/>
    <w:rsid w:val="00680B08"/>
    <w:rsid w:val="00682222"/>
    <w:rsid w:val="006837C6"/>
    <w:rsid w:val="00683AAE"/>
    <w:rsid w:val="0068436B"/>
    <w:rsid w:val="00690FC3"/>
    <w:rsid w:val="00691B4E"/>
    <w:rsid w:val="0069218C"/>
    <w:rsid w:val="006943C3"/>
    <w:rsid w:val="00695AD0"/>
    <w:rsid w:val="00695D89"/>
    <w:rsid w:val="006969F3"/>
    <w:rsid w:val="006A0148"/>
    <w:rsid w:val="006A0481"/>
    <w:rsid w:val="006A295E"/>
    <w:rsid w:val="006A323D"/>
    <w:rsid w:val="006A77FA"/>
    <w:rsid w:val="006B0460"/>
    <w:rsid w:val="006B0A8E"/>
    <w:rsid w:val="006B2E52"/>
    <w:rsid w:val="006B5C8B"/>
    <w:rsid w:val="006B6A1B"/>
    <w:rsid w:val="006B6B15"/>
    <w:rsid w:val="006B6D2A"/>
    <w:rsid w:val="006B6D3D"/>
    <w:rsid w:val="006C0BC9"/>
    <w:rsid w:val="006C260C"/>
    <w:rsid w:val="006C3F61"/>
    <w:rsid w:val="006C4E32"/>
    <w:rsid w:val="006C6770"/>
    <w:rsid w:val="006D168B"/>
    <w:rsid w:val="006D1DF8"/>
    <w:rsid w:val="006D3C33"/>
    <w:rsid w:val="006D4184"/>
    <w:rsid w:val="006D43AF"/>
    <w:rsid w:val="006D4B03"/>
    <w:rsid w:val="006D5DD9"/>
    <w:rsid w:val="006E099C"/>
    <w:rsid w:val="006E0A6A"/>
    <w:rsid w:val="006E2CAE"/>
    <w:rsid w:val="006E2FCD"/>
    <w:rsid w:val="006E4957"/>
    <w:rsid w:val="006E58E7"/>
    <w:rsid w:val="006E59C0"/>
    <w:rsid w:val="006E5E30"/>
    <w:rsid w:val="006E6F35"/>
    <w:rsid w:val="006F3C24"/>
    <w:rsid w:val="006F4366"/>
    <w:rsid w:val="00700CFB"/>
    <w:rsid w:val="007037C0"/>
    <w:rsid w:val="00704814"/>
    <w:rsid w:val="00705A8C"/>
    <w:rsid w:val="007075D4"/>
    <w:rsid w:val="00711A2A"/>
    <w:rsid w:val="007125F1"/>
    <w:rsid w:val="00712AF5"/>
    <w:rsid w:val="0071346A"/>
    <w:rsid w:val="007141D5"/>
    <w:rsid w:val="00716878"/>
    <w:rsid w:val="00720475"/>
    <w:rsid w:val="00721ADD"/>
    <w:rsid w:val="00723030"/>
    <w:rsid w:val="00724989"/>
    <w:rsid w:val="00731338"/>
    <w:rsid w:val="00732680"/>
    <w:rsid w:val="00732D92"/>
    <w:rsid w:val="00734190"/>
    <w:rsid w:val="00735460"/>
    <w:rsid w:val="00735731"/>
    <w:rsid w:val="00736E33"/>
    <w:rsid w:val="00737DCB"/>
    <w:rsid w:val="00740586"/>
    <w:rsid w:val="00742C05"/>
    <w:rsid w:val="0074377A"/>
    <w:rsid w:val="00751023"/>
    <w:rsid w:val="007510D3"/>
    <w:rsid w:val="0075228F"/>
    <w:rsid w:val="0075349D"/>
    <w:rsid w:val="00753E22"/>
    <w:rsid w:val="007567C7"/>
    <w:rsid w:val="00756FEE"/>
    <w:rsid w:val="007605BF"/>
    <w:rsid w:val="0076315F"/>
    <w:rsid w:val="00764723"/>
    <w:rsid w:val="00764FE2"/>
    <w:rsid w:val="00767E9E"/>
    <w:rsid w:val="00770DB9"/>
    <w:rsid w:val="0077144E"/>
    <w:rsid w:val="007729C1"/>
    <w:rsid w:val="0077300E"/>
    <w:rsid w:val="00773F94"/>
    <w:rsid w:val="007743D0"/>
    <w:rsid w:val="0077564C"/>
    <w:rsid w:val="0077610C"/>
    <w:rsid w:val="00777038"/>
    <w:rsid w:val="00780192"/>
    <w:rsid w:val="0078168F"/>
    <w:rsid w:val="00782568"/>
    <w:rsid w:val="00783E54"/>
    <w:rsid w:val="00784164"/>
    <w:rsid w:val="00784F79"/>
    <w:rsid w:val="007872BA"/>
    <w:rsid w:val="00787C6D"/>
    <w:rsid w:val="00790B72"/>
    <w:rsid w:val="00790E6D"/>
    <w:rsid w:val="00791FB1"/>
    <w:rsid w:val="007924CB"/>
    <w:rsid w:val="007925AB"/>
    <w:rsid w:val="00792B7F"/>
    <w:rsid w:val="0079364A"/>
    <w:rsid w:val="007945BD"/>
    <w:rsid w:val="00794A0D"/>
    <w:rsid w:val="0079605D"/>
    <w:rsid w:val="007964D6"/>
    <w:rsid w:val="0079700E"/>
    <w:rsid w:val="007A04C0"/>
    <w:rsid w:val="007A1107"/>
    <w:rsid w:val="007A5465"/>
    <w:rsid w:val="007A5AAE"/>
    <w:rsid w:val="007A63B8"/>
    <w:rsid w:val="007A7866"/>
    <w:rsid w:val="007A7EA2"/>
    <w:rsid w:val="007B1624"/>
    <w:rsid w:val="007B25BF"/>
    <w:rsid w:val="007B45E7"/>
    <w:rsid w:val="007B565A"/>
    <w:rsid w:val="007B61D0"/>
    <w:rsid w:val="007B632C"/>
    <w:rsid w:val="007B7716"/>
    <w:rsid w:val="007C6B8A"/>
    <w:rsid w:val="007C7E6E"/>
    <w:rsid w:val="007D1174"/>
    <w:rsid w:val="007D1C73"/>
    <w:rsid w:val="007D3DDE"/>
    <w:rsid w:val="007E1CC7"/>
    <w:rsid w:val="007E49D5"/>
    <w:rsid w:val="007E5513"/>
    <w:rsid w:val="007F1C24"/>
    <w:rsid w:val="007F3724"/>
    <w:rsid w:val="007F3F86"/>
    <w:rsid w:val="007F532A"/>
    <w:rsid w:val="007F6A66"/>
    <w:rsid w:val="007F793B"/>
    <w:rsid w:val="008002FC"/>
    <w:rsid w:val="00802957"/>
    <w:rsid w:val="00804486"/>
    <w:rsid w:val="0080537C"/>
    <w:rsid w:val="008055CB"/>
    <w:rsid w:val="00805E0D"/>
    <w:rsid w:val="008062F1"/>
    <w:rsid w:val="0080682A"/>
    <w:rsid w:val="0081274B"/>
    <w:rsid w:val="008162AD"/>
    <w:rsid w:val="00820397"/>
    <w:rsid w:val="00821A71"/>
    <w:rsid w:val="00822843"/>
    <w:rsid w:val="00822B94"/>
    <w:rsid w:val="00824AED"/>
    <w:rsid w:val="00825530"/>
    <w:rsid w:val="0082568B"/>
    <w:rsid w:val="008258A6"/>
    <w:rsid w:val="0082629E"/>
    <w:rsid w:val="008264C6"/>
    <w:rsid w:val="00826F22"/>
    <w:rsid w:val="00827240"/>
    <w:rsid w:val="00827905"/>
    <w:rsid w:val="00830166"/>
    <w:rsid w:val="0083417B"/>
    <w:rsid w:val="0083477F"/>
    <w:rsid w:val="0083515B"/>
    <w:rsid w:val="00835DDC"/>
    <w:rsid w:val="008362A6"/>
    <w:rsid w:val="0084121F"/>
    <w:rsid w:val="00841ED7"/>
    <w:rsid w:val="00843D43"/>
    <w:rsid w:val="0084667C"/>
    <w:rsid w:val="0084767B"/>
    <w:rsid w:val="00847B20"/>
    <w:rsid w:val="00851DB0"/>
    <w:rsid w:val="00853456"/>
    <w:rsid w:val="00853BA6"/>
    <w:rsid w:val="00860FB7"/>
    <w:rsid w:val="008610E3"/>
    <w:rsid w:val="008617BE"/>
    <w:rsid w:val="00867120"/>
    <w:rsid w:val="00870561"/>
    <w:rsid w:val="008757B1"/>
    <w:rsid w:val="00875E5A"/>
    <w:rsid w:val="00876CAB"/>
    <w:rsid w:val="00877134"/>
    <w:rsid w:val="00877596"/>
    <w:rsid w:val="00880707"/>
    <w:rsid w:val="008837B4"/>
    <w:rsid w:val="008846FE"/>
    <w:rsid w:val="00887706"/>
    <w:rsid w:val="00887AAF"/>
    <w:rsid w:val="00890508"/>
    <w:rsid w:val="00892218"/>
    <w:rsid w:val="0089248D"/>
    <w:rsid w:val="00894B5C"/>
    <w:rsid w:val="00895709"/>
    <w:rsid w:val="00896534"/>
    <w:rsid w:val="00896F78"/>
    <w:rsid w:val="00897483"/>
    <w:rsid w:val="008974B6"/>
    <w:rsid w:val="008A095D"/>
    <w:rsid w:val="008A11E9"/>
    <w:rsid w:val="008A1A34"/>
    <w:rsid w:val="008A3747"/>
    <w:rsid w:val="008A507C"/>
    <w:rsid w:val="008A59BE"/>
    <w:rsid w:val="008A5B90"/>
    <w:rsid w:val="008B02C8"/>
    <w:rsid w:val="008B0AFA"/>
    <w:rsid w:val="008B5053"/>
    <w:rsid w:val="008B58F8"/>
    <w:rsid w:val="008C1480"/>
    <w:rsid w:val="008C28AA"/>
    <w:rsid w:val="008C4586"/>
    <w:rsid w:val="008C5975"/>
    <w:rsid w:val="008C6CF9"/>
    <w:rsid w:val="008D169D"/>
    <w:rsid w:val="008D1DC3"/>
    <w:rsid w:val="008D1E09"/>
    <w:rsid w:val="008D552E"/>
    <w:rsid w:val="008D61EC"/>
    <w:rsid w:val="008D6372"/>
    <w:rsid w:val="008D6988"/>
    <w:rsid w:val="008D777F"/>
    <w:rsid w:val="008D7F56"/>
    <w:rsid w:val="008E35B6"/>
    <w:rsid w:val="008E4378"/>
    <w:rsid w:val="008E5026"/>
    <w:rsid w:val="008E5611"/>
    <w:rsid w:val="008E749D"/>
    <w:rsid w:val="008E7EE7"/>
    <w:rsid w:val="008F10A2"/>
    <w:rsid w:val="008F198F"/>
    <w:rsid w:val="008F2D12"/>
    <w:rsid w:val="008F51DB"/>
    <w:rsid w:val="008F5AB4"/>
    <w:rsid w:val="008F5B92"/>
    <w:rsid w:val="008F6876"/>
    <w:rsid w:val="008F6AC5"/>
    <w:rsid w:val="008F7634"/>
    <w:rsid w:val="0090022E"/>
    <w:rsid w:val="00900CA4"/>
    <w:rsid w:val="00902239"/>
    <w:rsid w:val="0090224E"/>
    <w:rsid w:val="009027A2"/>
    <w:rsid w:val="0090291D"/>
    <w:rsid w:val="0090393E"/>
    <w:rsid w:val="0090413C"/>
    <w:rsid w:val="009057FB"/>
    <w:rsid w:val="00907288"/>
    <w:rsid w:val="0090750D"/>
    <w:rsid w:val="009078B6"/>
    <w:rsid w:val="00907B13"/>
    <w:rsid w:val="009102C7"/>
    <w:rsid w:val="009106AF"/>
    <w:rsid w:val="00911B8A"/>
    <w:rsid w:val="00913296"/>
    <w:rsid w:val="009135AE"/>
    <w:rsid w:val="009138A6"/>
    <w:rsid w:val="00916795"/>
    <w:rsid w:val="00916EB2"/>
    <w:rsid w:val="0092426B"/>
    <w:rsid w:val="009250A2"/>
    <w:rsid w:val="009252D2"/>
    <w:rsid w:val="00925CC0"/>
    <w:rsid w:val="00926981"/>
    <w:rsid w:val="00930A66"/>
    <w:rsid w:val="009325B5"/>
    <w:rsid w:val="00933ED7"/>
    <w:rsid w:val="00934165"/>
    <w:rsid w:val="009346C1"/>
    <w:rsid w:val="009347DD"/>
    <w:rsid w:val="00936D05"/>
    <w:rsid w:val="009408DB"/>
    <w:rsid w:val="00941E24"/>
    <w:rsid w:val="0094327D"/>
    <w:rsid w:val="009432DC"/>
    <w:rsid w:val="0094334B"/>
    <w:rsid w:val="00943D0D"/>
    <w:rsid w:val="009440EE"/>
    <w:rsid w:val="00945A6E"/>
    <w:rsid w:val="00946111"/>
    <w:rsid w:val="00946491"/>
    <w:rsid w:val="0094669A"/>
    <w:rsid w:val="00947594"/>
    <w:rsid w:val="00950B16"/>
    <w:rsid w:val="0095555C"/>
    <w:rsid w:val="00955AE7"/>
    <w:rsid w:val="00955C84"/>
    <w:rsid w:val="009566F3"/>
    <w:rsid w:val="00956E09"/>
    <w:rsid w:val="00961219"/>
    <w:rsid w:val="009613BA"/>
    <w:rsid w:val="0096359C"/>
    <w:rsid w:val="00964555"/>
    <w:rsid w:val="009662E5"/>
    <w:rsid w:val="00967521"/>
    <w:rsid w:val="009719F8"/>
    <w:rsid w:val="00971AD0"/>
    <w:rsid w:val="009722EE"/>
    <w:rsid w:val="00973BE0"/>
    <w:rsid w:val="00975651"/>
    <w:rsid w:val="00977518"/>
    <w:rsid w:val="009800F6"/>
    <w:rsid w:val="009806BC"/>
    <w:rsid w:val="0098171C"/>
    <w:rsid w:val="00981EB1"/>
    <w:rsid w:val="0098697B"/>
    <w:rsid w:val="009877AE"/>
    <w:rsid w:val="00987820"/>
    <w:rsid w:val="00987AE1"/>
    <w:rsid w:val="00993EFF"/>
    <w:rsid w:val="00994A0C"/>
    <w:rsid w:val="00996728"/>
    <w:rsid w:val="00997EB1"/>
    <w:rsid w:val="009A0FE6"/>
    <w:rsid w:val="009A2306"/>
    <w:rsid w:val="009A2B19"/>
    <w:rsid w:val="009A4CF2"/>
    <w:rsid w:val="009A51A1"/>
    <w:rsid w:val="009A5E2F"/>
    <w:rsid w:val="009A60F4"/>
    <w:rsid w:val="009A673F"/>
    <w:rsid w:val="009A6EB2"/>
    <w:rsid w:val="009B0B72"/>
    <w:rsid w:val="009B3FC9"/>
    <w:rsid w:val="009B5827"/>
    <w:rsid w:val="009B68A2"/>
    <w:rsid w:val="009B7CEE"/>
    <w:rsid w:val="009C06A7"/>
    <w:rsid w:val="009C0CAB"/>
    <w:rsid w:val="009C22B8"/>
    <w:rsid w:val="009C23E5"/>
    <w:rsid w:val="009C45AC"/>
    <w:rsid w:val="009C4683"/>
    <w:rsid w:val="009C64FF"/>
    <w:rsid w:val="009D0618"/>
    <w:rsid w:val="009D2FFA"/>
    <w:rsid w:val="009D3451"/>
    <w:rsid w:val="009D5041"/>
    <w:rsid w:val="009D505B"/>
    <w:rsid w:val="009D6041"/>
    <w:rsid w:val="009D6CD5"/>
    <w:rsid w:val="009D74F7"/>
    <w:rsid w:val="009E4626"/>
    <w:rsid w:val="009E552E"/>
    <w:rsid w:val="009F1F12"/>
    <w:rsid w:val="009F40BB"/>
    <w:rsid w:val="009F4E14"/>
    <w:rsid w:val="00A00692"/>
    <w:rsid w:val="00A00A29"/>
    <w:rsid w:val="00A03846"/>
    <w:rsid w:val="00A060E1"/>
    <w:rsid w:val="00A060EA"/>
    <w:rsid w:val="00A06D26"/>
    <w:rsid w:val="00A078D9"/>
    <w:rsid w:val="00A11422"/>
    <w:rsid w:val="00A114D2"/>
    <w:rsid w:val="00A1307F"/>
    <w:rsid w:val="00A13979"/>
    <w:rsid w:val="00A15554"/>
    <w:rsid w:val="00A17CF6"/>
    <w:rsid w:val="00A17D4A"/>
    <w:rsid w:val="00A20258"/>
    <w:rsid w:val="00A20899"/>
    <w:rsid w:val="00A235B0"/>
    <w:rsid w:val="00A23E27"/>
    <w:rsid w:val="00A25460"/>
    <w:rsid w:val="00A3120D"/>
    <w:rsid w:val="00A3124E"/>
    <w:rsid w:val="00A3213D"/>
    <w:rsid w:val="00A40649"/>
    <w:rsid w:val="00A4133D"/>
    <w:rsid w:val="00A42089"/>
    <w:rsid w:val="00A42856"/>
    <w:rsid w:val="00A4464E"/>
    <w:rsid w:val="00A45F06"/>
    <w:rsid w:val="00A460AC"/>
    <w:rsid w:val="00A50B8C"/>
    <w:rsid w:val="00A520AF"/>
    <w:rsid w:val="00A52207"/>
    <w:rsid w:val="00A5515C"/>
    <w:rsid w:val="00A552DE"/>
    <w:rsid w:val="00A57B8B"/>
    <w:rsid w:val="00A634A2"/>
    <w:rsid w:val="00A64883"/>
    <w:rsid w:val="00A64E4D"/>
    <w:rsid w:val="00A707DB"/>
    <w:rsid w:val="00A70929"/>
    <w:rsid w:val="00A7103C"/>
    <w:rsid w:val="00A730AB"/>
    <w:rsid w:val="00A74326"/>
    <w:rsid w:val="00A75561"/>
    <w:rsid w:val="00A8087C"/>
    <w:rsid w:val="00A81AC9"/>
    <w:rsid w:val="00A82215"/>
    <w:rsid w:val="00A8429C"/>
    <w:rsid w:val="00A853C7"/>
    <w:rsid w:val="00A85F4E"/>
    <w:rsid w:val="00A87B4B"/>
    <w:rsid w:val="00A87BDA"/>
    <w:rsid w:val="00A90A58"/>
    <w:rsid w:val="00A90BAA"/>
    <w:rsid w:val="00A90CD5"/>
    <w:rsid w:val="00A9185A"/>
    <w:rsid w:val="00A929D1"/>
    <w:rsid w:val="00A92AA2"/>
    <w:rsid w:val="00A93E26"/>
    <w:rsid w:val="00A95D50"/>
    <w:rsid w:val="00A961E5"/>
    <w:rsid w:val="00A965B2"/>
    <w:rsid w:val="00A96D9E"/>
    <w:rsid w:val="00AA1592"/>
    <w:rsid w:val="00AA25B8"/>
    <w:rsid w:val="00AA342A"/>
    <w:rsid w:val="00AB006A"/>
    <w:rsid w:val="00AB0A1F"/>
    <w:rsid w:val="00AB1F8C"/>
    <w:rsid w:val="00AB2EB5"/>
    <w:rsid w:val="00AB658E"/>
    <w:rsid w:val="00AC0A47"/>
    <w:rsid w:val="00AC19DC"/>
    <w:rsid w:val="00AC44B0"/>
    <w:rsid w:val="00AC49D5"/>
    <w:rsid w:val="00AC5099"/>
    <w:rsid w:val="00AC75CF"/>
    <w:rsid w:val="00AC77AD"/>
    <w:rsid w:val="00AD0115"/>
    <w:rsid w:val="00AD0984"/>
    <w:rsid w:val="00AD1761"/>
    <w:rsid w:val="00AD2457"/>
    <w:rsid w:val="00AD5D1A"/>
    <w:rsid w:val="00AD607F"/>
    <w:rsid w:val="00AD7578"/>
    <w:rsid w:val="00AD7603"/>
    <w:rsid w:val="00AE228E"/>
    <w:rsid w:val="00AE33C6"/>
    <w:rsid w:val="00AE5C65"/>
    <w:rsid w:val="00AE62D4"/>
    <w:rsid w:val="00AE733E"/>
    <w:rsid w:val="00AE7D20"/>
    <w:rsid w:val="00AF0868"/>
    <w:rsid w:val="00AF133E"/>
    <w:rsid w:val="00AF1458"/>
    <w:rsid w:val="00AF2B21"/>
    <w:rsid w:val="00AF3C4A"/>
    <w:rsid w:val="00AF5932"/>
    <w:rsid w:val="00AF741A"/>
    <w:rsid w:val="00B03036"/>
    <w:rsid w:val="00B03876"/>
    <w:rsid w:val="00B04468"/>
    <w:rsid w:val="00B04FE7"/>
    <w:rsid w:val="00B05363"/>
    <w:rsid w:val="00B06FBF"/>
    <w:rsid w:val="00B07335"/>
    <w:rsid w:val="00B07B80"/>
    <w:rsid w:val="00B10A91"/>
    <w:rsid w:val="00B10B5D"/>
    <w:rsid w:val="00B10D11"/>
    <w:rsid w:val="00B129AA"/>
    <w:rsid w:val="00B13025"/>
    <w:rsid w:val="00B130F5"/>
    <w:rsid w:val="00B22182"/>
    <w:rsid w:val="00B228FB"/>
    <w:rsid w:val="00B22CA9"/>
    <w:rsid w:val="00B25A5C"/>
    <w:rsid w:val="00B27273"/>
    <w:rsid w:val="00B322D7"/>
    <w:rsid w:val="00B3237C"/>
    <w:rsid w:val="00B32AF3"/>
    <w:rsid w:val="00B34BB3"/>
    <w:rsid w:val="00B3575A"/>
    <w:rsid w:val="00B36130"/>
    <w:rsid w:val="00B421DE"/>
    <w:rsid w:val="00B4245E"/>
    <w:rsid w:val="00B42FEB"/>
    <w:rsid w:val="00B46062"/>
    <w:rsid w:val="00B507A6"/>
    <w:rsid w:val="00B52678"/>
    <w:rsid w:val="00B536D7"/>
    <w:rsid w:val="00B54F43"/>
    <w:rsid w:val="00B55466"/>
    <w:rsid w:val="00B5649C"/>
    <w:rsid w:val="00B57FCF"/>
    <w:rsid w:val="00B617B4"/>
    <w:rsid w:val="00B6320B"/>
    <w:rsid w:val="00B63624"/>
    <w:rsid w:val="00B64393"/>
    <w:rsid w:val="00B64499"/>
    <w:rsid w:val="00B672B8"/>
    <w:rsid w:val="00B7151D"/>
    <w:rsid w:val="00B7359D"/>
    <w:rsid w:val="00B7363C"/>
    <w:rsid w:val="00B7751E"/>
    <w:rsid w:val="00B81025"/>
    <w:rsid w:val="00B811CB"/>
    <w:rsid w:val="00B819B8"/>
    <w:rsid w:val="00B824F4"/>
    <w:rsid w:val="00B832ED"/>
    <w:rsid w:val="00B83C6D"/>
    <w:rsid w:val="00B84688"/>
    <w:rsid w:val="00B85705"/>
    <w:rsid w:val="00B90925"/>
    <w:rsid w:val="00B93949"/>
    <w:rsid w:val="00B948BE"/>
    <w:rsid w:val="00B96110"/>
    <w:rsid w:val="00B96D0F"/>
    <w:rsid w:val="00BA0EBA"/>
    <w:rsid w:val="00BA1682"/>
    <w:rsid w:val="00BA2C9A"/>
    <w:rsid w:val="00BA317D"/>
    <w:rsid w:val="00BA379E"/>
    <w:rsid w:val="00BA7CB7"/>
    <w:rsid w:val="00BA7F08"/>
    <w:rsid w:val="00BB0029"/>
    <w:rsid w:val="00BB01C4"/>
    <w:rsid w:val="00BB02AA"/>
    <w:rsid w:val="00BB14CF"/>
    <w:rsid w:val="00BB198B"/>
    <w:rsid w:val="00BB256F"/>
    <w:rsid w:val="00BB5854"/>
    <w:rsid w:val="00BB75E4"/>
    <w:rsid w:val="00BC14A0"/>
    <w:rsid w:val="00BC228C"/>
    <w:rsid w:val="00BC30D3"/>
    <w:rsid w:val="00BC50D8"/>
    <w:rsid w:val="00BC51A6"/>
    <w:rsid w:val="00BC67D0"/>
    <w:rsid w:val="00BC71ED"/>
    <w:rsid w:val="00BD0E39"/>
    <w:rsid w:val="00BD4FCE"/>
    <w:rsid w:val="00BD58A4"/>
    <w:rsid w:val="00BD5EC6"/>
    <w:rsid w:val="00BD61D2"/>
    <w:rsid w:val="00BD7FB7"/>
    <w:rsid w:val="00BE0A67"/>
    <w:rsid w:val="00BE0E43"/>
    <w:rsid w:val="00BE1AA8"/>
    <w:rsid w:val="00BE1C8C"/>
    <w:rsid w:val="00BE1F96"/>
    <w:rsid w:val="00BE2C39"/>
    <w:rsid w:val="00BE2F84"/>
    <w:rsid w:val="00BE3A9E"/>
    <w:rsid w:val="00BE3B58"/>
    <w:rsid w:val="00BE7777"/>
    <w:rsid w:val="00BF3452"/>
    <w:rsid w:val="00BF5DFC"/>
    <w:rsid w:val="00BF6D08"/>
    <w:rsid w:val="00C10DD4"/>
    <w:rsid w:val="00C10FE5"/>
    <w:rsid w:val="00C11AEE"/>
    <w:rsid w:val="00C137ED"/>
    <w:rsid w:val="00C14371"/>
    <w:rsid w:val="00C1793A"/>
    <w:rsid w:val="00C2014E"/>
    <w:rsid w:val="00C2097D"/>
    <w:rsid w:val="00C20C1C"/>
    <w:rsid w:val="00C23E9E"/>
    <w:rsid w:val="00C243FE"/>
    <w:rsid w:val="00C269DA"/>
    <w:rsid w:val="00C2701B"/>
    <w:rsid w:val="00C2720D"/>
    <w:rsid w:val="00C273B9"/>
    <w:rsid w:val="00C27F53"/>
    <w:rsid w:val="00C313C9"/>
    <w:rsid w:val="00C32A35"/>
    <w:rsid w:val="00C33351"/>
    <w:rsid w:val="00C3399C"/>
    <w:rsid w:val="00C34678"/>
    <w:rsid w:val="00C35C1C"/>
    <w:rsid w:val="00C3669A"/>
    <w:rsid w:val="00C40973"/>
    <w:rsid w:val="00C41CD0"/>
    <w:rsid w:val="00C438B2"/>
    <w:rsid w:val="00C4537E"/>
    <w:rsid w:val="00C454DF"/>
    <w:rsid w:val="00C455DE"/>
    <w:rsid w:val="00C46186"/>
    <w:rsid w:val="00C46253"/>
    <w:rsid w:val="00C47E38"/>
    <w:rsid w:val="00C500A3"/>
    <w:rsid w:val="00C50C83"/>
    <w:rsid w:val="00C51A7C"/>
    <w:rsid w:val="00C51C7A"/>
    <w:rsid w:val="00C53304"/>
    <w:rsid w:val="00C5338C"/>
    <w:rsid w:val="00C55685"/>
    <w:rsid w:val="00C55899"/>
    <w:rsid w:val="00C65125"/>
    <w:rsid w:val="00C67208"/>
    <w:rsid w:val="00C67774"/>
    <w:rsid w:val="00C67CC7"/>
    <w:rsid w:val="00C7096E"/>
    <w:rsid w:val="00C70AC2"/>
    <w:rsid w:val="00C70B4E"/>
    <w:rsid w:val="00C73152"/>
    <w:rsid w:val="00C74CE5"/>
    <w:rsid w:val="00C75F81"/>
    <w:rsid w:val="00C76818"/>
    <w:rsid w:val="00C84A53"/>
    <w:rsid w:val="00C87E37"/>
    <w:rsid w:val="00C901AD"/>
    <w:rsid w:val="00C90E99"/>
    <w:rsid w:val="00C916EB"/>
    <w:rsid w:val="00C92C33"/>
    <w:rsid w:val="00C92EBC"/>
    <w:rsid w:val="00C9343F"/>
    <w:rsid w:val="00C9368D"/>
    <w:rsid w:val="00C93EFA"/>
    <w:rsid w:val="00C943C4"/>
    <w:rsid w:val="00C94D6B"/>
    <w:rsid w:val="00C9536B"/>
    <w:rsid w:val="00C95B6F"/>
    <w:rsid w:val="00C973AC"/>
    <w:rsid w:val="00C973D3"/>
    <w:rsid w:val="00CA01E9"/>
    <w:rsid w:val="00CA4926"/>
    <w:rsid w:val="00CA5FB2"/>
    <w:rsid w:val="00CA6F44"/>
    <w:rsid w:val="00CA7061"/>
    <w:rsid w:val="00CB0E90"/>
    <w:rsid w:val="00CB1452"/>
    <w:rsid w:val="00CB2219"/>
    <w:rsid w:val="00CB5C1E"/>
    <w:rsid w:val="00CC1314"/>
    <w:rsid w:val="00CC38D6"/>
    <w:rsid w:val="00CC3D5E"/>
    <w:rsid w:val="00CC5366"/>
    <w:rsid w:val="00CC7DED"/>
    <w:rsid w:val="00CC7E17"/>
    <w:rsid w:val="00CD0259"/>
    <w:rsid w:val="00CD2952"/>
    <w:rsid w:val="00CD2FEA"/>
    <w:rsid w:val="00CD5E9D"/>
    <w:rsid w:val="00CD6B48"/>
    <w:rsid w:val="00CD739B"/>
    <w:rsid w:val="00CE0FFB"/>
    <w:rsid w:val="00CE1C48"/>
    <w:rsid w:val="00CE4A74"/>
    <w:rsid w:val="00CE6DEA"/>
    <w:rsid w:val="00CE728F"/>
    <w:rsid w:val="00CE7FDB"/>
    <w:rsid w:val="00CF009D"/>
    <w:rsid w:val="00CF05D0"/>
    <w:rsid w:val="00CF1357"/>
    <w:rsid w:val="00CF2B5B"/>
    <w:rsid w:val="00CF3F52"/>
    <w:rsid w:val="00CF5DA1"/>
    <w:rsid w:val="00CF6DAE"/>
    <w:rsid w:val="00CF7637"/>
    <w:rsid w:val="00D0191D"/>
    <w:rsid w:val="00D022AD"/>
    <w:rsid w:val="00D034F8"/>
    <w:rsid w:val="00D046B6"/>
    <w:rsid w:val="00D106AD"/>
    <w:rsid w:val="00D11D2F"/>
    <w:rsid w:val="00D130AF"/>
    <w:rsid w:val="00D13291"/>
    <w:rsid w:val="00D14CF7"/>
    <w:rsid w:val="00D16F37"/>
    <w:rsid w:val="00D173E1"/>
    <w:rsid w:val="00D17BAA"/>
    <w:rsid w:val="00D202A8"/>
    <w:rsid w:val="00D2149E"/>
    <w:rsid w:val="00D21B68"/>
    <w:rsid w:val="00D22FB2"/>
    <w:rsid w:val="00D237A9"/>
    <w:rsid w:val="00D2649B"/>
    <w:rsid w:val="00D279CB"/>
    <w:rsid w:val="00D27A5C"/>
    <w:rsid w:val="00D30051"/>
    <w:rsid w:val="00D316CB"/>
    <w:rsid w:val="00D31EB8"/>
    <w:rsid w:val="00D32D51"/>
    <w:rsid w:val="00D32ECC"/>
    <w:rsid w:val="00D33A52"/>
    <w:rsid w:val="00D33E21"/>
    <w:rsid w:val="00D35F3C"/>
    <w:rsid w:val="00D3628D"/>
    <w:rsid w:val="00D36574"/>
    <w:rsid w:val="00D42454"/>
    <w:rsid w:val="00D42D81"/>
    <w:rsid w:val="00D43D3B"/>
    <w:rsid w:val="00D44316"/>
    <w:rsid w:val="00D45C2C"/>
    <w:rsid w:val="00D4740E"/>
    <w:rsid w:val="00D55730"/>
    <w:rsid w:val="00D6233D"/>
    <w:rsid w:val="00D62B85"/>
    <w:rsid w:val="00D62CF1"/>
    <w:rsid w:val="00D64EA7"/>
    <w:rsid w:val="00D66D05"/>
    <w:rsid w:val="00D67B15"/>
    <w:rsid w:val="00D716AB"/>
    <w:rsid w:val="00D73632"/>
    <w:rsid w:val="00D736AD"/>
    <w:rsid w:val="00D7597F"/>
    <w:rsid w:val="00D7623F"/>
    <w:rsid w:val="00D80B86"/>
    <w:rsid w:val="00D810FE"/>
    <w:rsid w:val="00D828C5"/>
    <w:rsid w:val="00D843AB"/>
    <w:rsid w:val="00D8726D"/>
    <w:rsid w:val="00D87A1D"/>
    <w:rsid w:val="00D90261"/>
    <w:rsid w:val="00D91B61"/>
    <w:rsid w:val="00D91D2C"/>
    <w:rsid w:val="00D955D4"/>
    <w:rsid w:val="00D959A2"/>
    <w:rsid w:val="00D96212"/>
    <w:rsid w:val="00D96E3E"/>
    <w:rsid w:val="00DA1D23"/>
    <w:rsid w:val="00DA1E9C"/>
    <w:rsid w:val="00DA289B"/>
    <w:rsid w:val="00DA421F"/>
    <w:rsid w:val="00DA56B1"/>
    <w:rsid w:val="00DA6D3F"/>
    <w:rsid w:val="00DA702A"/>
    <w:rsid w:val="00DA74D9"/>
    <w:rsid w:val="00DA7BE8"/>
    <w:rsid w:val="00DA7DC0"/>
    <w:rsid w:val="00DB02A5"/>
    <w:rsid w:val="00DB11F0"/>
    <w:rsid w:val="00DB1704"/>
    <w:rsid w:val="00DB251B"/>
    <w:rsid w:val="00DB3F72"/>
    <w:rsid w:val="00DB4578"/>
    <w:rsid w:val="00DB4AC5"/>
    <w:rsid w:val="00DB4EBA"/>
    <w:rsid w:val="00DB6F68"/>
    <w:rsid w:val="00DC12B8"/>
    <w:rsid w:val="00DC2CDE"/>
    <w:rsid w:val="00DC3049"/>
    <w:rsid w:val="00DC52A3"/>
    <w:rsid w:val="00DC5F1B"/>
    <w:rsid w:val="00DC5FCC"/>
    <w:rsid w:val="00DC67DC"/>
    <w:rsid w:val="00DC7F1A"/>
    <w:rsid w:val="00DD02F6"/>
    <w:rsid w:val="00DD032B"/>
    <w:rsid w:val="00DD1693"/>
    <w:rsid w:val="00DD2F92"/>
    <w:rsid w:val="00DD30CB"/>
    <w:rsid w:val="00DD3264"/>
    <w:rsid w:val="00DD33D6"/>
    <w:rsid w:val="00DD354A"/>
    <w:rsid w:val="00DD541C"/>
    <w:rsid w:val="00DD7A12"/>
    <w:rsid w:val="00DD7C20"/>
    <w:rsid w:val="00DE092D"/>
    <w:rsid w:val="00DE42B3"/>
    <w:rsid w:val="00DF1BEF"/>
    <w:rsid w:val="00DF1EC0"/>
    <w:rsid w:val="00DF21D1"/>
    <w:rsid w:val="00DF2E15"/>
    <w:rsid w:val="00DF3EA4"/>
    <w:rsid w:val="00E05965"/>
    <w:rsid w:val="00E0775F"/>
    <w:rsid w:val="00E07EB2"/>
    <w:rsid w:val="00E07F89"/>
    <w:rsid w:val="00E102FD"/>
    <w:rsid w:val="00E11041"/>
    <w:rsid w:val="00E114C8"/>
    <w:rsid w:val="00E13958"/>
    <w:rsid w:val="00E14CDA"/>
    <w:rsid w:val="00E14FC8"/>
    <w:rsid w:val="00E157E6"/>
    <w:rsid w:val="00E1625A"/>
    <w:rsid w:val="00E164CF"/>
    <w:rsid w:val="00E17AAB"/>
    <w:rsid w:val="00E20797"/>
    <w:rsid w:val="00E211BE"/>
    <w:rsid w:val="00E21258"/>
    <w:rsid w:val="00E24CCD"/>
    <w:rsid w:val="00E25807"/>
    <w:rsid w:val="00E2583C"/>
    <w:rsid w:val="00E25BBE"/>
    <w:rsid w:val="00E26FE6"/>
    <w:rsid w:val="00E270E0"/>
    <w:rsid w:val="00E32AAA"/>
    <w:rsid w:val="00E33E36"/>
    <w:rsid w:val="00E3577E"/>
    <w:rsid w:val="00E37025"/>
    <w:rsid w:val="00E37A88"/>
    <w:rsid w:val="00E40851"/>
    <w:rsid w:val="00E41183"/>
    <w:rsid w:val="00E4206A"/>
    <w:rsid w:val="00E42671"/>
    <w:rsid w:val="00E457C7"/>
    <w:rsid w:val="00E45CF2"/>
    <w:rsid w:val="00E51470"/>
    <w:rsid w:val="00E54D99"/>
    <w:rsid w:val="00E55077"/>
    <w:rsid w:val="00E5563E"/>
    <w:rsid w:val="00E56CE2"/>
    <w:rsid w:val="00E60BA9"/>
    <w:rsid w:val="00E60E31"/>
    <w:rsid w:val="00E611C5"/>
    <w:rsid w:val="00E61998"/>
    <w:rsid w:val="00E628C0"/>
    <w:rsid w:val="00E62E76"/>
    <w:rsid w:val="00E63E69"/>
    <w:rsid w:val="00E649C0"/>
    <w:rsid w:val="00E64FF5"/>
    <w:rsid w:val="00E65596"/>
    <w:rsid w:val="00E66AD0"/>
    <w:rsid w:val="00E6705D"/>
    <w:rsid w:val="00E70FC8"/>
    <w:rsid w:val="00E71737"/>
    <w:rsid w:val="00E73D14"/>
    <w:rsid w:val="00E7585A"/>
    <w:rsid w:val="00E77516"/>
    <w:rsid w:val="00E80E94"/>
    <w:rsid w:val="00E812A2"/>
    <w:rsid w:val="00E8174A"/>
    <w:rsid w:val="00E826A5"/>
    <w:rsid w:val="00E82BF1"/>
    <w:rsid w:val="00E82DF3"/>
    <w:rsid w:val="00E83278"/>
    <w:rsid w:val="00E8343B"/>
    <w:rsid w:val="00E846A6"/>
    <w:rsid w:val="00E84B39"/>
    <w:rsid w:val="00E860FF"/>
    <w:rsid w:val="00E86D4E"/>
    <w:rsid w:val="00E90711"/>
    <w:rsid w:val="00E919AA"/>
    <w:rsid w:val="00E945F8"/>
    <w:rsid w:val="00E947E8"/>
    <w:rsid w:val="00E94C1D"/>
    <w:rsid w:val="00E9574B"/>
    <w:rsid w:val="00E96FBC"/>
    <w:rsid w:val="00E976AC"/>
    <w:rsid w:val="00EA0F35"/>
    <w:rsid w:val="00EA1095"/>
    <w:rsid w:val="00EA17A7"/>
    <w:rsid w:val="00EA46DD"/>
    <w:rsid w:val="00EA499C"/>
    <w:rsid w:val="00EA5512"/>
    <w:rsid w:val="00EA69F1"/>
    <w:rsid w:val="00EB081A"/>
    <w:rsid w:val="00EB4022"/>
    <w:rsid w:val="00EB5440"/>
    <w:rsid w:val="00EB5CB8"/>
    <w:rsid w:val="00EC0E03"/>
    <w:rsid w:val="00EC1C87"/>
    <w:rsid w:val="00EC28BE"/>
    <w:rsid w:val="00EC2920"/>
    <w:rsid w:val="00EC3A13"/>
    <w:rsid w:val="00EC59DC"/>
    <w:rsid w:val="00EC5B20"/>
    <w:rsid w:val="00EC741C"/>
    <w:rsid w:val="00EC7B18"/>
    <w:rsid w:val="00ED0B70"/>
    <w:rsid w:val="00ED2FCE"/>
    <w:rsid w:val="00ED458C"/>
    <w:rsid w:val="00ED4E7B"/>
    <w:rsid w:val="00ED550C"/>
    <w:rsid w:val="00ED5DDD"/>
    <w:rsid w:val="00EE030D"/>
    <w:rsid w:val="00EE19F2"/>
    <w:rsid w:val="00EE2C36"/>
    <w:rsid w:val="00EE449D"/>
    <w:rsid w:val="00EE4D7F"/>
    <w:rsid w:val="00EE7766"/>
    <w:rsid w:val="00EE77DB"/>
    <w:rsid w:val="00EE77FB"/>
    <w:rsid w:val="00EF0577"/>
    <w:rsid w:val="00EF292A"/>
    <w:rsid w:val="00EF3AE5"/>
    <w:rsid w:val="00EF45A8"/>
    <w:rsid w:val="00EF76B4"/>
    <w:rsid w:val="00EF7AD1"/>
    <w:rsid w:val="00F025A7"/>
    <w:rsid w:val="00F02CAA"/>
    <w:rsid w:val="00F03EBD"/>
    <w:rsid w:val="00F05F85"/>
    <w:rsid w:val="00F10565"/>
    <w:rsid w:val="00F11E09"/>
    <w:rsid w:val="00F12182"/>
    <w:rsid w:val="00F12C40"/>
    <w:rsid w:val="00F1307B"/>
    <w:rsid w:val="00F139DE"/>
    <w:rsid w:val="00F14674"/>
    <w:rsid w:val="00F16869"/>
    <w:rsid w:val="00F20ECE"/>
    <w:rsid w:val="00F22829"/>
    <w:rsid w:val="00F22A5C"/>
    <w:rsid w:val="00F240B3"/>
    <w:rsid w:val="00F249AD"/>
    <w:rsid w:val="00F24C35"/>
    <w:rsid w:val="00F25741"/>
    <w:rsid w:val="00F25923"/>
    <w:rsid w:val="00F25B55"/>
    <w:rsid w:val="00F25FA4"/>
    <w:rsid w:val="00F2643B"/>
    <w:rsid w:val="00F30068"/>
    <w:rsid w:val="00F31144"/>
    <w:rsid w:val="00F31782"/>
    <w:rsid w:val="00F33082"/>
    <w:rsid w:val="00F34005"/>
    <w:rsid w:val="00F345C4"/>
    <w:rsid w:val="00F351F3"/>
    <w:rsid w:val="00F35375"/>
    <w:rsid w:val="00F40062"/>
    <w:rsid w:val="00F401CD"/>
    <w:rsid w:val="00F401D9"/>
    <w:rsid w:val="00F42C9F"/>
    <w:rsid w:val="00F43069"/>
    <w:rsid w:val="00F43416"/>
    <w:rsid w:val="00F44A12"/>
    <w:rsid w:val="00F4546A"/>
    <w:rsid w:val="00F46C70"/>
    <w:rsid w:val="00F46E78"/>
    <w:rsid w:val="00F4723D"/>
    <w:rsid w:val="00F525DC"/>
    <w:rsid w:val="00F52731"/>
    <w:rsid w:val="00F5277E"/>
    <w:rsid w:val="00F52A65"/>
    <w:rsid w:val="00F532B6"/>
    <w:rsid w:val="00F53EEC"/>
    <w:rsid w:val="00F5519F"/>
    <w:rsid w:val="00F55641"/>
    <w:rsid w:val="00F574A2"/>
    <w:rsid w:val="00F61552"/>
    <w:rsid w:val="00F61823"/>
    <w:rsid w:val="00F61A57"/>
    <w:rsid w:val="00F62E6C"/>
    <w:rsid w:val="00F63968"/>
    <w:rsid w:val="00F64AEA"/>
    <w:rsid w:val="00F6539F"/>
    <w:rsid w:val="00F661D8"/>
    <w:rsid w:val="00F669F2"/>
    <w:rsid w:val="00F676FC"/>
    <w:rsid w:val="00F67BF2"/>
    <w:rsid w:val="00F70504"/>
    <w:rsid w:val="00F7155C"/>
    <w:rsid w:val="00F731BB"/>
    <w:rsid w:val="00F73293"/>
    <w:rsid w:val="00F75420"/>
    <w:rsid w:val="00F755E1"/>
    <w:rsid w:val="00F76909"/>
    <w:rsid w:val="00F779F1"/>
    <w:rsid w:val="00F77F2C"/>
    <w:rsid w:val="00F81496"/>
    <w:rsid w:val="00F815C0"/>
    <w:rsid w:val="00F821FA"/>
    <w:rsid w:val="00F82889"/>
    <w:rsid w:val="00F82A7B"/>
    <w:rsid w:val="00F85B60"/>
    <w:rsid w:val="00F85F55"/>
    <w:rsid w:val="00F86B57"/>
    <w:rsid w:val="00F90AF5"/>
    <w:rsid w:val="00F91945"/>
    <w:rsid w:val="00F91E7B"/>
    <w:rsid w:val="00F93EEF"/>
    <w:rsid w:val="00F94183"/>
    <w:rsid w:val="00F956CB"/>
    <w:rsid w:val="00F968DD"/>
    <w:rsid w:val="00F96F3D"/>
    <w:rsid w:val="00FA250B"/>
    <w:rsid w:val="00FA3641"/>
    <w:rsid w:val="00FA4C84"/>
    <w:rsid w:val="00FA50D0"/>
    <w:rsid w:val="00FA688E"/>
    <w:rsid w:val="00FA6CB2"/>
    <w:rsid w:val="00FB147B"/>
    <w:rsid w:val="00FB1CAE"/>
    <w:rsid w:val="00FB1E9C"/>
    <w:rsid w:val="00FB33C3"/>
    <w:rsid w:val="00FB5816"/>
    <w:rsid w:val="00FB6327"/>
    <w:rsid w:val="00FB6458"/>
    <w:rsid w:val="00FB6512"/>
    <w:rsid w:val="00FB6E71"/>
    <w:rsid w:val="00FC050A"/>
    <w:rsid w:val="00FC0A57"/>
    <w:rsid w:val="00FC1558"/>
    <w:rsid w:val="00FC1D0E"/>
    <w:rsid w:val="00FC1D10"/>
    <w:rsid w:val="00FC302C"/>
    <w:rsid w:val="00FC425B"/>
    <w:rsid w:val="00FC425C"/>
    <w:rsid w:val="00FC7D7E"/>
    <w:rsid w:val="00FD0D55"/>
    <w:rsid w:val="00FD0D72"/>
    <w:rsid w:val="00FD2AC0"/>
    <w:rsid w:val="00FD2C75"/>
    <w:rsid w:val="00FD51F6"/>
    <w:rsid w:val="00FD6597"/>
    <w:rsid w:val="00FE03C5"/>
    <w:rsid w:val="00FE06AD"/>
    <w:rsid w:val="00FE2AFD"/>
    <w:rsid w:val="00FE4248"/>
    <w:rsid w:val="00FE5DC8"/>
    <w:rsid w:val="00FE5F05"/>
    <w:rsid w:val="00FF49E2"/>
    <w:rsid w:val="00FF5E7A"/>
    <w:rsid w:val="00FF6093"/>
    <w:rsid w:val="00FF6A9B"/>
    <w:rsid w:val="00FF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4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69218C"/>
    <w:pPr>
      <w:widowControl w:val="0"/>
      <w:autoSpaceDE w:val="0"/>
      <w:autoSpaceDN w:val="0"/>
      <w:adjustRightInd w:val="0"/>
      <w:spacing w:line="312" w:lineRule="exact"/>
    </w:pPr>
    <w:rPr>
      <w:rFonts w:ascii="Arial Unicode MS" w:eastAsia="微软雅黑" w:hAnsi="Arial Unicode MS" w:cs="宋体"/>
      <w:sz w:val="21"/>
      <w:szCs w:val="21"/>
    </w:rPr>
  </w:style>
  <w:style w:type="paragraph" w:styleId="1">
    <w:name w:val="heading 1"/>
    <w:next w:val="a6"/>
    <w:autoRedefine/>
    <w:qFormat/>
    <w:rsid w:val="00F6539F"/>
    <w:pPr>
      <w:keepNext/>
      <w:keepLines/>
      <w:numPr>
        <w:numId w:val="29"/>
      </w:numPr>
      <w:spacing w:before="240" w:after="240" w:line="0" w:lineRule="atLeast"/>
      <w:ind w:leftChars="-1" w:left="706" w:hangingChars="236" w:hanging="708"/>
      <w:outlineLvl w:val="0"/>
    </w:pPr>
    <w:rPr>
      <w:rFonts w:ascii="Arial" w:eastAsia="微软雅黑" w:hAnsi="Arial"/>
      <w:b/>
      <w:bCs/>
      <w:kern w:val="44"/>
      <w:sz w:val="30"/>
      <w:szCs w:val="36"/>
    </w:rPr>
  </w:style>
  <w:style w:type="paragraph" w:styleId="2">
    <w:name w:val="heading 2"/>
    <w:next w:val="a6"/>
    <w:autoRedefine/>
    <w:qFormat/>
    <w:rsid w:val="00F6539F"/>
    <w:pPr>
      <w:keepNext/>
      <w:keepLines/>
      <w:numPr>
        <w:ilvl w:val="1"/>
        <w:numId w:val="29"/>
      </w:numPr>
      <w:spacing w:before="120" w:after="120" w:line="0" w:lineRule="atLeast"/>
      <w:ind w:left="709" w:hanging="709"/>
      <w:outlineLvl w:val="1"/>
    </w:pPr>
    <w:rPr>
      <w:rFonts w:ascii="Arial" w:eastAsia="微软雅黑" w:hAnsi="Arial" w:cs="Arial"/>
      <w:b/>
      <w:bCs/>
      <w:sz w:val="24"/>
      <w:szCs w:val="32"/>
    </w:rPr>
  </w:style>
  <w:style w:type="paragraph" w:styleId="3">
    <w:name w:val="heading 3"/>
    <w:next w:val="a6"/>
    <w:autoRedefine/>
    <w:qFormat/>
    <w:rsid w:val="00784164"/>
    <w:pPr>
      <w:keepNext/>
      <w:keepLines/>
      <w:numPr>
        <w:ilvl w:val="2"/>
        <w:numId w:val="29"/>
      </w:numPr>
      <w:spacing w:before="120" w:after="120" w:line="0" w:lineRule="atLeast"/>
      <w:outlineLvl w:val="2"/>
    </w:pPr>
    <w:rPr>
      <w:rFonts w:ascii="Arial" w:eastAsia="微软雅黑" w:hAnsi="Arial"/>
      <w:b/>
      <w:bCs/>
      <w:kern w:val="2"/>
      <w:sz w:val="24"/>
      <w:szCs w:val="24"/>
    </w:rPr>
  </w:style>
  <w:style w:type="paragraph" w:styleId="4">
    <w:name w:val="heading 4"/>
    <w:basedOn w:val="3"/>
    <w:next w:val="a6"/>
    <w:link w:val="4Char"/>
    <w:qFormat/>
    <w:rsid w:val="00784164"/>
    <w:pPr>
      <w:keepNext w:val="0"/>
      <w:keepLines w:val="0"/>
      <w:numPr>
        <w:ilvl w:val="3"/>
      </w:numPr>
      <w:spacing w:before="60" w:after="60" w:line="240" w:lineRule="auto"/>
      <w:outlineLvl w:val="3"/>
    </w:pPr>
    <w:rPr>
      <w:rFonts w:ascii="宋体" w:hAnsi="宋体"/>
      <w:kern w:val="44"/>
      <w:szCs w:val="28"/>
    </w:rPr>
  </w:style>
  <w:style w:type="paragraph" w:styleId="5">
    <w:name w:val="heading 5"/>
    <w:basedOn w:val="4"/>
    <w:next w:val="a5"/>
    <w:link w:val="5Char"/>
    <w:qFormat/>
    <w:rsid w:val="00D91B61"/>
    <w:pPr>
      <w:numPr>
        <w:ilvl w:val="4"/>
      </w:numPr>
      <w:outlineLvl w:val="4"/>
    </w:pPr>
    <w:rPr>
      <w:bCs w:val="0"/>
    </w:rPr>
  </w:style>
  <w:style w:type="paragraph" w:styleId="6">
    <w:name w:val="heading 6"/>
    <w:basedOn w:val="5"/>
    <w:next w:val="a5"/>
    <w:link w:val="6Char"/>
    <w:qFormat/>
    <w:rsid w:val="00D91B61"/>
    <w:pPr>
      <w:numPr>
        <w:ilvl w:val="5"/>
      </w:numPr>
      <w:outlineLvl w:val="5"/>
    </w:pPr>
    <w:rPr>
      <w:bCs/>
      <w:szCs w:val="24"/>
    </w:rPr>
  </w:style>
  <w:style w:type="paragraph" w:styleId="7">
    <w:name w:val="heading 7"/>
    <w:basedOn w:val="6"/>
    <w:next w:val="a5"/>
    <w:link w:val="7Char"/>
    <w:qFormat/>
    <w:rsid w:val="00D91B61"/>
    <w:pPr>
      <w:numPr>
        <w:ilvl w:val="6"/>
      </w:numPr>
      <w:outlineLvl w:val="6"/>
    </w:pPr>
    <w:rPr>
      <w:bCs w:val="0"/>
      <w:kern w:val="0"/>
    </w:rPr>
  </w:style>
  <w:style w:type="paragraph" w:styleId="8">
    <w:name w:val="heading 8"/>
    <w:basedOn w:val="a5"/>
    <w:next w:val="a5"/>
    <w:link w:val="8Char"/>
    <w:qFormat/>
    <w:rsid w:val="00902239"/>
    <w:pPr>
      <w:keepNext/>
      <w:keepLines/>
      <w:numPr>
        <w:ilvl w:val="7"/>
        <w:numId w:val="29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5"/>
    <w:next w:val="a5"/>
    <w:link w:val="9Char"/>
    <w:qFormat/>
    <w:rsid w:val="00902239"/>
    <w:pPr>
      <w:keepNext/>
      <w:keepLines/>
      <w:numPr>
        <w:ilvl w:val="8"/>
        <w:numId w:val="29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8"/>
    </w:pPr>
    <w:rPr>
      <w:rFonts w:ascii="Arial" w:eastAsia="黑体" w:hAnsi="Arial" w:cs="Times New Roman"/>
      <w:kern w:val="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缺省文本"/>
    <w:basedOn w:val="a5"/>
    <w:rsid w:val="00F5277E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ab">
    <w:name w:val="表格题注"/>
    <w:basedOn w:val="ac"/>
    <w:next w:val="a5"/>
    <w:rsid w:val="0048426E"/>
  </w:style>
  <w:style w:type="paragraph" w:customStyle="1" w:styleId="a2">
    <w:name w:val="插图题注"/>
    <w:next w:val="a5"/>
    <w:rsid w:val="00FA364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table" w:styleId="ad">
    <w:name w:val="Table Grid"/>
    <w:basedOn w:val="a8"/>
    <w:rsid w:val="0095555C"/>
    <w:pPr>
      <w:widowControl w:val="0"/>
      <w:autoSpaceDE w:val="0"/>
      <w:autoSpaceDN w:val="0"/>
      <w:adjustRightInd w:val="0"/>
      <w:spacing w:line="360" w:lineRule="auto"/>
      <w:ind w:firstLineChars="200" w:firstLine="4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目录标题 表头"/>
    <w:basedOn w:val="a5"/>
    <w:rsid w:val="0048426E"/>
    <w:pPr>
      <w:spacing w:afterLines="100" w:line="400" w:lineRule="exact"/>
      <w:jc w:val="center"/>
    </w:pPr>
    <w:rPr>
      <w:rFonts w:ascii="黑体" w:hAnsi="宋体"/>
      <w:b/>
      <w:sz w:val="36"/>
      <w:szCs w:val="20"/>
    </w:rPr>
  </w:style>
  <w:style w:type="paragraph" w:styleId="ae">
    <w:name w:val="header"/>
    <w:basedOn w:val="a5"/>
    <w:link w:val="Char"/>
    <w:uiPriority w:val="99"/>
    <w:rsid w:val="0051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f">
    <w:name w:val="footer"/>
    <w:basedOn w:val="a5"/>
    <w:rsid w:val="00ED0B70"/>
    <w:pPr>
      <w:tabs>
        <w:tab w:val="left" w:pos="0"/>
        <w:tab w:val="right" w:pos="9072"/>
      </w:tabs>
      <w:snapToGrid w:val="0"/>
      <w:spacing w:line="240" w:lineRule="atLeast"/>
    </w:pPr>
    <w:rPr>
      <w:szCs w:val="18"/>
    </w:rPr>
  </w:style>
  <w:style w:type="character" w:styleId="af0">
    <w:name w:val="page number"/>
    <w:basedOn w:val="a7"/>
    <w:rsid w:val="00510BBE"/>
  </w:style>
  <w:style w:type="paragraph" w:styleId="20">
    <w:name w:val="toc 2"/>
    <w:basedOn w:val="a5"/>
    <w:autoRedefine/>
    <w:uiPriority w:val="39"/>
    <w:rsid w:val="00040FA2"/>
    <w:pPr>
      <w:tabs>
        <w:tab w:val="left" w:pos="840"/>
        <w:tab w:val="right" w:leader="dot" w:pos="9214"/>
      </w:tabs>
    </w:pPr>
    <w:rPr>
      <w:rFonts w:ascii="Times New Roman" w:cs="Times New Roman"/>
      <w:smallCaps/>
      <w:sz w:val="20"/>
      <w:szCs w:val="20"/>
    </w:rPr>
  </w:style>
  <w:style w:type="paragraph" w:styleId="10">
    <w:name w:val="toc 1"/>
    <w:basedOn w:val="a5"/>
    <w:next w:val="a5"/>
    <w:autoRedefine/>
    <w:uiPriority w:val="39"/>
    <w:rsid w:val="002C31A8"/>
    <w:pPr>
      <w:tabs>
        <w:tab w:val="left" w:pos="840"/>
        <w:tab w:val="right" w:leader="dot" w:pos="9214"/>
      </w:tabs>
      <w:spacing w:before="120" w:after="120"/>
    </w:pPr>
    <w:rPr>
      <w:rFonts w:ascii="Times New Roman" w:cs="Times New Roman"/>
      <w:b/>
      <w:bCs/>
      <w:caps/>
      <w:sz w:val="20"/>
      <w:szCs w:val="20"/>
    </w:rPr>
  </w:style>
  <w:style w:type="paragraph" w:customStyle="1" w:styleId="af1">
    <w:name w:val="图样式"/>
    <w:basedOn w:val="a5"/>
    <w:rsid w:val="00D034F8"/>
    <w:pPr>
      <w:keepNext/>
      <w:widowControl/>
      <w:spacing w:before="80" w:after="80" w:line="360" w:lineRule="auto"/>
    </w:pPr>
    <w:rPr>
      <w:rFonts w:ascii="Times New Roman" w:cs="Times New Roman"/>
      <w:szCs w:val="20"/>
    </w:rPr>
  </w:style>
  <w:style w:type="paragraph" w:customStyle="1" w:styleId="af2">
    <w:name w:val="修订页表单"/>
    <w:basedOn w:val="a5"/>
    <w:rsid w:val="00B90925"/>
    <w:pPr>
      <w:jc w:val="center"/>
    </w:pPr>
    <w:rPr>
      <w:rFonts w:ascii="华文细黑" w:eastAsia="华文细黑" w:hAnsi="华文细黑"/>
      <w:b/>
      <w:sz w:val="24"/>
      <w:szCs w:val="20"/>
    </w:rPr>
  </w:style>
  <w:style w:type="paragraph" w:customStyle="1" w:styleId="af3">
    <w:name w:val="文件修订页"/>
    <w:basedOn w:val="a5"/>
    <w:rsid w:val="006C6770"/>
    <w:pPr>
      <w:jc w:val="center"/>
    </w:pPr>
    <w:rPr>
      <w:rFonts w:ascii="华文细黑" w:eastAsia="华文细黑" w:hAnsi="华文细黑"/>
      <w:b/>
      <w:bCs/>
      <w:sz w:val="32"/>
      <w:szCs w:val="20"/>
    </w:rPr>
  </w:style>
  <w:style w:type="paragraph" w:customStyle="1" w:styleId="af4">
    <w:name w:val="封面表格文本"/>
    <w:basedOn w:val="a5"/>
    <w:rsid w:val="00BC14A0"/>
    <w:pPr>
      <w:spacing w:line="240" w:lineRule="auto"/>
    </w:pPr>
    <w:rPr>
      <w:rFonts w:ascii="Times New Roman" w:cs="Times New Roman"/>
      <w:b/>
      <w:bCs/>
    </w:rPr>
  </w:style>
  <w:style w:type="paragraph" w:customStyle="1" w:styleId="af5">
    <w:name w:val="封面表单"/>
    <w:basedOn w:val="a5"/>
    <w:rsid w:val="00217000"/>
    <w:rPr>
      <w:rFonts w:ascii="华文细黑" w:eastAsia="华文细黑" w:hAnsi="华文细黑"/>
      <w:b/>
      <w:bCs/>
      <w:sz w:val="24"/>
      <w:szCs w:val="20"/>
    </w:rPr>
  </w:style>
  <w:style w:type="paragraph" w:styleId="af6">
    <w:name w:val="Document Map"/>
    <w:basedOn w:val="a5"/>
    <w:semiHidden/>
    <w:rsid w:val="00F249AD"/>
    <w:pPr>
      <w:shd w:val="clear" w:color="auto" w:fill="000080"/>
    </w:pPr>
  </w:style>
  <w:style w:type="paragraph" w:styleId="30">
    <w:name w:val="toc 3"/>
    <w:basedOn w:val="a5"/>
    <w:next w:val="a5"/>
    <w:autoRedefine/>
    <w:uiPriority w:val="39"/>
    <w:rsid w:val="0013751E"/>
    <w:pPr>
      <w:tabs>
        <w:tab w:val="left" w:pos="840"/>
        <w:tab w:val="right" w:leader="dot" w:pos="9214"/>
      </w:tabs>
    </w:pPr>
    <w:rPr>
      <w:rFonts w:ascii="Times New Roman" w:cs="Times New Roman"/>
      <w:iCs/>
      <w:noProof/>
      <w:sz w:val="20"/>
      <w:szCs w:val="20"/>
    </w:rPr>
  </w:style>
  <w:style w:type="paragraph" w:styleId="40">
    <w:name w:val="toc 4"/>
    <w:basedOn w:val="a5"/>
    <w:next w:val="a5"/>
    <w:autoRedefine/>
    <w:semiHidden/>
    <w:rsid w:val="00AB006A"/>
    <w:pPr>
      <w:ind w:left="630"/>
    </w:pPr>
    <w:rPr>
      <w:rFonts w:ascii="Times New Roman" w:cs="Times New Roman"/>
      <w:sz w:val="18"/>
      <w:szCs w:val="18"/>
    </w:rPr>
  </w:style>
  <w:style w:type="paragraph" w:styleId="50">
    <w:name w:val="toc 5"/>
    <w:basedOn w:val="a5"/>
    <w:next w:val="a5"/>
    <w:autoRedefine/>
    <w:semiHidden/>
    <w:rsid w:val="00AB006A"/>
    <w:pPr>
      <w:ind w:left="840"/>
    </w:pPr>
    <w:rPr>
      <w:rFonts w:ascii="Times New Roman" w:cs="Times New Roman"/>
      <w:sz w:val="18"/>
      <w:szCs w:val="18"/>
    </w:rPr>
  </w:style>
  <w:style w:type="paragraph" w:styleId="60">
    <w:name w:val="toc 6"/>
    <w:basedOn w:val="a5"/>
    <w:next w:val="a5"/>
    <w:autoRedefine/>
    <w:semiHidden/>
    <w:rsid w:val="00AB006A"/>
    <w:pPr>
      <w:ind w:left="1050"/>
    </w:pPr>
    <w:rPr>
      <w:rFonts w:ascii="Times New Roman" w:cs="Times New Roman"/>
      <w:sz w:val="18"/>
      <w:szCs w:val="18"/>
    </w:rPr>
  </w:style>
  <w:style w:type="paragraph" w:styleId="70">
    <w:name w:val="toc 7"/>
    <w:basedOn w:val="a5"/>
    <w:next w:val="a5"/>
    <w:autoRedefine/>
    <w:semiHidden/>
    <w:rsid w:val="00AB006A"/>
    <w:pPr>
      <w:ind w:left="1260"/>
    </w:pPr>
    <w:rPr>
      <w:rFonts w:ascii="Times New Roman" w:cs="Times New Roman"/>
      <w:sz w:val="18"/>
      <w:szCs w:val="18"/>
    </w:rPr>
  </w:style>
  <w:style w:type="paragraph" w:styleId="80">
    <w:name w:val="toc 8"/>
    <w:basedOn w:val="a5"/>
    <w:next w:val="a5"/>
    <w:autoRedefine/>
    <w:semiHidden/>
    <w:rsid w:val="00AB006A"/>
    <w:pPr>
      <w:ind w:left="1470"/>
    </w:pPr>
    <w:rPr>
      <w:rFonts w:ascii="Times New Roman" w:cs="Times New Roman"/>
      <w:sz w:val="18"/>
      <w:szCs w:val="18"/>
    </w:rPr>
  </w:style>
  <w:style w:type="paragraph" w:styleId="90">
    <w:name w:val="toc 9"/>
    <w:basedOn w:val="a5"/>
    <w:next w:val="a5"/>
    <w:autoRedefine/>
    <w:semiHidden/>
    <w:rsid w:val="00AB006A"/>
    <w:pPr>
      <w:ind w:left="1680"/>
    </w:pPr>
    <w:rPr>
      <w:rFonts w:ascii="Times New Roman" w:cs="Times New Roman"/>
      <w:sz w:val="18"/>
      <w:szCs w:val="18"/>
    </w:rPr>
  </w:style>
  <w:style w:type="paragraph" w:styleId="af7">
    <w:name w:val="Balloon Text"/>
    <w:basedOn w:val="a5"/>
    <w:link w:val="Char0"/>
    <w:rsid w:val="00593A6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7"/>
    <w:link w:val="af7"/>
    <w:rsid w:val="00593A6F"/>
    <w:rPr>
      <w:rFonts w:ascii="宋体" w:cs="宋体"/>
      <w:sz w:val="18"/>
      <w:szCs w:val="18"/>
    </w:rPr>
  </w:style>
  <w:style w:type="paragraph" w:customStyle="1" w:styleId="af8">
    <w:name w:val="封面名称"/>
    <w:basedOn w:val="a5"/>
    <w:rsid w:val="000A0D67"/>
    <w:pPr>
      <w:spacing w:line="240" w:lineRule="auto"/>
      <w:jc w:val="center"/>
    </w:pPr>
    <w:rPr>
      <w:rFonts w:ascii="华文细黑" w:eastAsia="华文细黑" w:hAnsi="华文细黑"/>
      <w:b/>
      <w:bCs/>
      <w:kern w:val="2"/>
      <w:sz w:val="60"/>
      <w:szCs w:val="20"/>
    </w:rPr>
  </w:style>
  <w:style w:type="paragraph" w:customStyle="1" w:styleId="af9">
    <w:name w:val="文本输入"/>
    <w:basedOn w:val="a5"/>
    <w:rsid w:val="00132880"/>
    <w:pPr>
      <w:spacing w:after="156" w:line="0" w:lineRule="atLeast"/>
      <w:ind w:leftChars="50" w:left="105" w:firstLineChars="200" w:firstLine="420"/>
    </w:pPr>
    <w:rPr>
      <w:rFonts w:ascii="Arial" w:hAnsi="微软雅黑"/>
      <w:szCs w:val="20"/>
    </w:rPr>
  </w:style>
  <w:style w:type="paragraph" w:customStyle="1" w:styleId="a0">
    <w:name w:val="一级项目符号"/>
    <w:basedOn w:val="a5"/>
    <w:rsid w:val="00ED0B70"/>
    <w:pPr>
      <w:widowControl/>
      <w:numPr>
        <w:numId w:val="3"/>
      </w:numPr>
      <w:autoSpaceDE/>
      <w:autoSpaceDN/>
      <w:adjustRightInd/>
      <w:snapToGrid w:val="0"/>
      <w:spacing w:afterLines="50" w:line="0" w:lineRule="atLeast"/>
      <w:ind w:leftChars="270" w:left="846" w:hangingChars="133" w:hanging="279"/>
    </w:pPr>
    <w:rPr>
      <w:rFonts w:ascii="Arial" w:hAnsi="微软雅黑" w:cs="Arial"/>
    </w:rPr>
  </w:style>
  <w:style w:type="paragraph" w:customStyle="1" w:styleId="a4">
    <w:name w:val="二级项目符号"/>
    <w:basedOn w:val="a5"/>
    <w:rsid w:val="00B04FE7"/>
    <w:pPr>
      <w:widowControl/>
      <w:numPr>
        <w:numId w:val="4"/>
      </w:numPr>
      <w:autoSpaceDE/>
      <w:autoSpaceDN/>
      <w:adjustRightInd/>
      <w:snapToGrid w:val="0"/>
      <w:spacing w:afterLines="50" w:line="0" w:lineRule="atLeast"/>
    </w:pPr>
    <w:rPr>
      <w:rFonts w:ascii="Arial" w:hAnsi="微软雅黑" w:cs="Arial"/>
    </w:rPr>
  </w:style>
  <w:style w:type="paragraph" w:customStyle="1" w:styleId="afa">
    <w:name w:val="封面 文件编号 依据"/>
    <w:basedOn w:val="a5"/>
    <w:rsid w:val="002F09B8"/>
    <w:pPr>
      <w:tabs>
        <w:tab w:val="left" w:pos="1418"/>
        <w:tab w:val="left" w:pos="2977"/>
        <w:tab w:val="left" w:pos="7088"/>
      </w:tabs>
    </w:pPr>
    <w:rPr>
      <w:rFonts w:ascii="Arial" w:eastAsia="华文细黑" w:hAnsi="Arial"/>
      <w:b/>
      <w:bCs/>
      <w:kern w:val="2"/>
      <w:sz w:val="28"/>
      <w:szCs w:val="20"/>
    </w:rPr>
  </w:style>
  <w:style w:type="character" w:customStyle="1" w:styleId="Char">
    <w:name w:val="页眉 Char"/>
    <w:basedOn w:val="a7"/>
    <w:link w:val="ae"/>
    <w:uiPriority w:val="99"/>
    <w:rsid w:val="00790B72"/>
    <w:rPr>
      <w:rFonts w:ascii="Arial Unicode MS" w:eastAsia="微软雅黑" w:hAnsi="Arial Unicode MS" w:cs="宋体"/>
      <w:sz w:val="18"/>
      <w:szCs w:val="18"/>
    </w:rPr>
  </w:style>
  <w:style w:type="paragraph" w:customStyle="1" w:styleId="a">
    <w:name w:val="样式 附录"/>
    <w:basedOn w:val="a5"/>
    <w:next w:val="a5"/>
    <w:link w:val="Char1"/>
    <w:rsid w:val="001A7CF5"/>
    <w:pPr>
      <w:numPr>
        <w:numId w:val="5"/>
      </w:numPr>
      <w:spacing w:line="100" w:lineRule="atLeast"/>
      <w:outlineLvl w:val="2"/>
    </w:pPr>
    <w:rPr>
      <w:sz w:val="24"/>
    </w:rPr>
  </w:style>
  <w:style w:type="character" w:customStyle="1" w:styleId="Char1">
    <w:name w:val="样式 附录 Char"/>
    <w:basedOn w:val="a7"/>
    <w:link w:val="a"/>
    <w:rsid w:val="001A7CF5"/>
    <w:rPr>
      <w:rFonts w:ascii="Arial Unicode MS" w:eastAsia="微软雅黑" w:hAnsi="Arial Unicode MS" w:cs="宋体"/>
      <w:sz w:val="24"/>
      <w:szCs w:val="21"/>
    </w:rPr>
  </w:style>
  <w:style w:type="paragraph" w:styleId="a3">
    <w:name w:val="List Paragraph"/>
    <w:basedOn w:val="a5"/>
    <w:qFormat/>
    <w:rsid w:val="006969F3"/>
    <w:pPr>
      <w:widowControl/>
      <w:numPr>
        <w:numId w:val="33"/>
      </w:numPr>
      <w:autoSpaceDE/>
      <w:autoSpaceDN/>
      <w:adjustRightInd/>
      <w:spacing w:line="0" w:lineRule="atLeast"/>
      <w:ind w:rightChars="100" w:right="100"/>
      <w:jc w:val="both"/>
    </w:pPr>
    <w:rPr>
      <w:rFonts w:ascii="微软雅黑" w:hAnsi="微软雅黑" w:cs="Arial"/>
      <w:noProof/>
    </w:rPr>
  </w:style>
  <w:style w:type="character" w:styleId="afb">
    <w:name w:val="Hyperlink"/>
    <w:basedOn w:val="a7"/>
    <w:uiPriority w:val="99"/>
    <w:unhideWhenUsed/>
    <w:rsid w:val="000A4C13"/>
    <w:rPr>
      <w:color w:val="0000FF" w:themeColor="hyperlink"/>
      <w:u w:val="single"/>
    </w:rPr>
  </w:style>
  <w:style w:type="paragraph" w:styleId="afc">
    <w:name w:val="Normal (Web)"/>
    <w:basedOn w:val="a5"/>
    <w:uiPriority w:val="99"/>
    <w:unhideWhenUsed/>
    <w:rsid w:val="00947594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eastAsia="宋体" w:hAnsi="宋体"/>
      <w:sz w:val="24"/>
      <w:szCs w:val="24"/>
    </w:rPr>
  </w:style>
  <w:style w:type="character" w:styleId="afd">
    <w:name w:val="Strong"/>
    <w:basedOn w:val="a7"/>
    <w:uiPriority w:val="22"/>
    <w:qFormat/>
    <w:rsid w:val="00947594"/>
    <w:rPr>
      <w:b/>
      <w:bCs/>
    </w:rPr>
  </w:style>
  <w:style w:type="paragraph" w:styleId="afe">
    <w:name w:val="Body Text Indent"/>
    <w:basedOn w:val="a5"/>
    <w:link w:val="Char2"/>
    <w:rsid w:val="00853456"/>
    <w:pPr>
      <w:autoSpaceDE/>
      <w:autoSpaceDN/>
      <w:adjustRightInd/>
      <w:spacing w:after="120" w:line="240" w:lineRule="auto"/>
      <w:ind w:leftChars="200" w:left="420"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2">
    <w:name w:val="正文文本缩进 Char"/>
    <w:basedOn w:val="a7"/>
    <w:link w:val="afe"/>
    <w:rsid w:val="00853456"/>
    <w:rPr>
      <w:kern w:val="2"/>
      <w:sz w:val="24"/>
      <w:szCs w:val="24"/>
    </w:rPr>
  </w:style>
  <w:style w:type="character" w:styleId="aff">
    <w:name w:val="annotation reference"/>
    <w:basedOn w:val="a7"/>
    <w:rsid w:val="00BE3B58"/>
    <w:rPr>
      <w:sz w:val="21"/>
      <w:szCs w:val="21"/>
    </w:rPr>
  </w:style>
  <w:style w:type="paragraph" w:styleId="aff0">
    <w:name w:val="annotation text"/>
    <w:basedOn w:val="a5"/>
    <w:link w:val="Char3"/>
    <w:rsid w:val="00BE3B58"/>
    <w:pPr>
      <w:autoSpaceDE/>
      <w:autoSpaceDN/>
      <w:adjustRightInd/>
      <w:spacing w:line="240" w:lineRule="auto"/>
    </w:pPr>
    <w:rPr>
      <w:rFonts w:ascii="Times New Roman" w:eastAsia="宋体" w:hAnsi="Times New Roman" w:cs="Times New Roman"/>
      <w:kern w:val="2"/>
      <w:szCs w:val="20"/>
    </w:rPr>
  </w:style>
  <w:style w:type="character" w:customStyle="1" w:styleId="Char3">
    <w:name w:val="批注文字 Char"/>
    <w:basedOn w:val="a7"/>
    <w:link w:val="aff0"/>
    <w:rsid w:val="00BE3B58"/>
    <w:rPr>
      <w:kern w:val="2"/>
      <w:sz w:val="21"/>
    </w:rPr>
  </w:style>
  <w:style w:type="character" w:customStyle="1" w:styleId="4Char">
    <w:name w:val="标题 4 Char"/>
    <w:basedOn w:val="a7"/>
    <w:link w:val="4"/>
    <w:rsid w:val="00784164"/>
    <w:rPr>
      <w:rFonts w:ascii="宋体" w:eastAsia="微软雅黑" w:hAnsi="宋体"/>
      <w:b/>
      <w:bCs/>
      <w:kern w:val="44"/>
      <w:sz w:val="24"/>
      <w:szCs w:val="28"/>
    </w:rPr>
  </w:style>
  <w:style w:type="character" w:customStyle="1" w:styleId="5Char">
    <w:name w:val="标题 5 Char"/>
    <w:basedOn w:val="a7"/>
    <w:link w:val="5"/>
    <w:rsid w:val="00D91B61"/>
    <w:rPr>
      <w:rFonts w:ascii="宋体" w:eastAsia="微软雅黑" w:hAnsi="宋体"/>
      <w:kern w:val="44"/>
      <w:sz w:val="24"/>
      <w:szCs w:val="28"/>
    </w:rPr>
  </w:style>
  <w:style w:type="character" w:customStyle="1" w:styleId="6Char">
    <w:name w:val="标题 6 Char"/>
    <w:basedOn w:val="a7"/>
    <w:link w:val="6"/>
    <w:rsid w:val="00D91B61"/>
    <w:rPr>
      <w:rFonts w:ascii="宋体" w:eastAsia="微软雅黑" w:hAnsi="宋体"/>
      <w:bCs/>
      <w:kern w:val="44"/>
      <w:sz w:val="24"/>
      <w:szCs w:val="24"/>
    </w:rPr>
  </w:style>
  <w:style w:type="character" w:customStyle="1" w:styleId="7Char">
    <w:name w:val="标题 7 Char"/>
    <w:basedOn w:val="a7"/>
    <w:link w:val="7"/>
    <w:rsid w:val="00D91B61"/>
    <w:rPr>
      <w:rFonts w:ascii="宋体" w:eastAsia="微软雅黑" w:hAnsi="宋体"/>
      <w:sz w:val="24"/>
      <w:szCs w:val="24"/>
    </w:rPr>
  </w:style>
  <w:style w:type="paragraph" w:styleId="aff1">
    <w:name w:val="footnote text"/>
    <w:basedOn w:val="a5"/>
    <w:link w:val="Char4"/>
    <w:rsid w:val="00DC67DC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7"/>
    <w:link w:val="aff1"/>
    <w:rsid w:val="00DC67DC"/>
    <w:rPr>
      <w:rFonts w:ascii="Arial Unicode MS" w:eastAsia="微软雅黑" w:hAnsi="Arial Unicode MS" w:cs="宋体"/>
      <w:sz w:val="18"/>
      <w:szCs w:val="18"/>
    </w:rPr>
  </w:style>
  <w:style w:type="character" w:styleId="aff2">
    <w:name w:val="footnote reference"/>
    <w:basedOn w:val="a7"/>
    <w:rsid w:val="00DC67DC"/>
    <w:rPr>
      <w:vertAlign w:val="superscript"/>
    </w:rPr>
  </w:style>
  <w:style w:type="paragraph" w:styleId="a1">
    <w:name w:val="List Bullet"/>
    <w:basedOn w:val="aff3"/>
    <w:autoRedefine/>
    <w:rsid w:val="00902239"/>
    <w:pPr>
      <w:numPr>
        <w:numId w:val="14"/>
      </w:numPr>
      <w:autoSpaceDE/>
      <w:autoSpaceDN/>
      <w:spacing w:line="300" w:lineRule="auto"/>
      <w:ind w:firstLineChars="0" w:firstLine="0"/>
      <w:contextualSpacing w:val="0"/>
      <w:textAlignment w:val="baseline"/>
    </w:pPr>
    <w:rPr>
      <w:rFonts w:ascii="宋体" w:eastAsia="宋体" w:hAnsi="Times New Roman" w:cs="Times New Roman"/>
      <w:kern w:val="2"/>
      <w:sz w:val="24"/>
      <w:szCs w:val="20"/>
    </w:rPr>
  </w:style>
  <w:style w:type="paragraph" w:customStyle="1" w:styleId="aff4">
    <w:name w:val="技术文件_段"/>
    <w:basedOn w:val="a5"/>
    <w:link w:val="Char5"/>
    <w:rsid w:val="00902239"/>
    <w:pPr>
      <w:widowControl/>
      <w:snapToGrid w:val="0"/>
      <w:spacing w:line="300" w:lineRule="auto"/>
      <w:ind w:firstLineChars="200" w:firstLine="480"/>
      <w:jc w:val="both"/>
    </w:pPr>
    <w:rPr>
      <w:rFonts w:ascii="宋体" w:eastAsia="宋体" w:hAnsi="宋体"/>
      <w:noProof/>
      <w:sz w:val="24"/>
      <w:szCs w:val="24"/>
    </w:rPr>
  </w:style>
  <w:style w:type="character" w:customStyle="1" w:styleId="Char5">
    <w:name w:val="技术文件_段 Char"/>
    <w:basedOn w:val="a7"/>
    <w:link w:val="aff4"/>
    <w:rsid w:val="00902239"/>
    <w:rPr>
      <w:rFonts w:ascii="宋体" w:hAnsi="宋体" w:cs="宋体"/>
      <w:noProof/>
      <w:sz w:val="24"/>
      <w:szCs w:val="24"/>
    </w:rPr>
  </w:style>
  <w:style w:type="paragraph" w:styleId="aff3">
    <w:name w:val="List"/>
    <w:basedOn w:val="a5"/>
    <w:rsid w:val="00902239"/>
    <w:pPr>
      <w:ind w:left="200" w:hangingChars="200" w:hanging="200"/>
      <w:contextualSpacing/>
    </w:pPr>
  </w:style>
  <w:style w:type="paragraph" w:customStyle="1" w:styleId="TableText">
    <w:name w:val="Table Text"/>
    <w:basedOn w:val="a5"/>
    <w:rsid w:val="00902239"/>
    <w:pPr>
      <w:widowControl/>
      <w:autoSpaceDE/>
      <w:autoSpaceDN/>
      <w:adjustRightInd/>
      <w:spacing w:before="20" w:after="20" w:line="240" w:lineRule="auto"/>
    </w:pPr>
    <w:rPr>
      <w:rFonts w:ascii="GE Inspira" w:eastAsia="宋体" w:hAnsi="GE Inspira" w:cs="Times New Roman"/>
      <w:sz w:val="20"/>
      <w:szCs w:val="20"/>
      <w:lang w:val="en-GB" w:eastAsia="en-GB"/>
    </w:rPr>
  </w:style>
  <w:style w:type="character" w:customStyle="1" w:styleId="8Char">
    <w:name w:val="标题 8 Char"/>
    <w:basedOn w:val="a7"/>
    <w:link w:val="8"/>
    <w:rsid w:val="00902239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7"/>
    <w:link w:val="9"/>
    <w:rsid w:val="00902239"/>
    <w:rPr>
      <w:rFonts w:ascii="Arial" w:eastAsia="黑体" w:hAnsi="Arial"/>
      <w:kern w:val="2"/>
      <w:sz w:val="21"/>
      <w:szCs w:val="21"/>
    </w:rPr>
  </w:style>
  <w:style w:type="paragraph" w:customStyle="1" w:styleId="aff5">
    <w:name w:val="技术文件_文件（附录）名称标题"/>
    <w:basedOn w:val="a5"/>
    <w:next w:val="a5"/>
    <w:rsid w:val="00902239"/>
    <w:pPr>
      <w:widowControl/>
      <w:shd w:val="clear" w:color="FFFFFF" w:fill="FFFFFF"/>
      <w:autoSpaceDE/>
      <w:autoSpaceDN/>
      <w:adjustRightInd/>
      <w:spacing w:line="300" w:lineRule="auto"/>
      <w:jc w:val="center"/>
      <w:outlineLvl w:val="0"/>
    </w:pPr>
    <w:rPr>
      <w:rFonts w:ascii="黑体" w:eastAsia="黑体" w:hAnsi="Times New Roman" w:cs="Times New Roman"/>
      <w:sz w:val="32"/>
      <w:szCs w:val="20"/>
    </w:rPr>
  </w:style>
  <w:style w:type="paragraph" w:customStyle="1" w:styleId="indentedtext">
    <w:name w:val="indented_text"/>
    <w:basedOn w:val="a5"/>
    <w:link w:val="indentedtextChar"/>
    <w:qFormat/>
    <w:rsid w:val="00902239"/>
    <w:pPr>
      <w:widowControl/>
      <w:autoSpaceDE/>
      <w:autoSpaceDN/>
      <w:adjustRightInd/>
      <w:spacing w:before="60" w:after="60" w:line="240" w:lineRule="auto"/>
      <w:ind w:left="709"/>
    </w:pPr>
    <w:rPr>
      <w:rFonts w:ascii="GE Inspira" w:eastAsia="宋体" w:hAnsi="GE Inspira" w:cs="Times New Roman"/>
      <w:sz w:val="22"/>
      <w:szCs w:val="20"/>
      <w:lang w:val="en-GB" w:eastAsia="en-GB"/>
    </w:rPr>
  </w:style>
  <w:style w:type="character" w:customStyle="1" w:styleId="indentedtextChar">
    <w:name w:val="indented_text Char"/>
    <w:link w:val="indentedtext"/>
    <w:rsid w:val="00902239"/>
    <w:rPr>
      <w:rFonts w:ascii="GE Inspira" w:hAnsi="GE Inspira"/>
      <w:sz w:val="22"/>
      <w:lang w:val="en-GB" w:eastAsia="en-GB"/>
    </w:rPr>
  </w:style>
  <w:style w:type="character" w:styleId="HTML">
    <w:name w:val="HTML Code"/>
    <w:basedOn w:val="a7"/>
    <w:uiPriority w:val="99"/>
    <w:unhideWhenUsed/>
    <w:rsid w:val="00705A8C"/>
    <w:rPr>
      <w:rFonts w:ascii="宋体" w:eastAsia="宋体" w:hAnsi="宋体" w:cs="宋体"/>
      <w:sz w:val="29"/>
      <w:szCs w:val="29"/>
    </w:rPr>
  </w:style>
  <w:style w:type="paragraph" w:styleId="HTML0">
    <w:name w:val="HTML Preformatted"/>
    <w:basedOn w:val="a5"/>
    <w:link w:val="HTMLChar"/>
    <w:uiPriority w:val="99"/>
    <w:unhideWhenUsed/>
    <w:rsid w:val="00705A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eastAsia="宋体" w:hAnsi="宋体"/>
      <w:sz w:val="31"/>
      <w:szCs w:val="31"/>
    </w:rPr>
  </w:style>
  <w:style w:type="character" w:customStyle="1" w:styleId="HTMLChar">
    <w:name w:val="HTML 预设格式 Char"/>
    <w:basedOn w:val="a7"/>
    <w:link w:val="HTML0"/>
    <w:uiPriority w:val="99"/>
    <w:rsid w:val="00705A8C"/>
    <w:rPr>
      <w:rFonts w:ascii="宋体" w:hAnsi="宋体" w:cs="宋体"/>
      <w:sz w:val="31"/>
      <w:szCs w:val="31"/>
    </w:rPr>
  </w:style>
  <w:style w:type="character" w:customStyle="1" w:styleId="strong1">
    <w:name w:val="strong1"/>
    <w:basedOn w:val="a7"/>
    <w:rsid w:val="00705A8C"/>
    <w:rPr>
      <w:b/>
      <w:bCs/>
    </w:rPr>
  </w:style>
  <w:style w:type="paragraph" w:customStyle="1" w:styleId="a6">
    <w:name w:val="段落"/>
    <w:basedOn w:val="af9"/>
    <w:qFormat/>
    <w:rsid w:val="00F85B60"/>
    <w:rPr>
      <w:rFonts w:ascii="微软雅黑"/>
    </w:rPr>
  </w:style>
  <w:style w:type="paragraph" w:styleId="aff6">
    <w:name w:val="caption"/>
    <w:basedOn w:val="a5"/>
    <w:next w:val="a5"/>
    <w:unhideWhenUsed/>
    <w:qFormat/>
    <w:rsid w:val="00A64883"/>
    <w:pPr>
      <w:jc w:val="center"/>
    </w:pPr>
    <w:rPr>
      <w:rFonts w:ascii="微软雅黑" w:hAnsi="微软雅黑" w:cstheme="majorBidi"/>
    </w:rPr>
  </w:style>
  <w:style w:type="paragraph" w:customStyle="1" w:styleId="aff7">
    <w:name w:val="表格"/>
    <w:link w:val="Char6"/>
    <w:qFormat/>
    <w:rsid w:val="004A486D"/>
    <w:rPr>
      <w:rFonts w:cs="宋体"/>
      <w:color w:val="000000"/>
      <w:sz w:val="21"/>
      <w:szCs w:val="21"/>
    </w:rPr>
  </w:style>
  <w:style w:type="character" w:customStyle="1" w:styleId="Char6">
    <w:name w:val="表格 Char"/>
    <w:basedOn w:val="a7"/>
    <w:link w:val="aff7"/>
    <w:rsid w:val="004A486D"/>
    <w:rPr>
      <w:rFonts w:cs="宋体"/>
      <w:color w:val="000000"/>
      <w:sz w:val="21"/>
      <w:szCs w:val="21"/>
    </w:rPr>
  </w:style>
  <w:style w:type="paragraph" w:customStyle="1" w:styleId="TableCell">
    <w:name w:val="TableCell"/>
    <w:basedOn w:val="a5"/>
    <w:next w:val="aff8"/>
    <w:uiPriority w:val="99"/>
    <w:rsid w:val="00DE092D"/>
    <w:pPr>
      <w:spacing w:line="240" w:lineRule="auto"/>
      <w:ind w:left="56" w:right="56"/>
    </w:pPr>
    <w:rPr>
      <w:rFonts w:ascii="Verdana" w:eastAsiaTheme="minorEastAsia" w:hAnsi="Verdana" w:cs="Verdana"/>
      <w:sz w:val="18"/>
      <w:szCs w:val="18"/>
    </w:rPr>
  </w:style>
  <w:style w:type="paragraph" w:customStyle="1" w:styleId="TableHeadingCell">
    <w:name w:val="TableHeadingCell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FFFFFF"/>
      <w:sz w:val="18"/>
      <w:szCs w:val="18"/>
    </w:rPr>
  </w:style>
  <w:style w:type="paragraph" w:customStyle="1" w:styleId="TableHeadingCellAnnot">
    <w:name w:val="TableHeadingCellAnnot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000000"/>
      <w:sz w:val="18"/>
      <w:szCs w:val="18"/>
    </w:rPr>
  </w:style>
  <w:style w:type="paragraph" w:styleId="aff8">
    <w:name w:val="Body Text"/>
    <w:basedOn w:val="a5"/>
    <w:link w:val="Char7"/>
    <w:rsid w:val="00DE092D"/>
    <w:pPr>
      <w:spacing w:after="120"/>
    </w:pPr>
  </w:style>
  <w:style w:type="character" w:customStyle="1" w:styleId="Char7">
    <w:name w:val="正文文本 Char"/>
    <w:basedOn w:val="a7"/>
    <w:link w:val="aff8"/>
    <w:rsid w:val="00DE092D"/>
    <w:rPr>
      <w:rFonts w:ascii="Arial Unicode MS" w:eastAsia="微软雅黑" w:hAnsi="Arial Unicode MS" w:cs="宋体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8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644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17" w:color="D1D1D1"/>
                <w:right w:val="single" w:sz="6" w:space="0" w:color="D1D1D1"/>
              </w:divBdr>
              <w:divsChild>
                <w:div w:id="13219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DOWS\Desktop\CMMI\&#20307;&#31995;&#25991;&#2021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0FB7D-B3A3-41C5-952D-FF7F5B47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体系文件模板.dotm</Template>
  <TotalTime>1250</TotalTime>
  <Pages>4</Pages>
  <Words>121</Words>
  <Characters>695</Characters>
  <Application>Microsoft Office Word</Application>
  <DocSecurity>0</DocSecurity>
  <Lines>5</Lines>
  <Paragraphs>1</Paragraphs>
  <ScaleCrop>false</ScaleCrop>
  <Company>Huawei Technologies Co., Ltd.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rlu</dc:creator>
  <cp:keywords/>
  <dc:description/>
  <cp:lastModifiedBy>陆荣国</cp:lastModifiedBy>
  <cp:revision>43</cp:revision>
  <dcterms:created xsi:type="dcterms:W3CDTF">2013-09-11T00:39:00Z</dcterms:created>
  <dcterms:modified xsi:type="dcterms:W3CDTF">2018-12-04T12:37:00Z</dcterms:modified>
</cp:coreProperties>
</file>