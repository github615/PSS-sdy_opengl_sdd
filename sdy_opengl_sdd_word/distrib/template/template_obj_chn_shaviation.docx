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488A" w:rsidRDefault="00453CDB" w:rsidP="00B6488A">
      <w:pPr>
        <w:pStyle w:val="a6"/>
      </w:pPr>
      <w:r>
        <w:rPr>
          <w:rFonts w:hint="eastAsia"/>
        </w:rPr>
        <w:t>[</w:t>
      </w:r>
      <w:r w:rsidR="00801EA6">
        <w:rPr>
          <w:rFonts w:hint="eastAsia"/>
        </w:rPr>
        <w:t>SDD</w:t>
      </w:r>
      <w:r>
        <w:rPr>
          <w:rFonts w:hint="eastAsia"/>
        </w:rPr>
        <w:t>-</w:t>
      </w:r>
      <w:r w:rsidR="002B4372">
        <w:rPr>
          <w:rFonts w:hint="eastAsia"/>
        </w:rPr>
        <w:t>%d]</w:t>
      </w:r>
    </w:p>
    <w:p w:rsidR="007828D1" w:rsidRDefault="007828D1" w:rsidP="00B6488A">
      <w:pPr>
        <w:pStyle w:val="a6"/>
        <w:rPr>
          <w:rFonts w:hint="eastAsia"/>
        </w:rPr>
      </w:pPr>
      <w:r>
        <w:rPr>
          <w:rFonts w:hint="eastAsia"/>
        </w:rPr>
        <w:t>[注释</w:t>
      </w:r>
      <w:r w:rsidR="00843894">
        <w:rPr>
          <w:rFonts w:hint="eastAsia"/>
        </w:rPr>
        <w:t>]</w:t>
      </w:r>
    </w:p>
    <w:p w:rsidR="00F62DFB" w:rsidRDefault="00F62DFB" w:rsidP="00F62DFB">
      <w:pPr>
        <w:pStyle w:val="affa"/>
      </w:pPr>
      <w:r>
        <w:rPr>
          <w:rFonts w:hint="eastAsia"/>
        </w:rPr>
        <w:t>列表项</w:t>
      </w:r>
    </w:p>
    <w:p w:rsidR="004D12E1" w:rsidRDefault="00F62DFB" w:rsidP="00F76432">
      <w:pPr>
        <w:pStyle w:val="aff9"/>
      </w:pPr>
      <w:r>
        <w:rPr>
          <w:rFonts w:hint="eastAsia"/>
        </w:rPr>
        <w:t>层次图</w:t>
      </w:r>
    </w:p>
    <w:p w:rsidR="004836AB" w:rsidRPr="00CA2E76" w:rsidRDefault="004836AB" w:rsidP="004836AB">
      <w:pPr>
        <w:pStyle w:val="a6"/>
        <w:spacing w:after="0"/>
        <w:ind w:leftChars="0" w:left="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Figure place</w:t>
      </w:r>
    </w:p>
    <w:p w:rsidR="006558E8" w:rsidRDefault="006558E8" w:rsidP="006558E8">
      <w:pPr>
        <w:pStyle w:val="aff6"/>
      </w:pPr>
      <w:r>
        <w:t>表</w:t>
      </w:r>
      <w:r w:rsidR="00A9429C">
        <w:fldChar w:fldCharType="begin"/>
      </w:r>
      <w:r w:rsidR="00364BAF">
        <w:instrText xml:space="preserve"> SEQ 表 \* ARABIC </w:instrText>
      </w:r>
      <w:r w:rsidR="00A9429C">
        <w:fldChar w:fldCharType="separate"/>
      </w:r>
      <w:r>
        <w:rPr>
          <w:noProof/>
        </w:rPr>
        <w:t>1</w:t>
      </w:r>
      <w:r w:rsidR="00A9429C">
        <w:fldChar w:fldCharType="end"/>
      </w:r>
    </w:p>
    <w:p w:rsidR="006558E8" w:rsidRPr="006C798E" w:rsidRDefault="006558E8" w:rsidP="006558E8">
      <w:pPr>
        <w:pStyle w:val="aff6"/>
      </w:pPr>
      <w:r>
        <w:t>图</w:t>
      </w:r>
      <w:r w:rsidR="00A9429C">
        <w:fldChar w:fldCharType="begin"/>
      </w:r>
      <w:r w:rsidR="00364BAF">
        <w:instrText xml:space="preserve"> SEQ 图 \* ARABIC </w:instrText>
      </w:r>
      <w:r w:rsidR="00A9429C">
        <w:fldChar w:fldCharType="separate"/>
      </w:r>
      <w:r>
        <w:rPr>
          <w:noProof/>
        </w:rPr>
        <w:t>1</w:t>
      </w:r>
      <w:r w:rsidR="00A9429C">
        <w:fldChar w:fldCharType="end"/>
      </w:r>
    </w:p>
    <w:p w:rsidR="00605E37" w:rsidRDefault="0051712E" w:rsidP="006B5C8B">
      <w:pPr>
        <w:pStyle w:val="1"/>
      </w:pPr>
      <w:r>
        <w:rPr>
          <w:rFonts w:hint="eastAsia"/>
        </w:rPr>
        <w:t>标题</w:t>
      </w:r>
      <w:r>
        <w:rPr>
          <w:rFonts w:hint="eastAsia"/>
        </w:rPr>
        <w:t>1</w:t>
      </w:r>
    </w:p>
    <w:p w:rsidR="00605E37" w:rsidRDefault="0051712E" w:rsidP="00F6539F">
      <w:pPr>
        <w:pStyle w:val="2"/>
      </w:pPr>
      <w:r>
        <w:rPr>
          <w:rFonts w:hint="eastAsia"/>
        </w:rPr>
        <w:t>标题</w:t>
      </w:r>
      <w:r>
        <w:rPr>
          <w:rFonts w:hint="eastAsia"/>
        </w:rPr>
        <w:t>2</w:t>
      </w:r>
    </w:p>
    <w:p w:rsidR="0051712E" w:rsidRDefault="0051712E" w:rsidP="0051712E">
      <w:pPr>
        <w:pStyle w:val="3"/>
      </w:pPr>
      <w:r>
        <w:rPr>
          <w:rFonts w:hint="eastAsia"/>
        </w:rPr>
        <w:t>标题</w:t>
      </w:r>
      <w:r>
        <w:rPr>
          <w:rFonts w:hint="eastAsia"/>
        </w:rPr>
        <w:t>3</w:t>
      </w:r>
    </w:p>
    <w:p w:rsidR="0051712E" w:rsidRDefault="0051712E" w:rsidP="0051712E">
      <w:pPr>
        <w:pStyle w:val="4"/>
      </w:pPr>
      <w:r>
        <w:rPr>
          <w:rFonts w:hint="eastAsia"/>
        </w:rPr>
        <w:t>标题</w:t>
      </w:r>
      <w:r>
        <w:rPr>
          <w:rFonts w:hint="eastAsia"/>
        </w:rPr>
        <w:t>4</w:t>
      </w:r>
    </w:p>
    <w:p w:rsidR="0051712E" w:rsidRDefault="0051712E" w:rsidP="0051712E">
      <w:pPr>
        <w:pStyle w:val="5"/>
      </w:pPr>
      <w:r>
        <w:rPr>
          <w:rFonts w:hint="eastAsia"/>
        </w:rPr>
        <w:t>标题</w:t>
      </w:r>
      <w:r>
        <w:rPr>
          <w:rFonts w:hint="eastAsia"/>
        </w:rPr>
        <w:t>5</w:t>
      </w:r>
    </w:p>
    <w:p w:rsidR="0051712E" w:rsidRDefault="0051712E" w:rsidP="0051712E">
      <w:pPr>
        <w:pStyle w:val="6"/>
      </w:pPr>
      <w:r>
        <w:rPr>
          <w:rFonts w:hint="eastAsia"/>
        </w:rPr>
        <w:t>标题</w:t>
      </w:r>
      <w:r>
        <w:rPr>
          <w:rFonts w:hint="eastAsia"/>
        </w:rPr>
        <w:t>6</w:t>
      </w:r>
    </w:p>
    <w:p w:rsidR="0051712E" w:rsidRDefault="0051712E" w:rsidP="0051712E">
      <w:pPr>
        <w:pStyle w:val="7"/>
      </w:pPr>
      <w:r>
        <w:rPr>
          <w:rFonts w:hint="eastAsia"/>
        </w:rPr>
        <w:t>标题</w:t>
      </w:r>
      <w:r>
        <w:rPr>
          <w:rFonts w:hint="eastAsia"/>
        </w:rPr>
        <w:t>7</w:t>
      </w:r>
    </w:p>
    <w:p w:rsidR="00C04144" w:rsidRDefault="00C04144" w:rsidP="00C04144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291FFB" w:rsidTr="00291FFB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291FFB" w:rsidRDefault="00291FFB" w:rsidP="00291FFB">
            <w:pPr>
              <w:pStyle w:val="TableHeadingCell"/>
              <w:widowControl/>
              <w:jc w:val="center"/>
            </w:pPr>
            <w:r>
              <w:t>T</w:t>
            </w:r>
            <w:r>
              <w:rPr>
                <w:rFonts w:hint="eastAsia"/>
              </w:rPr>
              <w:t>ype:</w:t>
            </w:r>
          </w:p>
        </w:tc>
      </w:tr>
      <w:tr w:rsidR="00C04144" w:rsidTr="00291FFB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C04144" w:rsidRDefault="00C04144" w:rsidP="00DA3539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C04144" w:rsidRDefault="00C04144" w:rsidP="00DA3539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C04144" w:rsidRDefault="00C04144" w:rsidP="00DA3539">
            <w:pPr>
              <w:pStyle w:val="TableHeadingCell"/>
              <w:widowControl/>
            </w:pPr>
            <w:r>
              <w:t>Plugs expression</w:t>
            </w:r>
          </w:p>
        </w:tc>
      </w:tr>
      <w:tr w:rsidR="00C04144" w:rsidTr="00291FFB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C04144" w:rsidRDefault="00C04144" w:rsidP="00DA3539">
            <w:pPr>
              <w:pStyle w:val="TableHeadingCellAnnot"/>
              <w:widowControl/>
            </w:pP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C04144" w:rsidRDefault="00C04144" w:rsidP="00DA3539">
            <w:pPr>
              <w:pStyle w:val="TableCell"/>
              <w:widowControl/>
            </w:pP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C04144" w:rsidRDefault="00C04144" w:rsidP="00DA3539">
            <w:pPr>
              <w:pStyle w:val="TableCell"/>
              <w:widowControl/>
            </w:pPr>
          </w:p>
        </w:tc>
      </w:tr>
    </w:tbl>
    <w:p w:rsidR="0051712E" w:rsidRDefault="005B580C" w:rsidP="005B580C">
      <w:pPr>
        <w:pStyle w:val="a6"/>
      </w:pPr>
      <w:proofErr w:type="gramStart"/>
      <w:r>
        <w:rPr>
          <w:rFonts w:hint="eastAsia"/>
        </w:rPr>
        <w:t>variable</w:t>
      </w:r>
      <w:proofErr w:type="gramEnd"/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4536"/>
        <w:gridCol w:w="4536"/>
      </w:tblGrid>
      <w:tr w:rsidR="005B580C" w:rsidTr="00291FFB">
        <w:trPr>
          <w:cantSplit/>
          <w:trHeight w:val="284"/>
          <w:tblHeader/>
        </w:trPr>
        <w:tc>
          <w:tcPr>
            <w:tcW w:w="4536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B580C" w:rsidRDefault="005B580C" w:rsidP="00DA3539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4536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B580C" w:rsidRDefault="005B580C" w:rsidP="00DA3539">
            <w:pPr>
              <w:pStyle w:val="TableHeadingCell"/>
              <w:widowControl/>
            </w:pPr>
            <w:r>
              <w:t>Value</w:t>
            </w:r>
          </w:p>
        </w:tc>
      </w:tr>
      <w:tr w:rsidR="005B580C" w:rsidTr="00DA3539">
        <w:trPr>
          <w:cantSplit/>
          <w:trHeight w:val="284"/>
          <w:tblHeader/>
        </w:trPr>
        <w:tc>
          <w:tcPr>
            <w:tcW w:w="4536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B580C" w:rsidRDefault="005B580C" w:rsidP="00DA3539">
            <w:pPr>
              <w:pStyle w:val="TableHeadingCellAnnot"/>
              <w:widowControl/>
            </w:pPr>
            <w:r>
              <w:t>Type</w:t>
            </w:r>
          </w:p>
        </w:tc>
        <w:tc>
          <w:tcPr>
            <w:tcW w:w="4536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B580C" w:rsidRDefault="005B580C" w:rsidP="00DA3539">
            <w:pPr>
              <w:pStyle w:val="TableCell"/>
              <w:widowControl/>
            </w:pPr>
          </w:p>
        </w:tc>
      </w:tr>
      <w:tr w:rsidR="005B580C" w:rsidTr="00DA3539">
        <w:trPr>
          <w:cantSplit/>
          <w:trHeight w:val="284"/>
          <w:tblHeader/>
        </w:trPr>
        <w:tc>
          <w:tcPr>
            <w:tcW w:w="4536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B580C" w:rsidRDefault="005B580C" w:rsidP="00DA3539">
            <w:pPr>
              <w:pStyle w:val="TableHeadingCellAnnot"/>
              <w:widowControl/>
            </w:pPr>
            <w:r>
              <w:t>Representation</w:t>
            </w:r>
          </w:p>
        </w:tc>
        <w:tc>
          <w:tcPr>
            <w:tcW w:w="4536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B580C" w:rsidRDefault="005B580C" w:rsidP="00DA3539">
            <w:pPr>
              <w:pStyle w:val="TableCell"/>
              <w:widowControl/>
            </w:pPr>
          </w:p>
        </w:tc>
      </w:tr>
      <w:tr w:rsidR="005B580C" w:rsidTr="00DA3539">
        <w:trPr>
          <w:cantSplit/>
          <w:trHeight w:val="284"/>
          <w:tblHeader/>
        </w:trPr>
        <w:tc>
          <w:tcPr>
            <w:tcW w:w="4536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B580C" w:rsidRDefault="00D03D33" w:rsidP="00DA3539">
            <w:pPr>
              <w:pStyle w:val="TableHeadingCellAnnot"/>
              <w:widowControl/>
            </w:pPr>
            <w:r>
              <w:rPr>
                <w:rFonts w:hint="eastAsia"/>
              </w:rPr>
              <w:t>Init v</w:t>
            </w:r>
            <w:r w:rsidR="005B580C">
              <w:t>alue</w:t>
            </w:r>
          </w:p>
        </w:tc>
        <w:tc>
          <w:tcPr>
            <w:tcW w:w="4536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B580C" w:rsidRDefault="005B580C" w:rsidP="00DA3539">
            <w:pPr>
              <w:pStyle w:val="TableCell"/>
              <w:widowControl/>
            </w:pPr>
          </w:p>
        </w:tc>
      </w:tr>
      <w:tr w:rsidR="005B580C" w:rsidTr="00DA3539">
        <w:trPr>
          <w:cantSplit/>
          <w:trHeight w:val="284"/>
          <w:tblHeader/>
        </w:trPr>
        <w:tc>
          <w:tcPr>
            <w:tcW w:w="4536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B580C" w:rsidRDefault="005B580C" w:rsidP="00DA3539">
            <w:pPr>
              <w:pStyle w:val="TableHeadingCellAnnot"/>
              <w:widowControl/>
            </w:pPr>
            <w:r>
              <w:t>Group</w:t>
            </w:r>
          </w:p>
        </w:tc>
        <w:tc>
          <w:tcPr>
            <w:tcW w:w="4536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B580C" w:rsidRDefault="005B580C" w:rsidP="00DA3539">
            <w:pPr>
              <w:pStyle w:val="TableCell"/>
              <w:widowControl/>
            </w:pPr>
          </w:p>
        </w:tc>
      </w:tr>
      <w:tr w:rsidR="00087FAC" w:rsidTr="00DA3539">
        <w:trPr>
          <w:cantSplit/>
          <w:trHeight w:val="284"/>
          <w:tblHeader/>
        </w:trPr>
        <w:tc>
          <w:tcPr>
            <w:tcW w:w="4536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87FAC" w:rsidRDefault="00087FAC" w:rsidP="00DA3539">
            <w:pPr>
              <w:pStyle w:val="TableHeadingCellAnnot"/>
              <w:widowControl/>
            </w:pPr>
            <w:r>
              <w:rPr>
                <w:rFonts w:hint="eastAsia"/>
              </w:rPr>
              <w:t>Control</w:t>
            </w:r>
          </w:p>
        </w:tc>
        <w:tc>
          <w:tcPr>
            <w:tcW w:w="4536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087FAC" w:rsidRDefault="00087FAC" w:rsidP="00DA3539">
            <w:pPr>
              <w:pStyle w:val="TableCell"/>
              <w:widowControl/>
            </w:pPr>
          </w:p>
        </w:tc>
      </w:tr>
    </w:tbl>
    <w:p w:rsidR="008541C7" w:rsidRDefault="005250E6" w:rsidP="00453CDB">
      <w:pPr>
        <w:pStyle w:val="a6"/>
      </w:pPr>
      <w:proofErr w:type="gramStart"/>
      <w:r>
        <w:rPr>
          <w:rFonts w:hint="eastAsia"/>
        </w:rPr>
        <w:t>mask</w:t>
      </w:r>
      <w:proofErr w:type="gramEnd"/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5250E6" w:rsidTr="005250E6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250E6" w:rsidRDefault="005250E6" w:rsidP="00FD71F4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250E6" w:rsidRDefault="005250E6" w:rsidP="00FD71F4">
            <w:pPr>
              <w:pStyle w:val="TableHeadingCell"/>
              <w:widowControl/>
            </w:pPr>
            <w:r>
              <w:t>State</w:t>
            </w:r>
          </w:p>
        </w:tc>
      </w:tr>
      <w:tr w:rsidR="005250E6" w:rsidTr="005250E6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250E6" w:rsidRDefault="005250E6" w:rsidP="00FD71F4">
            <w:pPr>
              <w:pStyle w:val="TableHeadingCellAnnot"/>
              <w:widowControl/>
            </w:pP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250E6" w:rsidRDefault="005250E6" w:rsidP="00FD71F4">
            <w:pPr>
              <w:pStyle w:val="TableCell"/>
              <w:widowControl/>
            </w:pPr>
          </w:p>
        </w:tc>
      </w:tr>
    </w:tbl>
    <w:p w:rsidR="005250E6" w:rsidRDefault="005250E6" w:rsidP="005250E6">
      <w:pPr>
        <w:pStyle w:val="a6"/>
        <w:ind w:leftChars="0" w:left="0" w:firstLineChars="0" w:firstLine="0"/>
      </w:pPr>
    </w:p>
    <w:sectPr w:rsidR="005250E6" w:rsidSect="00EF292A">
      <w:headerReference w:type="default" r:id="rId8"/>
      <w:footerReference w:type="default" r:id="rId9"/>
      <w:pgSz w:w="11906" w:h="16838" w:code="9"/>
      <w:pgMar w:top="1302" w:right="1134" w:bottom="1418" w:left="1588" w:header="284" w:footer="680" w:gutter="0"/>
      <w:pgNumType w:start="1"/>
      <w:cols w:space="425"/>
      <w:docGrid w:type="linesAndChar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73D0F" w:rsidRDefault="00173D0F" w:rsidP="001E6510">
      <w:r>
        <w:separator/>
      </w:r>
    </w:p>
  </w:endnote>
  <w:endnote w:type="continuationSeparator" w:id="0">
    <w:p w:rsidR="00173D0F" w:rsidRDefault="00173D0F" w:rsidP="001E65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GE Inspira">
    <w:altName w:val="Arial Unicode MS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3539" w:rsidRDefault="00DA3539" w:rsidP="00ED0B70">
    <w:pPr>
      <w:pStyle w:val="af"/>
    </w:pPr>
    <w:r>
      <w:rPr>
        <w:rFonts w:hint="eastAsia"/>
        <w:noProof/>
      </w:rPr>
      <w:drawing>
        <wp:inline distT="0" distB="0" distL="0" distR="0">
          <wp:extent cx="5791200" cy="96520"/>
          <wp:effectExtent l="19050" t="0" r="0" b="0"/>
          <wp:docPr id="3" name="图片 3" descr="C:\Program Files\Microsoft Office\MEDIA\OFFICE12\Lines\BD15155_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Program Files\Microsoft Office\MEDIA\OFFICE12\Lines\BD15155_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8416" cy="9780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DA3539" w:rsidRPr="00AD2457" w:rsidRDefault="00DA3539" w:rsidP="00ED0B70">
    <w:pPr>
      <w:pStyle w:val="af"/>
    </w:pPr>
    <w:r>
      <w:rPr>
        <w:rFonts w:hint="eastAsia"/>
      </w:rPr>
      <w:t>XXX</w:t>
    </w:r>
    <w:r>
      <w:rPr>
        <w:rFonts w:hint="eastAsia"/>
      </w:rPr>
      <w:t>设计说明</w:t>
    </w:r>
    <w:r>
      <w:rPr>
        <w:rFonts w:hint="eastAsia"/>
      </w:rPr>
      <w:tab/>
    </w:r>
    <w:r>
      <w:rPr>
        <w:rFonts w:hint="eastAsia"/>
      </w:rPr>
      <w:t>第</w:t>
    </w:r>
    <w:fldSimple w:instr=" PAGE  \* Arabic  \* MERGEFORMAT ">
      <w:r w:rsidR="00F62DFB">
        <w:rPr>
          <w:noProof/>
        </w:rPr>
        <w:t>1</w:t>
      </w:r>
    </w:fldSimple>
    <w:r>
      <w:rPr>
        <w:rFonts w:hint="eastAsia"/>
      </w:rPr>
      <w:t>页，共</w:t>
    </w:r>
    <w:fldSimple w:instr=" NUMPAGES   \* MERGEFORMAT ">
      <w:r w:rsidR="00F62DFB">
        <w:rPr>
          <w:noProof/>
        </w:rPr>
        <w:t>1</w:t>
      </w:r>
    </w:fldSimple>
    <w:r>
      <w:rPr>
        <w:rFonts w:hint="eastAsia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73D0F" w:rsidRDefault="00173D0F" w:rsidP="001E6510">
      <w:r>
        <w:separator/>
      </w:r>
    </w:p>
  </w:footnote>
  <w:footnote w:type="continuationSeparator" w:id="0">
    <w:p w:rsidR="00173D0F" w:rsidRDefault="00173D0F" w:rsidP="001E651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8931" w:type="dxa"/>
      <w:tblInd w:w="10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1701"/>
      <w:gridCol w:w="4395"/>
      <w:gridCol w:w="1134"/>
      <w:gridCol w:w="1701"/>
    </w:tblGrid>
    <w:tr w:rsidR="00DA3539" w:rsidRPr="00087312" w:rsidTr="00DA3539">
      <w:trPr>
        <w:cantSplit/>
        <w:trHeight w:val="128"/>
      </w:trPr>
      <w:tc>
        <w:tcPr>
          <w:tcW w:w="1701" w:type="dxa"/>
          <w:vMerge w:val="restart"/>
          <w:tcMar>
            <w:left w:w="0" w:type="dxa"/>
            <w:right w:w="0" w:type="dxa"/>
          </w:tcMar>
          <w:vAlign w:val="center"/>
        </w:tcPr>
        <w:p w:rsidR="00DA3539" w:rsidRPr="00FB6E71" w:rsidRDefault="00DA3539" w:rsidP="00DA3539">
          <w:pPr>
            <w:pStyle w:val="aff7"/>
            <w:jc w:val="center"/>
          </w:pPr>
          <w:r>
            <w:rPr>
              <w:noProof/>
            </w:rPr>
            <w:drawing>
              <wp:inline distT="0" distB="0" distL="0" distR="0">
                <wp:extent cx="895350" cy="495300"/>
                <wp:effectExtent l="19050" t="0" r="0" b="0"/>
                <wp:docPr id="12" name="图片 1" descr="图形+口号-透明高分辨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1" descr="图形+口号-透明高分辨率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95350" cy="495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95" w:type="dxa"/>
          <w:vMerge w:val="restart"/>
          <w:vAlign w:val="center"/>
        </w:tcPr>
        <w:p w:rsidR="00DA3539" w:rsidRPr="00836FD5" w:rsidRDefault="00DA3539" w:rsidP="00DA3539">
          <w:pPr>
            <w:pStyle w:val="aff7"/>
            <w:jc w:val="center"/>
            <w:rPr>
              <w:rFonts w:ascii="微软雅黑" w:eastAsia="微软雅黑" w:hAnsi="微软雅黑"/>
              <w:szCs w:val="24"/>
            </w:rPr>
          </w:pPr>
          <w:r w:rsidRPr="00836FD5">
            <w:rPr>
              <w:rFonts w:ascii="微软雅黑" w:eastAsia="微软雅黑" w:hAnsi="微软雅黑" w:hint="eastAsia"/>
              <w:szCs w:val="24"/>
            </w:rPr>
            <w:t>上海爱韦讯信息技术</w:t>
          </w:r>
          <w:r>
            <w:rPr>
              <w:rFonts w:ascii="微软雅黑" w:eastAsia="微软雅黑" w:hAnsi="微软雅黑" w:hint="eastAsia"/>
              <w:szCs w:val="24"/>
            </w:rPr>
            <w:t>股份</w:t>
          </w:r>
          <w:r w:rsidRPr="00836FD5">
            <w:rPr>
              <w:rFonts w:ascii="微软雅黑" w:eastAsia="微软雅黑" w:hAnsi="微软雅黑" w:hint="eastAsia"/>
              <w:szCs w:val="24"/>
            </w:rPr>
            <w:t>有限公司</w:t>
          </w:r>
        </w:p>
      </w:tc>
      <w:tc>
        <w:tcPr>
          <w:tcW w:w="1134" w:type="dxa"/>
          <w:vAlign w:val="center"/>
        </w:tcPr>
        <w:p w:rsidR="00DA3539" w:rsidRPr="00836FD5" w:rsidRDefault="00DA3539" w:rsidP="00DA3539">
          <w:pPr>
            <w:pStyle w:val="aff7"/>
            <w:rPr>
              <w:rFonts w:ascii="微软雅黑" w:eastAsia="微软雅黑" w:hAnsi="微软雅黑"/>
            </w:rPr>
          </w:pPr>
          <w:r w:rsidRPr="00836FD5">
            <w:rPr>
              <w:rFonts w:ascii="微软雅黑" w:eastAsia="微软雅黑" w:hAnsi="微软雅黑" w:hint="eastAsia"/>
            </w:rPr>
            <w:t>文件编号</w:t>
          </w:r>
        </w:p>
      </w:tc>
      <w:tc>
        <w:tcPr>
          <w:tcW w:w="1701" w:type="dxa"/>
          <w:vAlign w:val="center"/>
        </w:tcPr>
        <w:p w:rsidR="00DA3539" w:rsidRPr="00836FD5" w:rsidRDefault="00DA3539" w:rsidP="00DA3539">
          <w:pPr>
            <w:pStyle w:val="aff7"/>
            <w:rPr>
              <w:rFonts w:ascii="微软雅黑" w:eastAsia="微软雅黑" w:hAnsi="微软雅黑"/>
            </w:rPr>
          </w:pPr>
        </w:p>
      </w:tc>
    </w:tr>
    <w:tr w:rsidR="00DA3539" w:rsidRPr="00087312" w:rsidTr="00DA3539">
      <w:trPr>
        <w:cantSplit/>
        <w:trHeight w:val="315"/>
      </w:trPr>
      <w:tc>
        <w:tcPr>
          <w:tcW w:w="1701" w:type="dxa"/>
          <w:vMerge/>
          <w:vAlign w:val="center"/>
        </w:tcPr>
        <w:p w:rsidR="00DA3539" w:rsidRPr="00087312" w:rsidRDefault="00DA3539" w:rsidP="00DA3539">
          <w:pPr>
            <w:pStyle w:val="aff7"/>
          </w:pPr>
        </w:p>
      </w:tc>
      <w:tc>
        <w:tcPr>
          <w:tcW w:w="4395" w:type="dxa"/>
          <w:vMerge/>
          <w:vAlign w:val="center"/>
        </w:tcPr>
        <w:p w:rsidR="00DA3539" w:rsidRPr="00087312" w:rsidRDefault="00DA3539" w:rsidP="00DA3539">
          <w:pPr>
            <w:pStyle w:val="aff7"/>
          </w:pPr>
        </w:p>
      </w:tc>
      <w:tc>
        <w:tcPr>
          <w:tcW w:w="1134" w:type="dxa"/>
          <w:vAlign w:val="center"/>
        </w:tcPr>
        <w:p w:rsidR="00DA3539" w:rsidRPr="00836FD5" w:rsidRDefault="00DA3539" w:rsidP="00DA3539">
          <w:pPr>
            <w:pStyle w:val="aff7"/>
            <w:rPr>
              <w:rFonts w:ascii="微软雅黑" w:eastAsia="微软雅黑" w:hAnsi="微软雅黑"/>
            </w:rPr>
          </w:pPr>
          <w:r w:rsidRPr="00836FD5">
            <w:rPr>
              <w:rFonts w:ascii="微软雅黑" w:eastAsia="微软雅黑" w:hAnsi="微软雅黑" w:hint="eastAsia"/>
            </w:rPr>
            <w:t>版 本 号</w:t>
          </w:r>
        </w:p>
      </w:tc>
      <w:tc>
        <w:tcPr>
          <w:tcW w:w="1701" w:type="dxa"/>
          <w:vAlign w:val="center"/>
        </w:tcPr>
        <w:p w:rsidR="00DA3539" w:rsidRPr="00836FD5" w:rsidRDefault="00DA3539" w:rsidP="00DA3539">
          <w:pPr>
            <w:pStyle w:val="aff7"/>
            <w:rPr>
              <w:rFonts w:ascii="微软雅黑" w:eastAsia="微软雅黑" w:hAnsi="微软雅黑"/>
            </w:rPr>
          </w:pPr>
        </w:p>
      </w:tc>
    </w:tr>
    <w:tr w:rsidR="00DA3539" w:rsidRPr="00087312" w:rsidTr="00DA3539">
      <w:trPr>
        <w:cantSplit/>
        <w:trHeight w:val="85"/>
      </w:trPr>
      <w:tc>
        <w:tcPr>
          <w:tcW w:w="1701" w:type="dxa"/>
          <w:vMerge/>
          <w:vAlign w:val="center"/>
        </w:tcPr>
        <w:p w:rsidR="00DA3539" w:rsidRPr="00087312" w:rsidRDefault="00DA3539" w:rsidP="00DA3539">
          <w:pPr>
            <w:pStyle w:val="aff7"/>
          </w:pPr>
        </w:p>
      </w:tc>
      <w:tc>
        <w:tcPr>
          <w:tcW w:w="4395" w:type="dxa"/>
          <w:vMerge/>
          <w:vAlign w:val="center"/>
        </w:tcPr>
        <w:p w:rsidR="00DA3539" w:rsidRPr="00087312" w:rsidRDefault="00DA3539" w:rsidP="00DA3539">
          <w:pPr>
            <w:pStyle w:val="aff7"/>
          </w:pPr>
        </w:p>
      </w:tc>
      <w:tc>
        <w:tcPr>
          <w:tcW w:w="1134" w:type="dxa"/>
          <w:vAlign w:val="center"/>
        </w:tcPr>
        <w:p w:rsidR="00DA3539" w:rsidRPr="00836FD5" w:rsidRDefault="00DA3539" w:rsidP="00DA3539">
          <w:pPr>
            <w:pStyle w:val="aff7"/>
            <w:rPr>
              <w:rFonts w:ascii="微软雅黑" w:eastAsia="微软雅黑" w:hAnsi="微软雅黑"/>
            </w:rPr>
          </w:pPr>
          <w:r w:rsidRPr="00836FD5">
            <w:rPr>
              <w:rFonts w:ascii="微软雅黑" w:eastAsia="微软雅黑" w:hAnsi="微软雅黑" w:hint="eastAsia"/>
            </w:rPr>
            <w:t>密    级</w:t>
          </w:r>
        </w:p>
      </w:tc>
      <w:tc>
        <w:tcPr>
          <w:tcW w:w="1701" w:type="dxa"/>
          <w:vAlign w:val="center"/>
        </w:tcPr>
        <w:p w:rsidR="00DA3539" w:rsidRPr="00836FD5" w:rsidRDefault="00DA3539" w:rsidP="00DA3539">
          <w:pPr>
            <w:pStyle w:val="aff7"/>
            <w:rPr>
              <w:rFonts w:ascii="微软雅黑" w:eastAsia="微软雅黑" w:hAnsi="微软雅黑"/>
            </w:rPr>
          </w:pPr>
        </w:p>
      </w:tc>
    </w:tr>
  </w:tbl>
  <w:p w:rsidR="00DA3539" w:rsidRDefault="00DA3539" w:rsidP="001E6510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D32B4"/>
    <w:multiLevelType w:val="hybridMultilevel"/>
    <w:tmpl w:val="A15A6874"/>
    <w:lvl w:ilvl="0" w:tplc="04090001">
      <w:start w:val="1"/>
      <w:numFmt w:val="bullet"/>
      <w:lvlText w:val=""/>
      <w:lvlJc w:val="left"/>
      <w:pPr>
        <w:ind w:left="9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20"/>
      </w:pPr>
      <w:rPr>
        <w:rFonts w:ascii="Wingdings" w:hAnsi="Wingdings" w:hint="default"/>
      </w:rPr>
    </w:lvl>
  </w:abstractNum>
  <w:abstractNum w:abstractNumId="1">
    <w:nsid w:val="030F045F"/>
    <w:multiLevelType w:val="hybridMultilevel"/>
    <w:tmpl w:val="D28CC7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52924BC"/>
    <w:multiLevelType w:val="hybridMultilevel"/>
    <w:tmpl w:val="26700F24"/>
    <w:lvl w:ilvl="0" w:tplc="9446DBF8">
      <w:start w:val="1"/>
      <w:numFmt w:val="lowerLetter"/>
      <w:lvlText w:val="%1)"/>
      <w:lvlJc w:val="left"/>
      <w:pPr>
        <w:ind w:left="841" w:hanging="420"/>
      </w:pPr>
      <w:rPr>
        <w:rFonts w:hint="eastAsia"/>
      </w:rPr>
    </w:lvl>
    <w:lvl w:ilvl="1" w:tplc="44FE1064" w:tentative="1">
      <w:start w:val="1"/>
      <w:numFmt w:val="lowerLetter"/>
      <w:lvlText w:val="%2)"/>
      <w:lvlJc w:val="left"/>
      <w:pPr>
        <w:ind w:left="1261" w:hanging="420"/>
      </w:pPr>
    </w:lvl>
    <w:lvl w:ilvl="2" w:tplc="449A3914" w:tentative="1">
      <w:start w:val="1"/>
      <w:numFmt w:val="lowerRoman"/>
      <w:lvlText w:val="%3."/>
      <w:lvlJc w:val="right"/>
      <w:pPr>
        <w:ind w:left="1681" w:hanging="420"/>
      </w:pPr>
    </w:lvl>
    <w:lvl w:ilvl="3" w:tplc="FBF81CD4" w:tentative="1">
      <w:start w:val="1"/>
      <w:numFmt w:val="decimal"/>
      <w:lvlText w:val="%4."/>
      <w:lvlJc w:val="left"/>
      <w:pPr>
        <w:ind w:left="2101" w:hanging="420"/>
      </w:pPr>
    </w:lvl>
    <w:lvl w:ilvl="4" w:tplc="57C6C5DE" w:tentative="1">
      <w:start w:val="1"/>
      <w:numFmt w:val="lowerLetter"/>
      <w:lvlText w:val="%5)"/>
      <w:lvlJc w:val="left"/>
      <w:pPr>
        <w:ind w:left="2521" w:hanging="420"/>
      </w:pPr>
    </w:lvl>
    <w:lvl w:ilvl="5" w:tplc="56961CA0" w:tentative="1">
      <w:start w:val="1"/>
      <w:numFmt w:val="lowerRoman"/>
      <w:lvlText w:val="%6."/>
      <w:lvlJc w:val="right"/>
      <w:pPr>
        <w:ind w:left="2941" w:hanging="420"/>
      </w:pPr>
    </w:lvl>
    <w:lvl w:ilvl="6" w:tplc="83FA92E0" w:tentative="1">
      <w:start w:val="1"/>
      <w:numFmt w:val="decimal"/>
      <w:lvlText w:val="%7."/>
      <w:lvlJc w:val="left"/>
      <w:pPr>
        <w:ind w:left="3361" w:hanging="420"/>
      </w:pPr>
    </w:lvl>
    <w:lvl w:ilvl="7" w:tplc="1C16E004" w:tentative="1">
      <w:start w:val="1"/>
      <w:numFmt w:val="lowerLetter"/>
      <w:lvlText w:val="%8)"/>
      <w:lvlJc w:val="left"/>
      <w:pPr>
        <w:ind w:left="3781" w:hanging="420"/>
      </w:pPr>
    </w:lvl>
    <w:lvl w:ilvl="8" w:tplc="7B143ECC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3">
    <w:nsid w:val="05A253FE"/>
    <w:multiLevelType w:val="hybridMultilevel"/>
    <w:tmpl w:val="201E6C52"/>
    <w:lvl w:ilvl="0" w:tplc="F618BC06">
      <w:start w:val="1"/>
      <w:numFmt w:val="chineseCountingThousand"/>
      <w:pStyle w:val="a"/>
      <w:lvlText w:val="附录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E2439AA"/>
    <w:multiLevelType w:val="hybridMultilevel"/>
    <w:tmpl w:val="FB0CBA24"/>
    <w:lvl w:ilvl="0" w:tplc="04090011">
      <w:start w:val="1"/>
      <w:numFmt w:val="decimal"/>
      <w:lvlText w:val="%1)"/>
      <w:lvlJc w:val="left"/>
      <w:pPr>
        <w:ind w:left="945" w:hanging="420"/>
      </w:p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5">
    <w:nsid w:val="0F0D1ED9"/>
    <w:multiLevelType w:val="hybridMultilevel"/>
    <w:tmpl w:val="FB0CBA24"/>
    <w:lvl w:ilvl="0" w:tplc="04090011">
      <w:start w:val="1"/>
      <w:numFmt w:val="decimal"/>
      <w:lvlText w:val="%1)"/>
      <w:lvlJc w:val="left"/>
      <w:pPr>
        <w:ind w:left="945" w:hanging="420"/>
      </w:p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6">
    <w:nsid w:val="138D4A58"/>
    <w:multiLevelType w:val="hybridMultilevel"/>
    <w:tmpl w:val="9A58CBFC"/>
    <w:lvl w:ilvl="0" w:tplc="04090001">
      <w:start w:val="1"/>
      <w:numFmt w:val="bullet"/>
      <w:lvlText w:val=""/>
      <w:lvlJc w:val="left"/>
      <w:pPr>
        <w:ind w:left="9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20"/>
      </w:pPr>
      <w:rPr>
        <w:rFonts w:ascii="Wingdings" w:hAnsi="Wingdings" w:hint="default"/>
      </w:rPr>
    </w:lvl>
  </w:abstractNum>
  <w:abstractNum w:abstractNumId="7">
    <w:nsid w:val="14A8228F"/>
    <w:multiLevelType w:val="hybridMultilevel"/>
    <w:tmpl w:val="FB0CBA24"/>
    <w:lvl w:ilvl="0" w:tplc="04090011">
      <w:start w:val="1"/>
      <w:numFmt w:val="decimal"/>
      <w:lvlText w:val="%1)"/>
      <w:lvlJc w:val="left"/>
      <w:pPr>
        <w:ind w:left="945" w:hanging="420"/>
      </w:p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8">
    <w:nsid w:val="167002A4"/>
    <w:multiLevelType w:val="hybridMultilevel"/>
    <w:tmpl w:val="FB0CBA24"/>
    <w:lvl w:ilvl="0" w:tplc="04090011">
      <w:start w:val="1"/>
      <w:numFmt w:val="decimal"/>
      <w:lvlText w:val="%1)"/>
      <w:lvlJc w:val="left"/>
      <w:pPr>
        <w:ind w:left="945" w:hanging="420"/>
      </w:p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9">
    <w:nsid w:val="16B5440A"/>
    <w:multiLevelType w:val="multilevel"/>
    <w:tmpl w:val="D3CCB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17D217A0"/>
    <w:multiLevelType w:val="hybridMultilevel"/>
    <w:tmpl w:val="FB0CBA24"/>
    <w:lvl w:ilvl="0" w:tplc="04090011">
      <w:start w:val="1"/>
      <w:numFmt w:val="decimal"/>
      <w:lvlText w:val="%1)"/>
      <w:lvlJc w:val="left"/>
      <w:pPr>
        <w:ind w:left="945" w:hanging="420"/>
      </w:p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11">
    <w:nsid w:val="19C30585"/>
    <w:multiLevelType w:val="hybridMultilevel"/>
    <w:tmpl w:val="8A229EFE"/>
    <w:lvl w:ilvl="0" w:tplc="EF229D10">
      <w:start w:val="1"/>
      <w:numFmt w:val="bullet"/>
      <w:pStyle w:val="a0"/>
      <w:lvlText w:val=""/>
      <w:lvlJc w:val="left"/>
      <w:pPr>
        <w:ind w:left="2121" w:hanging="420"/>
      </w:pPr>
      <w:rPr>
        <w:rFonts w:ascii="Wingdings" w:hAnsi="Wingdings" w:hint="default"/>
      </w:rPr>
    </w:lvl>
    <w:lvl w:ilvl="1" w:tplc="04090019">
      <w:start w:val="1"/>
      <w:numFmt w:val="bullet"/>
      <w:lvlText w:val=""/>
      <w:lvlJc w:val="left"/>
      <w:pPr>
        <w:ind w:left="2541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ind w:left="2961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3381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3801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4221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4641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5061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5481" w:hanging="420"/>
      </w:pPr>
      <w:rPr>
        <w:rFonts w:ascii="Wingdings" w:hAnsi="Wingdings" w:hint="default"/>
      </w:rPr>
    </w:lvl>
  </w:abstractNum>
  <w:abstractNum w:abstractNumId="12">
    <w:nsid w:val="1A6B371E"/>
    <w:multiLevelType w:val="hybridMultilevel"/>
    <w:tmpl w:val="26700F24"/>
    <w:lvl w:ilvl="0" w:tplc="F618BC06">
      <w:start w:val="1"/>
      <w:numFmt w:val="lowerLetter"/>
      <w:lvlText w:val="%1)"/>
      <w:lvlJc w:val="left"/>
      <w:pPr>
        <w:ind w:left="841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13">
    <w:nsid w:val="1E2412CE"/>
    <w:multiLevelType w:val="hybridMultilevel"/>
    <w:tmpl w:val="DB7A5D6A"/>
    <w:lvl w:ilvl="0" w:tplc="E55819A6">
      <w:start w:val="1"/>
      <w:numFmt w:val="bullet"/>
      <w:pStyle w:val="a1"/>
      <w:lvlText w:val=""/>
      <w:lvlJc w:val="left"/>
      <w:pPr>
        <w:tabs>
          <w:tab w:val="num" w:pos="1664"/>
        </w:tabs>
        <w:ind w:left="1644" w:hanging="3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>
    <w:nsid w:val="2A122B5C"/>
    <w:multiLevelType w:val="hybridMultilevel"/>
    <w:tmpl w:val="62A01316"/>
    <w:lvl w:ilvl="0" w:tplc="04090001">
      <w:start w:val="1"/>
      <w:numFmt w:val="bullet"/>
      <w:lvlText w:val=""/>
      <w:lvlJc w:val="left"/>
      <w:pPr>
        <w:ind w:left="9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20"/>
      </w:pPr>
      <w:rPr>
        <w:rFonts w:ascii="Wingdings" w:hAnsi="Wingdings" w:hint="default"/>
      </w:rPr>
    </w:lvl>
  </w:abstractNum>
  <w:abstractNum w:abstractNumId="15">
    <w:nsid w:val="2EEA7315"/>
    <w:multiLevelType w:val="multilevel"/>
    <w:tmpl w:val="BDF05892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ascii="Arial" w:hAnsi="Arial" w:cs="Arial"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6">
    <w:nsid w:val="334111C1"/>
    <w:multiLevelType w:val="hybridMultilevel"/>
    <w:tmpl w:val="26700F24"/>
    <w:lvl w:ilvl="0" w:tplc="F618BC06">
      <w:start w:val="1"/>
      <w:numFmt w:val="lowerLetter"/>
      <w:lvlText w:val="%1)"/>
      <w:lvlJc w:val="left"/>
      <w:pPr>
        <w:ind w:left="841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17">
    <w:nsid w:val="34137EA0"/>
    <w:multiLevelType w:val="hybridMultilevel"/>
    <w:tmpl w:val="26700F24"/>
    <w:lvl w:ilvl="0" w:tplc="20C0AD3E">
      <w:start w:val="1"/>
      <w:numFmt w:val="lowerLetter"/>
      <w:lvlText w:val="%1)"/>
      <w:lvlJc w:val="left"/>
      <w:pPr>
        <w:ind w:left="841" w:hanging="420"/>
      </w:pPr>
      <w:rPr>
        <w:rFonts w:hint="eastAsia"/>
      </w:rPr>
    </w:lvl>
    <w:lvl w:ilvl="1" w:tplc="04090003" w:tentative="1">
      <w:start w:val="1"/>
      <w:numFmt w:val="lowerLetter"/>
      <w:lvlText w:val="%2)"/>
      <w:lvlJc w:val="left"/>
      <w:pPr>
        <w:ind w:left="1261" w:hanging="420"/>
      </w:pPr>
    </w:lvl>
    <w:lvl w:ilvl="2" w:tplc="04090005" w:tentative="1">
      <w:start w:val="1"/>
      <w:numFmt w:val="lowerRoman"/>
      <w:lvlText w:val="%3."/>
      <w:lvlJc w:val="right"/>
      <w:pPr>
        <w:ind w:left="1681" w:hanging="420"/>
      </w:pPr>
    </w:lvl>
    <w:lvl w:ilvl="3" w:tplc="04090001" w:tentative="1">
      <w:start w:val="1"/>
      <w:numFmt w:val="decimal"/>
      <w:lvlText w:val="%4."/>
      <w:lvlJc w:val="left"/>
      <w:pPr>
        <w:ind w:left="2101" w:hanging="420"/>
      </w:pPr>
    </w:lvl>
    <w:lvl w:ilvl="4" w:tplc="04090003" w:tentative="1">
      <w:start w:val="1"/>
      <w:numFmt w:val="lowerLetter"/>
      <w:lvlText w:val="%5)"/>
      <w:lvlJc w:val="left"/>
      <w:pPr>
        <w:ind w:left="2521" w:hanging="420"/>
      </w:pPr>
    </w:lvl>
    <w:lvl w:ilvl="5" w:tplc="04090005" w:tentative="1">
      <w:start w:val="1"/>
      <w:numFmt w:val="lowerRoman"/>
      <w:lvlText w:val="%6."/>
      <w:lvlJc w:val="right"/>
      <w:pPr>
        <w:ind w:left="2941" w:hanging="420"/>
      </w:pPr>
    </w:lvl>
    <w:lvl w:ilvl="6" w:tplc="04090001" w:tentative="1">
      <w:start w:val="1"/>
      <w:numFmt w:val="decimal"/>
      <w:lvlText w:val="%7."/>
      <w:lvlJc w:val="left"/>
      <w:pPr>
        <w:ind w:left="3361" w:hanging="420"/>
      </w:pPr>
    </w:lvl>
    <w:lvl w:ilvl="7" w:tplc="04090003" w:tentative="1">
      <w:start w:val="1"/>
      <w:numFmt w:val="lowerLetter"/>
      <w:lvlText w:val="%8)"/>
      <w:lvlJc w:val="left"/>
      <w:pPr>
        <w:ind w:left="3781" w:hanging="420"/>
      </w:pPr>
    </w:lvl>
    <w:lvl w:ilvl="8" w:tplc="04090005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18">
    <w:nsid w:val="4103420B"/>
    <w:multiLevelType w:val="hybridMultilevel"/>
    <w:tmpl w:val="D13C71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4128509F"/>
    <w:multiLevelType w:val="hybridMultilevel"/>
    <w:tmpl w:val="3B663962"/>
    <w:lvl w:ilvl="0" w:tplc="753A98A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2C36CF2"/>
    <w:multiLevelType w:val="multilevel"/>
    <w:tmpl w:val="D49E690E"/>
    <w:lvl w:ilvl="0">
      <w:start w:val="1"/>
      <w:numFmt w:val="decimal"/>
      <w:lvlText w:val="第%1章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eastAsia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1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2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22">
    <w:nsid w:val="43804FFE"/>
    <w:multiLevelType w:val="hybridMultilevel"/>
    <w:tmpl w:val="7E52768A"/>
    <w:lvl w:ilvl="0" w:tplc="04090001">
      <w:start w:val="1"/>
      <w:numFmt w:val="bullet"/>
      <w:lvlText w:val=""/>
      <w:lvlJc w:val="left"/>
      <w:pPr>
        <w:ind w:left="9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20"/>
      </w:pPr>
      <w:rPr>
        <w:rFonts w:ascii="Wingdings" w:hAnsi="Wingdings" w:hint="default"/>
      </w:rPr>
    </w:lvl>
  </w:abstractNum>
  <w:abstractNum w:abstractNumId="23">
    <w:nsid w:val="4569069B"/>
    <w:multiLevelType w:val="hybridMultilevel"/>
    <w:tmpl w:val="38C0809A"/>
    <w:lvl w:ilvl="0" w:tplc="275EC4E8">
      <w:start w:val="1"/>
      <w:numFmt w:val="lowerLetter"/>
      <w:pStyle w:val="a3"/>
      <w:lvlText w:val="%1)"/>
      <w:lvlJc w:val="left"/>
      <w:pPr>
        <w:ind w:left="841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24">
    <w:nsid w:val="52695785"/>
    <w:multiLevelType w:val="hybridMultilevel"/>
    <w:tmpl w:val="26700F24"/>
    <w:lvl w:ilvl="0" w:tplc="BBCAA4F8">
      <w:start w:val="1"/>
      <w:numFmt w:val="lowerLetter"/>
      <w:lvlText w:val="%1)"/>
      <w:lvlJc w:val="left"/>
      <w:pPr>
        <w:ind w:left="841" w:hanging="420"/>
      </w:pPr>
      <w:rPr>
        <w:rFonts w:hint="eastAsia"/>
      </w:rPr>
    </w:lvl>
    <w:lvl w:ilvl="1" w:tplc="47F25C40" w:tentative="1">
      <w:start w:val="1"/>
      <w:numFmt w:val="lowerLetter"/>
      <w:lvlText w:val="%2)"/>
      <w:lvlJc w:val="left"/>
      <w:pPr>
        <w:ind w:left="1261" w:hanging="420"/>
      </w:pPr>
    </w:lvl>
    <w:lvl w:ilvl="2" w:tplc="7FF4397E" w:tentative="1">
      <w:start w:val="1"/>
      <w:numFmt w:val="lowerRoman"/>
      <w:lvlText w:val="%3."/>
      <w:lvlJc w:val="right"/>
      <w:pPr>
        <w:ind w:left="1681" w:hanging="420"/>
      </w:pPr>
    </w:lvl>
    <w:lvl w:ilvl="3" w:tplc="DFFC50DC" w:tentative="1">
      <w:start w:val="1"/>
      <w:numFmt w:val="decimal"/>
      <w:lvlText w:val="%4."/>
      <w:lvlJc w:val="left"/>
      <w:pPr>
        <w:ind w:left="2101" w:hanging="420"/>
      </w:pPr>
    </w:lvl>
    <w:lvl w:ilvl="4" w:tplc="85AA5708" w:tentative="1">
      <w:start w:val="1"/>
      <w:numFmt w:val="lowerLetter"/>
      <w:lvlText w:val="%5)"/>
      <w:lvlJc w:val="left"/>
      <w:pPr>
        <w:ind w:left="2521" w:hanging="420"/>
      </w:pPr>
    </w:lvl>
    <w:lvl w:ilvl="5" w:tplc="412C9BB0" w:tentative="1">
      <w:start w:val="1"/>
      <w:numFmt w:val="lowerRoman"/>
      <w:lvlText w:val="%6."/>
      <w:lvlJc w:val="right"/>
      <w:pPr>
        <w:ind w:left="2941" w:hanging="420"/>
      </w:pPr>
    </w:lvl>
    <w:lvl w:ilvl="6" w:tplc="2E1658E8" w:tentative="1">
      <w:start w:val="1"/>
      <w:numFmt w:val="decimal"/>
      <w:lvlText w:val="%7."/>
      <w:lvlJc w:val="left"/>
      <w:pPr>
        <w:ind w:left="3361" w:hanging="420"/>
      </w:pPr>
    </w:lvl>
    <w:lvl w:ilvl="7" w:tplc="312CCC90" w:tentative="1">
      <w:start w:val="1"/>
      <w:numFmt w:val="lowerLetter"/>
      <w:lvlText w:val="%8)"/>
      <w:lvlJc w:val="left"/>
      <w:pPr>
        <w:ind w:left="3781" w:hanging="420"/>
      </w:pPr>
    </w:lvl>
    <w:lvl w:ilvl="8" w:tplc="53C4F9A4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25">
    <w:nsid w:val="56827D96"/>
    <w:multiLevelType w:val="hybridMultilevel"/>
    <w:tmpl w:val="26700F24"/>
    <w:lvl w:ilvl="0" w:tplc="F618BC06">
      <w:start w:val="1"/>
      <w:numFmt w:val="lowerLetter"/>
      <w:lvlText w:val="%1)"/>
      <w:lvlJc w:val="left"/>
      <w:pPr>
        <w:ind w:left="841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26">
    <w:nsid w:val="59277623"/>
    <w:multiLevelType w:val="hybridMultilevel"/>
    <w:tmpl w:val="26700F24"/>
    <w:lvl w:ilvl="0" w:tplc="F618BC06">
      <w:start w:val="1"/>
      <w:numFmt w:val="lowerLetter"/>
      <w:lvlText w:val="%1)"/>
      <w:lvlJc w:val="left"/>
      <w:pPr>
        <w:ind w:left="841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27">
    <w:nsid w:val="6D0772F4"/>
    <w:multiLevelType w:val="hybridMultilevel"/>
    <w:tmpl w:val="B890E7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77460484"/>
    <w:multiLevelType w:val="hybridMultilevel"/>
    <w:tmpl w:val="26700F24"/>
    <w:lvl w:ilvl="0" w:tplc="F618BC06">
      <w:start w:val="1"/>
      <w:numFmt w:val="lowerLetter"/>
      <w:lvlText w:val="%1)"/>
      <w:lvlJc w:val="left"/>
      <w:pPr>
        <w:ind w:left="841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29">
    <w:nsid w:val="7B136315"/>
    <w:multiLevelType w:val="hybridMultilevel"/>
    <w:tmpl w:val="C3BCA12C"/>
    <w:lvl w:ilvl="0" w:tplc="F618BC06">
      <w:start w:val="1"/>
      <w:numFmt w:val="bullet"/>
      <w:pStyle w:val="a4"/>
      <w:lvlText w:val=""/>
      <w:lvlJc w:val="left"/>
      <w:pPr>
        <w:ind w:left="1476" w:hanging="42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"/>
      <w:lvlJc w:val="left"/>
      <w:pPr>
        <w:ind w:left="1896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ind w:left="2316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2736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3156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3576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3996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4416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4836" w:hanging="420"/>
      </w:pPr>
      <w:rPr>
        <w:rFonts w:ascii="Wingdings" w:hAnsi="Wingdings" w:hint="default"/>
      </w:rPr>
    </w:lvl>
  </w:abstractNum>
  <w:abstractNum w:abstractNumId="30">
    <w:nsid w:val="7BAD6CD3"/>
    <w:multiLevelType w:val="hybridMultilevel"/>
    <w:tmpl w:val="38848708"/>
    <w:lvl w:ilvl="0" w:tplc="31CE1B20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F1DE5AB8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D6F06F80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F47E3690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B0F06FDE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349839D6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192C2246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1F5C67DA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B02892C6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1">
    <w:nsid w:val="7E44395E"/>
    <w:multiLevelType w:val="hybridMultilevel"/>
    <w:tmpl w:val="26700F24"/>
    <w:lvl w:ilvl="0" w:tplc="F618BC06">
      <w:start w:val="1"/>
      <w:numFmt w:val="lowerLetter"/>
      <w:lvlText w:val="%1)"/>
      <w:lvlJc w:val="left"/>
      <w:pPr>
        <w:ind w:left="841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num w:numId="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0"/>
  </w:num>
  <w:num w:numId="3">
    <w:abstractNumId w:val="11"/>
  </w:num>
  <w:num w:numId="4">
    <w:abstractNumId w:val="29"/>
  </w:num>
  <w:num w:numId="5">
    <w:abstractNumId w:val="3"/>
  </w:num>
  <w:num w:numId="6">
    <w:abstractNumId w:val="2"/>
  </w:num>
  <w:num w:numId="7">
    <w:abstractNumId w:val="30"/>
  </w:num>
  <w:num w:numId="8">
    <w:abstractNumId w:val="24"/>
  </w:num>
  <w:num w:numId="9">
    <w:abstractNumId w:val="17"/>
  </w:num>
  <w:num w:numId="10">
    <w:abstractNumId w:val="26"/>
  </w:num>
  <w:num w:numId="11">
    <w:abstractNumId w:val="28"/>
  </w:num>
  <w:num w:numId="12">
    <w:abstractNumId w:val="25"/>
  </w:num>
  <w:num w:numId="13">
    <w:abstractNumId w:val="20"/>
  </w:num>
  <w:num w:numId="14">
    <w:abstractNumId w:val="13"/>
  </w:num>
  <w:num w:numId="15">
    <w:abstractNumId w:val="6"/>
  </w:num>
  <w:num w:numId="16">
    <w:abstractNumId w:val="0"/>
  </w:num>
  <w:num w:numId="17">
    <w:abstractNumId w:val="9"/>
  </w:num>
  <w:num w:numId="18">
    <w:abstractNumId w:val="16"/>
  </w:num>
  <w:num w:numId="19">
    <w:abstractNumId w:val="4"/>
  </w:num>
  <w:num w:numId="20">
    <w:abstractNumId w:val="8"/>
  </w:num>
  <w:num w:numId="21">
    <w:abstractNumId w:val="7"/>
  </w:num>
  <w:num w:numId="22">
    <w:abstractNumId w:val="10"/>
  </w:num>
  <w:num w:numId="23">
    <w:abstractNumId w:val="5"/>
  </w:num>
  <w:num w:numId="24">
    <w:abstractNumId w:val="27"/>
  </w:num>
  <w:num w:numId="25">
    <w:abstractNumId w:val="18"/>
  </w:num>
  <w:num w:numId="26">
    <w:abstractNumId w:val="1"/>
  </w:num>
  <w:num w:numId="27">
    <w:abstractNumId w:val="19"/>
  </w:num>
  <w:num w:numId="28">
    <w:abstractNumId w:val="20"/>
  </w:num>
  <w:num w:numId="29">
    <w:abstractNumId w:val="15"/>
  </w:num>
  <w:num w:numId="30">
    <w:abstractNumId w:val="23"/>
  </w:num>
  <w:num w:numId="31">
    <w:abstractNumId w:val="12"/>
  </w:num>
  <w:num w:numId="32">
    <w:abstractNumId w:val="31"/>
  </w:num>
  <w:num w:numId="33">
    <w:abstractNumId w:val="23"/>
    <w:lvlOverride w:ilvl="0">
      <w:startOverride w:val="1"/>
    </w:lvlOverride>
  </w:num>
  <w:num w:numId="34">
    <w:abstractNumId w:val="23"/>
    <w:lvlOverride w:ilvl="0">
      <w:startOverride w:val="1"/>
    </w:lvlOverride>
  </w:num>
  <w:num w:numId="35">
    <w:abstractNumId w:val="23"/>
    <w:lvlOverride w:ilvl="0">
      <w:startOverride w:val="1"/>
    </w:lvlOverride>
  </w:num>
  <w:num w:numId="36">
    <w:abstractNumId w:val="23"/>
    <w:lvlOverride w:ilvl="0">
      <w:startOverride w:val="1"/>
    </w:lvlOverride>
  </w:num>
  <w:num w:numId="37">
    <w:abstractNumId w:val="23"/>
    <w:lvlOverride w:ilvl="0">
      <w:startOverride w:val="1"/>
    </w:lvlOverride>
  </w:num>
  <w:num w:numId="38">
    <w:abstractNumId w:val="23"/>
    <w:lvlOverride w:ilvl="0">
      <w:startOverride w:val="1"/>
    </w:lvlOverride>
  </w:num>
  <w:num w:numId="39">
    <w:abstractNumId w:val="23"/>
    <w:lvlOverride w:ilvl="0">
      <w:startOverride w:val="1"/>
    </w:lvlOverride>
  </w:num>
  <w:num w:numId="40">
    <w:abstractNumId w:val="23"/>
    <w:lvlOverride w:ilvl="0">
      <w:startOverride w:val="1"/>
    </w:lvlOverride>
  </w:num>
  <w:num w:numId="41">
    <w:abstractNumId w:val="23"/>
    <w:lvlOverride w:ilvl="0">
      <w:startOverride w:val="1"/>
    </w:lvlOverride>
  </w:num>
  <w:num w:numId="42">
    <w:abstractNumId w:val="22"/>
  </w:num>
  <w:num w:numId="43">
    <w:abstractNumId w:val="14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attachedTemplate r:id="rId1"/>
  <w:stylePaneFormatFilter w:val="3F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857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D3264"/>
    <w:rsid w:val="00000152"/>
    <w:rsid w:val="00002692"/>
    <w:rsid w:val="00003F97"/>
    <w:rsid w:val="0000618F"/>
    <w:rsid w:val="00006B97"/>
    <w:rsid w:val="0001050C"/>
    <w:rsid w:val="000106B4"/>
    <w:rsid w:val="00011627"/>
    <w:rsid w:val="00013312"/>
    <w:rsid w:val="0001389F"/>
    <w:rsid w:val="00013DD3"/>
    <w:rsid w:val="00016E80"/>
    <w:rsid w:val="000177B8"/>
    <w:rsid w:val="000207ED"/>
    <w:rsid w:val="00021871"/>
    <w:rsid w:val="00021F2B"/>
    <w:rsid w:val="00023704"/>
    <w:rsid w:val="000251ED"/>
    <w:rsid w:val="000256A3"/>
    <w:rsid w:val="00025E3A"/>
    <w:rsid w:val="0002607B"/>
    <w:rsid w:val="0002649A"/>
    <w:rsid w:val="00030659"/>
    <w:rsid w:val="0003072B"/>
    <w:rsid w:val="00031252"/>
    <w:rsid w:val="00031D51"/>
    <w:rsid w:val="00035400"/>
    <w:rsid w:val="0003651A"/>
    <w:rsid w:val="000400BE"/>
    <w:rsid w:val="00040719"/>
    <w:rsid w:val="00040B4C"/>
    <w:rsid w:val="00046AEF"/>
    <w:rsid w:val="0005407A"/>
    <w:rsid w:val="000540B6"/>
    <w:rsid w:val="00054D40"/>
    <w:rsid w:val="000569B2"/>
    <w:rsid w:val="00056A2D"/>
    <w:rsid w:val="00056F45"/>
    <w:rsid w:val="00063018"/>
    <w:rsid w:val="00063CD6"/>
    <w:rsid w:val="00064FC4"/>
    <w:rsid w:val="00066C9C"/>
    <w:rsid w:val="00066E82"/>
    <w:rsid w:val="00066EE8"/>
    <w:rsid w:val="00070D94"/>
    <w:rsid w:val="00071680"/>
    <w:rsid w:val="00072D29"/>
    <w:rsid w:val="00073068"/>
    <w:rsid w:val="00073D66"/>
    <w:rsid w:val="00074C1B"/>
    <w:rsid w:val="0007516C"/>
    <w:rsid w:val="00075FD6"/>
    <w:rsid w:val="00076F78"/>
    <w:rsid w:val="00080BC2"/>
    <w:rsid w:val="00083100"/>
    <w:rsid w:val="000834D5"/>
    <w:rsid w:val="000839B9"/>
    <w:rsid w:val="000854DD"/>
    <w:rsid w:val="000867DD"/>
    <w:rsid w:val="00087312"/>
    <w:rsid w:val="00087FAC"/>
    <w:rsid w:val="0009122B"/>
    <w:rsid w:val="000920A9"/>
    <w:rsid w:val="0009265E"/>
    <w:rsid w:val="00094932"/>
    <w:rsid w:val="000965E6"/>
    <w:rsid w:val="00097E01"/>
    <w:rsid w:val="000A059A"/>
    <w:rsid w:val="000A0D67"/>
    <w:rsid w:val="000A2B86"/>
    <w:rsid w:val="000A4139"/>
    <w:rsid w:val="000A4C13"/>
    <w:rsid w:val="000A5B7E"/>
    <w:rsid w:val="000A5D6B"/>
    <w:rsid w:val="000A6647"/>
    <w:rsid w:val="000A699F"/>
    <w:rsid w:val="000A6A40"/>
    <w:rsid w:val="000A7FEE"/>
    <w:rsid w:val="000B0A8C"/>
    <w:rsid w:val="000B186E"/>
    <w:rsid w:val="000B22C2"/>
    <w:rsid w:val="000B27B6"/>
    <w:rsid w:val="000B5334"/>
    <w:rsid w:val="000B5398"/>
    <w:rsid w:val="000B5517"/>
    <w:rsid w:val="000B609C"/>
    <w:rsid w:val="000B7678"/>
    <w:rsid w:val="000B7F2F"/>
    <w:rsid w:val="000C0C0A"/>
    <w:rsid w:val="000C1915"/>
    <w:rsid w:val="000C2D12"/>
    <w:rsid w:val="000C4F28"/>
    <w:rsid w:val="000C5B95"/>
    <w:rsid w:val="000C5DB2"/>
    <w:rsid w:val="000C6B99"/>
    <w:rsid w:val="000C6E09"/>
    <w:rsid w:val="000C729E"/>
    <w:rsid w:val="000D14FC"/>
    <w:rsid w:val="000D3340"/>
    <w:rsid w:val="000D5561"/>
    <w:rsid w:val="000D5FBA"/>
    <w:rsid w:val="000D6A30"/>
    <w:rsid w:val="000D723E"/>
    <w:rsid w:val="000D7ED5"/>
    <w:rsid w:val="000E093F"/>
    <w:rsid w:val="000E0EAD"/>
    <w:rsid w:val="000E3350"/>
    <w:rsid w:val="000E3A81"/>
    <w:rsid w:val="000E3D72"/>
    <w:rsid w:val="000E6F18"/>
    <w:rsid w:val="000E73DC"/>
    <w:rsid w:val="000F0036"/>
    <w:rsid w:val="000F0E81"/>
    <w:rsid w:val="000F11CF"/>
    <w:rsid w:val="000F2162"/>
    <w:rsid w:val="000F49F7"/>
    <w:rsid w:val="000F559A"/>
    <w:rsid w:val="000F67D6"/>
    <w:rsid w:val="00100BE6"/>
    <w:rsid w:val="00102592"/>
    <w:rsid w:val="0010314E"/>
    <w:rsid w:val="00105343"/>
    <w:rsid w:val="00106474"/>
    <w:rsid w:val="0010761B"/>
    <w:rsid w:val="0010768E"/>
    <w:rsid w:val="001102D8"/>
    <w:rsid w:val="00112F77"/>
    <w:rsid w:val="00113923"/>
    <w:rsid w:val="001147D0"/>
    <w:rsid w:val="00115499"/>
    <w:rsid w:val="00116037"/>
    <w:rsid w:val="0011654F"/>
    <w:rsid w:val="00116C69"/>
    <w:rsid w:val="00117742"/>
    <w:rsid w:val="0012476E"/>
    <w:rsid w:val="00125C29"/>
    <w:rsid w:val="00126D38"/>
    <w:rsid w:val="00126E8A"/>
    <w:rsid w:val="001272C2"/>
    <w:rsid w:val="00132880"/>
    <w:rsid w:val="00134AE4"/>
    <w:rsid w:val="0013677B"/>
    <w:rsid w:val="00140A0D"/>
    <w:rsid w:val="001413DD"/>
    <w:rsid w:val="001417C2"/>
    <w:rsid w:val="0014235A"/>
    <w:rsid w:val="001425DE"/>
    <w:rsid w:val="00143041"/>
    <w:rsid w:val="001468CF"/>
    <w:rsid w:val="001477E1"/>
    <w:rsid w:val="001479C0"/>
    <w:rsid w:val="001509AC"/>
    <w:rsid w:val="001533CC"/>
    <w:rsid w:val="00153FA6"/>
    <w:rsid w:val="001542F6"/>
    <w:rsid w:val="001548F6"/>
    <w:rsid w:val="00156DF9"/>
    <w:rsid w:val="00157280"/>
    <w:rsid w:val="001602E2"/>
    <w:rsid w:val="001613E2"/>
    <w:rsid w:val="00163901"/>
    <w:rsid w:val="00164376"/>
    <w:rsid w:val="00167A1D"/>
    <w:rsid w:val="00170E70"/>
    <w:rsid w:val="00171E6C"/>
    <w:rsid w:val="001720CC"/>
    <w:rsid w:val="0017312C"/>
    <w:rsid w:val="00173496"/>
    <w:rsid w:val="00173D0F"/>
    <w:rsid w:val="001761B9"/>
    <w:rsid w:val="00180C8C"/>
    <w:rsid w:val="00180F36"/>
    <w:rsid w:val="00181F17"/>
    <w:rsid w:val="001838C4"/>
    <w:rsid w:val="0018421A"/>
    <w:rsid w:val="001856F6"/>
    <w:rsid w:val="00185DB0"/>
    <w:rsid w:val="0019111E"/>
    <w:rsid w:val="00193866"/>
    <w:rsid w:val="00194A60"/>
    <w:rsid w:val="00194CF8"/>
    <w:rsid w:val="00195054"/>
    <w:rsid w:val="00195A52"/>
    <w:rsid w:val="001961A8"/>
    <w:rsid w:val="00196EF1"/>
    <w:rsid w:val="001A1348"/>
    <w:rsid w:val="001A2955"/>
    <w:rsid w:val="001A2C93"/>
    <w:rsid w:val="001A38F4"/>
    <w:rsid w:val="001A4993"/>
    <w:rsid w:val="001A52AC"/>
    <w:rsid w:val="001A769E"/>
    <w:rsid w:val="001A78F3"/>
    <w:rsid w:val="001A7CF5"/>
    <w:rsid w:val="001B0745"/>
    <w:rsid w:val="001B09C2"/>
    <w:rsid w:val="001B19D1"/>
    <w:rsid w:val="001B1E22"/>
    <w:rsid w:val="001B258E"/>
    <w:rsid w:val="001B2F6C"/>
    <w:rsid w:val="001B3074"/>
    <w:rsid w:val="001C005C"/>
    <w:rsid w:val="001C41AF"/>
    <w:rsid w:val="001C4728"/>
    <w:rsid w:val="001C4A22"/>
    <w:rsid w:val="001C729B"/>
    <w:rsid w:val="001C7598"/>
    <w:rsid w:val="001C7D33"/>
    <w:rsid w:val="001D2F38"/>
    <w:rsid w:val="001D3823"/>
    <w:rsid w:val="001D6AEB"/>
    <w:rsid w:val="001E22BB"/>
    <w:rsid w:val="001E38F2"/>
    <w:rsid w:val="001E42E8"/>
    <w:rsid w:val="001E4D95"/>
    <w:rsid w:val="001E6510"/>
    <w:rsid w:val="001E67ED"/>
    <w:rsid w:val="001E7369"/>
    <w:rsid w:val="001E7D40"/>
    <w:rsid w:val="001F09C2"/>
    <w:rsid w:val="001F1143"/>
    <w:rsid w:val="001F1543"/>
    <w:rsid w:val="001F3C4D"/>
    <w:rsid w:val="001F4794"/>
    <w:rsid w:val="001F50E6"/>
    <w:rsid w:val="001F6EC1"/>
    <w:rsid w:val="00202DC0"/>
    <w:rsid w:val="002041D9"/>
    <w:rsid w:val="00205252"/>
    <w:rsid w:val="0020525A"/>
    <w:rsid w:val="002078E8"/>
    <w:rsid w:val="00211A9E"/>
    <w:rsid w:val="00214018"/>
    <w:rsid w:val="002157BD"/>
    <w:rsid w:val="002160F7"/>
    <w:rsid w:val="00217000"/>
    <w:rsid w:val="00220B37"/>
    <w:rsid w:val="00222836"/>
    <w:rsid w:val="002229CA"/>
    <w:rsid w:val="00223AD4"/>
    <w:rsid w:val="00223B84"/>
    <w:rsid w:val="00224BFE"/>
    <w:rsid w:val="002255B7"/>
    <w:rsid w:val="00225B72"/>
    <w:rsid w:val="00226424"/>
    <w:rsid w:val="002266D0"/>
    <w:rsid w:val="00227AFB"/>
    <w:rsid w:val="00230536"/>
    <w:rsid w:val="0023257B"/>
    <w:rsid w:val="002338AF"/>
    <w:rsid w:val="00233AB9"/>
    <w:rsid w:val="00234CEA"/>
    <w:rsid w:val="00235C4E"/>
    <w:rsid w:val="00236809"/>
    <w:rsid w:val="002403C5"/>
    <w:rsid w:val="00241B8F"/>
    <w:rsid w:val="00244873"/>
    <w:rsid w:val="00244E54"/>
    <w:rsid w:val="00244E74"/>
    <w:rsid w:val="0024737D"/>
    <w:rsid w:val="00247D88"/>
    <w:rsid w:val="00250E41"/>
    <w:rsid w:val="0025115D"/>
    <w:rsid w:val="00252306"/>
    <w:rsid w:val="00253B4E"/>
    <w:rsid w:val="002563D4"/>
    <w:rsid w:val="0025742B"/>
    <w:rsid w:val="00261839"/>
    <w:rsid w:val="002648EF"/>
    <w:rsid w:val="00266D74"/>
    <w:rsid w:val="00267054"/>
    <w:rsid w:val="00270E9A"/>
    <w:rsid w:val="0027101F"/>
    <w:rsid w:val="002750C7"/>
    <w:rsid w:val="00275171"/>
    <w:rsid w:val="00275A32"/>
    <w:rsid w:val="00276E99"/>
    <w:rsid w:val="00277364"/>
    <w:rsid w:val="0027783F"/>
    <w:rsid w:val="0028097F"/>
    <w:rsid w:val="002839BC"/>
    <w:rsid w:val="00283A22"/>
    <w:rsid w:val="00285033"/>
    <w:rsid w:val="002860BC"/>
    <w:rsid w:val="002861E8"/>
    <w:rsid w:val="00291FFB"/>
    <w:rsid w:val="002920A0"/>
    <w:rsid w:val="00293668"/>
    <w:rsid w:val="0029379F"/>
    <w:rsid w:val="00294143"/>
    <w:rsid w:val="00295837"/>
    <w:rsid w:val="002967B5"/>
    <w:rsid w:val="00296DCB"/>
    <w:rsid w:val="00297D55"/>
    <w:rsid w:val="002A08B4"/>
    <w:rsid w:val="002A2D62"/>
    <w:rsid w:val="002A3D5C"/>
    <w:rsid w:val="002A673B"/>
    <w:rsid w:val="002A6A62"/>
    <w:rsid w:val="002A7CD7"/>
    <w:rsid w:val="002B01A5"/>
    <w:rsid w:val="002B190A"/>
    <w:rsid w:val="002B2319"/>
    <w:rsid w:val="002B2C7E"/>
    <w:rsid w:val="002B3FC5"/>
    <w:rsid w:val="002B4372"/>
    <w:rsid w:val="002B450B"/>
    <w:rsid w:val="002B6B84"/>
    <w:rsid w:val="002B6F63"/>
    <w:rsid w:val="002C31A8"/>
    <w:rsid w:val="002C34B8"/>
    <w:rsid w:val="002C3686"/>
    <w:rsid w:val="002C3883"/>
    <w:rsid w:val="002C3F7E"/>
    <w:rsid w:val="002C6F79"/>
    <w:rsid w:val="002C7E78"/>
    <w:rsid w:val="002D0E4E"/>
    <w:rsid w:val="002D19DB"/>
    <w:rsid w:val="002D31F0"/>
    <w:rsid w:val="002D36FC"/>
    <w:rsid w:val="002D44C7"/>
    <w:rsid w:val="002D49FC"/>
    <w:rsid w:val="002D4EC1"/>
    <w:rsid w:val="002D613E"/>
    <w:rsid w:val="002D66B3"/>
    <w:rsid w:val="002E07EA"/>
    <w:rsid w:val="002E0A85"/>
    <w:rsid w:val="002E146F"/>
    <w:rsid w:val="002E67AB"/>
    <w:rsid w:val="002F05B5"/>
    <w:rsid w:val="002F09B8"/>
    <w:rsid w:val="002F1B8D"/>
    <w:rsid w:val="002F32D8"/>
    <w:rsid w:val="002F34F0"/>
    <w:rsid w:val="002F3888"/>
    <w:rsid w:val="002F3CD0"/>
    <w:rsid w:val="002F3D9D"/>
    <w:rsid w:val="002F4486"/>
    <w:rsid w:val="002F4AF4"/>
    <w:rsid w:val="002F5759"/>
    <w:rsid w:val="002F6E37"/>
    <w:rsid w:val="00300386"/>
    <w:rsid w:val="0030130F"/>
    <w:rsid w:val="0030276C"/>
    <w:rsid w:val="00303335"/>
    <w:rsid w:val="0030396C"/>
    <w:rsid w:val="0030464A"/>
    <w:rsid w:val="003062C5"/>
    <w:rsid w:val="00307601"/>
    <w:rsid w:val="003105D0"/>
    <w:rsid w:val="003123EB"/>
    <w:rsid w:val="00313A44"/>
    <w:rsid w:val="003144A9"/>
    <w:rsid w:val="0031540E"/>
    <w:rsid w:val="00316457"/>
    <w:rsid w:val="00322694"/>
    <w:rsid w:val="003243C6"/>
    <w:rsid w:val="00326CCE"/>
    <w:rsid w:val="00327BF0"/>
    <w:rsid w:val="00327D57"/>
    <w:rsid w:val="003301D4"/>
    <w:rsid w:val="00331765"/>
    <w:rsid w:val="003325A0"/>
    <w:rsid w:val="0033310A"/>
    <w:rsid w:val="00333814"/>
    <w:rsid w:val="00333D7F"/>
    <w:rsid w:val="003343DA"/>
    <w:rsid w:val="00335E77"/>
    <w:rsid w:val="003371CA"/>
    <w:rsid w:val="00337A77"/>
    <w:rsid w:val="0034019F"/>
    <w:rsid w:val="00340275"/>
    <w:rsid w:val="00340B3B"/>
    <w:rsid w:val="00340EFC"/>
    <w:rsid w:val="00341FD2"/>
    <w:rsid w:val="003424CF"/>
    <w:rsid w:val="003425EB"/>
    <w:rsid w:val="003437B5"/>
    <w:rsid w:val="0034423C"/>
    <w:rsid w:val="00344B83"/>
    <w:rsid w:val="00345B78"/>
    <w:rsid w:val="00350074"/>
    <w:rsid w:val="0035094E"/>
    <w:rsid w:val="00351D4E"/>
    <w:rsid w:val="00351E2A"/>
    <w:rsid w:val="00355C58"/>
    <w:rsid w:val="003568C8"/>
    <w:rsid w:val="003624E8"/>
    <w:rsid w:val="003639B4"/>
    <w:rsid w:val="00364683"/>
    <w:rsid w:val="003648FD"/>
    <w:rsid w:val="00364BAF"/>
    <w:rsid w:val="00364DE5"/>
    <w:rsid w:val="00365259"/>
    <w:rsid w:val="00366B4A"/>
    <w:rsid w:val="003676B6"/>
    <w:rsid w:val="003678BB"/>
    <w:rsid w:val="00370FE8"/>
    <w:rsid w:val="003710A2"/>
    <w:rsid w:val="0037770B"/>
    <w:rsid w:val="00380721"/>
    <w:rsid w:val="0038125F"/>
    <w:rsid w:val="003825CF"/>
    <w:rsid w:val="00382E81"/>
    <w:rsid w:val="00383938"/>
    <w:rsid w:val="00385B6C"/>
    <w:rsid w:val="003865C7"/>
    <w:rsid w:val="003906EE"/>
    <w:rsid w:val="00390C5F"/>
    <w:rsid w:val="00392190"/>
    <w:rsid w:val="003938F7"/>
    <w:rsid w:val="00393AEB"/>
    <w:rsid w:val="00393B6B"/>
    <w:rsid w:val="003952B2"/>
    <w:rsid w:val="003A0A13"/>
    <w:rsid w:val="003A3BBA"/>
    <w:rsid w:val="003A3FEC"/>
    <w:rsid w:val="003A5399"/>
    <w:rsid w:val="003A62D2"/>
    <w:rsid w:val="003A6602"/>
    <w:rsid w:val="003A7120"/>
    <w:rsid w:val="003A7D8B"/>
    <w:rsid w:val="003B1876"/>
    <w:rsid w:val="003B2E57"/>
    <w:rsid w:val="003B590A"/>
    <w:rsid w:val="003C025E"/>
    <w:rsid w:val="003C17CE"/>
    <w:rsid w:val="003C1942"/>
    <w:rsid w:val="003C19A9"/>
    <w:rsid w:val="003C1BCA"/>
    <w:rsid w:val="003C27CC"/>
    <w:rsid w:val="003C3B00"/>
    <w:rsid w:val="003C48D0"/>
    <w:rsid w:val="003C4CF3"/>
    <w:rsid w:val="003C5371"/>
    <w:rsid w:val="003C752D"/>
    <w:rsid w:val="003D00AE"/>
    <w:rsid w:val="003D4A91"/>
    <w:rsid w:val="003D4FAE"/>
    <w:rsid w:val="003D6C95"/>
    <w:rsid w:val="003D7E22"/>
    <w:rsid w:val="003E158C"/>
    <w:rsid w:val="003E1F0D"/>
    <w:rsid w:val="003E2051"/>
    <w:rsid w:val="003E5BCD"/>
    <w:rsid w:val="003E729E"/>
    <w:rsid w:val="003F0590"/>
    <w:rsid w:val="003F2776"/>
    <w:rsid w:val="003F2C86"/>
    <w:rsid w:val="003F4589"/>
    <w:rsid w:val="003F4615"/>
    <w:rsid w:val="003F746C"/>
    <w:rsid w:val="00400C44"/>
    <w:rsid w:val="0040266D"/>
    <w:rsid w:val="0040350F"/>
    <w:rsid w:val="00404D9D"/>
    <w:rsid w:val="00404E31"/>
    <w:rsid w:val="00406A57"/>
    <w:rsid w:val="0040700E"/>
    <w:rsid w:val="00410DAE"/>
    <w:rsid w:val="0041149D"/>
    <w:rsid w:val="00412F27"/>
    <w:rsid w:val="00413198"/>
    <w:rsid w:val="00415DC1"/>
    <w:rsid w:val="004200E3"/>
    <w:rsid w:val="004204D8"/>
    <w:rsid w:val="00420A74"/>
    <w:rsid w:val="00420CA7"/>
    <w:rsid w:val="0042692D"/>
    <w:rsid w:val="004305FD"/>
    <w:rsid w:val="00432AE0"/>
    <w:rsid w:val="0043315C"/>
    <w:rsid w:val="004359C6"/>
    <w:rsid w:val="00440423"/>
    <w:rsid w:val="00440DC5"/>
    <w:rsid w:val="00441502"/>
    <w:rsid w:val="00441797"/>
    <w:rsid w:val="004419FA"/>
    <w:rsid w:val="00441D67"/>
    <w:rsid w:val="00443E06"/>
    <w:rsid w:val="00450384"/>
    <w:rsid w:val="00451127"/>
    <w:rsid w:val="00451132"/>
    <w:rsid w:val="00453495"/>
    <w:rsid w:val="00453CDB"/>
    <w:rsid w:val="0045492F"/>
    <w:rsid w:val="00454A47"/>
    <w:rsid w:val="00457B38"/>
    <w:rsid w:val="00461590"/>
    <w:rsid w:val="004631C7"/>
    <w:rsid w:val="00466695"/>
    <w:rsid w:val="00467E86"/>
    <w:rsid w:val="00470BA2"/>
    <w:rsid w:val="004721FE"/>
    <w:rsid w:val="00475696"/>
    <w:rsid w:val="00476DBC"/>
    <w:rsid w:val="00476E1F"/>
    <w:rsid w:val="004801D0"/>
    <w:rsid w:val="00480F20"/>
    <w:rsid w:val="00481D09"/>
    <w:rsid w:val="00481F12"/>
    <w:rsid w:val="00483113"/>
    <w:rsid w:val="004836AB"/>
    <w:rsid w:val="0048426E"/>
    <w:rsid w:val="00487A47"/>
    <w:rsid w:val="00490B46"/>
    <w:rsid w:val="00490BE6"/>
    <w:rsid w:val="00492D2D"/>
    <w:rsid w:val="00492ED9"/>
    <w:rsid w:val="00496BD4"/>
    <w:rsid w:val="00496DE4"/>
    <w:rsid w:val="00496F8F"/>
    <w:rsid w:val="004A058F"/>
    <w:rsid w:val="004A08D9"/>
    <w:rsid w:val="004A1D20"/>
    <w:rsid w:val="004A44DB"/>
    <w:rsid w:val="004A486D"/>
    <w:rsid w:val="004A61BC"/>
    <w:rsid w:val="004A7160"/>
    <w:rsid w:val="004A7E72"/>
    <w:rsid w:val="004B300D"/>
    <w:rsid w:val="004B5759"/>
    <w:rsid w:val="004B61BF"/>
    <w:rsid w:val="004C0FFD"/>
    <w:rsid w:val="004C138D"/>
    <w:rsid w:val="004C3196"/>
    <w:rsid w:val="004C31EC"/>
    <w:rsid w:val="004C3FF6"/>
    <w:rsid w:val="004C4A1E"/>
    <w:rsid w:val="004C7868"/>
    <w:rsid w:val="004D0EEA"/>
    <w:rsid w:val="004D12E1"/>
    <w:rsid w:val="004D14D6"/>
    <w:rsid w:val="004D281C"/>
    <w:rsid w:val="004D463D"/>
    <w:rsid w:val="004D681C"/>
    <w:rsid w:val="004D6964"/>
    <w:rsid w:val="004E0078"/>
    <w:rsid w:val="004E0B0B"/>
    <w:rsid w:val="004E1770"/>
    <w:rsid w:val="004E5561"/>
    <w:rsid w:val="004E5988"/>
    <w:rsid w:val="004E6256"/>
    <w:rsid w:val="004E7323"/>
    <w:rsid w:val="004F08EA"/>
    <w:rsid w:val="004F19A1"/>
    <w:rsid w:val="004F337B"/>
    <w:rsid w:val="004F3D1E"/>
    <w:rsid w:val="004F563F"/>
    <w:rsid w:val="00502286"/>
    <w:rsid w:val="00502E75"/>
    <w:rsid w:val="00503FD0"/>
    <w:rsid w:val="005042E7"/>
    <w:rsid w:val="00504765"/>
    <w:rsid w:val="00504824"/>
    <w:rsid w:val="00504961"/>
    <w:rsid w:val="00510BBE"/>
    <w:rsid w:val="00511D62"/>
    <w:rsid w:val="00513E0B"/>
    <w:rsid w:val="00515FB3"/>
    <w:rsid w:val="005169E8"/>
    <w:rsid w:val="0051712E"/>
    <w:rsid w:val="0051753B"/>
    <w:rsid w:val="005207C0"/>
    <w:rsid w:val="00524AC9"/>
    <w:rsid w:val="00524C9E"/>
    <w:rsid w:val="005250E6"/>
    <w:rsid w:val="0052575D"/>
    <w:rsid w:val="005258EF"/>
    <w:rsid w:val="00530075"/>
    <w:rsid w:val="005309BE"/>
    <w:rsid w:val="00531780"/>
    <w:rsid w:val="00532231"/>
    <w:rsid w:val="00533BCD"/>
    <w:rsid w:val="00534735"/>
    <w:rsid w:val="00535DC2"/>
    <w:rsid w:val="005367F7"/>
    <w:rsid w:val="00536F94"/>
    <w:rsid w:val="0054379D"/>
    <w:rsid w:val="00546A3A"/>
    <w:rsid w:val="00547483"/>
    <w:rsid w:val="00547484"/>
    <w:rsid w:val="005476D5"/>
    <w:rsid w:val="0054784E"/>
    <w:rsid w:val="00551DE8"/>
    <w:rsid w:val="00552627"/>
    <w:rsid w:val="00553607"/>
    <w:rsid w:val="00555A42"/>
    <w:rsid w:val="0055760B"/>
    <w:rsid w:val="0055799D"/>
    <w:rsid w:val="00561B12"/>
    <w:rsid w:val="0056337C"/>
    <w:rsid w:val="00566416"/>
    <w:rsid w:val="0056683D"/>
    <w:rsid w:val="00570B9A"/>
    <w:rsid w:val="00571DF8"/>
    <w:rsid w:val="0057343D"/>
    <w:rsid w:val="00575834"/>
    <w:rsid w:val="00575DF9"/>
    <w:rsid w:val="0057674C"/>
    <w:rsid w:val="005769DB"/>
    <w:rsid w:val="00577502"/>
    <w:rsid w:val="00580CD6"/>
    <w:rsid w:val="00581110"/>
    <w:rsid w:val="005817BE"/>
    <w:rsid w:val="00582BD4"/>
    <w:rsid w:val="0058336F"/>
    <w:rsid w:val="00590A3F"/>
    <w:rsid w:val="00590FB7"/>
    <w:rsid w:val="005918E8"/>
    <w:rsid w:val="00591BFE"/>
    <w:rsid w:val="00593A6F"/>
    <w:rsid w:val="005962BB"/>
    <w:rsid w:val="0059691E"/>
    <w:rsid w:val="005A149F"/>
    <w:rsid w:val="005A267B"/>
    <w:rsid w:val="005A3307"/>
    <w:rsid w:val="005A3C48"/>
    <w:rsid w:val="005B20CC"/>
    <w:rsid w:val="005B2148"/>
    <w:rsid w:val="005B580C"/>
    <w:rsid w:val="005B58DD"/>
    <w:rsid w:val="005B7815"/>
    <w:rsid w:val="005B7B5E"/>
    <w:rsid w:val="005C2B7A"/>
    <w:rsid w:val="005C3F30"/>
    <w:rsid w:val="005C6CDC"/>
    <w:rsid w:val="005D04F5"/>
    <w:rsid w:val="005D1929"/>
    <w:rsid w:val="005D1CA7"/>
    <w:rsid w:val="005D23EE"/>
    <w:rsid w:val="005D3683"/>
    <w:rsid w:val="005D44E7"/>
    <w:rsid w:val="005D4F25"/>
    <w:rsid w:val="005D6130"/>
    <w:rsid w:val="005D667E"/>
    <w:rsid w:val="005D7073"/>
    <w:rsid w:val="005D71A9"/>
    <w:rsid w:val="005D7585"/>
    <w:rsid w:val="005E2AA5"/>
    <w:rsid w:val="005E3465"/>
    <w:rsid w:val="005E3A81"/>
    <w:rsid w:val="005E3B93"/>
    <w:rsid w:val="005E3E4B"/>
    <w:rsid w:val="005E41D6"/>
    <w:rsid w:val="005E42AB"/>
    <w:rsid w:val="005E5A0A"/>
    <w:rsid w:val="005E5C3B"/>
    <w:rsid w:val="005E64C1"/>
    <w:rsid w:val="005E7677"/>
    <w:rsid w:val="005E7DD9"/>
    <w:rsid w:val="005F0395"/>
    <w:rsid w:val="005F041A"/>
    <w:rsid w:val="005F1CF3"/>
    <w:rsid w:val="005F3293"/>
    <w:rsid w:val="005F35D5"/>
    <w:rsid w:val="005F4D1E"/>
    <w:rsid w:val="005F60DF"/>
    <w:rsid w:val="00600233"/>
    <w:rsid w:val="0060114E"/>
    <w:rsid w:val="0060115F"/>
    <w:rsid w:val="0060178A"/>
    <w:rsid w:val="00602AB4"/>
    <w:rsid w:val="00605E19"/>
    <w:rsid w:val="00605E37"/>
    <w:rsid w:val="00607346"/>
    <w:rsid w:val="006105EF"/>
    <w:rsid w:val="00611404"/>
    <w:rsid w:val="00611C03"/>
    <w:rsid w:val="006125EE"/>
    <w:rsid w:val="00612FA6"/>
    <w:rsid w:val="0061434D"/>
    <w:rsid w:val="00614EAC"/>
    <w:rsid w:val="0061544F"/>
    <w:rsid w:val="00615A16"/>
    <w:rsid w:val="00615DEB"/>
    <w:rsid w:val="00616FF8"/>
    <w:rsid w:val="00617B39"/>
    <w:rsid w:val="00620EC6"/>
    <w:rsid w:val="00621066"/>
    <w:rsid w:val="00621113"/>
    <w:rsid w:val="006213DD"/>
    <w:rsid w:val="0062152B"/>
    <w:rsid w:val="006216B8"/>
    <w:rsid w:val="00623939"/>
    <w:rsid w:val="00623C0A"/>
    <w:rsid w:val="006243AB"/>
    <w:rsid w:val="00625E12"/>
    <w:rsid w:val="00625E17"/>
    <w:rsid w:val="00626138"/>
    <w:rsid w:val="0062636D"/>
    <w:rsid w:val="006269ED"/>
    <w:rsid w:val="006302C9"/>
    <w:rsid w:val="00631F20"/>
    <w:rsid w:val="00633504"/>
    <w:rsid w:val="0063379C"/>
    <w:rsid w:val="006348AF"/>
    <w:rsid w:val="006360CF"/>
    <w:rsid w:val="00636D69"/>
    <w:rsid w:val="00636EA2"/>
    <w:rsid w:val="00642A45"/>
    <w:rsid w:val="00642B73"/>
    <w:rsid w:val="00644384"/>
    <w:rsid w:val="0064622D"/>
    <w:rsid w:val="0064747B"/>
    <w:rsid w:val="0064777A"/>
    <w:rsid w:val="006477CF"/>
    <w:rsid w:val="006527A4"/>
    <w:rsid w:val="00653E47"/>
    <w:rsid w:val="006557A5"/>
    <w:rsid w:val="006558E8"/>
    <w:rsid w:val="00655ECC"/>
    <w:rsid w:val="0065736B"/>
    <w:rsid w:val="0065773E"/>
    <w:rsid w:val="00660101"/>
    <w:rsid w:val="0066098F"/>
    <w:rsid w:val="0066113E"/>
    <w:rsid w:val="006620A3"/>
    <w:rsid w:val="0066230B"/>
    <w:rsid w:val="00662B3B"/>
    <w:rsid w:val="006631E0"/>
    <w:rsid w:val="00663FAE"/>
    <w:rsid w:val="006666D5"/>
    <w:rsid w:val="00666B5D"/>
    <w:rsid w:val="00666EB3"/>
    <w:rsid w:val="00667BF5"/>
    <w:rsid w:val="0067371D"/>
    <w:rsid w:val="00673CB1"/>
    <w:rsid w:val="00674108"/>
    <w:rsid w:val="006744B2"/>
    <w:rsid w:val="00674FC9"/>
    <w:rsid w:val="006753AD"/>
    <w:rsid w:val="00676243"/>
    <w:rsid w:val="00680B08"/>
    <w:rsid w:val="00682222"/>
    <w:rsid w:val="006837C6"/>
    <w:rsid w:val="00683AAE"/>
    <w:rsid w:val="0068436B"/>
    <w:rsid w:val="0068491E"/>
    <w:rsid w:val="00690FC3"/>
    <w:rsid w:val="00691B4E"/>
    <w:rsid w:val="0069218C"/>
    <w:rsid w:val="006943C3"/>
    <w:rsid w:val="00695AD0"/>
    <w:rsid w:val="00695D89"/>
    <w:rsid w:val="006969F3"/>
    <w:rsid w:val="006A0148"/>
    <w:rsid w:val="006A0481"/>
    <w:rsid w:val="006A295E"/>
    <w:rsid w:val="006A323D"/>
    <w:rsid w:val="006A77FA"/>
    <w:rsid w:val="006B0460"/>
    <w:rsid w:val="006B0A8E"/>
    <w:rsid w:val="006B2E52"/>
    <w:rsid w:val="006B4FD8"/>
    <w:rsid w:val="006B5C8B"/>
    <w:rsid w:val="006B6A1B"/>
    <w:rsid w:val="006B6B15"/>
    <w:rsid w:val="006B6D3D"/>
    <w:rsid w:val="006B7ACC"/>
    <w:rsid w:val="006C0A33"/>
    <w:rsid w:val="006C0BC9"/>
    <w:rsid w:val="006C260C"/>
    <w:rsid w:val="006C3F61"/>
    <w:rsid w:val="006C6770"/>
    <w:rsid w:val="006C798E"/>
    <w:rsid w:val="006D168B"/>
    <w:rsid w:val="006D1DF8"/>
    <w:rsid w:val="006D1F62"/>
    <w:rsid w:val="006D3C33"/>
    <w:rsid w:val="006D4184"/>
    <w:rsid w:val="006D43AF"/>
    <w:rsid w:val="006D4B03"/>
    <w:rsid w:val="006D5DD9"/>
    <w:rsid w:val="006E099C"/>
    <w:rsid w:val="006E0A6A"/>
    <w:rsid w:val="006E2CAE"/>
    <w:rsid w:val="006E2FCD"/>
    <w:rsid w:val="006E4957"/>
    <w:rsid w:val="006E58E7"/>
    <w:rsid w:val="006E59C0"/>
    <w:rsid w:val="006E5E30"/>
    <w:rsid w:val="006E6F35"/>
    <w:rsid w:val="006F3C24"/>
    <w:rsid w:val="006F4366"/>
    <w:rsid w:val="006F67CA"/>
    <w:rsid w:val="00700CFB"/>
    <w:rsid w:val="00704814"/>
    <w:rsid w:val="00705A8C"/>
    <w:rsid w:val="007075D4"/>
    <w:rsid w:val="00711A2A"/>
    <w:rsid w:val="007125F1"/>
    <w:rsid w:val="00712AF5"/>
    <w:rsid w:val="0071346A"/>
    <w:rsid w:val="007141D5"/>
    <w:rsid w:val="00716FCC"/>
    <w:rsid w:val="00720475"/>
    <w:rsid w:val="00721ADD"/>
    <w:rsid w:val="00723030"/>
    <w:rsid w:val="00724989"/>
    <w:rsid w:val="00731338"/>
    <w:rsid w:val="00732680"/>
    <w:rsid w:val="00732D92"/>
    <w:rsid w:val="007330AC"/>
    <w:rsid w:val="00734190"/>
    <w:rsid w:val="00735460"/>
    <w:rsid w:val="00735731"/>
    <w:rsid w:val="00736E33"/>
    <w:rsid w:val="00737DCB"/>
    <w:rsid w:val="00740586"/>
    <w:rsid w:val="0074100C"/>
    <w:rsid w:val="00742C05"/>
    <w:rsid w:val="0074377A"/>
    <w:rsid w:val="0074719E"/>
    <w:rsid w:val="00751023"/>
    <w:rsid w:val="007510D3"/>
    <w:rsid w:val="0075228F"/>
    <w:rsid w:val="0075349D"/>
    <w:rsid w:val="00753E22"/>
    <w:rsid w:val="00756FEE"/>
    <w:rsid w:val="007605BF"/>
    <w:rsid w:val="0076315F"/>
    <w:rsid w:val="00764723"/>
    <w:rsid w:val="00764FE2"/>
    <w:rsid w:val="00767E9E"/>
    <w:rsid w:val="00770DB9"/>
    <w:rsid w:val="0077144E"/>
    <w:rsid w:val="007729C1"/>
    <w:rsid w:val="0077300E"/>
    <w:rsid w:val="00773F94"/>
    <w:rsid w:val="007743D0"/>
    <w:rsid w:val="0077564C"/>
    <w:rsid w:val="0077610C"/>
    <w:rsid w:val="00777038"/>
    <w:rsid w:val="00780192"/>
    <w:rsid w:val="0078168F"/>
    <w:rsid w:val="00782568"/>
    <w:rsid w:val="007828D1"/>
    <w:rsid w:val="00782C46"/>
    <w:rsid w:val="00783E54"/>
    <w:rsid w:val="00784164"/>
    <w:rsid w:val="00784B9C"/>
    <w:rsid w:val="00784F79"/>
    <w:rsid w:val="0078682F"/>
    <w:rsid w:val="007872BA"/>
    <w:rsid w:val="00787C6D"/>
    <w:rsid w:val="00790B72"/>
    <w:rsid w:val="00790E6D"/>
    <w:rsid w:val="00791FB1"/>
    <w:rsid w:val="007924CB"/>
    <w:rsid w:val="007925AB"/>
    <w:rsid w:val="00792B7F"/>
    <w:rsid w:val="0079364A"/>
    <w:rsid w:val="007945BD"/>
    <w:rsid w:val="00794A0D"/>
    <w:rsid w:val="0079605D"/>
    <w:rsid w:val="007964D6"/>
    <w:rsid w:val="0079700E"/>
    <w:rsid w:val="00797E4C"/>
    <w:rsid w:val="007A04C0"/>
    <w:rsid w:val="007A1107"/>
    <w:rsid w:val="007A1176"/>
    <w:rsid w:val="007A5465"/>
    <w:rsid w:val="007A5AAE"/>
    <w:rsid w:val="007A63B8"/>
    <w:rsid w:val="007A7866"/>
    <w:rsid w:val="007A7EA2"/>
    <w:rsid w:val="007B1624"/>
    <w:rsid w:val="007B25BF"/>
    <w:rsid w:val="007B45E7"/>
    <w:rsid w:val="007B565A"/>
    <w:rsid w:val="007B61D0"/>
    <w:rsid w:val="007B632C"/>
    <w:rsid w:val="007B7716"/>
    <w:rsid w:val="007C0AC4"/>
    <w:rsid w:val="007C6867"/>
    <w:rsid w:val="007C6B8A"/>
    <w:rsid w:val="007C7E6E"/>
    <w:rsid w:val="007D1174"/>
    <w:rsid w:val="007D1C73"/>
    <w:rsid w:val="007D3DDE"/>
    <w:rsid w:val="007D4769"/>
    <w:rsid w:val="007E109F"/>
    <w:rsid w:val="007E1CC7"/>
    <w:rsid w:val="007E49D5"/>
    <w:rsid w:val="007E5513"/>
    <w:rsid w:val="007F1C24"/>
    <w:rsid w:val="007F3724"/>
    <w:rsid w:val="007F3F86"/>
    <w:rsid w:val="007F532A"/>
    <w:rsid w:val="007F6A66"/>
    <w:rsid w:val="007F793B"/>
    <w:rsid w:val="008002FC"/>
    <w:rsid w:val="00801EA6"/>
    <w:rsid w:val="00802957"/>
    <w:rsid w:val="00804486"/>
    <w:rsid w:val="0080513C"/>
    <w:rsid w:val="0080537C"/>
    <w:rsid w:val="008055CB"/>
    <w:rsid w:val="00805E0D"/>
    <w:rsid w:val="008062F1"/>
    <w:rsid w:val="0080682A"/>
    <w:rsid w:val="0081274B"/>
    <w:rsid w:val="008162AD"/>
    <w:rsid w:val="00820397"/>
    <w:rsid w:val="00821A71"/>
    <w:rsid w:val="00822843"/>
    <w:rsid w:val="00822B94"/>
    <w:rsid w:val="00824AED"/>
    <w:rsid w:val="00825530"/>
    <w:rsid w:val="0082568B"/>
    <w:rsid w:val="008258A6"/>
    <w:rsid w:val="0082629E"/>
    <w:rsid w:val="008264C6"/>
    <w:rsid w:val="00826F22"/>
    <w:rsid w:val="00827240"/>
    <w:rsid w:val="00827905"/>
    <w:rsid w:val="00830166"/>
    <w:rsid w:val="0083417B"/>
    <w:rsid w:val="0083477F"/>
    <w:rsid w:val="0083515B"/>
    <w:rsid w:val="00835DDC"/>
    <w:rsid w:val="008362A6"/>
    <w:rsid w:val="0084121F"/>
    <w:rsid w:val="00841ED7"/>
    <w:rsid w:val="00843894"/>
    <w:rsid w:val="00843D43"/>
    <w:rsid w:val="0084667C"/>
    <w:rsid w:val="00850FFF"/>
    <w:rsid w:val="00851DB0"/>
    <w:rsid w:val="00853456"/>
    <w:rsid w:val="00853BA6"/>
    <w:rsid w:val="008541C7"/>
    <w:rsid w:val="00860FB7"/>
    <w:rsid w:val="008610E3"/>
    <w:rsid w:val="008617BE"/>
    <w:rsid w:val="00863FC5"/>
    <w:rsid w:val="00867120"/>
    <w:rsid w:val="00870561"/>
    <w:rsid w:val="008757B1"/>
    <w:rsid w:val="00875E5A"/>
    <w:rsid w:val="00876CAB"/>
    <w:rsid w:val="00877134"/>
    <w:rsid w:val="00877596"/>
    <w:rsid w:val="00880707"/>
    <w:rsid w:val="008837B4"/>
    <w:rsid w:val="008846FE"/>
    <w:rsid w:val="00887706"/>
    <w:rsid w:val="00887AAF"/>
    <w:rsid w:val="00890508"/>
    <w:rsid w:val="00892218"/>
    <w:rsid w:val="00894B5C"/>
    <w:rsid w:val="00895709"/>
    <w:rsid w:val="00896534"/>
    <w:rsid w:val="00896F78"/>
    <w:rsid w:val="00897483"/>
    <w:rsid w:val="008974B6"/>
    <w:rsid w:val="008A095D"/>
    <w:rsid w:val="008A11E9"/>
    <w:rsid w:val="008A1A34"/>
    <w:rsid w:val="008A3747"/>
    <w:rsid w:val="008A507C"/>
    <w:rsid w:val="008A59BE"/>
    <w:rsid w:val="008A5B90"/>
    <w:rsid w:val="008B02C8"/>
    <w:rsid w:val="008B0AFA"/>
    <w:rsid w:val="008B5053"/>
    <w:rsid w:val="008B58F8"/>
    <w:rsid w:val="008C1480"/>
    <w:rsid w:val="008C28AA"/>
    <w:rsid w:val="008C4586"/>
    <w:rsid w:val="008C5975"/>
    <w:rsid w:val="008C6CF9"/>
    <w:rsid w:val="008D169D"/>
    <w:rsid w:val="008D1DC3"/>
    <w:rsid w:val="008D1E09"/>
    <w:rsid w:val="008D552E"/>
    <w:rsid w:val="008D61EC"/>
    <w:rsid w:val="008D6372"/>
    <w:rsid w:val="008D6988"/>
    <w:rsid w:val="008D777F"/>
    <w:rsid w:val="008D7F56"/>
    <w:rsid w:val="008E35B6"/>
    <w:rsid w:val="008E4378"/>
    <w:rsid w:val="008E5026"/>
    <w:rsid w:val="008E5611"/>
    <w:rsid w:val="008E749D"/>
    <w:rsid w:val="008E7EE7"/>
    <w:rsid w:val="008F10A2"/>
    <w:rsid w:val="008F198F"/>
    <w:rsid w:val="008F2D12"/>
    <w:rsid w:val="008F51DB"/>
    <w:rsid w:val="008F5AB4"/>
    <w:rsid w:val="008F5B92"/>
    <w:rsid w:val="008F6876"/>
    <w:rsid w:val="008F6AC5"/>
    <w:rsid w:val="00900CA4"/>
    <w:rsid w:val="00902239"/>
    <w:rsid w:val="0090224E"/>
    <w:rsid w:val="009027A2"/>
    <w:rsid w:val="0090291D"/>
    <w:rsid w:val="0090393E"/>
    <w:rsid w:val="0090413C"/>
    <w:rsid w:val="009057FB"/>
    <w:rsid w:val="00907288"/>
    <w:rsid w:val="0090750D"/>
    <w:rsid w:val="009078B6"/>
    <w:rsid w:val="00907B13"/>
    <w:rsid w:val="009102C7"/>
    <w:rsid w:val="009106AF"/>
    <w:rsid w:val="00911B8A"/>
    <w:rsid w:val="00913296"/>
    <w:rsid w:val="009135AE"/>
    <w:rsid w:val="009138A6"/>
    <w:rsid w:val="00916795"/>
    <w:rsid w:val="00916EB2"/>
    <w:rsid w:val="00923667"/>
    <w:rsid w:val="0092426B"/>
    <w:rsid w:val="009250A2"/>
    <w:rsid w:val="009252D2"/>
    <w:rsid w:val="00925CC0"/>
    <w:rsid w:val="00926981"/>
    <w:rsid w:val="00930A66"/>
    <w:rsid w:val="009325B5"/>
    <w:rsid w:val="00933ED7"/>
    <w:rsid w:val="00934165"/>
    <w:rsid w:val="009346C1"/>
    <w:rsid w:val="009347DD"/>
    <w:rsid w:val="00936D05"/>
    <w:rsid w:val="009408DB"/>
    <w:rsid w:val="00941E24"/>
    <w:rsid w:val="0094327D"/>
    <w:rsid w:val="009432DC"/>
    <w:rsid w:val="0094334B"/>
    <w:rsid w:val="00943D0D"/>
    <w:rsid w:val="009440EE"/>
    <w:rsid w:val="00945A6E"/>
    <w:rsid w:val="00946111"/>
    <w:rsid w:val="0094669A"/>
    <w:rsid w:val="00947594"/>
    <w:rsid w:val="00950B16"/>
    <w:rsid w:val="0095555C"/>
    <w:rsid w:val="00955AE7"/>
    <w:rsid w:val="00955C84"/>
    <w:rsid w:val="009566F3"/>
    <w:rsid w:val="00956E09"/>
    <w:rsid w:val="00961219"/>
    <w:rsid w:val="009613BA"/>
    <w:rsid w:val="0096359C"/>
    <w:rsid w:val="00964555"/>
    <w:rsid w:val="00967521"/>
    <w:rsid w:val="009719F8"/>
    <w:rsid w:val="009722EE"/>
    <w:rsid w:val="00973BE0"/>
    <w:rsid w:val="00975651"/>
    <w:rsid w:val="00977518"/>
    <w:rsid w:val="009776CE"/>
    <w:rsid w:val="00977C43"/>
    <w:rsid w:val="009800F6"/>
    <w:rsid w:val="009806BC"/>
    <w:rsid w:val="0098171C"/>
    <w:rsid w:val="00981EB1"/>
    <w:rsid w:val="0098697B"/>
    <w:rsid w:val="009877AE"/>
    <w:rsid w:val="00987820"/>
    <w:rsid w:val="00987AE1"/>
    <w:rsid w:val="00993EFF"/>
    <w:rsid w:val="00994A0C"/>
    <w:rsid w:val="00996728"/>
    <w:rsid w:val="00997EB1"/>
    <w:rsid w:val="009A0FE6"/>
    <w:rsid w:val="009A2306"/>
    <w:rsid w:val="009A2B19"/>
    <w:rsid w:val="009A37C0"/>
    <w:rsid w:val="009A4CF2"/>
    <w:rsid w:val="009A51A1"/>
    <w:rsid w:val="009A5E2F"/>
    <w:rsid w:val="009A60F4"/>
    <w:rsid w:val="009A673F"/>
    <w:rsid w:val="009A6748"/>
    <w:rsid w:val="009A6EB2"/>
    <w:rsid w:val="009B0B72"/>
    <w:rsid w:val="009B3FC9"/>
    <w:rsid w:val="009B5827"/>
    <w:rsid w:val="009B68A2"/>
    <w:rsid w:val="009B7CEE"/>
    <w:rsid w:val="009C0CAB"/>
    <w:rsid w:val="009C1DA2"/>
    <w:rsid w:val="009C22B8"/>
    <w:rsid w:val="009C23E5"/>
    <w:rsid w:val="009C45AC"/>
    <w:rsid w:val="009C4683"/>
    <w:rsid w:val="009C64FF"/>
    <w:rsid w:val="009D0618"/>
    <w:rsid w:val="009D2FFA"/>
    <w:rsid w:val="009D3451"/>
    <w:rsid w:val="009D5041"/>
    <w:rsid w:val="009D505B"/>
    <w:rsid w:val="009D5372"/>
    <w:rsid w:val="009D6041"/>
    <w:rsid w:val="009D6CD5"/>
    <w:rsid w:val="009D74F7"/>
    <w:rsid w:val="009E4626"/>
    <w:rsid w:val="009E552E"/>
    <w:rsid w:val="009F1F12"/>
    <w:rsid w:val="009F40BB"/>
    <w:rsid w:val="009F4E14"/>
    <w:rsid w:val="00A00692"/>
    <w:rsid w:val="00A00A29"/>
    <w:rsid w:val="00A03846"/>
    <w:rsid w:val="00A05436"/>
    <w:rsid w:val="00A060E1"/>
    <w:rsid w:val="00A060EA"/>
    <w:rsid w:val="00A0680E"/>
    <w:rsid w:val="00A06D26"/>
    <w:rsid w:val="00A078D9"/>
    <w:rsid w:val="00A11422"/>
    <w:rsid w:val="00A114D2"/>
    <w:rsid w:val="00A1307F"/>
    <w:rsid w:val="00A13979"/>
    <w:rsid w:val="00A15554"/>
    <w:rsid w:val="00A17CF6"/>
    <w:rsid w:val="00A17D4A"/>
    <w:rsid w:val="00A20258"/>
    <w:rsid w:val="00A20899"/>
    <w:rsid w:val="00A235B0"/>
    <w:rsid w:val="00A23E27"/>
    <w:rsid w:val="00A25460"/>
    <w:rsid w:val="00A3120D"/>
    <w:rsid w:val="00A3124E"/>
    <w:rsid w:val="00A3213D"/>
    <w:rsid w:val="00A32756"/>
    <w:rsid w:val="00A40649"/>
    <w:rsid w:val="00A4133D"/>
    <w:rsid w:val="00A42089"/>
    <w:rsid w:val="00A42856"/>
    <w:rsid w:val="00A4464E"/>
    <w:rsid w:val="00A45F06"/>
    <w:rsid w:val="00A460AC"/>
    <w:rsid w:val="00A50B8C"/>
    <w:rsid w:val="00A520AF"/>
    <w:rsid w:val="00A52207"/>
    <w:rsid w:val="00A5515C"/>
    <w:rsid w:val="00A552DE"/>
    <w:rsid w:val="00A57B8B"/>
    <w:rsid w:val="00A634A2"/>
    <w:rsid w:val="00A64883"/>
    <w:rsid w:val="00A64E4D"/>
    <w:rsid w:val="00A707DB"/>
    <w:rsid w:val="00A70929"/>
    <w:rsid w:val="00A7103C"/>
    <w:rsid w:val="00A74326"/>
    <w:rsid w:val="00A75561"/>
    <w:rsid w:val="00A8087C"/>
    <w:rsid w:val="00A81AC9"/>
    <w:rsid w:val="00A82215"/>
    <w:rsid w:val="00A8429C"/>
    <w:rsid w:val="00A853C7"/>
    <w:rsid w:val="00A85F4E"/>
    <w:rsid w:val="00A87B4B"/>
    <w:rsid w:val="00A87BDA"/>
    <w:rsid w:val="00A90A58"/>
    <w:rsid w:val="00A90BAA"/>
    <w:rsid w:val="00A90CD5"/>
    <w:rsid w:val="00A9185A"/>
    <w:rsid w:val="00A929D1"/>
    <w:rsid w:val="00A92AA2"/>
    <w:rsid w:val="00A93E26"/>
    <w:rsid w:val="00A9429C"/>
    <w:rsid w:val="00A95D50"/>
    <w:rsid w:val="00A961E5"/>
    <w:rsid w:val="00A965B2"/>
    <w:rsid w:val="00A96D9E"/>
    <w:rsid w:val="00AA1592"/>
    <w:rsid w:val="00AA25B8"/>
    <w:rsid w:val="00AA342A"/>
    <w:rsid w:val="00AB006A"/>
    <w:rsid w:val="00AB0A1F"/>
    <w:rsid w:val="00AB1F8C"/>
    <w:rsid w:val="00AB2EB5"/>
    <w:rsid w:val="00AB5480"/>
    <w:rsid w:val="00AB658E"/>
    <w:rsid w:val="00AC0A47"/>
    <w:rsid w:val="00AC19DC"/>
    <w:rsid w:val="00AC44B0"/>
    <w:rsid w:val="00AC49D5"/>
    <w:rsid w:val="00AC5099"/>
    <w:rsid w:val="00AC75CF"/>
    <w:rsid w:val="00AC77AD"/>
    <w:rsid w:val="00AD0115"/>
    <w:rsid w:val="00AD0984"/>
    <w:rsid w:val="00AD1761"/>
    <w:rsid w:val="00AD2457"/>
    <w:rsid w:val="00AD5D1A"/>
    <w:rsid w:val="00AD7578"/>
    <w:rsid w:val="00AD7603"/>
    <w:rsid w:val="00AE228E"/>
    <w:rsid w:val="00AE33C6"/>
    <w:rsid w:val="00AE4F0E"/>
    <w:rsid w:val="00AE5C65"/>
    <w:rsid w:val="00AE62D4"/>
    <w:rsid w:val="00AE733E"/>
    <w:rsid w:val="00AE7D20"/>
    <w:rsid w:val="00AF0868"/>
    <w:rsid w:val="00AF133E"/>
    <w:rsid w:val="00AF1458"/>
    <w:rsid w:val="00AF2B21"/>
    <w:rsid w:val="00AF3C4A"/>
    <w:rsid w:val="00AF5932"/>
    <w:rsid w:val="00AF741A"/>
    <w:rsid w:val="00B02236"/>
    <w:rsid w:val="00B0252B"/>
    <w:rsid w:val="00B03036"/>
    <w:rsid w:val="00B04468"/>
    <w:rsid w:val="00B04FE7"/>
    <w:rsid w:val="00B05363"/>
    <w:rsid w:val="00B06FBF"/>
    <w:rsid w:val="00B07335"/>
    <w:rsid w:val="00B07B80"/>
    <w:rsid w:val="00B10A91"/>
    <w:rsid w:val="00B10B5D"/>
    <w:rsid w:val="00B10D11"/>
    <w:rsid w:val="00B129AA"/>
    <w:rsid w:val="00B13025"/>
    <w:rsid w:val="00B130F5"/>
    <w:rsid w:val="00B22182"/>
    <w:rsid w:val="00B228FB"/>
    <w:rsid w:val="00B22CA9"/>
    <w:rsid w:val="00B25A5C"/>
    <w:rsid w:val="00B27273"/>
    <w:rsid w:val="00B31C7F"/>
    <w:rsid w:val="00B322D7"/>
    <w:rsid w:val="00B3237C"/>
    <w:rsid w:val="00B32AF3"/>
    <w:rsid w:val="00B34BB3"/>
    <w:rsid w:val="00B3575A"/>
    <w:rsid w:val="00B36130"/>
    <w:rsid w:val="00B421DE"/>
    <w:rsid w:val="00B4245E"/>
    <w:rsid w:val="00B42FEB"/>
    <w:rsid w:val="00B45731"/>
    <w:rsid w:val="00B46062"/>
    <w:rsid w:val="00B507A6"/>
    <w:rsid w:val="00B52678"/>
    <w:rsid w:val="00B536D7"/>
    <w:rsid w:val="00B54F43"/>
    <w:rsid w:val="00B55466"/>
    <w:rsid w:val="00B5649C"/>
    <w:rsid w:val="00B57FCF"/>
    <w:rsid w:val="00B611D9"/>
    <w:rsid w:val="00B617B4"/>
    <w:rsid w:val="00B6320B"/>
    <w:rsid w:val="00B63624"/>
    <w:rsid w:val="00B64393"/>
    <w:rsid w:val="00B64499"/>
    <w:rsid w:val="00B6488A"/>
    <w:rsid w:val="00B672B8"/>
    <w:rsid w:val="00B7151D"/>
    <w:rsid w:val="00B7359D"/>
    <w:rsid w:val="00B7363C"/>
    <w:rsid w:val="00B74498"/>
    <w:rsid w:val="00B7751E"/>
    <w:rsid w:val="00B80FC0"/>
    <w:rsid w:val="00B81025"/>
    <w:rsid w:val="00B811CB"/>
    <w:rsid w:val="00B819B8"/>
    <w:rsid w:val="00B824F4"/>
    <w:rsid w:val="00B832ED"/>
    <w:rsid w:val="00B83C6D"/>
    <w:rsid w:val="00B84688"/>
    <w:rsid w:val="00B85705"/>
    <w:rsid w:val="00B90925"/>
    <w:rsid w:val="00B93949"/>
    <w:rsid w:val="00B944C9"/>
    <w:rsid w:val="00B948BE"/>
    <w:rsid w:val="00B96110"/>
    <w:rsid w:val="00B96D0F"/>
    <w:rsid w:val="00BA0EBA"/>
    <w:rsid w:val="00BA1682"/>
    <w:rsid w:val="00BA2C9A"/>
    <w:rsid w:val="00BA317D"/>
    <w:rsid w:val="00BA379E"/>
    <w:rsid w:val="00BA7CB7"/>
    <w:rsid w:val="00BA7F08"/>
    <w:rsid w:val="00BB0029"/>
    <w:rsid w:val="00BB01C4"/>
    <w:rsid w:val="00BB02AA"/>
    <w:rsid w:val="00BB14CF"/>
    <w:rsid w:val="00BB198B"/>
    <w:rsid w:val="00BB256F"/>
    <w:rsid w:val="00BB5854"/>
    <w:rsid w:val="00BB61B6"/>
    <w:rsid w:val="00BB75E4"/>
    <w:rsid w:val="00BC14A0"/>
    <w:rsid w:val="00BC228C"/>
    <w:rsid w:val="00BC30D3"/>
    <w:rsid w:val="00BC40E4"/>
    <w:rsid w:val="00BC50D8"/>
    <w:rsid w:val="00BC51A6"/>
    <w:rsid w:val="00BC67D0"/>
    <w:rsid w:val="00BC71ED"/>
    <w:rsid w:val="00BD0E39"/>
    <w:rsid w:val="00BD4C84"/>
    <w:rsid w:val="00BD4FCE"/>
    <w:rsid w:val="00BD58A4"/>
    <w:rsid w:val="00BD5EC6"/>
    <w:rsid w:val="00BD61D2"/>
    <w:rsid w:val="00BD7FB7"/>
    <w:rsid w:val="00BE0A67"/>
    <w:rsid w:val="00BE0E43"/>
    <w:rsid w:val="00BE1AA8"/>
    <w:rsid w:val="00BE1C8C"/>
    <w:rsid w:val="00BE1F96"/>
    <w:rsid w:val="00BE2C39"/>
    <w:rsid w:val="00BE2F84"/>
    <w:rsid w:val="00BE3A9E"/>
    <w:rsid w:val="00BE3B58"/>
    <w:rsid w:val="00BE7777"/>
    <w:rsid w:val="00BF5DFC"/>
    <w:rsid w:val="00BF6D08"/>
    <w:rsid w:val="00C04144"/>
    <w:rsid w:val="00C10DD4"/>
    <w:rsid w:val="00C11AEE"/>
    <w:rsid w:val="00C137ED"/>
    <w:rsid w:val="00C14371"/>
    <w:rsid w:val="00C1793A"/>
    <w:rsid w:val="00C2014E"/>
    <w:rsid w:val="00C2097D"/>
    <w:rsid w:val="00C20C1C"/>
    <w:rsid w:val="00C2189E"/>
    <w:rsid w:val="00C23E9E"/>
    <w:rsid w:val="00C243FE"/>
    <w:rsid w:val="00C269DA"/>
    <w:rsid w:val="00C2701B"/>
    <w:rsid w:val="00C2720D"/>
    <w:rsid w:val="00C273B9"/>
    <w:rsid w:val="00C27F53"/>
    <w:rsid w:val="00C313C9"/>
    <w:rsid w:val="00C32A35"/>
    <w:rsid w:val="00C33351"/>
    <w:rsid w:val="00C3399C"/>
    <w:rsid w:val="00C34678"/>
    <w:rsid w:val="00C35C1C"/>
    <w:rsid w:val="00C3669A"/>
    <w:rsid w:val="00C408D7"/>
    <w:rsid w:val="00C40973"/>
    <w:rsid w:val="00C41CD0"/>
    <w:rsid w:val="00C438B2"/>
    <w:rsid w:val="00C4537E"/>
    <w:rsid w:val="00C454DF"/>
    <w:rsid w:val="00C455DE"/>
    <w:rsid w:val="00C46186"/>
    <w:rsid w:val="00C46253"/>
    <w:rsid w:val="00C47E38"/>
    <w:rsid w:val="00C500A3"/>
    <w:rsid w:val="00C50C83"/>
    <w:rsid w:val="00C514FA"/>
    <w:rsid w:val="00C51A7C"/>
    <w:rsid w:val="00C51C7A"/>
    <w:rsid w:val="00C53304"/>
    <w:rsid w:val="00C5338C"/>
    <w:rsid w:val="00C55685"/>
    <w:rsid w:val="00C55899"/>
    <w:rsid w:val="00C65125"/>
    <w:rsid w:val="00C67208"/>
    <w:rsid w:val="00C67774"/>
    <w:rsid w:val="00C67CC7"/>
    <w:rsid w:val="00C7096E"/>
    <w:rsid w:val="00C70AC2"/>
    <w:rsid w:val="00C70B4E"/>
    <w:rsid w:val="00C73152"/>
    <w:rsid w:val="00C74CE5"/>
    <w:rsid w:val="00C75F81"/>
    <w:rsid w:val="00C76818"/>
    <w:rsid w:val="00C84A53"/>
    <w:rsid w:val="00C87E37"/>
    <w:rsid w:val="00C901AD"/>
    <w:rsid w:val="00C90E99"/>
    <w:rsid w:val="00C916EB"/>
    <w:rsid w:val="00C92C33"/>
    <w:rsid w:val="00C92EBC"/>
    <w:rsid w:val="00C9343F"/>
    <w:rsid w:val="00C9368D"/>
    <w:rsid w:val="00C93EFA"/>
    <w:rsid w:val="00C943C4"/>
    <w:rsid w:val="00C94D6B"/>
    <w:rsid w:val="00C9536B"/>
    <w:rsid w:val="00C95B6F"/>
    <w:rsid w:val="00C973AC"/>
    <w:rsid w:val="00C973D3"/>
    <w:rsid w:val="00CA01E9"/>
    <w:rsid w:val="00CA1F92"/>
    <w:rsid w:val="00CA2E76"/>
    <w:rsid w:val="00CA4926"/>
    <w:rsid w:val="00CA5FB2"/>
    <w:rsid w:val="00CA6F44"/>
    <w:rsid w:val="00CA7061"/>
    <w:rsid w:val="00CB1452"/>
    <w:rsid w:val="00CB2219"/>
    <w:rsid w:val="00CB5C1E"/>
    <w:rsid w:val="00CC38D6"/>
    <w:rsid w:val="00CC3D5E"/>
    <w:rsid w:val="00CC5366"/>
    <w:rsid w:val="00CC7DED"/>
    <w:rsid w:val="00CC7E17"/>
    <w:rsid w:val="00CD0259"/>
    <w:rsid w:val="00CD2952"/>
    <w:rsid w:val="00CD2FEA"/>
    <w:rsid w:val="00CD3D7F"/>
    <w:rsid w:val="00CD5E9D"/>
    <w:rsid w:val="00CD6B48"/>
    <w:rsid w:val="00CD739B"/>
    <w:rsid w:val="00CE0FFB"/>
    <w:rsid w:val="00CE1C48"/>
    <w:rsid w:val="00CE4A74"/>
    <w:rsid w:val="00CE6DEA"/>
    <w:rsid w:val="00CE728F"/>
    <w:rsid w:val="00CE7FDB"/>
    <w:rsid w:val="00CF009D"/>
    <w:rsid w:val="00CF05D0"/>
    <w:rsid w:val="00CF1357"/>
    <w:rsid w:val="00CF2B5B"/>
    <w:rsid w:val="00CF3F52"/>
    <w:rsid w:val="00CF5DA1"/>
    <w:rsid w:val="00CF6DAE"/>
    <w:rsid w:val="00CF7637"/>
    <w:rsid w:val="00D0191D"/>
    <w:rsid w:val="00D022AD"/>
    <w:rsid w:val="00D034F8"/>
    <w:rsid w:val="00D03D33"/>
    <w:rsid w:val="00D046B6"/>
    <w:rsid w:val="00D106AD"/>
    <w:rsid w:val="00D11D2F"/>
    <w:rsid w:val="00D130AF"/>
    <w:rsid w:val="00D13291"/>
    <w:rsid w:val="00D14CF7"/>
    <w:rsid w:val="00D16F37"/>
    <w:rsid w:val="00D173E1"/>
    <w:rsid w:val="00D17BAA"/>
    <w:rsid w:val="00D202A8"/>
    <w:rsid w:val="00D2149E"/>
    <w:rsid w:val="00D21B68"/>
    <w:rsid w:val="00D22FB2"/>
    <w:rsid w:val="00D237A9"/>
    <w:rsid w:val="00D2649B"/>
    <w:rsid w:val="00D279CB"/>
    <w:rsid w:val="00D27A5C"/>
    <w:rsid w:val="00D30051"/>
    <w:rsid w:val="00D316CB"/>
    <w:rsid w:val="00D32D51"/>
    <w:rsid w:val="00D32ECC"/>
    <w:rsid w:val="00D33A52"/>
    <w:rsid w:val="00D33E21"/>
    <w:rsid w:val="00D35F3C"/>
    <w:rsid w:val="00D3628D"/>
    <w:rsid w:val="00D36574"/>
    <w:rsid w:val="00D42454"/>
    <w:rsid w:val="00D42D81"/>
    <w:rsid w:val="00D43D3B"/>
    <w:rsid w:val="00D44316"/>
    <w:rsid w:val="00D45C2C"/>
    <w:rsid w:val="00D4740E"/>
    <w:rsid w:val="00D555ED"/>
    <w:rsid w:val="00D55730"/>
    <w:rsid w:val="00D57E8F"/>
    <w:rsid w:val="00D6233D"/>
    <w:rsid w:val="00D62B85"/>
    <w:rsid w:val="00D62CF1"/>
    <w:rsid w:val="00D64EA7"/>
    <w:rsid w:val="00D66D05"/>
    <w:rsid w:val="00D67B15"/>
    <w:rsid w:val="00D716AB"/>
    <w:rsid w:val="00D73632"/>
    <w:rsid w:val="00D736AD"/>
    <w:rsid w:val="00D7597F"/>
    <w:rsid w:val="00D7623F"/>
    <w:rsid w:val="00D80B86"/>
    <w:rsid w:val="00D810FE"/>
    <w:rsid w:val="00D828C5"/>
    <w:rsid w:val="00D843AB"/>
    <w:rsid w:val="00D8726D"/>
    <w:rsid w:val="00D87A1D"/>
    <w:rsid w:val="00D90261"/>
    <w:rsid w:val="00D91B61"/>
    <w:rsid w:val="00D91D2C"/>
    <w:rsid w:val="00D955D4"/>
    <w:rsid w:val="00D959A2"/>
    <w:rsid w:val="00D96212"/>
    <w:rsid w:val="00D96E3E"/>
    <w:rsid w:val="00DA1D23"/>
    <w:rsid w:val="00DA1E9C"/>
    <w:rsid w:val="00DA289B"/>
    <w:rsid w:val="00DA3539"/>
    <w:rsid w:val="00DA421F"/>
    <w:rsid w:val="00DA4BFA"/>
    <w:rsid w:val="00DA56B1"/>
    <w:rsid w:val="00DA5B3F"/>
    <w:rsid w:val="00DA6D3F"/>
    <w:rsid w:val="00DA702A"/>
    <w:rsid w:val="00DA74D9"/>
    <w:rsid w:val="00DA7BE8"/>
    <w:rsid w:val="00DA7DC0"/>
    <w:rsid w:val="00DB02A5"/>
    <w:rsid w:val="00DB11F0"/>
    <w:rsid w:val="00DB1704"/>
    <w:rsid w:val="00DB251B"/>
    <w:rsid w:val="00DB3F72"/>
    <w:rsid w:val="00DB4578"/>
    <w:rsid w:val="00DB4AC5"/>
    <w:rsid w:val="00DB4EBA"/>
    <w:rsid w:val="00DB6F68"/>
    <w:rsid w:val="00DC12B8"/>
    <w:rsid w:val="00DC2CDE"/>
    <w:rsid w:val="00DC3049"/>
    <w:rsid w:val="00DC3D2C"/>
    <w:rsid w:val="00DC52A3"/>
    <w:rsid w:val="00DC5F1B"/>
    <w:rsid w:val="00DC5FCC"/>
    <w:rsid w:val="00DC67DC"/>
    <w:rsid w:val="00DC7F1A"/>
    <w:rsid w:val="00DD02F6"/>
    <w:rsid w:val="00DD032B"/>
    <w:rsid w:val="00DD1693"/>
    <w:rsid w:val="00DD2F92"/>
    <w:rsid w:val="00DD30CB"/>
    <w:rsid w:val="00DD3264"/>
    <w:rsid w:val="00DD33D6"/>
    <w:rsid w:val="00DD354A"/>
    <w:rsid w:val="00DD541C"/>
    <w:rsid w:val="00DD7A12"/>
    <w:rsid w:val="00DD7C20"/>
    <w:rsid w:val="00DE092D"/>
    <w:rsid w:val="00DE42B3"/>
    <w:rsid w:val="00DF1BEF"/>
    <w:rsid w:val="00DF1EC0"/>
    <w:rsid w:val="00DF21D1"/>
    <w:rsid w:val="00DF2E15"/>
    <w:rsid w:val="00DF3EA4"/>
    <w:rsid w:val="00E05965"/>
    <w:rsid w:val="00E0758E"/>
    <w:rsid w:val="00E0775F"/>
    <w:rsid w:val="00E07EB2"/>
    <w:rsid w:val="00E07F89"/>
    <w:rsid w:val="00E102FD"/>
    <w:rsid w:val="00E11041"/>
    <w:rsid w:val="00E114C8"/>
    <w:rsid w:val="00E12B03"/>
    <w:rsid w:val="00E13958"/>
    <w:rsid w:val="00E14CDA"/>
    <w:rsid w:val="00E14FC8"/>
    <w:rsid w:val="00E157E6"/>
    <w:rsid w:val="00E1625A"/>
    <w:rsid w:val="00E164CF"/>
    <w:rsid w:val="00E17AAB"/>
    <w:rsid w:val="00E20797"/>
    <w:rsid w:val="00E211BE"/>
    <w:rsid w:val="00E21258"/>
    <w:rsid w:val="00E24CCD"/>
    <w:rsid w:val="00E25807"/>
    <w:rsid w:val="00E2583C"/>
    <w:rsid w:val="00E25B41"/>
    <w:rsid w:val="00E25BBE"/>
    <w:rsid w:val="00E26FE6"/>
    <w:rsid w:val="00E270E0"/>
    <w:rsid w:val="00E32AAA"/>
    <w:rsid w:val="00E33E36"/>
    <w:rsid w:val="00E3577E"/>
    <w:rsid w:val="00E37025"/>
    <w:rsid w:val="00E37A88"/>
    <w:rsid w:val="00E40851"/>
    <w:rsid w:val="00E41183"/>
    <w:rsid w:val="00E4206A"/>
    <w:rsid w:val="00E42671"/>
    <w:rsid w:val="00E457C7"/>
    <w:rsid w:val="00E45CF2"/>
    <w:rsid w:val="00E47E13"/>
    <w:rsid w:val="00E51470"/>
    <w:rsid w:val="00E55077"/>
    <w:rsid w:val="00E5563E"/>
    <w:rsid w:val="00E56CE2"/>
    <w:rsid w:val="00E60BA9"/>
    <w:rsid w:val="00E60E31"/>
    <w:rsid w:val="00E611C5"/>
    <w:rsid w:val="00E61998"/>
    <w:rsid w:val="00E628C0"/>
    <w:rsid w:val="00E62E76"/>
    <w:rsid w:val="00E649C0"/>
    <w:rsid w:val="00E64FF5"/>
    <w:rsid w:val="00E65596"/>
    <w:rsid w:val="00E66AD0"/>
    <w:rsid w:val="00E6705D"/>
    <w:rsid w:val="00E70FC8"/>
    <w:rsid w:val="00E71737"/>
    <w:rsid w:val="00E73D14"/>
    <w:rsid w:val="00E7585A"/>
    <w:rsid w:val="00E77516"/>
    <w:rsid w:val="00E812A2"/>
    <w:rsid w:val="00E8174A"/>
    <w:rsid w:val="00E826A5"/>
    <w:rsid w:val="00E82BF1"/>
    <w:rsid w:val="00E82DF3"/>
    <w:rsid w:val="00E83278"/>
    <w:rsid w:val="00E8343B"/>
    <w:rsid w:val="00E846A6"/>
    <w:rsid w:val="00E84B39"/>
    <w:rsid w:val="00E860FF"/>
    <w:rsid w:val="00E86D4E"/>
    <w:rsid w:val="00E90711"/>
    <w:rsid w:val="00E919AA"/>
    <w:rsid w:val="00E945F8"/>
    <w:rsid w:val="00E947E8"/>
    <w:rsid w:val="00E94C1D"/>
    <w:rsid w:val="00E9574B"/>
    <w:rsid w:val="00E96FBC"/>
    <w:rsid w:val="00E976AC"/>
    <w:rsid w:val="00EA0F35"/>
    <w:rsid w:val="00EA1095"/>
    <w:rsid w:val="00EA17A7"/>
    <w:rsid w:val="00EA46DD"/>
    <w:rsid w:val="00EA499C"/>
    <w:rsid w:val="00EA5512"/>
    <w:rsid w:val="00EA69F1"/>
    <w:rsid w:val="00EB081A"/>
    <w:rsid w:val="00EB4022"/>
    <w:rsid w:val="00EB5440"/>
    <w:rsid w:val="00EB5CB8"/>
    <w:rsid w:val="00EC0E03"/>
    <w:rsid w:val="00EC1C87"/>
    <w:rsid w:val="00EC28BE"/>
    <w:rsid w:val="00EC2920"/>
    <w:rsid w:val="00EC3A13"/>
    <w:rsid w:val="00EC59DC"/>
    <w:rsid w:val="00EC5B20"/>
    <w:rsid w:val="00EC741C"/>
    <w:rsid w:val="00EC7B18"/>
    <w:rsid w:val="00ED0B70"/>
    <w:rsid w:val="00ED14BC"/>
    <w:rsid w:val="00ED2FCE"/>
    <w:rsid w:val="00ED458C"/>
    <w:rsid w:val="00ED4E7B"/>
    <w:rsid w:val="00ED550C"/>
    <w:rsid w:val="00ED5DDD"/>
    <w:rsid w:val="00EE030D"/>
    <w:rsid w:val="00EE19F2"/>
    <w:rsid w:val="00EE2C36"/>
    <w:rsid w:val="00EE449D"/>
    <w:rsid w:val="00EE4D7F"/>
    <w:rsid w:val="00EE7766"/>
    <w:rsid w:val="00EE77DB"/>
    <w:rsid w:val="00EE77FB"/>
    <w:rsid w:val="00EF0577"/>
    <w:rsid w:val="00EF292A"/>
    <w:rsid w:val="00EF3AE5"/>
    <w:rsid w:val="00EF45A8"/>
    <w:rsid w:val="00EF76B4"/>
    <w:rsid w:val="00EF7AD1"/>
    <w:rsid w:val="00F025A7"/>
    <w:rsid w:val="00F02CAA"/>
    <w:rsid w:val="00F03EBD"/>
    <w:rsid w:val="00F05F85"/>
    <w:rsid w:val="00F10565"/>
    <w:rsid w:val="00F11E09"/>
    <w:rsid w:val="00F12182"/>
    <w:rsid w:val="00F12C40"/>
    <w:rsid w:val="00F1307B"/>
    <w:rsid w:val="00F139DE"/>
    <w:rsid w:val="00F14674"/>
    <w:rsid w:val="00F16869"/>
    <w:rsid w:val="00F20ECE"/>
    <w:rsid w:val="00F21AE4"/>
    <w:rsid w:val="00F22829"/>
    <w:rsid w:val="00F22A5C"/>
    <w:rsid w:val="00F240B3"/>
    <w:rsid w:val="00F249AD"/>
    <w:rsid w:val="00F24C35"/>
    <w:rsid w:val="00F25741"/>
    <w:rsid w:val="00F25923"/>
    <w:rsid w:val="00F25B55"/>
    <w:rsid w:val="00F25FA4"/>
    <w:rsid w:val="00F2643B"/>
    <w:rsid w:val="00F30068"/>
    <w:rsid w:val="00F31144"/>
    <w:rsid w:val="00F31782"/>
    <w:rsid w:val="00F33082"/>
    <w:rsid w:val="00F34005"/>
    <w:rsid w:val="00F345C4"/>
    <w:rsid w:val="00F351F3"/>
    <w:rsid w:val="00F35375"/>
    <w:rsid w:val="00F40062"/>
    <w:rsid w:val="00F401CD"/>
    <w:rsid w:val="00F401D9"/>
    <w:rsid w:val="00F42C9F"/>
    <w:rsid w:val="00F43043"/>
    <w:rsid w:val="00F43069"/>
    <w:rsid w:val="00F43416"/>
    <w:rsid w:val="00F44A12"/>
    <w:rsid w:val="00F4546A"/>
    <w:rsid w:val="00F46C70"/>
    <w:rsid w:val="00F46E78"/>
    <w:rsid w:val="00F4723D"/>
    <w:rsid w:val="00F525DC"/>
    <w:rsid w:val="00F52731"/>
    <w:rsid w:val="00F5277E"/>
    <w:rsid w:val="00F52A65"/>
    <w:rsid w:val="00F532B6"/>
    <w:rsid w:val="00F53EEC"/>
    <w:rsid w:val="00F5519F"/>
    <w:rsid w:val="00F55641"/>
    <w:rsid w:val="00F574A2"/>
    <w:rsid w:val="00F61552"/>
    <w:rsid w:val="00F61823"/>
    <w:rsid w:val="00F61A57"/>
    <w:rsid w:val="00F62DFB"/>
    <w:rsid w:val="00F62E6C"/>
    <w:rsid w:val="00F6350B"/>
    <w:rsid w:val="00F63968"/>
    <w:rsid w:val="00F64AEA"/>
    <w:rsid w:val="00F6539F"/>
    <w:rsid w:val="00F661D8"/>
    <w:rsid w:val="00F669F2"/>
    <w:rsid w:val="00F676FC"/>
    <w:rsid w:val="00F67BF2"/>
    <w:rsid w:val="00F70504"/>
    <w:rsid w:val="00F7155C"/>
    <w:rsid w:val="00F71C1C"/>
    <w:rsid w:val="00F731BB"/>
    <w:rsid w:val="00F73293"/>
    <w:rsid w:val="00F75420"/>
    <w:rsid w:val="00F755E1"/>
    <w:rsid w:val="00F76432"/>
    <w:rsid w:val="00F77F2C"/>
    <w:rsid w:val="00F81496"/>
    <w:rsid w:val="00F815C0"/>
    <w:rsid w:val="00F821FA"/>
    <w:rsid w:val="00F82889"/>
    <w:rsid w:val="00F82A7B"/>
    <w:rsid w:val="00F85B60"/>
    <w:rsid w:val="00F85F55"/>
    <w:rsid w:val="00F86B57"/>
    <w:rsid w:val="00F90AF5"/>
    <w:rsid w:val="00F91945"/>
    <w:rsid w:val="00F91E7B"/>
    <w:rsid w:val="00F93EEF"/>
    <w:rsid w:val="00F94183"/>
    <w:rsid w:val="00F94F84"/>
    <w:rsid w:val="00F956CB"/>
    <w:rsid w:val="00F968DD"/>
    <w:rsid w:val="00F96F3D"/>
    <w:rsid w:val="00FA1B83"/>
    <w:rsid w:val="00FA250B"/>
    <w:rsid w:val="00FA3641"/>
    <w:rsid w:val="00FA4C84"/>
    <w:rsid w:val="00FA50D0"/>
    <w:rsid w:val="00FA688E"/>
    <w:rsid w:val="00FA6CB2"/>
    <w:rsid w:val="00FB147B"/>
    <w:rsid w:val="00FB1AB4"/>
    <w:rsid w:val="00FB1CAE"/>
    <w:rsid w:val="00FB1E9C"/>
    <w:rsid w:val="00FB33C3"/>
    <w:rsid w:val="00FB5816"/>
    <w:rsid w:val="00FB6327"/>
    <w:rsid w:val="00FB6458"/>
    <w:rsid w:val="00FB6512"/>
    <w:rsid w:val="00FB6E71"/>
    <w:rsid w:val="00FC050A"/>
    <w:rsid w:val="00FC0A57"/>
    <w:rsid w:val="00FC1558"/>
    <w:rsid w:val="00FC1D0E"/>
    <w:rsid w:val="00FC1D10"/>
    <w:rsid w:val="00FC302C"/>
    <w:rsid w:val="00FC425B"/>
    <w:rsid w:val="00FC425C"/>
    <w:rsid w:val="00FC7943"/>
    <w:rsid w:val="00FC7D7E"/>
    <w:rsid w:val="00FD0D55"/>
    <w:rsid w:val="00FD0D72"/>
    <w:rsid w:val="00FD2AC0"/>
    <w:rsid w:val="00FD2C75"/>
    <w:rsid w:val="00FD44EF"/>
    <w:rsid w:val="00FD51F6"/>
    <w:rsid w:val="00FD6597"/>
    <w:rsid w:val="00FE03C5"/>
    <w:rsid w:val="00FE06AD"/>
    <w:rsid w:val="00FE2AFD"/>
    <w:rsid w:val="00FE2C66"/>
    <w:rsid w:val="00FE4248"/>
    <w:rsid w:val="00FE5DC8"/>
    <w:rsid w:val="00FE5F05"/>
    <w:rsid w:val="00FF49E2"/>
    <w:rsid w:val="00FF5E7A"/>
    <w:rsid w:val="00FF6093"/>
    <w:rsid w:val="00FF6A9B"/>
    <w:rsid w:val="00FF6A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8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Code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5">
    <w:name w:val="Normal"/>
    <w:qFormat/>
    <w:rsid w:val="0069218C"/>
    <w:pPr>
      <w:widowControl w:val="0"/>
      <w:autoSpaceDE w:val="0"/>
      <w:autoSpaceDN w:val="0"/>
      <w:adjustRightInd w:val="0"/>
      <w:spacing w:line="312" w:lineRule="exact"/>
    </w:pPr>
    <w:rPr>
      <w:rFonts w:ascii="Arial Unicode MS" w:eastAsia="微软雅黑" w:hAnsi="Arial Unicode MS" w:cs="宋体"/>
      <w:sz w:val="21"/>
      <w:szCs w:val="21"/>
    </w:rPr>
  </w:style>
  <w:style w:type="paragraph" w:styleId="1">
    <w:name w:val="heading 1"/>
    <w:next w:val="a6"/>
    <w:autoRedefine/>
    <w:qFormat/>
    <w:rsid w:val="00F6539F"/>
    <w:pPr>
      <w:keepNext/>
      <w:keepLines/>
      <w:numPr>
        <w:numId w:val="29"/>
      </w:numPr>
      <w:spacing w:before="240" w:after="240" w:line="0" w:lineRule="atLeast"/>
      <w:ind w:leftChars="-1" w:left="706" w:hangingChars="236" w:hanging="708"/>
      <w:outlineLvl w:val="0"/>
    </w:pPr>
    <w:rPr>
      <w:rFonts w:ascii="Arial" w:eastAsia="微软雅黑" w:hAnsi="Arial"/>
      <w:b/>
      <w:bCs/>
      <w:kern w:val="44"/>
      <w:sz w:val="30"/>
      <w:szCs w:val="36"/>
    </w:rPr>
  </w:style>
  <w:style w:type="paragraph" w:styleId="2">
    <w:name w:val="heading 2"/>
    <w:next w:val="a6"/>
    <w:autoRedefine/>
    <w:qFormat/>
    <w:rsid w:val="00F6539F"/>
    <w:pPr>
      <w:keepNext/>
      <w:keepLines/>
      <w:numPr>
        <w:ilvl w:val="1"/>
        <w:numId w:val="29"/>
      </w:numPr>
      <w:spacing w:before="120" w:after="120" w:line="0" w:lineRule="atLeast"/>
      <w:ind w:left="709" w:hanging="709"/>
      <w:outlineLvl w:val="1"/>
    </w:pPr>
    <w:rPr>
      <w:rFonts w:ascii="Arial" w:eastAsia="微软雅黑" w:hAnsi="Arial" w:cs="Arial"/>
      <w:b/>
      <w:bCs/>
      <w:sz w:val="24"/>
      <w:szCs w:val="32"/>
    </w:rPr>
  </w:style>
  <w:style w:type="paragraph" w:styleId="3">
    <w:name w:val="heading 3"/>
    <w:next w:val="a6"/>
    <w:autoRedefine/>
    <w:qFormat/>
    <w:rsid w:val="00784164"/>
    <w:pPr>
      <w:keepNext/>
      <w:keepLines/>
      <w:numPr>
        <w:ilvl w:val="2"/>
        <w:numId w:val="29"/>
      </w:numPr>
      <w:spacing w:before="120" w:after="120" w:line="0" w:lineRule="atLeast"/>
      <w:outlineLvl w:val="2"/>
    </w:pPr>
    <w:rPr>
      <w:rFonts w:ascii="Arial" w:eastAsia="微软雅黑" w:hAnsi="Arial"/>
      <w:b/>
      <w:bCs/>
      <w:kern w:val="2"/>
      <w:sz w:val="24"/>
      <w:szCs w:val="24"/>
    </w:rPr>
  </w:style>
  <w:style w:type="paragraph" w:styleId="4">
    <w:name w:val="heading 4"/>
    <w:basedOn w:val="3"/>
    <w:next w:val="a6"/>
    <w:link w:val="4Char"/>
    <w:qFormat/>
    <w:rsid w:val="00784164"/>
    <w:pPr>
      <w:keepNext w:val="0"/>
      <w:keepLines w:val="0"/>
      <w:numPr>
        <w:ilvl w:val="3"/>
      </w:numPr>
      <w:spacing w:before="60" w:after="60" w:line="240" w:lineRule="auto"/>
      <w:outlineLvl w:val="3"/>
    </w:pPr>
    <w:rPr>
      <w:rFonts w:ascii="宋体" w:hAnsi="宋体"/>
      <w:kern w:val="44"/>
      <w:szCs w:val="28"/>
    </w:rPr>
  </w:style>
  <w:style w:type="paragraph" w:styleId="5">
    <w:name w:val="heading 5"/>
    <w:basedOn w:val="4"/>
    <w:next w:val="a5"/>
    <w:link w:val="5Char"/>
    <w:qFormat/>
    <w:rsid w:val="00D91B61"/>
    <w:pPr>
      <w:numPr>
        <w:ilvl w:val="4"/>
      </w:numPr>
      <w:outlineLvl w:val="4"/>
    </w:pPr>
    <w:rPr>
      <w:bCs w:val="0"/>
    </w:rPr>
  </w:style>
  <w:style w:type="paragraph" w:styleId="6">
    <w:name w:val="heading 6"/>
    <w:basedOn w:val="5"/>
    <w:next w:val="a5"/>
    <w:link w:val="6Char"/>
    <w:qFormat/>
    <w:rsid w:val="00D91B61"/>
    <w:pPr>
      <w:numPr>
        <w:ilvl w:val="5"/>
      </w:numPr>
      <w:outlineLvl w:val="5"/>
    </w:pPr>
    <w:rPr>
      <w:bCs/>
      <w:szCs w:val="24"/>
    </w:rPr>
  </w:style>
  <w:style w:type="paragraph" w:styleId="7">
    <w:name w:val="heading 7"/>
    <w:basedOn w:val="6"/>
    <w:next w:val="a5"/>
    <w:link w:val="7Char"/>
    <w:qFormat/>
    <w:rsid w:val="00D91B61"/>
    <w:pPr>
      <w:numPr>
        <w:ilvl w:val="6"/>
      </w:numPr>
      <w:outlineLvl w:val="6"/>
    </w:pPr>
    <w:rPr>
      <w:bCs w:val="0"/>
      <w:kern w:val="0"/>
    </w:rPr>
  </w:style>
  <w:style w:type="paragraph" w:styleId="8">
    <w:name w:val="heading 8"/>
    <w:basedOn w:val="a5"/>
    <w:next w:val="a5"/>
    <w:link w:val="8Char"/>
    <w:qFormat/>
    <w:rsid w:val="00902239"/>
    <w:pPr>
      <w:keepNext/>
      <w:keepLines/>
      <w:numPr>
        <w:ilvl w:val="7"/>
        <w:numId w:val="29"/>
      </w:numPr>
      <w:autoSpaceDE/>
      <w:autoSpaceDN/>
      <w:adjustRightInd/>
      <w:spacing w:before="240" w:after="64" w:line="320" w:lineRule="auto"/>
      <w:ind w:firstLineChars="200" w:firstLine="200"/>
      <w:jc w:val="both"/>
      <w:outlineLvl w:val="7"/>
    </w:pPr>
    <w:rPr>
      <w:rFonts w:ascii="Arial" w:eastAsia="黑体" w:hAnsi="Arial" w:cs="Times New Roman"/>
      <w:kern w:val="2"/>
      <w:sz w:val="24"/>
      <w:szCs w:val="24"/>
    </w:rPr>
  </w:style>
  <w:style w:type="paragraph" w:styleId="9">
    <w:name w:val="heading 9"/>
    <w:basedOn w:val="a5"/>
    <w:next w:val="a5"/>
    <w:link w:val="9Char"/>
    <w:qFormat/>
    <w:rsid w:val="00902239"/>
    <w:pPr>
      <w:keepNext/>
      <w:keepLines/>
      <w:numPr>
        <w:ilvl w:val="8"/>
        <w:numId w:val="29"/>
      </w:numPr>
      <w:autoSpaceDE/>
      <w:autoSpaceDN/>
      <w:adjustRightInd/>
      <w:spacing w:before="240" w:after="64" w:line="320" w:lineRule="auto"/>
      <w:ind w:firstLineChars="200" w:firstLine="200"/>
      <w:jc w:val="both"/>
      <w:outlineLvl w:val="8"/>
    </w:pPr>
    <w:rPr>
      <w:rFonts w:ascii="Arial" w:eastAsia="黑体" w:hAnsi="Arial" w:cs="Times New Roman"/>
      <w:kern w:val="2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paragraph" w:customStyle="1" w:styleId="aa">
    <w:name w:val="缺省文本"/>
    <w:basedOn w:val="a5"/>
    <w:rsid w:val="00F5277E"/>
    <w:pPr>
      <w:spacing w:line="240" w:lineRule="auto"/>
    </w:pPr>
    <w:rPr>
      <w:rFonts w:ascii="Times New Roman" w:cs="Times New Roman"/>
      <w:sz w:val="24"/>
      <w:szCs w:val="24"/>
    </w:rPr>
  </w:style>
  <w:style w:type="paragraph" w:customStyle="1" w:styleId="ab">
    <w:name w:val="表格题注"/>
    <w:basedOn w:val="ac"/>
    <w:next w:val="a5"/>
    <w:rsid w:val="0048426E"/>
  </w:style>
  <w:style w:type="paragraph" w:customStyle="1" w:styleId="a2">
    <w:name w:val="插图题注"/>
    <w:next w:val="a5"/>
    <w:rsid w:val="00FA3641"/>
    <w:pPr>
      <w:numPr>
        <w:ilvl w:val="7"/>
        <w:numId w:val="1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table" w:styleId="ad">
    <w:name w:val="Table Grid"/>
    <w:basedOn w:val="a8"/>
    <w:rsid w:val="0095555C"/>
    <w:pPr>
      <w:widowControl w:val="0"/>
      <w:autoSpaceDE w:val="0"/>
      <w:autoSpaceDN w:val="0"/>
      <w:adjustRightInd w:val="0"/>
      <w:spacing w:line="360" w:lineRule="auto"/>
      <w:ind w:firstLineChars="200" w:firstLine="42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c">
    <w:name w:val="目录标题 表头"/>
    <w:basedOn w:val="a5"/>
    <w:rsid w:val="0048426E"/>
    <w:pPr>
      <w:spacing w:afterLines="100" w:line="400" w:lineRule="exact"/>
      <w:jc w:val="center"/>
    </w:pPr>
    <w:rPr>
      <w:rFonts w:ascii="黑体" w:hAnsi="宋体"/>
      <w:b/>
      <w:sz w:val="36"/>
      <w:szCs w:val="20"/>
    </w:rPr>
  </w:style>
  <w:style w:type="paragraph" w:styleId="ae">
    <w:name w:val="header"/>
    <w:basedOn w:val="a5"/>
    <w:link w:val="Char"/>
    <w:uiPriority w:val="99"/>
    <w:rsid w:val="00510B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paragraph" w:styleId="af">
    <w:name w:val="footer"/>
    <w:basedOn w:val="a5"/>
    <w:rsid w:val="00ED0B70"/>
    <w:pPr>
      <w:tabs>
        <w:tab w:val="left" w:pos="0"/>
        <w:tab w:val="right" w:pos="9072"/>
      </w:tabs>
      <w:snapToGrid w:val="0"/>
      <w:spacing w:line="240" w:lineRule="atLeast"/>
    </w:pPr>
    <w:rPr>
      <w:szCs w:val="18"/>
    </w:rPr>
  </w:style>
  <w:style w:type="character" w:styleId="af0">
    <w:name w:val="page number"/>
    <w:basedOn w:val="a7"/>
    <w:rsid w:val="00510BBE"/>
  </w:style>
  <w:style w:type="paragraph" w:styleId="20">
    <w:name w:val="toc 2"/>
    <w:basedOn w:val="a5"/>
    <w:autoRedefine/>
    <w:uiPriority w:val="39"/>
    <w:rsid w:val="002C31A8"/>
    <w:pPr>
      <w:tabs>
        <w:tab w:val="left" w:pos="840"/>
        <w:tab w:val="right" w:leader="dot" w:pos="9214"/>
      </w:tabs>
      <w:ind w:left="210"/>
    </w:pPr>
    <w:rPr>
      <w:rFonts w:ascii="Times New Roman" w:cs="Times New Roman"/>
      <w:smallCaps/>
      <w:sz w:val="20"/>
      <w:szCs w:val="20"/>
    </w:rPr>
  </w:style>
  <w:style w:type="paragraph" w:styleId="10">
    <w:name w:val="toc 1"/>
    <w:basedOn w:val="a5"/>
    <w:next w:val="a5"/>
    <w:autoRedefine/>
    <w:uiPriority w:val="39"/>
    <w:rsid w:val="002C31A8"/>
    <w:pPr>
      <w:tabs>
        <w:tab w:val="left" w:pos="840"/>
        <w:tab w:val="right" w:leader="dot" w:pos="9214"/>
      </w:tabs>
      <w:spacing w:before="120" w:after="120"/>
    </w:pPr>
    <w:rPr>
      <w:rFonts w:ascii="Times New Roman" w:cs="Times New Roman"/>
      <w:b/>
      <w:bCs/>
      <w:caps/>
      <w:sz w:val="20"/>
      <w:szCs w:val="20"/>
    </w:rPr>
  </w:style>
  <w:style w:type="paragraph" w:customStyle="1" w:styleId="af1">
    <w:name w:val="图样式"/>
    <w:basedOn w:val="a5"/>
    <w:rsid w:val="00D034F8"/>
    <w:pPr>
      <w:keepNext/>
      <w:widowControl/>
      <w:spacing w:before="80" w:after="80" w:line="360" w:lineRule="auto"/>
    </w:pPr>
    <w:rPr>
      <w:rFonts w:ascii="Times New Roman" w:cs="Times New Roman"/>
      <w:szCs w:val="20"/>
    </w:rPr>
  </w:style>
  <w:style w:type="paragraph" w:customStyle="1" w:styleId="af2">
    <w:name w:val="修订页表单"/>
    <w:basedOn w:val="a5"/>
    <w:rsid w:val="00B90925"/>
    <w:pPr>
      <w:jc w:val="center"/>
    </w:pPr>
    <w:rPr>
      <w:rFonts w:ascii="华文细黑" w:eastAsia="华文细黑" w:hAnsi="华文细黑"/>
      <w:b/>
      <w:sz w:val="24"/>
      <w:szCs w:val="20"/>
    </w:rPr>
  </w:style>
  <w:style w:type="paragraph" w:customStyle="1" w:styleId="af3">
    <w:name w:val="文件修订页"/>
    <w:basedOn w:val="a5"/>
    <w:rsid w:val="006C6770"/>
    <w:pPr>
      <w:jc w:val="center"/>
    </w:pPr>
    <w:rPr>
      <w:rFonts w:ascii="华文细黑" w:eastAsia="华文细黑" w:hAnsi="华文细黑"/>
      <w:b/>
      <w:bCs/>
      <w:sz w:val="32"/>
      <w:szCs w:val="20"/>
    </w:rPr>
  </w:style>
  <w:style w:type="paragraph" w:customStyle="1" w:styleId="af4">
    <w:name w:val="封面表格文本"/>
    <w:basedOn w:val="a5"/>
    <w:rsid w:val="00BC14A0"/>
    <w:pPr>
      <w:spacing w:line="240" w:lineRule="auto"/>
    </w:pPr>
    <w:rPr>
      <w:rFonts w:ascii="Times New Roman" w:cs="Times New Roman"/>
      <w:b/>
      <w:bCs/>
    </w:rPr>
  </w:style>
  <w:style w:type="paragraph" w:customStyle="1" w:styleId="af5">
    <w:name w:val="封面表单"/>
    <w:basedOn w:val="a5"/>
    <w:rsid w:val="00217000"/>
    <w:rPr>
      <w:rFonts w:ascii="华文细黑" w:eastAsia="华文细黑" w:hAnsi="华文细黑"/>
      <w:b/>
      <w:bCs/>
      <w:sz w:val="24"/>
      <w:szCs w:val="20"/>
    </w:rPr>
  </w:style>
  <w:style w:type="paragraph" w:styleId="af6">
    <w:name w:val="Document Map"/>
    <w:basedOn w:val="a5"/>
    <w:semiHidden/>
    <w:rsid w:val="00F249AD"/>
    <w:pPr>
      <w:shd w:val="clear" w:color="auto" w:fill="000080"/>
    </w:pPr>
  </w:style>
  <w:style w:type="paragraph" w:styleId="30">
    <w:name w:val="toc 3"/>
    <w:basedOn w:val="a5"/>
    <w:next w:val="a5"/>
    <w:autoRedefine/>
    <w:uiPriority w:val="39"/>
    <w:rsid w:val="002F09B8"/>
    <w:pPr>
      <w:tabs>
        <w:tab w:val="left" w:pos="1050"/>
        <w:tab w:val="right" w:leader="dot" w:pos="9214"/>
      </w:tabs>
      <w:ind w:left="420"/>
    </w:pPr>
    <w:rPr>
      <w:rFonts w:ascii="Times New Roman" w:cs="Times New Roman"/>
      <w:iCs/>
      <w:noProof/>
      <w:sz w:val="20"/>
      <w:szCs w:val="20"/>
    </w:rPr>
  </w:style>
  <w:style w:type="paragraph" w:styleId="40">
    <w:name w:val="toc 4"/>
    <w:basedOn w:val="a5"/>
    <w:next w:val="a5"/>
    <w:autoRedefine/>
    <w:semiHidden/>
    <w:rsid w:val="00AB006A"/>
    <w:pPr>
      <w:ind w:left="630"/>
    </w:pPr>
    <w:rPr>
      <w:rFonts w:ascii="Times New Roman" w:cs="Times New Roman"/>
      <w:sz w:val="18"/>
      <w:szCs w:val="18"/>
    </w:rPr>
  </w:style>
  <w:style w:type="paragraph" w:styleId="50">
    <w:name w:val="toc 5"/>
    <w:basedOn w:val="a5"/>
    <w:next w:val="a5"/>
    <w:autoRedefine/>
    <w:semiHidden/>
    <w:rsid w:val="00AB006A"/>
    <w:pPr>
      <w:ind w:left="840"/>
    </w:pPr>
    <w:rPr>
      <w:rFonts w:ascii="Times New Roman" w:cs="Times New Roman"/>
      <w:sz w:val="18"/>
      <w:szCs w:val="18"/>
    </w:rPr>
  </w:style>
  <w:style w:type="paragraph" w:styleId="60">
    <w:name w:val="toc 6"/>
    <w:basedOn w:val="a5"/>
    <w:next w:val="a5"/>
    <w:autoRedefine/>
    <w:semiHidden/>
    <w:rsid w:val="00AB006A"/>
    <w:pPr>
      <w:ind w:left="1050"/>
    </w:pPr>
    <w:rPr>
      <w:rFonts w:ascii="Times New Roman" w:cs="Times New Roman"/>
      <w:sz w:val="18"/>
      <w:szCs w:val="18"/>
    </w:rPr>
  </w:style>
  <w:style w:type="paragraph" w:styleId="70">
    <w:name w:val="toc 7"/>
    <w:basedOn w:val="a5"/>
    <w:next w:val="a5"/>
    <w:autoRedefine/>
    <w:semiHidden/>
    <w:rsid w:val="00AB006A"/>
    <w:pPr>
      <w:ind w:left="1260"/>
    </w:pPr>
    <w:rPr>
      <w:rFonts w:ascii="Times New Roman" w:cs="Times New Roman"/>
      <w:sz w:val="18"/>
      <w:szCs w:val="18"/>
    </w:rPr>
  </w:style>
  <w:style w:type="paragraph" w:styleId="80">
    <w:name w:val="toc 8"/>
    <w:basedOn w:val="a5"/>
    <w:next w:val="a5"/>
    <w:autoRedefine/>
    <w:semiHidden/>
    <w:rsid w:val="00AB006A"/>
    <w:pPr>
      <w:ind w:left="1470"/>
    </w:pPr>
    <w:rPr>
      <w:rFonts w:ascii="Times New Roman" w:cs="Times New Roman"/>
      <w:sz w:val="18"/>
      <w:szCs w:val="18"/>
    </w:rPr>
  </w:style>
  <w:style w:type="paragraph" w:styleId="90">
    <w:name w:val="toc 9"/>
    <w:basedOn w:val="a5"/>
    <w:next w:val="a5"/>
    <w:autoRedefine/>
    <w:semiHidden/>
    <w:rsid w:val="00AB006A"/>
    <w:pPr>
      <w:ind w:left="1680"/>
    </w:pPr>
    <w:rPr>
      <w:rFonts w:ascii="Times New Roman" w:cs="Times New Roman"/>
      <w:sz w:val="18"/>
      <w:szCs w:val="18"/>
    </w:rPr>
  </w:style>
  <w:style w:type="paragraph" w:styleId="af7">
    <w:name w:val="Balloon Text"/>
    <w:basedOn w:val="a5"/>
    <w:link w:val="Char0"/>
    <w:rsid w:val="00593A6F"/>
    <w:pPr>
      <w:spacing w:line="240" w:lineRule="auto"/>
    </w:pPr>
    <w:rPr>
      <w:sz w:val="18"/>
      <w:szCs w:val="18"/>
    </w:rPr>
  </w:style>
  <w:style w:type="character" w:customStyle="1" w:styleId="Char0">
    <w:name w:val="批注框文本 Char"/>
    <w:basedOn w:val="a7"/>
    <w:link w:val="af7"/>
    <w:rsid w:val="00593A6F"/>
    <w:rPr>
      <w:rFonts w:ascii="宋体" w:cs="宋体"/>
      <w:sz w:val="18"/>
      <w:szCs w:val="18"/>
    </w:rPr>
  </w:style>
  <w:style w:type="paragraph" w:customStyle="1" w:styleId="af8">
    <w:name w:val="封面名称"/>
    <w:basedOn w:val="a5"/>
    <w:rsid w:val="000A0D67"/>
    <w:pPr>
      <w:spacing w:line="240" w:lineRule="auto"/>
      <w:jc w:val="center"/>
    </w:pPr>
    <w:rPr>
      <w:rFonts w:ascii="华文细黑" w:eastAsia="华文细黑" w:hAnsi="华文细黑"/>
      <w:b/>
      <w:bCs/>
      <w:kern w:val="2"/>
      <w:sz w:val="60"/>
      <w:szCs w:val="20"/>
    </w:rPr>
  </w:style>
  <w:style w:type="paragraph" w:customStyle="1" w:styleId="af9">
    <w:name w:val="文本输入"/>
    <w:basedOn w:val="a5"/>
    <w:link w:val="Char1"/>
    <w:rsid w:val="00132880"/>
    <w:pPr>
      <w:spacing w:after="156" w:line="0" w:lineRule="atLeast"/>
      <w:ind w:leftChars="50" w:left="105" w:firstLineChars="200" w:firstLine="420"/>
    </w:pPr>
    <w:rPr>
      <w:rFonts w:ascii="Arial" w:hAnsi="微软雅黑"/>
      <w:szCs w:val="20"/>
    </w:rPr>
  </w:style>
  <w:style w:type="paragraph" w:customStyle="1" w:styleId="a0">
    <w:name w:val="一级项目符号"/>
    <w:basedOn w:val="a5"/>
    <w:rsid w:val="00ED0B70"/>
    <w:pPr>
      <w:widowControl/>
      <w:numPr>
        <w:numId w:val="3"/>
      </w:numPr>
      <w:autoSpaceDE/>
      <w:autoSpaceDN/>
      <w:adjustRightInd/>
      <w:snapToGrid w:val="0"/>
      <w:spacing w:afterLines="50" w:line="0" w:lineRule="atLeast"/>
      <w:ind w:leftChars="270" w:left="846" w:hangingChars="133" w:hanging="279"/>
    </w:pPr>
    <w:rPr>
      <w:rFonts w:ascii="Arial" w:hAnsi="微软雅黑" w:cs="Arial"/>
    </w:rPr>
  </w:style>
  <w:style w:type="paragraph" w:customStyle="1" w:styleId="a4">
    <w:name w:val="二级项目符号"/>
    <w:basedOn w:val="a5"/>
    <w:rsid w:val="00B04FE7"/>
    <w:pPr>
      <w:widowControl/>
      <w:numPr>
        <w:numId w:val="4"/>
      </w:numPr>
      <w:autoSpaceDE/>
      <w:autoSpaceDN/>
      <w:adjustRightInd/>
      <w:snapToGrid w:val="0"/>
      <w:spacing w:afterLines="50" w:line="0" w:lineRule="atLeast"/>
    </w:pPr>
    <w:rPr>
      <w:rFonts w:ascii="Arial" w:hAnsi="微软雅黑" w:cs="Arial"/>
    </w:rPr>
  </w:style>
  <w:style w:type="paragraph" w:customStyle="1" w:styleId="afa">
    <w:name w:val="封面 文件编号 依据"/>
    <w:basedOn w:val="a5"/>
    <w:rsid w:val="002F09B8"/>
    <w:pPr>
      <w:tabs>
        <w:tab w:val="left" w:pos="1418"/>
        <w:tab w:val="left" w:pos="2977"/>
        <w:tab w:val="left" w:pos="7088"/>
      </w:tabs>
    </w:pPr>
    <w:rPr>
      <w:rFonts w:ascii="Arial" w:eastAsia="华文细黑" w:hAnsi="Arial"/>
      <w:b/>
      <w:bCs/>
      <w:kern w:val="2"/>
      <w:sz w:val="28"/>
      <w:szCs w:val="20"/>
    </w:rPr>
  </w:style>
  <w:style w:type="character" w:customStyle="1" w:styleId="Char">
    <w:name w:val="页眉 Char"/>
    <w:basedOn w:val="a7"/>
    <w:link w:val="ae"/>
    <w:uiPriority w:val="99"/>
    <w:rsid w:val="00790B72"/>
    <w:rPr>
      <w:rFonts w:ascii="Arial Unicode MS" w:eastAsia="微软雅黑" w:hAnsi="Arial Unicode MS" w:cs="宋体"/>
      <w:sz w:val="18"/>
      <w:szCs w:val="18"/>
    </w:rPr>
  </w:style>
  <w:style w:type="paragraph" w:customStyle="1" w:styleId="a">
    <w:name w:val="样式 附录"/>
    <w:basedOn w:val="a5"/>
    <w:next w:val="a5"/>
    <w:link w:val="Char2"/>
    <w:rsid w:val="001A7CF5"/>
    <w:pPr>
      <w:numPr>
        <w:numId w:val="5"/>
      </w:numPr>
      <w:spacing w:line="100" w:lineRule="atLeast"/>
      <w:outlineLvl w:val="2"/>
    </w:pPr>
    <w:rPr>
      <w:sz w:val="24"/>
    </w:rPr>
  </w:style>
  <w:style w:type="character" w:customStyle="1" w:styleId="Char2">
    <w:name w:val="样式 附录 Char"/>
    <w:basedOn w:val="a7"/>
    <w:link w:val="a"/>
    <w:rsid w:val="001A7CF5"/>
    <w:rPr>
      <w:rFonts w:ascii="Arial Unicode MS" w:eastAsia="微软雅黑" w:hAnsi="Arial Unicode MS" w:cs="宋体"/>
      <w:sz w:val="24"/>
      <w:szCs w:val="21"/>
    </w:rPr>
  </w:style>
  <w:style w:type="paragraph" w:styleId="a3">
    <w:name w:val="List Paragraph"/>
    <w:basedOn w:val="a5"/>
    <w:qFormat/>
    <w:rsid w:val="006969F3"/>
    <w:pPr>
      <w:widowControl/>
      <w:numPr>
        <w:numId w:val="33"/>
      </w:numPr>
      <w:autoSpaceDE/>
      <w:autoSpaceDN/>
      <w:adjustRightInd/>
      <w:spacing w:line="0" w:lineRule="atLeast"/>
      <w:ind w:rightChars="100" w:right="100"/>
      <w:jc w:val="both"/>
    </w:pPr>
    <w:rPr>
      <w:rFonts w:ascii="微软雅黑" w:hAnsi="微软雅黑" w:cs="Arial"/>
      <w:noProof/>
    </w:rPr>
  </w:style>
  <w:style w:type="character" w:styleId="afb">
    <w:name w:val="Hyperlink"/>
    <w:basedOn w:val="a7"/>
    <w:uiPriority w:val="99"/>
    <w:unhideWhenUsed/>
    <w:rsid w:val="000A4C13"/>
    <w:rPr>
      <w:color w:val="0000FF" w:themeColor="hyperlink"/>
      <w:u w:val="single"/>
    </w:rPr>
  </w:style>
  <w:style w:type="paragraph" w:styleId="afc">
    <w:name w:val="Normal (Web)"/>
    <w:basedOn w:val="a5"/>
    <w:uiPriority w:val="99"/>
    <w:unhideWhenUsed/>
    <w:rsid w:val="00947594"/>
    <w:pPr>
      <w:widowControl/>
      <w:autoSpaceDE/>
      <w:autoSpaceDN/>
      <w:adjustRightInd/>
      <w:spacing w:before="100" w:beforeAutospacing="1" w:after="100" w:afterAutospacing="1" w:line="240" w:lineRule="auto"/>
    </w:pPr>
    <w:rPr>
      <w:rFonts w:ascii="宋体" w:eastAsia="宋体" w:hAnsi="宋体"/>
      <w:sz w:val="24"/>
      <w:szCs w:val="24"/>
    </w:rPr>
  </w:style>
  <w:style w:type="character" w:styleId="afd">
    <w:name w:val="Strong"/>
    <w:basedOn w:val="a7"/>
    <w:uiPriority w:val="22"/>
    <w:qFormat/>
    <w:rsid w:val="00947594"/>
    <w:rPr>
      <w:b/>
      <w:bCs/>
    </w:rPr>
  </w:style>
  <w:style w:type="paragraph" w:styleId="afe">
    <w:name w:val="Body Text Indent"/>
    <w:basedOn w:val="a5"/>
    <w:link w:val="Char3"/>
    <w:rsid w:val="00853456"/>
    <w:pPr>
      <w:autoSpaceDE/>
      <w:autoSpaceDN/>
      <w:adjustRightInd/>
      <w:spacing w:after="120" w:line="240" w:lineRule="auto"/>
      <w:ind w:leftChars="200" w:left="420" w:firstLineChars="200" w:firstLine="200"/>
      <w:jc w:val="both"/>
    </w:pPr>
    <w:rPr>
      <w:rFonts w:ascii="Times New Roman" w:eastAsia="宋体" w:hAnsi="Times New Roman" w:cs="Times New Roman"/>
      <w:kern w:val="2"/>
      <w:sz w:val="24"/>
      <w:szCs w:val="24"/>
    </w:rPr>
  </w:style>
  <w:style w:type="character" w:customStyle="1" w:styleId="Char3">
    <w:name w:val="正文文本缩进 Char"/>
    <w:basedOn w:val="a7"/>
    <w:link w:val="afe"/>
    <w:rsid w:val="00853456"/>
    <w:rPr>
      <w:kern w:val="2"/>
      <w:sz w:val="24"/>
      <w:szCs w:val="24"/>
    </w:rPr>
  </w:style>
  <w:style w:type="character" w:styleId="aff">
    <w:name w:val="annotation reference"/>
    <w:basedOn w:val="a7"/>
    <w:rsid w:val="00BE3B58"/>
    <w:rPr>
      <w:sz w:val="21"/>
      <w:szCs w:val="21"/>
    </w:rPr>
  </w:style>
  <w:style w:type="paragraph" w:styleId="aff0">
    <w:name w:val="annotation text"/>
    <w:basedOn w:val="a5"/>
    <w:link w:val="Char4"/>
    <w:rsid w:val="00BE3B58"/>
    <w:pPr>
      <w:autoSpaceDE/>
      <w:autoSpaceDN/>
      <w:adjustRightInd/>
      <w:spacing w:line="240" w:lineRule="auto"/>
    </w:pPr>
    <w:rPr>
      <w:rFonts w:ascii="Times New Roman" w:eastAsia="宋体" w:hAnsi="Times New Roman" w:cs="Times New Roman"/>
      <w:kern w:val="2"/>
      <w:szCs w:val="20"/>
    </w:rPr>
  </w:style>
  <w:style w:type="character" w:customStyle="1" w:styleId="Char4">
    <w:name w:val="批注文字 Char"/>
    <w:basedOn w:val="a7"/>
    <w:link w:val="aff0"/>
    <w:rsid w:val="00BE3B58"/>
    <w:rPr>
      <w:kern w:val="2"/>
      <w:sz w:val="21"/>
    </w:rPr>
  </w:style>
  <w:style w:type="character" w:customStyle="1" w:styleId="4Char">
    <w:name w:val="标题 4 Char"/>
    <w:basedOn w:val="a7"/>
    <w:link w:val="4"/>
    <w:rsid w:val="00784164"/>
    <w:rPr>
      <w:rFonts w:ascii="宋体" w:eastAsia="微软雅黑" w:hAnsi="宋体"/>
      <w:b/>
      <w:bCs/>
      <w:kern w:val="44"/>
      <w:sz w:val="24"/>
      <w:szCs w:val="28"/>
    </w:rPr>
  </w:style>
  <w:style w:type="character" w:customStyle="1" w:styleId="5Char">
    <w:name w:val="标题 5 Char"/>
    <w:basedOn w:val="a7"/>
    <w:link w:val="5"/>
    <w:rsid w:val="00D91B61"/>
    <w:rPr>
      <w:rFonts w:ascii="宋体" w:eastAsia="微软雅黑" w:hAnsi="宋体"/>
      <w:kern w:val="44"/>
      <w:sz w:val="24"/>
      <w:szCs w:val="28"/>
    </w:rPr>
  </w:style>
  <w:style w:type="character" w:customStyle="1" w:styleId="6Char">
    <w:name w:val="标题 6 Char"/>
    <w:basedOn w:val="a7"/>
    <w:link w:val="6"/>
    <w:rsid w:val="00D91B61"/>
    <w:rPr>
      <w:rFonts w:ascii="宋体" w:eastAsia="微软雅黑" w:hAnsi="宋体"/>
      <w:bCs/>
      <w:kern w:val="44"/>
      <w:sz w:val="24"/>
      <w:szCs w:val="24"/>
    </w:rPr>
  </w:style>
  <w:style w:type="character" w:customStyle="1" w:styleId="7Char">
    <w:name w:val="标题 7 Char"/>
    <w:basedOn w:val="a7"/>
    <w:link w:val="7"/>
    <w:rsid w:val="00D91B61"/>
    <w:rPr>
      <w:rFonts w:ascii="宋体" w:eastAsia="微软雅黑" w:hAnsi="宋体"/>
      <w:sz w:val="24"/>
      <w:szCs w:val="24"/>
    </w:rPr>
  </w:style>
  <w:style w:type="paragraph" w:styleId="aff1">
    <w:name w:val="footnote text"/>
    <w:basedOn w:val="a5"/>
    <w:link w:val="Char5"/>
    <w:rsid w:val="00DC67DC"/>
    <w:pPr>
      <w:snapToGrid w:val="0"/>
    </w:pPr>
    <w:rPr>
      <w:sz w:val="18"/>
      <w:szCs w:val="18"/>
    </w:rPr>
  </w:style>
  <w:style w:type="character" w:customStyle="1" w:styleId="Char5">
    <w:name w:val="脚注文本 Char"/>
    <w:basedOn w:val="a7"/>
    <w:link w:val="aff1"/>
    <w:rsid w:val="00DC67DC"/>
    <w:rPr>
      <w:rFonts w:ascii="Arial Unicode MS" w:eastAsia="微软雅黑" w:hAnsi="Arial Unicode MS" w:cs="宋体"/>
      <w:sz w:val="18"/>
      <w:szCs w:val="18"/>
    </w:rPr>
  </w:style>
  <w:style w:type="character" w:styleId="aff2">
    <w:name w:val="footnote reference"/>
    <w:basedOn w:val="a7"/>
    <w:rsid w:val="00DC67DC"/>
    <w:rPr>
      <w:vertAlign w:val="superscript"/>
    </w:rPr>
  </w:style>
  <w:style w:type="paragraph" w:styleId="a1">
    <w:name w:val="List Bullet"/>
    <w:basedOn w:val="aff3"/>
    <w:autoRedefine/>
    <w:rsid w:val="00902239"/>
    <w:pPr>
      <w:numPr>
        <w:numId w:val="14"/>
      </w:numPr>
      <w:autoSpaceDE/>
      <w:autoSpaceDN/>
      <w:spacing w:line="300" w:lineRule="auto"/>
      <w:ind w:firstLineChars="0" w:firstLine="0"/>
      <w:contextualSpacing w:val="0"/>
      <w:textAlignment w:val="baseline"/>
    </w:pPr>
    <w:rPr>
      <w:rFonts w:ascii="宋体" w:eastAsia="宋体" w:hAnsi="Times New Roman" w:cs="Times New Roman"/>
      <w:kern w:val="2"/>
      <w:sz w:val="24"/>
      <w:szCs w:val="20"/>
    </w:rPr>
  </w:style>
  <w:style w:type="paragraph" w:customStyle="1" w:styleId="aff4">
    <w:name w:val="技术文件_段"/>
    <w:basedOn w:val="a5"/>
    <w:link w:val="Char6"/>
    <w:rsid w:val="00902239"/>
    <w:pPr>
      <w:widowControl/>
      <w:snapToGrid w:val="0"/>
      <w:spacing w:line="300" w:lineRule="auto"/>
      <w:ind w:firstLineChars="200" w:firstLine="480"/>
      <w:jc w:val="both"/>
    </w:pPr>
    <w:rPr>
      <w:rFonts w:ascii="宋体" w:eastAsia="宋体" w:hAnsi="宋体"/>
      <w:noProof/>
      <w:sz w:val="24"/>
      <w:szCs w:val="24"/>
    </w:rPr>
  </w:style>
  <w:style w:type="character" w:customStyle="1" w:styleId="Char6">
    <w:name w:val="技术文件_段 Char"/>
    <w:basedOn w:val="a7"/>
    <w:link w:val="aff4"/>
    <w:rsid w:val="00902239"/>
    <w:rPr>
      <w:rFonts w:ascii="宋体" w:hAnsi="宋体" w:cs="宋体"/>
      <w:noProof/>
      <w:sz w:val="24"/>
      <w:szCs w:val="24"/>
    </w:rPr>
  </w:style>
  <w:style w:type="paragraph" w:styleId="aff3">
    <w:name w:val="List"/>
    <w:basedOn w:val="a5"/>
    <w:rsid w:val="00902239"/>
    <w:pPr>
      <w:ind w:left="200" w:hangingChars="200" w:hanging="200"/>
      <w:contextualSpacing/>
    </w:pPr>
  </w:style>
  <w:style w:type="paragraph" w:customStyle="1" w:styleId="TableText">
    <w:name w:val="Table Text"/>
    <w:basedOn w:val="a5"/>
    <w:rsid w:val="00902239"/>
    <w:pPr>
      <w:widowControl/>
      <w:autoSpaceDE/>
      <w:autoSpaceDN/>
      <w:adjustRightInd/>
      <w:spacing w:before="20" w:after="20" w:line="240" w:lineRule="auto"/>
    </w:pPr>
    <w:rPr>
      <w:rFonts w:ascii="GE Inspira" w:eastAsia="宋体" w:hAnsi="GE Inspira" w:cs="Times New Roman"/>
      <w:sz w:val="20"/>
      <w:szCs w:val="20"/>
      <w:lang w:val="en-GB" w:eastAsia="en-GB"/>
    </w:rPr>
  </w:style>
  <w:style w:type="character" w:customStyle="1" w:styleId="8Char">
    <w:name w:val="标题 8 Char"/>
    <w:basedOn w:val="a7"/>
    <w:link w:val="8"/>
    <w:rsid w:val="00902239"/>
    <w:rPr>
      <w:rFonts w:ascii="Arial" w:eastAsia="黑体" w:hAnsi="Arial"/>
      <w:kern w:val="2"/>
      <w:sz w:val="24"/>
      <w:szCs w:val="24"/>
    </w:rPr>
  </w:style>
  <w:style w:type="character" w:customStyle="1" w:styleId="9Char">
    <w:name w:val="标题 9 Char"/>
    <w:basedOn w:val="a7"/>
    <w:link w:val="9"/>
    <w:rsid w:val="00902239"/>
    <w:rPr>
      <w:rFonts w:ascii="Arial" w:eastAsia="黑体" w:hAnsi="Arial"/>
      <w:kern w:val="2"/>
      <w:sz w:val="21"/>
      <w:szCs w:val="21"/>
    </w:rPr>
  </w:style>
  <w:style w:type="paragraph" w:customStyle="1" w:styleId="aff5">
    <w:name w:val="技术文件_文件（附录）名称标题"/>
    <w:basedOn w:val="a5"/>
    <w:next w:val="a5"/>
    <w:rsid w:val="00902239"/>
    <w:pPr>
      <w:widowControl/>
      <w:shd w:val="clear" w:color="FFFFFF" w:fill="FFFFFF"/>
      <w:autoSpaceDE/>
      <w:autoSpaceDN/>
      <w:adjustRightInd/>
      <w:spacing w:line="300" w:lineRule="auto"/>
      <w:jc w:val="center"/>
      <w:outlineLvl w:val="0"/>
    </w:pPr>
    <w:rPr>
      <w:rFonts w:ascii="黑体" w:eastAsia="黑体" w:hAnsi="Times New Roman" w:cs="Times New Roman"/>
      <w:sz w:val="32"/>
      <w:szCs w:val="20"/>
    </w:rPr>
  </w:style>
  <w:style w:type="paragraph" w:customStyle="1" w:styleId="indentedtext">
    <w:name w:val="indented_text"/>
    <w:basedOn w:val="a5"/>
    <w:link w:val="indentedtextChar"/>
    <w:qFormat/>
    <w:rsid w:val="00902239"/>
    <w:pPr>
      <w:widowControl/>
      <w:autoSpaceDE/>
      <w:autoSpaceDN/>
      <w:adjustRightInd/>
      <w:spacing w:before="60" w:after="60" w:line="240" w:lineRule="auto"/>
      <w:ind w:left="709"/>
    </w:pPr>
    <w:rPr>
      <w:rFonts w:ascii="GE Inspira" w:eastAsia="宋体" w:hAnsi="GE Inspira" w:cs="Times New Roman"/>
      <w:sz w:val="22"/>
      <w:szCs w:val="20"/>
      <w:lang w:val="en-GB" w:eastAsia="en-GB"/>
    </w:rPr>
  </w:style>
  <w:style w:type="character" w:customStyle="1" w:styleId="indentedtextChar">
    <w:name w:val="indented_text Char"/>
    <w:link w:val="indentedtext"/>
    <w:rsid w:val="00902239"/>
    <w:rPr>
      <w:rFonts w:ascii="GE Inspira" w:hAnsi="GE Inspira"/>
      <w:sz w:val="22"/>
      <w:lang w:val="en-GB" w:eastAsia="en-GB"/>
    </w:rPr>
  </w:style>
  <w:style w:type="character" w:styleId="HTML">
    <w:name w:val="HTML Code"/>
    <w:basedOn w:val="a7"/>
    <w:uiPriority w:val="99"/>
    <w:unhideWhenUsed/>
    <w:rsid w:val="00705A8C"/>
    <w:rPr>
      <w:rFonts w:ascii="宋体" w:eastAsia="宋体" w:hAnsi="宋体" w:cs="宋体"/>
      <w:sz w:val="29"/>
      <w:szCs w:val="29"/>
    </w:rPr>
  </w:style>
  <w:style w:type="paragraph" w:styleId="HTML0">
    <w:name w:val="HTML Preformatted"/>
    <w:basedOn w:val="a5"/>
    <w:link w:val="HTMLChar"/>
    <w:uiPriority w:val="99"/>
    <w:unhideWhenUsed/>
    <w:rsid w:val="00705A8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spacing w:line="240" w:lineRule="auto"/>
    </w:pPr>
    <w:rPr>
      <w:rFonts w:ascii="宋体" w:eastAsia="宋体" w:hAnsi="宋体"/>
      <w:sz w:val="31"/>
      <w:szCs w:val="31"/>
    </w:rPr>
  </w:style>
  <w:style w:type="character" w:customStyle="1" w:styleId="HTMLChar">
    <w:name w:val="HTML 预设格式 Char"/>
    <w:basedOn w:val="a7"/>
    <w:link w:val="HTML0"/>
    <w:uiPriority w:val="99"/>
    <w:rsid w:val="00705A8C"/>
    <w:rPr>
      <w:rFonts w:ascii="宋体" w:hAnsi="宋体" w:cs="宋体"/>
      <w:sz w:val="31"/>
      <w:szCs w:val="31"/>
    </w:rPr>
  </w:style>
  <w:style w:type="character" w:customStyle="1" w:styleId="strong1">
    <w:name w:val="strong1"/>
    <w:basedOn w:val="a7"/>
    <w:rsid w:val="00705A8C"/>
    <w:rPr>
      <w:b/>
      <w:bCs/>
    </w:rPr>
  </w:style>
  <w:style w:type="paragraph" w:customStyle="1" w:styleId="a6">
    <w:name w:val="段落"/>
    <w:basedOn w:val="af9"/>
    <w:link w:val="Char7"/>
    <w:qFormat/>
    <w:rsid w:val="00F85B60"/>
    <w:rPr>
      <w:rFonts w:ascii="微软雅黑"/>
    </w:rPr>
  </w:style>
  <w:style w:type="paragraph" w:styleId="aff6">
    <w:name w:val="caption"/>
    <w:basedOn w:val="a5"/>
    <w:next w:val="a5"/>
    <w:unhideWhenUsed/>
    <w:qFormat/>
    <w:rsid w:val="00A64883"/>
    <w:pPr>
      <w:jc w:val="center"/>
    </w:pPr>
    <w:rPr>
      <w:rFonts w:ascii="微软雅黑" w:hAnsi="微软雅黑" w:cstheme="majorBidi"/>
    </w:rPr>
  </w:style>
  <w:style w:type="paragraph" w:customStyle="1" w:styleId="aff7">
    <w:name w:val="表格"/>
    <w:link w:val="Char8"/>
    <w:qFormat/>
    <w:rsid w:val="004A486D"/>
    <w:rPr>
      <w:rFonts w:cs="宋体"/>
      <w:color w:val="000000"/>
      <w:sz w:val="21"/>
      <w:szCs w:val="21"/>
    </w:rPr>
  </w:style>
  <w:style w:type="character" w:customStyle="1" w:styleId="Char8">
    <w:name w:val="表格 Char"/>
    <w:basedOn w:val="a7"/>
    <w:link w:val="aff7"/>
    <w:rsid w:val="004A486D"/>
    <w:rPr>
      <w:rFonts w:cs="宋体"/>
      <w:color w:val="000000"/>
      <w:sz w:val="21"/>
      <w:szCs w:val="21"/>
    </w:rPr>
  </w:style>
  <w:style w:type="paragraph" w:customStyle="1" w:styleId="TableCell">
    <w:name w:val="TableCell"/>
    <w:basedOn w:val="a5"/>
    <w:next w:val="aff8"/>
    <w:uiPriority w:val="99"/>
    <w:rsid w:val="00DE092D"/>
    <w:pPr>
      <w:spacing w:line="240" w:lineRule="auto"/>
      <w:ind w:left="56" w:right="56"/>
    </w:pPr>
    <w:rPr>
      <w:rFonts w:ascii="Verdana" w:eastAsiaTheme="minorEastAsia" w:hAnsi="Verdana" w:cs="Verdana"/>
      <w:sz w:val="18"/>
      <w:szCs w:val="18"/>
    </w:rPr>
  </w:style>
  <w:style w:type="paragraph" w:customStyle="1" w:styleId="TableHeadingCell">
    <w:name w:val="TableHeadingCell"/>
    <w:basedOn w:val="a5"/>
    <w:next w:val="aff8"/>
    <w:uiPriority w:val="99"/>
    <w:rsid w:val="00DE092D"/>
    <w:pPr>
      <w:spacing w:line="240" w:lineRule="auto"/>
      <w:ind w:left="56"/>
    </w:pPr>
    <w:rPr>
      <w:rFonts w:ascii="Verdana" w:eastAsiaTheme="minorEastAsia" w:hAnsi="Verdana" w:cs="Verdana"/>
      <w:b/>
      <w:bCs/>
      <w:color w:val="FFFFFF"/>
      <w:sz w:val="18"/>
      <w:szCs w:val="18"/>
    </w:rPr>
  </w:style>
  <w:style w:type="paragraph" w:customStyle="1" w:styleId="TableHeadingCellAnnot">
    <w:name w:val="TableHeadingCellAnnot"/>
    <w:basedOn w:val="a5"/>
    <w:next w:val="aff8"/>
    <w:uiPriority w:val="99"/>
    <w:rsid w:val="00DE092D"/>
    <w:pPr>
      <w:spacing w:line="240" w:lineRule="auto"/>
      <w:ind w:left="56"/>
    </w:pPr>
    <w:rPr>
      <w:rFonts w:ascii="Verdana" w:eastAsiaTheme="minorEastAsia" w:hAnsi="Verdana" w:cs="Verdana"/>
      <w:b/>
      <w:bCs/>
      <w:color w:val="000000"/>
      <w:sz w:val="18"/>
      <w:szCs w:val="18"/>
    </w:rPr>
  </w:style>
  <w:style w:type="paragraph" w:styleId="aff8">
    <w:name w:val="Body Text"/>
    <w:basedOn w:val="a5"/>
    <w:link w:val="Char9"/>
    <w:rsid w:val="00DE092D"/>
    <w:pPr>
      <w:spacing w:after="120"/>
    </w:pPr>
  </w:style>
  <w:style w:type="character" w:customStyle="1" w:styleId="Char9">
    <w:name w:val="正文文本 Char"/>
    <w:basedOn w:val="a7"/>
    <w:link w:val="aff8"/>
    <w:rsid w:val="00DE092D"/>
    <w:rPr>
      <w:rFonts w:ascii="Arial Unicode MS" w:eastAsia="微软雅黑" w:hAnsi="Arial Unicode MS" w:cs="宋体"/>
      <w:sz w:val="21"/>
      <w:szCs w:val="21"/>
    </w:rPr>
  </w:style>
  <w:style w:type="paragraph" w:customStyle="1" w:styleId="11">
    <w:name w:val="样式1"/>
    <w:basedOn w:val="a6"/>
    <w:link w:val="1Char"/>
    <w:rsid w:val="00F76432"/>
    <w:pPr>
      <w:spacing w:after="0"/>
      <w:ind w:leftChars="0" w:left="525" w:firstLineChars="0" w:firstLine="0"/>
    </w:pPr>
    <w:rPr>
      <w:sz w:val="18"/>
      <w:szCs w:val="18"/>
    </w:rPr>
  </w:style>
  <w:style w:type="paragraph" w:customStyle="1" w:styleId="aff9">
    <w:name w:val="层次图"/>
    <w:basedOn w:val="11"/>
    <w:link w:val="Chara"/>
    <w:qFormat/>
    <w:rsid w:val="00F76432"/>
  </w:style>
  <w:style w:type="character" w:customStyle="1" w:styleId="Char1">
    <w:name w:val="文本输入 Char"/>
    <w:basedOn w:val="a7"/>
    <w:link w:val="af9"/>
    <w:rsid w:val="00F76432"/>
    <w:rPr>
      <w:rFonts w:ascii="Arial" w:eastAsia="微软雅黑" w:hAnsi="微软雅黑" w:cs="宋体"/>
      <w:sz w:val="21"/>
    </w:rPr>
  </w:style>
  <w:style w:type="character" w:customStyle="1" w:styleId="Char7">
    <w:name w:val="段落 Char"/>
    <w:basedOn w:val="Char1"/>
    <w:link w:val="a6"/>
    <w:rsid w:val="00F76432"/>
    <w:rPr>
      <w:rFonts w:ascii="微软雅黑"/>
    </w:rPr>
  </w:style>
  <w:style w:type="character" w:customStyle="1" w:styleId="1Char">
    <w:name w:val="样式1 Char"/>
    <w:basedOn w:val="Char7"/>
    <w:link w:val="11"/>
    <w:rsid w:val="00F76432"/>
    <w:rPr>
      <w:sz w:val="18"/>
      <w:szCs w:val="18"/>
    </w:rPr>
  </w:style>
  <w:style w:type="character" w:customStyle="1" w:styleId="Chara">
    <w:name w:val="层次图 Char"/>
    <w:basedOn w:val="1Char"/>
    <w:link w:val="aff9"/>
    <w:rsid w:val="00F76432"/>
  </w:style>
  <w:style w:type="paragraph" w:customStyle="1" w:styleId="affa">
    <w:name w:val="列表项"/>
    <w:basedOn w:val="a6"/>
    <w:link w:val="Charb"/>
    <w:qFormat/>
    <w:rsid w:val="00F62DFB"/>
    <w:pPr>
      <w:spacing w:after="0"/>
    </w:pPr>
  </w:style>
  <w:style w:type="character" w:customStyle="1" w:styleId="Charb">
    <w:name w:val="列表项 Char"/>
    <w:basedOn w:val="Char7"/>
    <w:link w:val="affa"/>
    <w:rsid w:val="00F62DF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298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62889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596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5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8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455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38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744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087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2230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35644">
              <w:marLeft w:val="0"/>
              <w:marRight w:val="0"/>
              <w:marTop w:val="0"/>
              <w:marBottom w:val="0"/>
              <w:divBdr>
                <w:top w:val="single" w:sz="6" w:space="0" w:color="D1D1D1"/>
                <w:left w:val="single" w:sz="6" w:space="0" w:color="D1D1D1"/>
                <w:bottom w:val="single" w:sz="6" w:space="17" w:color="D1D1D1"/>
                <w:right w:val="single" w:sz="6" w:space="0" w:color="D1D1D1"/>
              </w:divBdr>
              <w:divsChild>
                <w:div w:id="132193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819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6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3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91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69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670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600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915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301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9006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91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66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6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63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36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747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INDOWS\Desktop\CMMI\&#20307;&#31995;&#25991;&#20214;&#27169;&#26495;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D4FE98-DFBD-4E30-A80D-C97F7B6BB0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体系文件模板.dotm</Template>
  <TotalTime>10</TotalTime>
  <Pages>1</Pages>
  <Words>39</Words>
  <Characters>227</Characters>
  <Application>Microsoft Office Word</Application>
  <DocSecurity>0</DocSecurity>
  <Lines>1</Lines>
  <Paragraphs>1</Paragraphs>
  <ScaleCrop>false</ScaleCrop>
  <Company>Huawei Technologies Co., Ltd.</Company>
  <LinksUpToDate>false</LinksUpToDate>
  <CharactersWithSpaces>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rlu</dc:creator>
  <cp:lastModifiedBy>陆荣国</cp:lastModifiedBy>
  <cp:revision>5</cp:revision>
  <dcterms:created xsi:type="dcterms:W3CDTF">2018-06-14T06:48:00Z</dcterms:created>
  <dcterms:modified xsi:type="dcterms:W3CDTF">2018-06-14T07:02:00Z</dcterms:modified>
</cp:coreProperties>
</file>