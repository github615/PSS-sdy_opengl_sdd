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14A0" w:rsidRPr="00A9185A" w:rsidRDefault="00BC14A0" w:rsidP="001E6510"/>
    <w:p w:rsidR="0060114E" w:rsidRPr="00A9185A" w:rsidRDefault="0060114E" w:rsidP="001E6510"/>
    <w:p w:rsidR="003568C8" w:rsidRPr="00A9185A" w:rsidRDefault="003568C8" w:rsidP="001E6510"/>
    <w:p w:rsidR="00B5649C" w:rsidRPr="008F10A2" w:rsidRDefault="00B5649C" w:rsidP="000A0D67">
      <w:pPr>
        <w:pStyle w:val="af8"/>
      </w:pPr>
    </w:p>
    <w:p w:rsidR="00B5649C" w:rsidRDefault="00B5649C" w:rsidP="000A0D67">
      <w:pPr>
        <w:pStyle w:val="af8"/>
      </w:pPr>
    </w:p>
    <w:p w:rsidR="00B617B4" w:rsidRDefault="00B617B4" w:rsidP="00BA379E">
      <w:pPr>
        <w:pStyle w:val="af8"/>
      </w:pPr>
      <w:r>
        <w:rPr>
          <w:rFonts w:hint="eastAsia"/>
        </w:rPr>
        <w:t>XXX</w:t>
      </w:r>
    </w:p>
    <w:p w:rsidR="00097E01" w:rsidRDefault="00847B20" w:rsidP="00BA379E">
      <w:pPr>
        <w:pStyle w:val="af8"/>
      </w:pPr>
      <w:r>
        <w:rPr>
          <w:rFonts w:hint="eastAsia"/>
        </w:rPr>
        <w:t>Software Design Specification</w:t>
      </w:r>
    </w:p>
    <w:p w:rsidR="00BA379E" w:rsidRPr="00BA379E" w:rsidRDefault="00BA379E" w:rsidP="00BA379E">
      <w:pPr>
        <w:pStyle w:val="af8"/>
      </w:pPr>
    </w:p>
    <w:p w:rsidR="00B5649C" w:rsidRPr="008F10A2" w:rsidRDefault="00B5649C" w:rsidP="000A0D67">
      <w:pPr>
        <w:pStyle w:val="af8"/>
      </w:pPr>
    </w:p>
    <w:p w:rsidR="00B04FE7" w:rsidRPr="002F09B8" w:rsidRDefault="00B04FE7" w:rsidP="001E6510">
      <w:pPr>
        <w:pStyle w:val="afa"/>
      </w:pPr>
    </w:p>
    <w:p w:rsidR="002F09B8" w:rsidRDefault="002F09B8" w:rsidP="00B617B4">
      <w:pPr>
        <w:pStyle w:val="afa"/>
      </w:pPr>
    </w:p>
    <w:p w:rsidR="00236809" w:rsidRPr="002F09B8" w:rsidRDefault="00236809" w:rsidP="00B617B4">
      <w:pPr>
        <w:pStyle w:val="afa"/>
        <w:tabs>
          <w:tab w:val="clear" w:pos="1418"/>
          <w:tab w:val="clear" w:pos="2977"/>
          <w:tab w:val="clear" w:pos="7088"/>
        </w:tabs>
      </w:pPr>
    </w:p>
    <w:p w:rsidR="00BC14A0" w:rsidRPr="002F09B8" w:rsidRDefault="00BC14A0" w:rsidP="001E6510">
      <w:pPr>
        <w:pStyle w:val="afa"/>
      </w:pPr>
    </w:p>
    <w:p w:rsidR="00BC14A0" w:rsidRPr="00CD6B48" w:rsidRDefault="00BC14A0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EF292A" w:rsidRDefault="00EF292A" w:rsidP="001E6510">
      <w:pPr>
        <w:pStyle w:val="afa"/>
      </w:pPr>
    </w:p>
    <w:p w:rsidR="003A0A13" w:rsidRDefault="003A0A13" w:rsidP="001E6510">
      <w:pPr>
        <w:pStyle w:val="afa"/>
      </w:pPr>
    </w:p>
    <w:p w:rsidR="003A0A13" w:rsidRDefault="003A0A13" w:rsidP="001E6510">
      <w:pPr>
        <w:pStyle w:val="afa"/>
      </w:pPr>
    </w:p>
    <w:p w:rsidR="003A0A13" w:rsidRPr="002F09B8" w:rsidRDefault="003A0A13" w:rsidP="001E6510">
      <w:pPr>
        <w:pStyle w:val="afa"/>
      </w:pPr>
    </w:p>
    <w:p w:rsidR="00A20258" w:rsidRPr="002F09B8" w:rsidRDefault="00A20258" w:rsidP="001E6510">
      <w:pPr>
        <w:pStyle w:val="afa"/>
      </w:pPr>
    </w:p>
    <w:p w:rsidR="00217000" w:rsidRPr="00E812A2" w:rsidRDefault="00217000" w:rsidP="001E6510"/>
    <w:p w:rsidR="00217000" w:rsidRDefault="00217000" w:rsidP="00660101">
      <w:r>
        <w:br w:type="page"/>
      </w:r>
    </w:p>
    <w:p w:rsidR="00BC14A0" w:rsidRPr="00E812A2" w:rsidRDefault="00BC14A0" w:rsidP="001E6510"/>
    <w:p w:rsidR="00782568" w:rsidRPr="008F10A2" w:rsidRDefault="00782568" w:rsidP="006C6770">
      <w:pPr>
        <w:pStyle w:val="af3"/>
      </w:pPr>
      <w:r w:rsidRPr="008F10A2">
        <w:t>文件修订页</w:t>
      </w:r>
    </w:p>
    <w:p w:rsidR="00782568" w:rsidRPr="008F10A2" w:rsidRDefault="00782568" w:rsidP="001E6510">
      <w:pPr>
        <w:pStyle w:val="af5"/>
      </w:pPr>
    </w:p>
    <w:tbl>
      <w:tblPr>
        <w:tblW w:w="8930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1E0"/>
      </w:tblPr>
      <w:tblGrid>
        <w:gridCol w:w="1134"/>
        <w:gridCol w:w="1276"/>
        <w:gridCol w:w="3402"/>
        <w:gridCol w:w="992"/>
        <w:gridCol w:w="1134"/>
        <w:gridCol w:w="992"/>
      </w:tblGrid>
      <w:tr w:rsidR="00ED0B70" w:rsidRPr="008F10A2" w:rsidTr="007F3F86">
        <w:trPr>
          <w:trHeight w:hRule="exact" w:val="850"/>
        </w:trPr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序号</w:t>
            </w:r>
          </w:p>
        </w:tc>
        <w:tc>
          <w:tcPr>
            <w:tcW w:w="1276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修订日期</w:t>
            </w:r>
          </w:p>
        </w:tc>
        <w:tc>
          <w:tcPr>
            <w:tcW w:w="340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rPr>
                <w:rFonts w:hint="eastAsia"/>
              </w:rPr>
              <w:t>版本/修改单号及</w:t>
            </w:r>
            <w:r w:rsidRPr="00ED0B70">
              <w:t>修订内容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编制</w:t>
            </w:r>
          </w:p>
        </w:tc>
        <w:tc>
          <w:tcPr>
            <w:tcW w:w="1134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审核</w:t>
            </w:r>
          </w:p>
        </w:tc>
        <w:tc>
          <w:tcPr>
            <w:tcW w:w="992" w:type="dxa"/>
            <w:tcBorders>
              <w:top w:val="single" w:sz="18" w:space="0" w:color="auto"/>
              <w:bottom w:val="single" w:sz="6" w:space="0" w:color="auto"/>
            </w:tcBorders>
            <w:shd w:val="pct10" w:color="auto" w:fill="auto"/>
            <w:vAlign w:val="center"/>
          </w:tcPr>
          <w:p w:rsidR="00ED0B70" w:rsidRPr="00ED0B70" w:rsidRDefault="00ED0B70" w:rsidP="00B90925">
            <w:pPr>
              <w:pStyle w:val="af2"/>
            </w:pPr>
            <w:r w:rsidRPr="00ED0B70">
              <w:t>批准</w:t>
            </w:r>
          </w:p>
        </w:tc>
      </w:tr>
      <w:tr w:rsidR="00D62CF1" w:rsidRPr="008F10A2" w:rsidTr="00660101">
        <w:trPr>
          <w:trHeight w:val="680"/>
        </w:trPr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440DC5"/>
        </w:tc>
        <w:tc>
          <w:tcPr>
            <w:tcW w:w="340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1134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  <w:tc>
          <w:tcPr>
            <w:tcW w:w="992" w:type="dxa"/>
            <w:tcBorders>
              <w:top w:val="single" w:sz="6" w:space="0" w:color="auto"/>
            </w:tcBorders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2E07EA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2E07EA" w:rsidRDefault="00D62CF1" w:rsidP="00D62CF1"/>
        </w:tc>
        <w:tc>
          <w:tcPr>
            <w:tcW w:w="1134" w:type="dxa"/>
            <w:vAlign w:val="center"/>
          </w:tcPr>
          <w:p w:rsidR="00F821FA" w:rsidRPr="00D62CF1" w:rsidRDefault="00F821FA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BB75E4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  <w:tr w:rsidR="00D62CF1" w:rsidRPr="008F10A2" w:rsidTr="00660101">
        <w:trPr>
          <w:trHeight w:val="680"/>
        </w:trPr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1276" w:type="dxa"/>
            <w:vAlign w:val="center"/>
          </w:tcPr>
          <w:p w:rsidR="00D62CF1" w:rsidRPr="00D62CF1" w:rsidRDefault="00D62CF1" w:rsidP="00D62CF1"/>
        </w:tc>
        <w:tc>
          <w:tcPr>
            <w:tcW w:w="3402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  <w:tc>
          <w:tcPr>
            <w:tcW w:w="1134" w:type="dxa"/>
            <w:vAlign w:val="center"/>
          </w:tcPr>
          <w:p w:rsidR="00D62CF1" w:rsidRPr="00D62CF1" w:rsidRDefault="00D62CF1" w:rsidP="00D62CF1"/>
        </w:tc>
        <w:tc>
          <w:tcPr>
            <w:tcW w:w="992" w:type="dxa"/>
            <w:vAlign w:val="center"/>
          </w:tcPr>
          <w:p w:rsidR="00D62CF1" w:rsidRPr="00D62CF1" w:rsidRDefault="00D62CF1" w:rsidP="00D62CF1"/>
        </w:tc>
      </w:tr>
    </w:tbl>
    <w:p w:rsidR="00660101" w:rsidRDefault="00660101" w:rsidP="00660101">
      <w:r>
        <w:br w:type="page"/>
      </w:r>
    </w:p>
    <w:p w:rsidR="008258A6" w:rsidRPr="00660101" w:rsidRDefault="00847B20" w:rsidP="00E86D4E">
      <w:pPr>
        <w:pStyle w:val="ac"/>
        <w:spacing w:after="312"/>
      </w:pPr>
      <w:r>
        <w:rPr>
          <w:rFonts w:hint="eastAsia"/>
        </w:rPr>
        <w:lastRenderedPageBreak/>
        <w:t>Content</w:t>
      </w:r>
    </w:p>
    <w:bookmarkStart w:id="0" w:name="_Ref274574409"/>
    <w:bookmarkStart w:id="1" w:name="_Toc328333676"/>
    <w:p w:rsidR="007037C0" w:rsidRDefault="00D7719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D77192">
        <w:fldChar w:fldCharType="begin"/>
      </w:r>
      <w:r w:rsidR="001F45C5">
        <w:instrText xml:space="preserve"> TOC \o "1-4" \h \z \u </w:instrText>
      </w:r>
      <w:r w:rsidRPr="00D77192">
        <w:fldChar w:fldCharType="separate"/>
      </w:r>
      <w:hyperlink w:anchor="_Toc516733735" w:history="1">
        <w:r w:rsidR="007037C0" w:rsidRPr="00070DAF">
          <w:rPr>
            <w:rStyle w:val="afb"/>
            <w:noProof/>
          </w:rPr>
          <w:t>1</w:t>
        </w:r>
        <w:r w:rsidR="007037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Scope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D7719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733736" w:history="1">
        <w:r w:rsidR="007037C0" w:rsidRPr="00070DAF">
          <w:rPr>
            <w:rStyle w:val="afb"/>
            <w:noProof/>
          </w:rPr>
          <w:t>1.1</w:t>
        </w:r>
        <w:r w:rsidR="007037C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Identification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D7719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733737" w:history="1">
        <w:r w:rsidR="007037C0" w:rsidRPr="00070DAF">
          <w:rPr>
            <w:rStyle w:val="afb"/>
            <w:noProof/>
          </w:rPr>
          <w:t>1.2</w:t>
        </w:r>
        <w:r w:rsidR="007037C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System Overview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D77192">
      <w:pPr>
        <w:pStyle w:val="20"/>
        <w:rPr>
          <w:rFonts w:asciiTheme="minorHAnsi" w:eastAsiaTheme="minorEastAsia" w:hAnsiTheme="minorHAnsi" w:cstheme="minorBidi"/>
          <w:smallCaps w:val="0"/>
          <w:noProof/>
          <w:kern w:val="2"/>
          <w:sz w:val="21"/>
          <w:szCs w:val="22"/>
        </w:rPr>
      </w:pPr>
      <w:hyperlink w:anchor="_Toc516733738" w:history="1">
        <w:r w:rsidR="007037C0" w:rsidRPr="00070DAF">
          <w:rPr>
            <w:rStyle w:val="afb"/>
            <w:noProof/>
          </w:rPr>
          <w:t>1.3</w:t>
        </w:r>
        <w:r w:rsidR="007037C0">
          <w:rPr>
            <w:rFonts w:asciiTheme="minorHAnsi" w:eastAsiaTheme="minorEastAsia" w:hAnsiTheme="minorHAnsi" w:cstheme="minorBidi"/>
            <w:small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Document Overview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037C0" w:rsidRDefault="00D77192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516733739" w:history="1">
        <w:r w:rsidR="007037C0" w:rsidRPr="00070DAF">
          <w:rPr>
            <w:rStyle w:val="afb"/>
            <w:noProof/>
          </w:rPr>
          <w:t>2</w:t>
        </w:r>
        <w:r w:rsidR="007037C0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="007037C0" w:rsidRPr="00070DAF">
          <w:rPr>
            <w:rStyle w:val="afb"/>
            <w:noProof/>
          </w:rPr>
          <w:t>Reference</w:t>
        </w:r>
        <w:r w:rsidR="007037C0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7037C0">
          <w:rPr>
            <w:noProof/>
            <w:webHidden/>
          </w:rPr>
          <w:instrText xml:space="preserve"> PAGEREF _Toc516733739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037C0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40FA2" w:rsidRDefault="00D77192" w:rsidP="007037C0">
      <w:pPr>
        <w:pStyle w:val="a6"/>
      </w:pPr>
      <w:r>
        <w:fldChar w:fldCharType="end"/>
      </w:r>
    </w:p>
    <w:p w:rsidR="00040FA2" w:rsidRDefault="00040FA2" w:rsidP="00040FA2">
      <w:pPr>
        <w:pStyle w:val="a6"/>
        <w:rPr>
          <w:rFonts w:ascii="Arial" w:hAnsi="Arial" w:cs="Times New Roman"/>
          <w:kern w:val="44"/>
          <w:sz w:val="30"/>
          <w:szCs w:val="36"/>
        </w:rPr>
      </w:pPr>
      <w:r>
        <w:br w:type="page"/>
      </w:r>
    </w:p>
    <w:p w:rsidR="00605E37" w:rsidRDefault="00847B20" w:rsidP="00040FA2">
      <w:pPr>
        <w:pStyle w:val="1"/>
      </w:pPr>
      <w:bookmarkStart w:id="2" w:name="_Toc516733735"/>
      <w:bookmarkEnd w:id="0"/>
      <w:bookmarkEnd w:id="1"/>
      <w:r>
        <w:rPr>
          <w:rFonts w:hint="eastAsia"/>
        </w:rPr>
        <w:lastRenderedPageBreak/>
        <w:t>Scope</w:t>
      </w:r>
      <w:bookmarkEnd w:id="2"/>
    </w:p>
    <w:p w:rsidR="00605E37" w:rsidRDefault="00847B20" w:rsidP="00F6539F">
      <w:pPr>
        <w:pStyle w:val="2"/>
      </w:pPr>
      <w:bookmarkStart w:id="3" w:name="_Toc516733736"/>
      <w:r>
        <w:rPr>
          <w:rFonts w:hint="eastAsia"/>
        </w:rPr>
        <w:t>Identification</w:t>
      </w:r>
      <w:bookmarkEnd w:id="3"/>
    </w:p>
    <w:p w:rsidR="00605E37" w:rsidRDefault="00605E37" w:rsidP="00F85B60">
      <w:pPr>
        <w:pStyle w:val="a6"/>
      </w:pPr>
    </w:p>
    <w:p w:rsidR="00605E37" w:rsidRPr="00523135" w:rsidRDefault="00847B20" w:rsidP="00847B20">
      <w:pPr>
        <w:pStyle w:val="2"/>
      </w:pPr>
      <w:bookmarkStart w:id="4" w:name="_Toc516733737"/>
      <w:r>
        <w:rPr>
          <w:rFonts w:hint="eastAsia"/>
        </w:rPr>
        <w:t>System Overview</w:t>
      </w:r>
      <w:bookmarkEnd w:id="4"/>
    </w:p>
    <w:p w:rsidR="00605E37" w:rsidRDefault="00B617B4" w:rsidP="00F85B60">
      <w:pPr>
        <w:pStyle w:val="a6"/>
      </w:pPr>
      <w:r>
        <w:rPr>
          <w:rFonts w:hint="eastAsia"/>
        </w:rPr>
        <w:t>XXX</w:t>
      </w:r>
      <w:r w:rsidR="00605E37">
        <w:rPr>
          <w:rFonts w:hint="eastAsia"/>
        </w:rPr>
        <w:t>是。</w:t>
      </w:r>
    </w:p>
    <w:p w:rsidR="00605E37" w:rsidRDefault="00847B20" w:rsidP="00F6539F">
      <w:pPr>
        <w:pStyle w:val="2"/>
      </w:pPr>
      <w:bookmarkStart w:id="5" w:name="_Toc516733738"/>
      <w:r>
        <w:rPr>
          <w:rFonts w:hint="eastAsia"/>
        </w:rPr>
        <w:t>Document Overview</w:t>
      </w:r>
      <w:bookmarkEnd w:id="5"/>
    </w:p>
    <w:p w:rsidR="00E07F89" w:rsidRDefault="00847B20" w:rsidP="00F6539F">
      <w:pPr>
        <w:pStyle w:val="1"/>
      </w:pPr>
      <w:bookmarkStart w:id="6" w:name="_Toc516733739"/>
      <w:r>
        <w:rPr>
          <w:rFonts w:hint="eastAsia"/>
        </w:rPr>
        <w:t>Reference</w:t>
      </w:r>
      <w:bookmarkEnd w:id="6"/>
    </w:p>
    <w:p w:rsidR="005D7FB0" w:rsidRDefault="005D7FB0" w:rsidP="004E6D88">
      <w:pPr>
        <w:pStyle w:val="a6"/>
      </w:pPr>
    </w:p>
    <w:p w:rsidR="005D7FB0" w:rsidRDefault="005D7FB0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5D7FB0" w:rsidRDefault="005D7FB0" w:rsidP="005D7FB0">
      <w:pPr>
        <w:pStyle w:val="1"/>
      </w:pPr>
      <w:r>
        <w:lastRenderedPageBreak/>
        <w:t>Architecture Design</w:t>
      </w:r>
    </w:p>
    <w:p w:rsidR="005D7FB0" w:rsidRDefault="005D7FB0" w:rsidP="005D7FB0">
      <w:pPr>
        <w:pStyle w:val="2"/>
      </w:pPr>
      <w:r>
        <w:t>File List</w:t>
      </w:r>
    </w:p>
    <w:p w:rsidR="005D7FB0" w:rsidRDefault="005D7FB0" w:rsidP="005D7FB0">
      <w:pPr>
        <w:pStyle w:val="a6"/>
      </w:pPr>
      <w:r>
        <w:t>[SDD-1]This system shall be consist of below graphical specification files used in SCADE Display:</w:t>
      </w:r>
    </w:p>
    <w:p w:rsidR="005D7FB0" w:rsidRDefault="005D7FB0" w:rsidP="005D7FB0">
      <w:pPr>
        <w:pStyle w:val="a6"/>
      </w:pPr>
      <w:r>
        <w:t>(1) D:\Program Files (x86)\Esterel Technologies\SCADE R16.2.1\SCADE Display\KCG66\oglx\examples\pfd\PrimaryFlightDisplay.sgfx</w:t>
      </w:r>
    </w:p>
    <w:p w:rsidR="005D7FB0" w:rsidRDefault="005D7FB0" w:rsidP="005D7FB0">
      <w:pPr>
        <w:pStyle w:val="2"/>
      </w:pPr>
      <w:r>
        <w:t>Layer List</w:t>
      </w:r>
    </w:p>
    <w:p w:rsidR="005D7FB0" w:rsidRDefault="005D7FB0" w:rsidP="005D7FB0">
      <w:pPr>
        <w:pStyle w:val="a6"/>
      </w:pPr>
      <w:r>
        <w:t>[SDD-2]The file D:\Program Files (x86)\Esterel Technologies\SCADE R16.2.1\SCADE Display\KCG66\oglx\examples\pfd\PrimaryFlightDisplay.sgfx shall contain below layers:</w:t>
      </w:r>
    </w:p>
    <w:p w:rsidR="005D7FB0" w:rsidRDefault="005D7FB0" w:rsidP="005D7FB0">
      <w:pPr>
        <w:pStyle w:val="a6"/>
      </w:pPr>
      <w:r>
        <w:t>(1) 1-symbology_layer</w:t>
      </w:r>
    </w:p>
    <w:p w:rsidR="005D7FB0" w:rsidRDefault="005D7FB0" w:rsidP="005D7FB0">
      <w:pPr>
        <w:pStyle w:val="2"/>
      </w:pPr>
      <w:r>
        <w:t>Hierarchical Structure</w:t>
      </w:r>
    </w:p>
    <w:p w:rsidR="005D7FB0" w:rsidRDefault="005D7FB0" w:rsidP="005D7FB0">
      <w:pPr>
        <w:pStyle w:val="a6"/>
      </w:pPr>
      <w:r>
        <w:t>[SDD-3]The hierarchical structure of the layer 1-symbology_layer shall be designed as the Figure 1:</w:t>
      </w:r>
    </w:p>
    <w:p w:rsidR="005D7FB0" w:rsidRDefault="005D7FB0" w:rsidP="005D7FB0">
      <w:pPr>
        <w:pStyle w:val="a6"/>
      </w:pPr>
      <w:r>
        <w:t>1-symbology_layer</w:t>
      </w:r>
    </w:p>
    <w:p w:rsidR="005D7FB0" w:rsidRDefault="005D7FB0" w:rsidP="005D7FB0">
      <w:pPr>
        <w:pStyle w:val="a6"/>
      </w:pPr>
      <w:r>
        <w:t>|- 1-1-PFD</w:t>
      </w:r>
    </w:p>
    <w:p w:rsidR="005D7FB0" w:rsidRDefault="005D7FB0" w:rsidP="005D7FB0">
      <w:pPr>
        <w:pStyle w:val="a6"/>
      </w:pPr>
      <w:r>
        <w:t xml:space="preserve">   |- 1-1-1-ADI</w:t>
      </w:r>
    </w:p>
    <w:p w:rsidR="005D7FB0" w:rsidRDefault="005D7FB0" w:rsidP="005D7FB0">
      <w:pPr>
        <w:pStyle w:val="a6"/>
      </w:pPr>
      <w:r>
        <w:t xml:space="preserve">   |  |- 1-1-1-1-ADI_masked_parts</w:t>
      </w:r>
    </w:p>
    <w:p w:rsidR="005D7FB0" w:rsidRDefault="005D7FB0" w:rsidP="005D7FB0">
      <w:pPr>
        <w:pStyle w:val="a6"/>
      </w:pPr>
      <w:r>
        <w:t xml:space="preserve">   |  |  |- 1-1-1-1-1-SkyEarthAndScales</w:t>
      </w:r>
    </w:p>
    <w:p w:rsidR="005D7FB0" w:rsidRDefault="005D7FB0" w:rsidP="005D7FB0">
      <w:pPr>
        <w:pStyle w:val="a6"/>
      </w:pPr>
      <w:r>
        <w:t xml:space="preserve">   |  |  |  |- 1-1-1-1-1-1-SKY_EARTH</w:t>
      </w:r>
    </w:p>
    <w:p w:rsidR="005D7FB0" w:rsidRDefault="005D7FB0" w:rsidP="005D7FB0">
      <w:pPr>
        <w:pStyle w:val="a6"/>
      </w:pPr>
      <w:r>
        <w:t xml:space="preserve">   |  |  |  |- 1-1-1-1-1-2-ScaleAndAlarms</w:t>
      </w:r>
    </w:p>
    <w:p w:rsidR="005D7FB0" w:rsidRDefault="005D7FB0" w:rsidP="005D7FB0">
      <w:pPr>
        <w:pStyle w:val="a6"/>
      </w:pPr>
      <w:r>
        <w:t xml:space="preserve">   |  |  |  |  |- 1-1-1-1-1-2-1-PitchScale</w:t>
      </w:r>
    </w:p>
    <w:p w:rsidR="005D7FB0" w:rsidRDefault="005D7FB0" w:rsidP="005D7FB0">
      <w:pPr>
        <w:pStyle w:val="a6"/>
      </w:pPr>
      <w:r>
        <w:t xml:space="preserve">   |  |  |  |  |  |- 1-1-1-1-1-2-1-1-SCALE_DAN_F00</w:t>
      </w:r>
    </w:p>
    <w:p w:rsidR="005D7FB0" w:rsidRDefault="005D7FB0" w:rsidP="005D7FB0">
      <w:pPr>
        <w:pStyle w:val="a6"/>
      </w:pPr>
      <w:r>
        <w:t xml:space="preserve">   |  |  |  |  |     |- 1-1-1-1-1-2-1-1-1-begin_moving</w:t>
      </w:r>
    </w:p>
    <w:p w:rsidR="005D7FB0" w:rsidRDefault="005D7FB0" w:rsidP="005D7FB0">
      <w:pPr>
        <w:pStyle w:val="a6"/>
      </w:pPr>
      <w:r>
        <w:t xml:space="preserve">   |  |  |  |  |        |- 1-1-1-1-1-2-1-1-1-1-PART_4</w:t>
      </w:r>
    </w:p>
    <w:p w:rsidR="005D7FB0" w:rsidRDefault="005D7FB0" w:rsidP="005D7FB0">
      <w:pPr>
        <w:pStyle w:val="a6"/>
      </w:pPr>
      <w:r>
        <w:t xml:space="preserve">   |  |  |  |  |        |- 1-1-1-1-1-2-1-1-1-2-PART_1</w:t>
      </w:r>
    </w:p>
    <w:p w:rsidR="005D7FB0" w:rsidRDefault="005D7FB0" w:rsidP="005D7FB0">
      <w:pPr>
        <w:pStyle w:val="a6"/>
      </w:pPr>
      <w:r>
        <w:t xml:space="preserve">   |  |  |  |  |        |- 1-1-1-1-1-2-1-1-1-3-PART_3</w:t>
      </w:r>
    </w:p>
    <w:p w:rsidR="005D7FB0" w:rsidRDefault="005D7FB0" w:rsidP="005D7FB0">
      <w:pPr>
        <w:pStyle w:val="a6"/>
      </w:pPr>
      <w:r>
        <w:t xml:space="preserve">   |  |  |  |  |        |- 1-1-1-1-1-2-1-1-1-4-PART_2</w:t>
      </w:r>
    </w:p>
    <w:p w:rsidR="005D7FB0" w:rsidRDefault="005D7FB0" w:rsidP="005D7FB0">
      <w:pPr>
        <w:pStyle w:val="a6"/>
      </w:pPr>
      <w:r>
        <w:t xml:space="preserve">   |  |  |  |  |        |- 1-1-1-1-1-2-1-1-1-5-HORIZON_LINE</w:t>
      </w:r>
    </w:p>
    <w:p w:rsidR="005D7FB0" w:rsidRDefault="005D7FB0" w:rsidP="005D7FB0">
      <w:pPr>
        <w:pStyle w:val="a6"/>
      </w:pPr>
      <w:r>
        <w:lastRenderedPageBreak/>
        <w:t xml:space="preserve">   |  |  |  |  |- 1-1-1-1-1-2-2-HighWarning</w:t>
      </w:r>
    </w:p>
    <w:p w:rsidR="005D7FB0" w:rsidRDefault="005D7FB0" w:rsidP="005D7FB0">
      <w:pPr>
        <w:pStyle w:val="a6"/>
      </w:pPr>
      <w:r>
        <w:t xml:space="preserve">   |  |  |  |  |  |- 1-1-1-1-1-2-2-1-HIGHWARNING_DAN</w:t>
      </w:r>
    </w:p>
    <w:p w:rsidR="005D7FB0" w:rsidRDefault="005D7FB0" w:rsidP="005D7FB0">
      <w:pPr>
        <w:pStyle w:val="a6"/>
      </w:pPr>
      <w:r>
        <w:t xml:space="preserve">   |  |  |  |  |     |- 1-1-1-1-1-2-2-1-1-begin_moving</w:t>
      </w:r>
    </w:p>
    <w:p w:rsidR="005D7FB0" w:rsidRDefault="005D7FB0" w:rsidP="005D7FB0">
      <w:pPr>
        <w:pStyle w:val="a6"/>
      </w:pPr>
      <w:r>
        <w:t xml:space="preserve">   |  |  |  |  |- 1-1-1-1-1-2-3-HighAlarm</w:t>
      </w:r>
    </w:p>
    <w:p w:rsidR="005D7FB0" w:rsidRDefault="005D7FB0" w:rsidP="005D7FB0">
      <w:pPr>
        <w:pStyle w:val="a6"/>
      </w:pPr>
      <w:r>
        <w:t xml:space="preserve">   |  |  |  |  |  |- 1-1-1-1-1-2-3-1-HIGHALARM_DAN</w:t>
      </w:r>
    </w:p>
    <w:p w:rsidR="005D7FB0" w:rsidRDefault="005D7FB0" w:rsidP="005D7FB0">
      <w:pPr>
        <w:pStyle w:val="a6"/>
      </w:pPr>
      <w:r>
        <w:t xml:space="preserve">   |  |  |  |  |     |- 1-1-1-1-1-2-3-1-1-begin_moving</w:t>
      </w:r>
    </w:p>
    <w:p w:rsidR="005D7FB0" w:rsidRDefault="005D7FB0" w:rsidP="005D7FB0">
      <w:pPr>
        <w:pStyle w:val="a6"/>
      </w:pPr>
      <w:r>
        <w:t xml:space="preserve">   |  |  |  |  |- 1-1-1-1-1-2-4-LowWarning</w:t>
      </w:r>
    </w:p>
    <w:p w:rsidR="005D7FB0" w:rsidRDefault="005D7FB0" w:rsidP="005D7FB0">
      <w:pPr>
        <w:pStyle w:val="a6"/>
      </w:pPr>
      <w:r>
        <w:t xml:space="preserve">   |  |  |  |  |  |- 1-1-1-1-1-2-4-1-LOWWARNING_DAN</w:t>
      </w:r>
    </w:p>
    <w:p w:rsidR="005D7FB0" w:rsidRDefault="005D7FB0" w:rsidP="005D7FB0">
      <w:pPr>
        <w:pStyle w:val="a6"/>
      </w:pPr>
      <w:r>
        <w:t xml:space="preserve">   |  |  |  |  |     |- 1-1-1-1-1-2-4-1-1-begin_moving</w:t>
      </w:r>
    </w:p>
    <w:p w:rsidR="005D7FB0" w:rsidRDefault="005D7FB0" w:rsidP="005D7FB0">
      <w:pPr>
        <w:pStyle w:val="a6"/>
      </w:pPr>
      <w:r>
        <w:t xml:space="preserve">   |  |  |  |  |- 1-1-1-1-1-2-5-LowAlarm</w:t>
      </w:r>
    </w:p>
    <w:p w:rsidR="005D7FB0" w:rsidRDefault="005D7FB0" w:rsidP="005D7FB0">
      <w:pPr>
        <w:pStyle w:val="a6"/>
      </w:pPr>
      <w:r>
        <w:t xml:space="preserve">   |  |  |  |     |- 1-1-1-1-1-2-5-1-LOWALARM_DAN</w:t>
      </w:r>
    </w:p>
    <w:p w:rsidR="005D7FB0" w:rsidRDefault="005D7FB0" w:rsidP="005D7FB0">
      <w:pPr>
        <w:pStyle w:val="a6"/>
      </w:pPr>
      <w:r>
        <w:t xml:space="preserve">   |  |  |  |        |- 1-1-1-1-1-2-5-1-1-begin_moving</w:t>
      </w:r>
    </w:p>
    <w:p w:rsidR="005D7FB0" w:rsidRDefault="005D7FB0" w:rsidP="005D7FB0">
      <w:pPr>
        <w:pStyle w:val="a6"/>
      </w:pPr>
      <w:r>
        <w:t xml:space="preserve">   |  |  |  |- 1-1-1-1-1-3-BugReference</w:t>
      </w:r>
    </w:p>
    <w:p w:rsidR="005D7FB0" w:rsidRDefault="005D7FB0" w:rsidP="005D7FB0">
      <w:pPr>
        <w:pStyle w:val="a6"/>
      </w:pPr>
      <w:r>
        <w:t xml:space="preserve">   |  |  |- 1-1-1-1-2-lunula</w:t>
      </w:r>
    </w:p>
    <w:p w:rsidR="005D7FB0" w:rsidRDefault="005D7FB0" w:rsidP="005D7FB0">
      <w:pPr>
        <w:pStyle w:val="a6"/>
      </w:pPr>
      <w:r>
        <w:t xml:space="preserve">   |  |  |- 1-1-1-1-3-RollIndex</w:t>
      </w:r>
    </w:p>
    <w:p w:rsidR="005D7FB0" w:rsidRDefault="005D7FB0" w:rsidP="005D7FB0">
      <w:pPr>
        <w:pStyle w:val="a6"/>
      </w:pPr>
      <w:r>
        <w:t xml:space="preserve">   |  |- 1-1-1-2-RollFix</w:t>
      </w:r>
    </w:p>
    <w:p w:rsidR="005D7FB0" w:rsidRDefault="005D7FB0" w:rsidP="005D7FB0">
      <w:pPr>
        <w:pStyle w:val="a6"/>
      </w:pPr>
      <w:r>
        <w:t xml:space="preserve">   |     |- 1-1-1-2-1-RollGraduations</w:t>
      </w:r>
    </w:p>
    <w:p w:rsidR="005D7FB0" w:rsidRDefault="005D7FB0" w:rsidP="005D7FB0">
      <w:pPr>
        <w:pStyle w:val="a6"/>
      </w:pPr>
      <w:r>
        <w:t xml:space="preserve">   |        |- 1-1-1-2-1-1-group</w:t>
      </w:r>
    </w:p>
    <w:p w:rsidR="005D7FB0" w:rsidRDefault="005D7FB0" w:rsidP="005D7FB0">
      <w:pPr>
        <w:pStyle w:val="a6"/>
      </w:pPr>
      <w:r>
        <w:t xml:space="preserve">   |        |- 1-1-1-2-1-2-group</w:t>
      </w:r>
    </w:p>
    <w:p w:rsidR="005D7FB0" w:rsidRDefault="005D7FB0" w:rsidP="005D7FB0">
      <w:pPr>
        <w:pStyle w:val="a6"/>
      </w:pPr>
      <w:r>
        <w:t xml:space="preserve">   |        |- 1-1-1-2-1-3-group</w:t>
      </w:r>
    </w:p>
    <w:p w:rsidR="005D7FB0" w:rsidRDefault="005D7FB0" w:rsidP="005D7FB0">
      <w:pPr>
        <w:pStyle w:val="a6"/>
      </w:pPr>
      <w:r>
        <w:t xml:space="preserve">   |        |- 1-1-1-2-1-4-group</w:t>
      </w:r>
    </w:p>
    <w:p w:rsidR="005D7FB0" w:rsidRDefault="005D7FB0" w:rsidP="005D7FB0">
      <w:pPr>
        <w:pStyle w:val="a6"/>
      </w:pPr>
      <w:r>
        <w:t xml:space="preserve">   |        |- 1-1-1-2-1-5-group</w:t>
      </w:r>
    </w:p>
    <w:p w:rsidR="005D7FB0" w:rsidRDefault="005D7FB0" w:rsidP="005D7FB0">
      <w:pPr>
        <w:pStyle w:val="a6"/>
      </w:pPr>
      <w:r>
        <w:t xml:space="preserve">   |        |- 1-1-1-2-1-6-group</w:t>
      </w:r>
    </w:p>
    <w:p w:rsidR="005D7FB0" w:rsidRDefault="005D7FB0" w:rsidP="005D7FB0">
      <w:pPr>
        <w:pStyle w:val="a6"/>
      </w:pPr>
      <w:r>
        <w:t xml:space="preserve">   |        |- 1-1-1-2-1-7-group</w:t>
      </w:r>
    </w:p>
    <w:p w:rsidR="005D7FB0" w:rsidRDefault="005D7FB0" w:rsidP="005D7FB0">
      <w:pPr>
        <w:pStyle w:val="a6"/>
      </w:pPr>
      <w:r>
        <w:t xml:space="preserve">   |        |- 1-1-1-2-1-8-group</w:t>
      </w:r>
    </w:p>
    <w:p w:rsidR="005D7FB0" w:rsidRDefault="005D7FB0" w:rsidP="005D7FB0">
      <w:pPr>
        <w:pStyle w:val="a6"/>
      </w:pPr>
      <w:r>
        <w:t xml:space="preserve">   |- 1-1-2-Altitude</w:t>
      </w:r>
    </w:p>
    <w:p w:rsidR="005D7FB0" w:rsidRDefault="005D7FB0" w:rsidP="005D7FB0">
      <w:pPr>
        <w:pStyle w:val="a6"/>
      </w:pPr>
      <w:r>
        <w:lastRenderedPageBreak/>
        <w:t xml:space="preserve">   |  |- 1-1-2-1-ClippedBackground</w:t>
      </w:r>
    </w:p>
    <w:p w:rsidR="005D7FB0" w:rsidRDefault="005D7FB0" w:rsidP="005D7FB0">
      <w:pPr>
        <w:pStyle w:val="a6"/>
      </w:pPr>
      <w:r>
        <w:t xml:space="preserve">   |  |- 1-1-2-2-RADALT_Group</w:t>
      </w:r>
    </w:p>
    <w:p w:rsidR="005D7FB0" w:rsidRDefault="005D7FB0" w:rsidP="005D7FB0">
      <w:pPr>
        <w:pStyle w:val="a6"/>
      </w:pPr>
      <w:r>
        <w:t xml:space="preserve">   |  |  |- 1-1-2-2-1-RADALT_Analog</w:t>
      </w:r>
    </w:p>
    <w:p w:rsidR="005D7FB0" w:rsidRDefault="005D7FB0" w:rsidP="005D7FB0">
      <w:pPr>
        <w:pStyle w:val="a6"/>
      </w:pPr>
      <w:r>
        <w:t xml:space="preserve">   |  |- 1-1-2-3-AltiScale</w:t>
      </w:r>
    </w:p>
    <w:p w:rsidR="005D7FB0" w:rsidRDefault="005D7FB0" w:rsidP="005D7FB0">
      <w:pPr>
        <w:pStyle w:val="a6"/>
      </w:pPr>
      <w:r>
        <w:t xml:space="preserve">   |  |  |- 1-1-2-3-1-lines</w:t>
      </w:r>
    </w:p>
    <w:p w:rsidR="005D7FB0" w:rsidRDefault="005D7FB0" w:rsidP="005D7FB0">
      <w:pPr>
        <w:pStyle w:val="a6"/>
      </w:pPr>
      <w:r>
        <w:t xml:space="preserve">   |  |  |- 1-1-2-3-2-texts</w:t>
      </w:r>
    </w:p>
    <w:p w:rsidR="005D7FB0" w:rsidRDefault="005D7FB0" w:rsidP="005D7FB0">
      <w:pPr>
        <w:pStyle w:val="a6"/>
      </w:pPr>
      <w:r>
        <w:t xml:space="preserve">   |  |- 1-1-2-4-Counter</w:t>
      </w:r>
    </w:p>
    <w:p w:rsidR="005D7FB0" w:rsidRDefault="005D7FB0" w:rsidP="005D7FB0">
      <w:pPr>
        <w:pStyle w:val="a6"/>
      </w:pPr>
      <w:r>
        <w:t xml:space="preserve">   |  |  |- 1-1-2-4-1-CounterBox</w:t>
      </w:r>
    </w:p>
    <w:p w:rsidR="005D7FB0" w:rsidRDefault="005D7FB0" w:rsidP="005D7FB0">
      <w:pPr>
        <w:pStyle w:val="a6"/>
      </w:pPr>
      <w:r>
        <w:t xml:space="preserve">   |  |  |- 1-1-2-4-2-CounterHundreds</w:t>
      </w:r>
    </w:p>
    <w:p w:rsidR="005D7FB0" w:rsidRDefault="005D7FB0" w:rsidP="005D7FB0">
      <w:pPr>
        <w:pStyle w:val="a6"/>
      </w:pPr>
      <w:r>
        <w:t xml:space="preserve">   |  |- 1-1-2-5-Outline</w:t>
      </w:r>
    </w:p>
    <w:p w:rsidR="005D7FB0" w:rsidRDefault="005D7FB0" w:rsidP="005D7FB0">
      <w:pPr>
        <w:pStyle w:val="a6"/>
      </w:pPr>
      <w:r>
        <w:t xml:space="preserve">   |- 1-1-3-Airspeed</w:t>
      </w:r>
    </w:p>
    <w:p w:rsidR="005D7FB0" w:rsidRDefault="005D7FB0" w:rsidP="005D7FB0">
      <w:pPr>
        <w:pStyle w:val="a6"/>
      </w:pPr>
      <w:r>
        <w:t xml:space="preserve">      |- 1-1-3-1-ClippedBackground</w:t>
      </w:r>
    </w:p>
    <w:p w:rsidR="005D7FB0" w:rsidRDefault="005D7FB0" w:rsidP="005D7FB0">
      <w:pPr>
        <w:pStyle w:val="a6"/>
      </w:pPr>
      <w:r>
        <w:t xml:space="preserve">      |- 1-1-3-2-Outline</w:t>
      </w:r>
    </w:p>
    <w:p w:rsidR="005D7FB0" w:rsidRDefault="005D7FB0" w:rsidP="005D7FB0">
      <w:pPr>
        <w:pStyle w:val="a6"/>
      </w:pPr>
      <w:r>
        <w:t xml:space="preserve">      |- 1-1-3-3-AirspeedScale</w:t>
      </w:r>
    </w:p>
    <w:p w:rsidR="005D7FB0" w:rsidRDefault="005D7FB0" w:rsidP="005D7FB0">
      <w:pPr>
        <w:pStyle w:val="a6"/>
      </w:pPr>
      <w:r>
        <w:t xml:space="preserve">      |  |- 1-1-3-3-1-lines1</w:t>
      </w:r>
    </w:p>
    <w:p w:rsidR="005D7FB0" w:rsidRDefault="005D7FB0" w:rsidP="005D7FB0">
      <w:pPr>
        <w:pStyle w:val="a6"/>
      </w:pPr>
      <w:r>
        <w:t xml:space="preserve">      |  |- 1-1-3-3-2-lines2</w:t>
      </w:r>
    </w:p>
    <w:p w:rsidR="005D7FB0" w:rsidRDefault="005D7FB0" w:rsidP="005D7FB0">
      <w:pPr>
        <w:pStyle w:val="a6"/>
      </w:pPr>
      <w:r>
        <w:t xml:space="preserve">      |  |- 1-1-3-3-3-numbers1</w:t>
      </w:r>
    </w:p>
    <w:p w:rsidR="005D7FB0" w:rsidRDefault="005D7FB0" w:rsidP="005D7FB0">
      <w:pPr>
        <w:pStyle w:val="a6"/>
      </w:pPr>
      <w:r>
        <w:t xml:space="preserve">      |  |- 1-1-3-3-4-numbers2</w:t>
      </w:r>
    </w:p>
    <w:p w:rsidR="005D7FB0" w:rsidRDefault="005D7FB0" w:rsidP="005D7FB0">
      <w:pPr>
        <w:pStyle w:val="a6"/>
      </w:pPr>
      <w:r>
        <w:t xml:space="preserve">      |- 1-1-3-4-CounterBox</w:t>
      </w:r>
    </w:p>
    <w:p w:rsidR="005D7FB0" w:rsidRDefault="005D7FB0" w:rsidP="005D7FB0">
      <w:pPr>
        <w:pStyle w:val="a6"/>
      </w:pPr>
      <w:r>
        <w:t xml:space="preserve">      |- 1-1-3-5-ReferenceLine</w:t>
      </w:r>
    </w:p>
    <w:p w:rsidR="005D7FB0" w:rsidRDefault="005D7FB0" w:rsidP="005D7FB0">
      <w:pPr>
        <w:pStyle w:val="a6"/>
      </w:pPr>
      <w:r>
        <w:t xml:space="preserve">      |  |- 1-1-3-5-1-IAS_REF_LINE</w:t>
      </w:r>
    </w:p>
    <w:p w:rsidR="005D7FB0" w:rsidRDefault="005D7FB0" w:rsidP="005D7FB0">
      <w:pPr>
        <w:pStyle w:val="a6"/>
      </w:pPr>
      <w:r>
        <w:t xml:space="preserve">      |- 1-1-3-6-AirspeedSelectedBug</w:t>
      </w:r>
    </w:p>
    <w:p w:rsidR="005D7FB0" w:rsidRDefault="005D7FB0" w:rsidP="005D7FB0">
      <w:pPr>
        <w:pStyle w:val="a6"/>
      </w:pPr>
      <w:r>
        <w:t xml:space="preserve">      |  |- 1-1-3-6-1-begin_moving</w:t>
      </w:r>
    </w:p>
    <w:p w:rsidR="005D7FB0" w:rsidRDefault="005D7FB0" w:rsidP="005D7FB0">
      <w:pPr>
        <w:pStyle w:val="a6"/>
      </w:pPr>
      <w:r>
        <w:t xml:space="preserve">      |     |- 1-1-3-6-1-1-FULL_SELIASBUG</w:t>
      </w:r>
    </w:p>
    <w:p w:rsidR="005D7FB0" w:rsidRDefault="005D7FB0" w:rsidP="005D7FB0">
      <w:pPr>
        <w:pStyle w:val="a6"/>
      </w:pPr>
      <w:r>
        <w:t xml:space="preserve">      |- 1-1-3-7-AirspeedTrend</w:t>
      </w:r>
    </w:p>
    <w:p w:rsidR="005D7FB0" w:rsidRDefault="005D7FB0" w:rsidP="005D7FB0">
      <w:pPr>
        <w:pStyle w:val="a6"/>
      </w:pPr>
      <w:r>
        <w:t xml:space="preserve">         |- 1-1-3-7-1-UpArrow</w:t>
      </w:r>
    </w:p>
    <w:p w:rsidR="005D7FB0" w:rsidRDefault="005D7FB0" w:rsidP="005D7FB0">
      <w:pPr>
        <w:pStyle w:val="a6"/>
      </w:pPr>
      <w:r>
        <w:lastRenderedPageBreak/>
        <w:t xml:space="preserve">         |  |- 1-1-3-7-1-1-translate group</w:t>
      </w:r>
    </w:p>
    <w:p w:rsidR="005D7FB0" w:rsidRDefault="005D7FB0" w:rsidP="005D7FB0">
      <w:pPr>
        <w:pStyle w:val="a6"/>
      </w:pPr>
      <w:r>
        <w:t xml:space="preserve">         |- 1-1-3-7-2-DownArrow</w:t>
      </w:r>
    </w:p>
    <w:p w:rsidR="005D7FB0" w:rsidRDefault="005D7FB0" w:rsidP="005D7FB0">
      <w:pPr>
        <w:pStyle w:val="a6"/>
      </w:pPr>
      <w:r>
        <w:t xml:space="preserve">            |- 1-1-3-7-2-1-translate group</w:t>
      </w: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5D7FB0" w:rsidRDefault="005D7FB0" w:rsidP="005D7FB0">
      <w:pPr>
        <w:pStyle w:val="1"/>
      </w:pPr>
      <w:r>
        <w:lastRenderedPageBreak/>
        <w:t>Interface Design</w:t>
      </w:r>
    </w:p>
    <w:p w:rsidR="005D7FB0" w:rsidRDefault="005D7FB0" w:rsidP="005D7FB0">
      <w:pPr>
        <w:pStyle w:val="2"/>
      </w:pPr>
      <w:r>
        <w:t>SGFX Interface</w:t>
      </w:r>
    </w:p>
    <w:p w:rsidR="005D7FB0" w:rsidRDefault="005D7FB0" w:rsidP="005D7FB0">
      <w:pPr>
        <w:pStyle w:val="3"/>
      </w:pPr>
      <w:r>
        <w:t>The Interface of the layer 1-symbology_layer</w:t>
      </w:r>
    </w:p>
    <w:p w:rsidR="005D7FB0" w:rsidRDefault="005D7FB0" w:rsidP="005D7FB0">
      <w:pPr>
        <w:pStyle w:val="4"/>
      </w:pPr>
      <w:r>
        <w:t>Input Variables</w:t>
      </w:r>
    </w:p>
    <w:p w:rsidR="005D7FB0" w:rsidRDefault="005D7FB0" w:rsidP="005D7FB0">
      <w:pPr>
        <w:pStyle w:val="a6"/>
      </w:pPr>
      <w:r>
        <w:t>[SDD-4]The variable PN_AIRSPEED shall be designed with the specification defined in the Table 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real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n/a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[SDD-5]The variable PN_ALTI shall be designed with the specification defined in the Table 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real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n/a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[SDD-6]The variable PN_PITCH_ANGLE shall be designed with the specification defined in the Table 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real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n/a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[SDD-7]The variable PN_ROLL_ANGLE shall be designed with the specification defined in the Table 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4536"/>
        <w:gridCol w:w="4536"/>
      </w:tblGrid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4536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Type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real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Representation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n/a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Init v</w:t>
            </w:r>
            <w:r>
              <w:t>alue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Group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4536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rPr>
                <w:rFonts w:hint="eastAsia"/>
              </w:rPr>
              <w:t>Control</w:t>
            </w:r>
          </w:p>
        </w:tc>
        <w:tc>
          <w:tcPr>
            <w:tcW w:w="4536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>
      <w:pPr>
        <w:widowControl/>
        <w:autoSpaceDE/>
        <w:autoSpaceDN/>
        <w:adjustRightInd/>
        <w:spacing w:line="240" w:lineRule="auto"/>
        <w:rPr>
          <w:rFonts w:ascii="Arial" w:hAnsi="Arial" w:cs="Times New Roman"/>
          <w:b/>
          <w:bCs/>
          <w:kern w:val="44"/>
          <w:sz w:val="30"/>
          <w:szCs w:val="36"/>
        </w:rPr>
      </w:pPr>
      <w:r>
        <w:br w:type="page"/>
      </w:r>
    </w:p>
    <w:p w:rsidR="005D7FB0" w:rsidRDefault="005D7FB0" w:rsidP="005D7FB0">
      <w:pPr>
        <w:pStyle w:val="1"/>
      </w:pPr>
      <w:r>
        <w:lastRenderedPageBreak/>
        <w:t>Detail Design</w:t>
      </w:r>
    </w:p>
    <w:p w:rsidR="005D7FB0" w:rsidRDefault="005D7FB0" w:rsidP="005D7FB0">
      <w:pPr>
        <w:pStyle w:val="2"/>
      </w:pPr>
      <w:r>
        <w:t>SGFX Detail Design</w:t>
      </w:r>
    </w:p>
    <w:p w:rsidR="005D7FB0" w:rsidRDefault="005D7FB0" w:rsidP="005D7FB0">
      <w:pPr>
        <w:pStyle w:val="3"/>
      </w:pPr>
      <w:r>
        <w:t>The Layer 1-symbology_layer</w:t>
      </w:r>
    </w:p>
    <w:p w:rsidR="005D7FB0" w:rsidRDefault="005D7FB0" w:rsidP="005D7FB0">
      <w:pPr>
        <w:pStyle w:val="4"/>
      </w:pPr>
      <w:r>
        <w:t>The Layer 1-symbology_layer</w:t>
      </w:r>
    </w:p>
    <w:p w:rsidR="005D7FB0" w:rsidRDefault="005D7FB0" w:rsidP="005D7FB0">
      <w:pPr>
        <w:pStyle w:val="a6"/>
      </w:pPr>
      <w:r>
        <w:t>[SDD-8]The layer 1-symbology_layer shall be designed with the specification defined in the Table 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layer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Ratio.x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Ratio.y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 is the reference image for 1-symbology_layer.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" name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4"/>
      </w:pPr>
      <w:r>
        <w:t>Object 1-1-PFD</w:t>
      </w:r>
    </w:p>
    <w:p w:rsidR="005D7FB0" w:rsidRDefault="005D7FB0" w:rsidP="005D7FB0">
      <w:pPr>
        <w:pStyle w:val="a6"/>
      </w:pPr>
      <w:r>
        <w:t>[SDD-9]The object 1-1-PFD shall be designed with the specification defined in the Table 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maxX="381.953" maxY="1352.798"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 is the reference image for 1-1-PFD.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2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1-1-PFD are:</w:t>
      </w:r>
    </w:p>
    <w:p w:rsidR="005D7FB0" w:rsidRDefault="005D7FB0" w:rsidP="005D7FB0">
      <w:pPr>
        <w:pStyle w:val="a6"/>
      </w:pPr>
      <w:r>
        <w:t>(1) 1-1-1-ADI</w:t>
      </w:r>
    </w:p>
    <w:p w:rsidR="005D7FB0" w:rsidRDefault="005D7FB0" w:rsidP="005D7FB0">
      <w:pPr>
        <w:pStyle w:val="a6"/>
      </w:pPr>
      <w:r>
        <w:t>(2) 1-1-2-Altitude</w:t>
      </w:r>
    </w:p>
    <w:p w:rsidR="005D7FB0" w:rsidRDefault="005D7FB0" w:rsidP="005D7FB0">
      <w:pPr>
        <w:pStyle w:val="a6"/>
      </w:pPr>
      <w:r>
        <w:t>(3) 1-1-3-Airspeed</w:t>
      </w:r>
    </w:p>
    <w:p w:rsidR="005D7FB0" w:rsidRDefault="005D7FB0" w:rsidP="005D7FB0">
      <w:pPr>
        <w:pStyle w:val="a6"/>
      </w:pPr>
      <w:r>
        <w:t>[COMMENT]The object 1-1-PFD is aliased as symbology_layer/PFD:</w:t>
      </w:r>
    </w:p>
    <w:p w:rsidR="005D7FB0" w:rsidRDefault="005D7FB0" w:rsidP="005D7FB0">
      <w:pPr>
        <w:pStyle w:val="4"/>
      </w:pPr>
      <w:r>
        <w:t>Object 1-1-1-ADI</w:t>
      </w:r>
    </w:p>
    <w:p w:rsidR="005D7FB0" w:rsidRDefault="005D7FB0" w:rsidP="005D7FB0">
      <w:pPr>
        <w:pStyle w:val="a6"/>
      </w:pPr>
      <w:r>
        <w:t>[SDD-10]The object 1-1-1-ADI shall be designed with the specification defined in the Table 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-242.425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maxX="381.953" maxY="467.02402"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 is the reference image for 1-1-1-ADI.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" name="图片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1-1-1-ADI are:</w:t>
      </w:r>
    </w:p>
    <w:p w:rsidR="005D7FB0" w:rsidRDefault="005D7FB0" w:rsidP="005D7FB0">
      <w:pPr>
        <w:pStyle w:val="a6"/>
      </w:pPr>
      <w:r>
        <w:t>(1) 1-1-1-1-ADI_masked_parts</w:t>
      </w:r>
    </w:p>
    <w:p w:rsidR="005D7FB0" w:rsidRDefault="005D7FB0" w:rsidP="005D7FB0">
      <w:pPr>
        <w:pStyle w:val="a6"/>
      </w:pPr>
      <w:r>
        <w:t>(2) 1-1-1-2-RollFix</w:t>
      </w:r>
    </w:p>
    <w:p w:rsidR="005D7FB0" w:rsidRDefault="005D7FB0" w:rsidP="005D7FB0">
      <w:pPr>
        <w:pStyle w:val="a6"/>
      </w:pPr>
      <w:r>
        <w:t>[COMMENT]The object 1-1-1-ADI is aliased as symbology_layer/PFD/ADI:</w:t>
      </w:r>
    </w:p>
    <w:p w:rsidR="005D7FB0" w:rsidRDefault="005D7FB0" w:rsidP="005D7FB0">
      <w:pPr>
        <w:pStyle w:val="4"/>
      </w:pPr>
      <w:r>
        <w:t>Object 1-1-1-1-ADI_masked_parts</w:t>
      </w:r>
    </w:p>
    <w:p w:rsidR="005D7FB0" w:rsidRDefault="005D7FB0" w:rsidP="005D7FB0">
      <w:pPr>
        <w:pStyle w:val="a6"/>
      </w:pPr>
      <w:r>
        <w:t>[SDD-11]The object 1-1-1-1-ADI_masked_parts shall be designed with the specification defined in the Table 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241.792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 is the reference image for 1-1-1-1-ADI_masked_parts.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" name="图片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1-1-1-1-ADI_masked_parts are:</w:t>
      </w:r>
    </w:p>
    <w:p w:rsidR="005D7FB0" w:rsidRDefault="005D7FB0" w:rsidP="005D7FB0">
      <w:pPr>
        <w:pStyle w:val="a6"/>
      </w:pPr>
      <w:r>
        <w:t>(1) 1-1-1-1-a-_MaskOutlinerADI_001</w:t>
      </w:r>
    </w:p>
    <w:p w:rsidR="005D7FB0" w:rsidRDefault="005D7FB0" w:rsidP="005D7FB0">
      <w:pPr>
        <w:pStyle w:val="a6"/>
      </w:pPr>
      <w:r>
        <w:t>(2) 1-1-1-1-1-SkyEarthAndScales</w:t>
      </w:r>
    </w:p>
    <w:p w:rsidR="005D7FB0" w:rsidRDefault="005D7FB0" w:rsidP="005D7FB0">
      <w:pPr>
        <w:pStyle w:val="a6"/>
      </w:pPr>
      <w:r>
        <w:t>(3) 1-1-1-1-2-lunula</w:t>
      </w:r>
    </w:p>
    <w:p w:rsidR="005D7FB0" w:rsidRDefault="005D7FB0" w:rsidP="005D7FB0">
      <w:pPr>
        <w:pStyle w:val="a6"/>
      </w:pPr>
      <w:r>
        <w:t>(4) 1-1-1-1-3-RollIndex</w:t>
      </w:r>
    </w:p>
    <w:p w:rsidR="005D7FB0" w:rsidRDefault="005D7FB0" w:rsidP="005D7FB0">
      <w:pPr>
        <w:pStyle w:val="a6"/>
      </w:pPr>
      <w:r>
        <w:t>[COMMENT]The object 1-1-1-1-ADI_masked_parts is aliased as symbology_layer/PFD/ADI/ADI_masked_parts:</w:t>
      </w:r>
    </w:p>
    <w:p w:rsidR="005D7FB0" w:rsidRDefault="005D7FB0" w:rsidP="005D7FB0">
      <w:pPr>
        <w:pStyle w:val="4"/>
      </w:pPr>
      <w:r>
        <w:t>Primitive 1-1-1-1-a-_MaskOutlinerADI_001</w:t>
      </w:r>
    </w:p>
    <w:p w:rsidR="005D7FB0" w:rsidRDefault="005D7FB0" w:rsidP="005D7FB0">
      <w:pPr>
        <w:pStyle w:val="a6"/>
      </w:pPr>
      <w:r>
        <w:lastRenderedPageBreak/>
        <w:t>[SDD-12]The primitive 1-1-1-1-a-_MaskOutlinerADI_001 shall be designed with the specification defined in the Table 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stencil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Arc segment1.angle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Arc segment1.orientation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98.384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168.362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Arc segment3.angle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120.002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Arc segment3.orientation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-170.538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-94.716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1-1-1-1-a-_MaskOutlinerADI_001 is aliased as symbology_layer/PFD/ADI/ADI_masked_parts/_MaskOutlinerADI_001:</w:t>
      </w:r>
    </w:p>
    <w:p w:rsidR="005D7FB0" w:rsidRDefault="005D7FB0" w:rsidP="005D7FB0">
      <w:pPr>
        <w:pStyle w:val="4"/>
      </w:pPr>
      <w:r>
        <w:t>Object 1-1-1-1-1-SkyEarthAndScales</w:t>
      </w:r>
    </w:p>
    <w:p w:rsidR="005D7FB0" w:rsidRDefault="005D7FB0" w:rsidP="005D7FB0">
      <w:pPr>
        <w:pStyle w:val="a6"/>
      </w:pPr>
      <w:r>
        <w:t>[SDD-13]The object 1-1-1-1-1-SkyEarthAndScales shall be designed with the specification defined in the Table 10.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PN_ROLL_ANGLE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 is the reference image for 1-1-1-1-1-SkyEarthAndScales.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" name="图片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1-1-1-1-1-SkyEarthAndScales are:</w:t>
      </w:r>
    </w:p>
    <w:p w:rsidR="005D7FB0" w:rsidRDefault="005D7FB0" w:rsidP="005D7FB0">
      <w:pPr>
        <w:pStyle w:val="a6"/>
      </w:pPr>
      <w:r>
        <w:lastRenderedPageBreak/>
        <w:t>(1) 1-1-1-1-1-1-SKY_EARTH</w:t>
      </w:r>
    </w:p>
    <w:p w:rsidR="005D7FB0" w:rsidRDefault="005D7FB0" w:rsidP="005D7FB0">
      <w:pPr>
        <w:pStyle w:val="a6"/>
      </w:pPr>
      <w:r>
        <w:t>(2) 1-1-1-1-1-2-ScaleAndAlarms</w:t>
      </w:r>
    </w:p>
    <w:p w:rsidR="005D7FB0" w:rsidRDefault="005D7FB0" w:rsidP="005D7FB0">
      <w:pPr>
        <w:pStyle w:val="a6"/>
      </w:pPr>
      <w:r>
        <w:t>(3) 1-1-1-1-1-3-BugReference</w:t>
      </w:r>
    </w:p>
    <w:p w:rsidR="005D7FB0" w:rsidRDefault="005D7FB0" w:rsidP="005D7FB0">
      <w:pPr>
        <w:pStyle w:val="a6"/>
      </w:pPr>
      <w:r>
        <w:t>[COMMENT]The object 1-1-1-1-1-SkyEarthAndScales is aliased as symbology_layer/PFD/ADI/ADI_masked_parts/SkyEarthAndScales:</w:t>
      </w:r>
    </w:p>
    <w:p w:rsidR="005D7FB0" w:rsidRDefault="005D7FB0" w:rsidP="005D7FB0">
      <w:pPr>
        <w:pStyle w:val="4"/>
      </w:pPr>
      <w:r>
        <w:t>Object 1-1-1-1-1-1-SKY_EARTH</w:t>
      </w:r>
    </w:p>
    <w:p w:rsidR="005D7FB0" w:rsidRDefault="005D7FB0" w:rsidP="005D7FB0">
      <w:pPr>
        <w:pStyle w:val="a6"/>
      </w:pPr>
      <w:r>
        <w:t>[SDD-14]The object 1-1-1-1-1-1-SKY_EARTH shall be designed with the specification defined in the Table 11.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PN_PITCH_ANGLE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maxX="381.953" maxY="398.361" minX="-381.953" minY="-398.361"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7 is the reference image for 1-1-1-1-1-1-SKY_EARTH.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" name="图片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1-1-1-1-1-1-SKY_EARTH are:</w:t>
      </w:r>
    </w:p>
    <w:p w:rsidR="005D7FB0" w:rsidRDefault="005D7FB0" w:rsidP="005D7FB0">
      <w:pPr>
        <w:pStyle w:val="a6"/>
      </w:pPr>
      <w:r>
        <w:t>(1) 1-1-1-1-1-1-a-SkyRect</w:t>
      </w:r>
    </w:p>
    <w:p w:rsidR="005D7FB0" w:rsidRDefault="005D7FB0" w:rsidP="005D7FB0">
      <w:pPr>
        <w:pStyle w:val="a6"/>
      </w:pPr>
      <w:r>
        <w:t>(2) 1-1-1-1-1-1-b-EarthRect</w:t>
      </w:r>
    </w:p>
    <w:p w:rsidR="005D7FB0" w:rsidRDefault="005D7FB0" w:rsidP="005D7FB0">
      <w:pPr>
        <w:pStyle w:val="a6"/>
      </w:pPr>
      <w:r>
        <w:t>[COMMENT]The object 1-1-1-1-1-1-SKY_EARTH is aliased as symbology_layer/PFD/ADI/ADI_masked_parts/SkyEarthAndScales/SKY_EARTH:</w:t>
      </w:r>
    </w:p>
    <w:p w:rsidR="005D7FB0" w:rsidRDefault="005D7FB0" w:rsidP="005D7FB0">
      <w:pPr>
        <w:pStyle w:val="4"/>
      </w:pPr>
      <w:r>
        <w:t>Primitive 1-1-1-1-1-1-a-SkyRect</w:t>
      </w:r>
    </w:p>
    <w:p w:rsidR="005D7FB0" w:rsidRDefault="005D7FB0" w:rsidP="005D7FB0">
      <w:pPr>
        <w:pStyle w:val="a6"/>
      </w:pPr>
      <w:r>
        <w:t>[SDD-15]The primitive 1-1-1-1-1-1-a-SkyRect shall be designed with the specification defined in the Table 12.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[SDD-16]The state of applicable mask for 1-1-1-1-1-1-a-SkyRect shall be set as the Table 13.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1-1-1-1-1-1-a-SkyRect is aliased as symbology_layer/PFD/ADI/ADI_masked_parts/SkyEarthAndScales/SKY_EARTH/SkyRect:</w:t>
      </w:r>
    </w:p>
    <w:p w:rsidR="005D7FB0" w:rsidRDefault="005D7FB0" w:rsidP="005D7FB0">
      <w:pPr>
        <w:pStyle w:val="4"/>
      </w:pPr>
      <w:r>
        <w:t>Primitive 1-1-1-1-1-1-b-EarthRect</w:t>
      </w:r>
    </w:p>
    <w:p w:rsidR="005D7FB0" w:rsidRDefault="005D7FB0" w:rsidP="005D7FB0">
      <w:pPr>
        <w:pStyle w:val="a6"/>
      </w:pPr>
      <w:r>
        <w:t>[SDD-17]The primitive 1-1-1-1-1-1-b-EarthRect shall be designed with the specification defined in the Table 14.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-392.361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375.953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[SDD-18]The state of applicable mask for 1-1-1-1-1-1-b-EarthRect shall be set as the Table 15.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1-1-1-1-1-1-b-EarthRect is aliased as symbology_layer/PFD/ADI/ADI_masked_parts/SkyEarthAndScales/SKY_EARTH/EarthRect:</w:t>
      </w:r>
    </w:p>
    <w:p w:rsidR="005D7FB0" w:rsidRDefault="005D7FB0" w:rsidP="005D7FB0">
      <w:pPr>
        <w:pStyle w:val="4"/>
      </w:pPr>
      <w:r>
        <w:t>Object 1-1-1-1-1-2-ScaleAndAlarms</w:t>
      </w:r>
    </w:p>
    <w:p w:rsidR="005D7FB0" w:rsidRDefault="005D7FB0" w:rsidP="005D7FB0">
      <w:pPr>
        <w:pStyle w:val="a6"/>
      </w:pPr>
      <w:r>
        <w:t>[SDD-19]The object 1-1-1-1-1-2-ScaleAndAlarms shall be designed with the specification defined in the Table 16.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8 is the reference image for 1-1-1-1-1-2-ScaleAndAlarms.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8" name="图片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1-1-1-1-1-2-ScaleAndAlarms are:</w:t>
      </w:r>
    </w:p>
    <w:p w:rsidR="005D7FB0" w:rsidRDefault="005D7FB0" w:rsidP="005D7FB0">
      <w:pPr>
        <w:pStyle w:val="a6"/>
      </w:pPr>
      <w:r>
        <w:t>(1) 1-1-1-1-1-2-1-PitchScale</w:t>
      </w:r>
    </w:p>
    <w:p w:rsidR="005D7FB0" w:rsidRDefault="005D7FB0" w:rsidP="005D7FB0">
      <w:pPr>
        <w:pStyle w:val="a6"/>
      </w:pPr>
      <w:r>
        <w:t>(2) 1-1-1-1-1-2-2-HighWarning</w:t>
      </w:r>
    </w:p>
    <w:p w:rsidR="005D7FB0" w:rsidRDefault="005D7FB0" w:rsidP="005D7FB0">
      <w:pPr>
        <w:pStyle w:val="a6"/>
      </w:pPr>
      <w:r>
        <w:t>(3) 1-1-1-1-1-2-3-HighAlarm</w:t>
      </w:r>
    </w:p>
    <w:p w:rsidR="005D7FB0" w:rsidRDefault="005D7FB0" w:rsidP="005D7FB0">
      <w:pPr>
        <w:pStyle w:val="a6"/>
      </w:pPr>
      <w:r>
        <w:t>(4) 1-1-1-1-1-2-4-LowWarning</w:t>
      </w:r>
    </w:p>
    <w:p w:rsidR="005D7FB0" w:rsidRDefault="005D7FB0" w:rsidP="005D7FB0">
      <w:pPr>
        <w:pStyle w:val="a6"/>
      </w:pPr>
      <w:r>
        <w:t>(5) 1-1-1-1-1-2-5-LowAlarm</w:t>
      </w:r>
    </w:p>
    <w:p w:rsidR="005D7FB0" w:rsidRDefault="005D7FB0" w:rsidP="005D7FB0">
      <w:pPr>
        <w:pStyle w:val="a6"/>
      </w:pPr>
      <w:r>
        <w:t xml:space="preserve">[COMMENT]The object 1-1-1-1-1-2-ScaleAndAlarms is aliased as </w:t>
      </w:r>
      <w:r>
        <w:lastRenderedPageBreak/>
        <w:t>symbology_layer/PFD/ADI/ADI_masked_parts/SkyEarthAndScales/ScaleAndAlarms:</w:t>
      </w:r>
    </w:p>
    <w:p w:rsidR="005D7FB0" w:rsidRDefault="005D7FB0" w:rsidP="005D7FB0">
      <w:pPr>
        <w:pStyle w:val="4"/>
      </w:pPr>
      <w:r>
        <w:t>Object 1-1-1-1-1-2-1-PitchScale</w:t>
      </w:r>
    </w:p>
    <w:p w:rsidR="005D7FB0" w:rsidRDefault="005D7FB0" w:rsidP="005D7FB0">
      <w:pPr>
        <w:pStyle w:val="a6"/>
      </w:pPr>
      <w:r>
        <w:t>[SDD-20]The object 1-1-1-1-1-2-1-PitchScale shall be designed with the specification defined in the Table 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PN_PITCH_ANGLE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9 is the reference image for 1-1-1-1-1-2-1-PitchScale.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9" name="图片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1-1-1-1-1-2-1-PitchScale are:</w:t>
      </w:r>
    </w:p>
    <w:p w:rsidR="005D7FB0" w:rsidRDefault="005D7FB0" w:rsidP="005D7FB0">
      <w:pPr>
        <w:pStyle w:val="a6"/>
      </w:pPr>
      <w:r>
        <w:t>(1) 1-1-1-1-1-2-1-1-SCALE_DAN_F00</w:t>
      </w:r>
    </w:p>
    <w:p w:rsidR="005D7FB0" w:rsidRDefault="005D7FB0" w:rsidP="005D7FB0">
      <w:pPr>
        <w:pStyle w:val="a6"/>
      </w:pPr>
      <w:r>
        <w:t>[COMMENT]The object 1-1-1-1-1-2-1-PitchScale is aliased as symbology_layer/PFD/ADI/ADI_masked_parts/SkyEarthAndScales/ScaleAndAlarms/PitchScale:</w:t>
      </w:r>
    </w:p>
    <w:p w:rsidR="005D7FB0" w:rsidRDefault="005D7FB0" w:rsidP="005D7FB0">
      <w:pPr>
        <w:pStyle w:val="4"/>
      </w:pPr>
      <w:r>
        <w:t>Object 1-1-1-1-1-2-1-1-SCALE_DAN_F00</w:t>
      </w:r>
    </w:p>
    <w:p w:rsidR="005D7FB0" w:rsidRDefault="005D7FB0" w:rsidP="005D7FB0">
      <w:pPr>
        <w:pStyle w:val="a6"/>
      </w:pPr>
      <w:r>
        <w:t>[SDD-21]The object 1-1-1-1-1-2-1-1-SCALE_DAN_F00 shall be designed with the specification defined in the Table 18.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10 is the reference image for 1-1-1-1-1-2-1-1-SCALE_DAN_F00.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0" name="图片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1-1-1-1-1-2-1-1-SCALE_DAN_F00 are:</w:t>
      </w:r>
    </w:p>
    <w:p w:rsidR="005D7FB0" w:rsidRDefault="005D7FB0" w:rsidP="005D7FB0">
      <w:pPr>
        <w:pStyle w:val="a6"/>
      </w:pPr>
      <w:r>
        <w:t>(1) 1-1-1-1-1-2-1-1-1-begin_moving</w:t>
      </w:r>
    </w:p>
    <w:p w:rsidR="005D7FB0" w:rsidRDefault="005D7FB0" w:rsidP="005D7FB0">
      <w:pPr>
        <w:pStyle w:val="a6"/>
      </w:pPr>
      <w:r>
        <w:t>[COMMENT]The object 1-1-1-1-1-2-1-1-SCALE_DAN_F00 is aliased as symbology_layer/PFD/ADI/ADI_masked_parts/SkyEarthAndScales/ScaleAndAlarms/PitchScale/SCALE_DAN_F00:</w:t>
      </w:r>
    </w:p>
    <w:p w:rsidR="005D7FB0" w:rsidRDefault="005D7FB0" w:rsidP="005D7FB0">
      <w:pPr>
        <w:pStyle w:val="4"/>
      </w:pPr>
      <w:r>
        <w:t>Object 1-1-1-1-1-2-1-1-1-begin_moving</w:t>
      </w:r>
    </w:p>
    <w:p w:rsidR="005D7FB0" w:rsidRDefault="005D7FB0" w:rsidP="005D7FB0">
      <w:pPr>
        <w:pStyle w:val="a6"/>
      </w:pPr>
      <w:r>
        <w:t>[SDD-22]The object 1-1-1-1-1-2-1-1-1-begin_moving shall be designed with the specification defined in the Table 19.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0.358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maxX="202.021" maxY="128.672" minX="-202.021"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11 is the reference image for 1-1-1-1-1-2-1-1-1-begin_moving.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1" name="图片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1-1-1-1-1-2-1-1-1-begin_moving are:</w:t>
      </w:r>
    </w:p>
    <w:p w:rsidR="005D7FB0" w:rsidRDefault="005D7FB0" w:rsidP="005D7FB0">
      <w:pPr>
        <w:pStyle w:val="a6"/>
      </w:pPr>
      <w:r>
        <w:t>(1) 1-1-1-1-1-2-1-1-1-1-PART_4</w:t>
      </w:r>
    </w:p>
    <w:p w:rsidR="005D7FB0" w:rsidRDefault="005D7FB0" w:rsidP="005D7FB0">
      <w:pPr>
        <w:pStyle w:val="a6"/>
      </w:pPr>
      <w:r>
        <w:t>(2) 1-1-1-1-1-2-1-1-1-2-PART_1</w:t>
      </w:r>
    </w:p>
    <w:p w:rsidR="005D7FB0" w:rsidRDefault="005D7FB0" w:rsidP="005D7FB0">
      <w:pPr>
        <w:pStyle w:val="a6"/>
      </w:pPr>
      <w:r>
        <w:t>(3) 1-1-1-1-1-2-1-1-1-3-PART_3</w:t>
      </w:r>
    </w:p>
    <w:p w:rsidR="005D7FB0" w:rsidRDefault="005D7FB0" w:rsidP="005D7FB0">
      <w:pPr>
        <w:pStyle w:val="a6"/>
      </w:pPr>
      <w:r>
        <w:t>(4) 1-1-1-1-1-2-1-1-1-4-PART_2</w:t>
      </w:r>
    </w:p>
    <w:p w:rsidR="005D7FB0" w:rsidRDefault="005D7FB0" w:rsidP="005D7FB0">
      <w:pPr>
        <w:pStyle w:val="a6"/>
      </w:pPr>
      <w:r>
        <w:t>(5) 1-1-1-1-1-2-1-1-1-5-HORIZON_LINE</w:t>
      </w:r>
    </w:p>
    <w:p w:rsidR="005D7FB0" w:rsidRDefault="005D7FB0" w:rsidP="005D7FB0">
      <w:pPr>
        <w:pStyle w:val="a6"/>
      </w:pPr>
      <w:r>
        <w:t xml:space="preserve">[COMMENT]The object 1-1-1-1-1-2-1-1-1-begin_moving is aliased as </w:t>
      </w:r>
      <w:r>
        <w:lastRenderedPageBreak/>
        <w:t>symbology_layer/PFD/ADI/ADI_masked_parts/SkyEarthAndScales/ScaleAndAlarms/PitchScale/SCALE_DAN_F00/begin_moving:</w:t>
      </w:r>
    </w:p>
    <w:p w:rsidR="005D7FB0" w:rsidRDefault="005D7FB0" w:rsidP="005D7FB0">
      <w:pPr>
        <w:pStyle w:val="4"/>
      </w:pPr>
      <w:r>
        <w:t>Object 1-1-1-1-1-2-1-1-1-1-PART_4</w:t>
      </w:r>
    </w:p>
    <w:p w:rsidR="005D7FB0" w:rsidRDefault="005D7FB0" w:rsidP="005D7FB0">
      <w:pPr>
        <w:pStyle w:val="a6"/>
      </w:pPr>
      <w:r>
        <w:t>[SDD-23]The object 1-1-1-1-1-2-1-1-1-1-PART_4 shall be designed with the specification defined in the Table 20.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-343.674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maxX="91.27835" maxY="128.672" minX="-94.209" minY="-111.447"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12 is the reference image for 1-1-1-1-1-2-1-1-1-1-PART_4.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3" name="图片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1-1-1-1-1-2-1-1-1-1-PART_4 are:</w:t>
      </w:r>
    </w:p>
    <w:p w:rsidR="005D7FB0" w:rsidRDefault="005D7FB0" w:rsidP="005D7FB0">
      <w:pPr>
        <w:pStyle w:val="a6"/>
      </w:pPr>
      <w:r>
        <w:t>(1) 1-1-1-1-1-2-1-1-1-1-a-text</w:t>
      </w:r>
    </w:p>
    <w:p w:rsidR="005D7FB0" w:rsidRDefault="005D7FB0" w:rsidP="005D7FB0">
      <w:pPr>
        <w:pStyle w:val="a6"/>
      </w:pPr>
      <w:r>
        <w:t>(2) 1-1-1-1-1-2-1-1-1-1-b-text</w:t>
      </w:r>
    </w:p>
    <w:p w:rsidR="005D7FB0" w:rsidRDefault="005D7FB0" w:rsidP="005D7FB0">
      <w:pPr>
        <w:pStyle w:val="a6"/>
      </w:pPr>
      <w:r>
        <w:t>(3) 1-1-1-1-1-2-1-1-1-1-c-text</w:t>
      </w:r>
    </w:p>
    <w:p w:rsidR="005D7FB0" w:rsidRDefault="005D7FB0" w:rsidP="005D7FB0">
      <w:pPr>
        <w:pStyle w:val="a6"/>
      </w:pPr>
      <w:r>
        <w:t>(4) 1-1-1-1-1-2-1-1-1-1-d-text</w:t>
      </w:r>
    </w:p>
    <w:p w:rsidR="005D7FB0" w:rsidRDefault="005D7FB0" w:rsidP="005D7FB0">
      <w:pPr>
        <w:pStyle w:val="a6"/>
      </w:pPr>
      <w:r>
        <w:t>(5) 1-1-1-1-1-2-1-1-1-1-e-text</w:t>
      </w:r>
    </w:p>
    <w:p w:rsidR="005D7FB0" w:rsidRDefault="005D7FB0" w:rsidP="005D7FB0">
      <w:pPr>
        <w:pStyle w:val="a6"/>
      </w:pPr>
      <w:r>
        <w:t>(6) 1-1-1-1-1-2-1-1-1-1-f-text</w:t>
      </w:r>
    </w:p>
    <w:p w:rsidR="005D7FB0" w:rsidRDefault="005D7FB0" w:rsidP="005D7FB0">
      <w:pPr>
        <w:pStyle w:val="a6"/>
      </w:pPr>
      <w:r>
        <w:lastRenderedPageBreak/>
        <w:t>(7) 1-1-1-1-1-2-1-1-1-1-g-text</w:t>
      </w:r>
    </w:p>
    <w:p w:rsidR="005D7FB0" w:rsidRDefault="005D7FB0" w:rsidP="005D7FB0">
      <w:pPr>
        <w:pStyle w:val="a6"/>
      </w:pPr>
      <w:r>
        <w:t>(8) 1-1-1-1-1-2-1-1-1-1-h-text</w:t>
      </w:r>
    </w:p>
    <w:p w:rsidR="005D7FB0" w:rsidRDefault="005D7FB0" w:rsidP="005D7FB0">
      <w:pPr>
        <w:pStyle w:val="a6"/>
      </w:pPr>
      <w:r>
        <w:t>(9) 1-1-1-1-1-2-1-1-1-1-i-line</w:t>
      </w:r>
    </w:p>
    <w:p w:rsidR="005D7FB0" w:rsidRDefault="005D7FB0" w:rsidP="005D7FB0">
      <w:pPr>
        <w:pStyle w:val="a6"/>
      </w:pPr>
      <w:r>
        <w:t>(10) 1-1-1-1-1-2-1-1-1-1-j-line</w:t>
      </w:r>
    </w:p>
    <w:p w:rsidR="005D7FB0" w:rsidRDefault="005D7FB0" w:rsidP="005D7FB0">
      <w:pPr>
        <w:pStyle w:val="a6"/>
      </w:pPr>
      <w:r>
        <w:t>(11) 1-1-1-1-1-2-1-1-1-1-k-line</w:t>
      </w:r>
    </w:p>
    <w:p w:rsidR="005D7FB0" w:rsidRDefault="005D7FB0" w:rsidP="005D7FB0">
      <w:pPr>
        <w:pStyle w:val="a6"/>
      </w:pPr>
      <w:r>
        <w:t>(12) 1-1-1-1-1-2-1-1-1-1-l-line</w:t>
      </w:r>
    </w:p>
    <w:p w:rsidR="005D7FB0" w:rsidRDefault="005D7FB0" w:rsidP="005D7FB0">
      <w:pPr>
        <w:pStyle w:val="a6"/>
      </w:pPr>
      <w:r>
        <w:t>(13) 1-1-1-1-1-2-1-1-1-1-m-line</w:t>
      </w:r>
    </w:p>
    <w:p w:rsidR="005D7FB0" w:rsidRDefault="005D7FB0" w:rsidP="005D7FB0">
      <w:pPr>
        <w:pStyle w:val="a6"/>
      </w:pPr>
      <w:r>
        <w:t>(14) 1-1-1-1-1-2-1-1-1-1-n-line</w:t>
      </w:r>
    </w:p>
    <w:p w:rsidR="005D7FB0" w:rsidRDefault="005D7FB0" w:rsidP="005D7FB0">
      <w:pPr>
        <w:pStyle w:val="a6"/>
      </w:pPr>
      <w:r>
        <w:t>(15) 1-1-1-1-1-2-1-1-1-1-o-line</w:t>
      </w:r>
    </w:p>
    <w:p w:rsidR="005D7FB0" w:rsidRDefault="005D7FB0" w:rsidP="005D7FB0">
      <w:pPr>
        <w:pStyle w:val="a6"/>
      </w:pPr>
      <w:r>
        <w:t>(16) 1-1-1-1-1-2-1-1-1-1-p-line</w:t>
      </w:r>
    </w:p>
    <w:p w:rsidR="005D7FB0" w:rsidRDefault="005D7FB0" w:rsidP="005D7FB0">
      <w:pPr>
        <w:pStyle w:val="a6"/>
      </w:pPr>
      <w:r>
        <w:t>(17) 1-1-1-1-1-2-1-1-1-1-q-line</w:t>
      </w:r>
    </w:p>
    <w:p w:rsidR="005D7FB0" w:rsidRDefault="005D7FB0" w:rsidP="005D7FB0">
      <w:pPr>
        <w:pStyle w:val="a6"/>
      </w:pPr>
      <w:r>
        <w:t>(18) 1-1-1-1-1-2-1-1-1-1-r-text</w:t>
      </w:r>
    </w:p>
    <w:p w:rsidR="005D7FB0" w:rsidRDefault="005D7FB0" w:rsidP="005D7FB0">
      <w:pPr>
        <w:pStyle w:val="a6"/>
      </w:pPr>
      <w:r>
        <w:t>(19) 1-1-1-1-1-2-1-1-1-1-s-text</w:t>
      </w:r>
    </w:p>
    <w:p w:rsidR="005D7FB0" w:rsidRDefault="005D7FB0" w:rsidP="005D7FB0">
      <w:pPr>
        <w:pStyle w:val="a6"/>
      </w:pPr>
      <w:r>
        <w:t>(20) 1-1-1-1-1-2-1-1-1-1-t-line</w:t>
      </w:r>
    </w:p>
    <w:p w:rsidR="005D7FB0" w:rsidRDefault="005D7FB0" w:rsidP="005D7FB0">
      <w:pPr>
        <w:pStyle w:val="a6"/>
      </w:pPr>
      <w:r>
        <w:t>[COMMENT]The object 1-1-1-1-1-2-1-1-1-1-PART_4 is aliased as symbology_layer/PFD/ADI/ADI_masked_parts/SkyEarthAndScales/ScaleAndAlarms/PitchScale/SCALE_DAN_F00/begin_moving/PART_4:</w:t>
      </w:r>
    </w:p>
    <w:p w:rsidR="005D7FB0" w:rsidRDefault="005D7FB0" w:rsidP="005D7FB0">
      <w:pPr>
        <w:pStyle w:val="4"/>
      </w:pPr>
      <w:r>
        <w:t>Primitive 1-1-1-1-1-2-1-1-1-1-a-text</w:t>
      </w:r>
    </w:p>
    <w:p w:rsidR="005D7FB0" w:rsidRDefault="005D7FB0" w:rsidP="005D7FB0">
      <w:pPr>
        <w:pStyle w:val="a6"/>
      </w:pPr>
      <w:r>
        <w:t>[SDD-24]The primitive 1-1-1-1-1-2-1-1-1-1-a-text shall be designed with the specification defined in the Table 21.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[SDD-25]The state of applicable mask for 1-1-1-1-1-2-1-1-1-1-a-text shall be set as the Table 22.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1-1-1-1-1-2-1-1-1-1-a-text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1-1-1-1-1-2-1-1-1-1-b-text</w:t>
      </w:r>
    </w:p>
    <w:p w:rsidR="005D7FB0" w:rsidRDefault="005D7FB0" w:rsidP="005D7FB0">
      <w:pPr>
        <w:pStyle w:val="a6"/>
      </w:pPr>
      <w:r>
        <w:t>[SDD-26]The primitive 1-1-1-1-1-2-1-1-1-1-b-text shall be designed with the specification defined in the Table 23.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[SDD-27]The state of applicable mask for 1-1-1-1-1-2-1-1-1-1-b-text shall be set as the Table 24.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1-1-1-1-1-2-1-1-1-1-b-text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1-1-1-1-1-2-1-1-1-1-c-text</w:t>
      </w:r>
    </w:p>
    <w:p w:rsidR="005D7FB0" w:rsidRDefault="005D7FB0" w:rsidP="005D7FB0">
      <w:pPr>
        <w:pStyle w:val="a6"/>
      </w:pPr>
      <w:r>
        <w:t>[SDD-28]The primitive 1-1-1-1-1-2-1-1-1-1-c-text shall be designed with the specification defined in the Table 25.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[SDD-29]The state of applicable mask for 1-1-1-1-1-2-1-1-1-1-c-text shall be set as the Table 26.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1-1-1-1-1-2-1-1-1-1-c-text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1-1-1-1-1-2-1-1-1-1-d-text</w:t>
      </w:r>
    </w:p>
    <w:p w:rsidR="005D7FB0" w:rsidRDefault="005D7FB0" w:rsidP="005D7FB0">
      <w:pPr>
        <w:pStyle w:val="a6"/>
      </w:pPr>
      <w:r>
        <w:t>[SDD-30]The primitive 1-1-1-1-1-2-1-1-1-1-d-text shall be designed with the specification defined in the Table 27.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[SDD-31]The state of applicable mask for 1-1-1-1-1-2-1-1-1-1-d-text shall be set as the Table 28.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1-1-1-1-1-2-1-1-1-1-d-text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1-1-1-1-1-2-1-1-1-1-e-text</w:t>
      </w:r>
    </w:p>
    <w:p w:rsidR="005D7FB0" w:rsidRDefault="005D7FB0" w:rsidP="005D7FB0">
      <w:pPr>
        <w:pStyle w:val="a6"/>
      </w:pPr>
      <w:r>
        <w:lastRenderedPageBreak/>
        <w:t>[SDD-32]The primitive 1-1-1-1-1-2-1-1-1-1-e-text shall be designed with the specification defined in the Table 29.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[SDD-33]The state of applicable mask for 1-1-1-1-1-2-1-1-1-1-e-text shall be set as the Table 30.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1-1-1-1-1-2-1-1-1-1-e-text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1-1-1-1-1-2-1-1-1-1-f-text</w:t>
      </w:r>
    </w:p>
    <w:p w:rsidR="005D7FB0" w:rsidRDefault="005D7FB0" w:rsidP="005D7FB0">
      <w:pPr>
        <w:pStyle w:val="a6"/>
      </w:pPr>
      <w:r>
        <w:t>[SDD-34]The primitive 1-1-1-1-1-2-1-1-1-1-f-text shall be designed with the specification defined in the Table 31.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[SDD-35]The state of applicable mask for 1-1-1-1-1-2-1-1-1-1-f-text shall be set as the Table 32.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1-1-1-1-1-2-1-1-1-1-f-text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1-1-1-1-1-2-1-1-1-1-g-text</w:t>
      </w:r>
    </w:p>
    <w:p w:rsidR="005D7FB0" w:rsidRDefault="005D7FB0" w:rsidP="005D7FB0">
      <w:pPr>
        <w:pStyle w:val="a6"/>
      </w:pPr>
      <w:r>
        <w:t>[SDD-36]The primitive 1-1-1-1-1-2-1-1-1-1-g-text shall be designed with the specification defined in the Table 33.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[SDD-37]The state of applicable mask for 1-1-1-1-1-2-1-1-1-1-g-text shall be set as the Table 34.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1-1-1-1-1-2-1-1-1-1-g-text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1-1-1-1-1-2-1-1-1-1-h-text</w:t>
      </w:r>
    </w:p>
    <w:p w:rsidR="005D7FB0" w:rsidRDefault="005D7FB0" w:rsidP="005D7FB0">
      <w:pPr>
        <w:pStyle w:val="a6"/>
      </w:pPr>
      <w:r>
        <w:t>[SDD-38]The primitive 1-1-1-1-1-2-1-1-1-1-h-text shall be designed with the specification defined in the Table 35.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[SDD-39]The state of applicable mask for 1-1-1-1-1-2-1-1-1-1-h-text shall be set as the Table 36.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1-1-1-1-1-2-1-1-1-1-h-text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1-1-1-1-1-2-1-1-1-1-i-line</w:t>
      </w:r>
    </w:p>
    <w:p w:rsidR="005D7FB0" w:rsidRDefault="005D7FB0" w:rsidP="005D7FB0">
      <w:pPr>
        <w:pStyle w:val="a6"/>
      </w:pPr>
      <w:r>
        <w:t>[SDD-40]The primitive 1-1-1-1-1-2-1-1-1-1-i-line shall be designed with the specification defined in the Table 37.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48.751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48.751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[SDD-41]The state of applicable mask for 1-1-1-1-1-2-1-1-1-1-i-line shall be set as the Table 38.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1-1-1-1-1-2-1-1-1-1-i-line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1-1-1-1-1-2-1-1-1-1-j-line</w:t>
      </w:r>
    </w:p>
    <w:p w:rsidR="005D7FB0" w:rsidRDefault="005D7FB0" w:rsidP="005D7FB0">
      <w:pPr>
        <w:pStyle w:val="a6"/>
      </w:pPr>
      <w:r>
        <w:t>[SDD-42]The primitive 1-1-1-1-1-2-1-1-1-1-j-line shall be designed with the specification defined in the Table 39.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0.226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0.226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[SDD-43]The state of applicable mask for 1-1-1-1-1-2-1-1-1-1-j-line shall be set as the Table 40.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1-1-1-1-1-2-1-1-1-1-j-line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1-1-1-1-1-2-1-1-1-1-k-line</w:t>
      </w:r>
    </w:p>
    <w:p w:rsidR="005D7FB0" w:rsidRDefault="005D7FB0" w:rsidP="005D7FB0">
      <w:pPr>
        <w:pStyle w:val="a6"/>
      </w:pPr>
      <w:r>
        <w:t>[SDD-44]The primitive 1-1-1-1-1-2-1-1-1-1-k-line shall be designed with the specification defined in the Table 41.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-49.261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-49.261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[SDD-45]The state of applicable mask for 1-1-1-1-1-2-1-1-1-1-k-line shall be set as the Table 42.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1-1-1-1-1-2-1-1-1-1-k-line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1-1-1-1-1-2-1-1-1-1-l-line</w:t>
      </w:r>
    </w:p>
    <w:p w:rsidR="005D7FB0" w:rsidRDefault="005D7FB0" w:rsidP="005D7FB0">
      <w:pPr>
        <w:pStyle w:val="a6"/>
      </w:pPr>
      <w:r>
        <w:t>[SDD-46]The primitive 1-1-1-1-1-2-1-1-1-1-l-line shall be designed with the specification defined in the Table 43.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-98.267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-98.267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[SDD-47]The state of applicable mask for 1-1-1-1-1-2-1-1-1-1-l-line shall be set as the Table 44.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1-1-1-1-1-2-1-1-1-1-l-line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1-1-1-1-1-2-1-1-1-1-m-line</w:t>
      </w:r>
    </w:p>
    <w:p w:rsidR="005D7FB0" w:rsidRDefault="005D7FB0" w:rsidP="005D7FB0">
      <w:pPr>
        <w:pStyle w:val="a6"/>
      </w:pPr>
      <w:r>
        <w:t>[SDD-48]The primitive 1-1-1-1-1-2-1-1-1-1-m-line shall be designed with the specification defined in the Table 45.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[SDD-49]The state of applicable mask for 1-1-1-1-1-2-1-1-1-1-m-line shall be set as the Table 46.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1-1-1-1-1-2-1-1-1-1-m-line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1-1-1-1-1-2-1-1-1-1-n-line</w:t>
      </w:r>
    </w:p>
    <w:p w:rsidR="005D7FB0" w:rsidRDefault="005D7FB0" w:rsidP="005D7FB0">
      <w:pPr>
        <w:pStyle w:val="a6"/>
      </w:pPr>
      <w:r>
        <w:t>[SDD-50]The primitive 1-1-1-1-1-2-1-1-1-1-n-line shall be designed with the specification defined in the Table 47.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24.473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24.473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[SDD-51]The state of applicable mask for 1-1-1-1-1-2-1-1-1-1-n-line shall be set as the Table 48.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[COMMENT]The primitive 1-1-1-1-1-2-1-1-1-1-n-line is aliased as </w:t>
      </w:r>
      <w:r>
        <w:lastRenderedPageBreak/>
        <w:t>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1-1-1-1-1-2-1-1-1-1-o-line</w:t>
      </w:r>
    </w:p>
    <w:p w:rsidR="005D7FB0" w:rsidRDefault="005D7FB0" w:rsidP="005D7FB0">
      <w:pPr>
        <w:pStyle w:val="a6"/>
      </w:pPr>
      <w:r>
        <w:t>[SDD-52]The primitive 1-1-1-1-1-2-1-1-1-1-o-line shall be designed with the specification defined in the Table 49.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[SDD-53]The state of applicable mask for 1-1-1-1-1-2-1-1-1-1-o-line shall be set as the Table 50.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1-1-1-1-1-2-1-1-1-1-o-line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1-1-1-1-1-2-1-1-1-1-p-line</w:t>
      </w:r>
    </w:p>
    <w:p w:rsidR="005D7FB0" w:rsidRDefault="005D7FB0" w:rsidP="005D7FB0">
      <w:pPr>
        <w:pStyle w:val="a6"/>
      </w:pPr>
      <w:r>
        <w:t>[SDD-54]The primitive 1-1-1-1-1-2-1-1-1-1-p-line shall be designed with the specification defined in the Table 51.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[SDD-55]The state of applicable mask for 1-1-1-1-1-2-1-1-1-1-p-line shall be set as the Table 52.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1-1-1-1-1-2-1-1-1-1-p-line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1-1-1-1-1-2-1-1-1-1-q-line</w:t>
      </w:r>
    </w:p>
    <w:p w:rsidR="005D7FB0" w:rsidRDefault="005D7FB0" w:rsidP="005D7FB0">
      <w:pPr>
        <w:pStyle w:val="a6"/>
      </w:pPr>
      <w:r>
        <w:t>[SDD-56]The primitive 1-1-1-1-1-2-1-1-1-1-q-line shall be designed with the specification defined in the Table 53.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122.672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122.672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[SDD-57]The state of applicable mask for 1-1-1-1-1-2-1-1-1-1-q-line shall be set as the Table 54.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1-1-1-1-1-2-1-1-1-1-q-line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Primitive 1-1-1-1-1-2-1-1-1-1-r-text</w:t>
      </w:r>
    </w:p>
    <w:p w:rsidR="005D7FB0" w:rsidRDefault="005D7FB0" w:rsidP="005D7FB0">
      <w:pPr>
        <w:pStyle w:val="a6"/>
      </w:pPr>
      <w:r>
        <w:t>[SDD-58]The primitive 1-1-1-1-1-2-1-1-1-1-r-text shall be designed with the specification defined in the Table 55.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[SDD-59]The state of applicable mask for 1-1-1-1-1-2-1-1-1-1-r-text shall be set as the Table 56.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1-1-1-1-1-2-1-1-1-1-r-text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1-1-1-1-1-2-1-1-1-1-s-text</w:t>
      </w:r>
    </w:p>
    <w:p w:rsidR="005D7FB0" w:rsidRDefault="005D7FB0" w:rsidP="005D7FB0">
      <w:pPr>
        <w:pStyle w:val="a6"/>
      </w:pPr>
      <w:r>
        <w:t>[SDD-60]The primitive 1-1-1-1-1-2-1-1-1-1-s-text shall be designed with the specification defined in the Table 57.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[SDD-61]The state of applicable mask for 1-1-1-1-1-2-1-1-1-1-s-text shall be set as the Table 58.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1-1-1-1-1-2-1-1-1-1-s-text is aliased as symbology_layer/PFD/ADI/ADI_masked_parts/SkyEarthAndScales/ScaleAndAlarms/PitchScale/SCALE_DAN_F00/begin_moving/PART_4/text:</w:t>
      </w:r>
    </w:p>
    <w:p w:rsidR="005D7FB0" w:rsidRDefault="005D7FB0" w:rsidP="005D7FB0">
      <w:pPr>
        <w:pStyle w:val="4"/>
      </w:pPr>
      <w:r>
        <w:t>Primitive 1-1-1-1-1-2-1-1-1-1-t-line</w:t>
      </w:r>
    </w:p>
    <w:p w:rsidR="005D7FB0" w:rsidRDefault="005D7FB0" w:rsidP="005D7FB0">
      <w:pPr>
        <w:pStyle w:val="a6"/>
      </w:pPr>
      <w:r>
        <w:t>[SDD-62]The primitive 1-1-1-1-1-2-1-1-1-1-t-line shall be designed with the specification defined in the Table 59.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97.757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97.757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[SDD-63]The state of applicable mask for 1-1-1-1-1-2-1-1-1-1-t-line shall be set as the Table 60.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1-1-1-1-1-2-1-1-1-1-t-line is aliased as symbology_layer/PFD/ADI/ADI_masked_parts/SkyEarthAndScales/ScaleAndAlarms/PitchScale/SCALE_DAN_F00/begin_moving/PART_4/line:</w:t>
      </w:r>
    </w:p>
    <w:p w:rsidR="005D7FB0" w:rsidRDefault="005D7FB0" w:rsidP="005D7FB0">
      <w:pPr>
        <w:pStyle w:val="4"/>
      </w:pPr>
      <w:r>
        <w:t>Object 1-1-1-1-1-2-1-1-1-2-PART_1</w:t>
      </w:r>
    </w:p>
    <w:p w:rsidR="005D7FB0" w:rsidRDefault="005D7FB0" w:rsidP="005D7FB0">
      <w:pPr>
        <w:pStyle w:val="a6"/>
      </w:pPr>
      <w:r>
        <w:t>[SDD-64]The object 1-1-1-1-1-2-1-1-1-2-PART_1 shall be designed with the specification defined in the Table 61.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342.958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maxX="91.27835" maxY="113.16998" minX="-94.209" minY="-128.789"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13 is the reference image for 1-1-1-1-1-2-1-1-1-2-PART_1.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4" name="图片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1-1-1-1-1-2-1-1-1-2-PART_1 are:</w:t>
      </w:r>
    </w:p>
    <w:p w:rsidR="005D7FB0" w:rsidRDefault="005D7FB0" w:rsidP="005D7FB0">
      <w:pPr>
        <w:pStyle w:val="a6"/>
      </w:pPr>
      <w:r>
        <w:t>(1) 1-1-1-1-1-2-1-1-1-2-a-text</w:t>
      </w:r>
    </w:p>
    <w:p w:rsidR="005D7FB0" w:rsidRDefault="005D7FB0" w:rsidP="005D7FB0">
      <w:pPr>
        <w:pStyle w:val="a6"/>
      </w:pPr>
      <w:r>
        <w:t>(2) 1-1-1-1-1-2-1-1-1-2-b-text</w:t>
      </w:r>
    </w:p>
    <w:p w:rsidR="005D7FB0" w:rsidRDefault="005D7FB0" w:rsidP="005D7FB0">
      <w:pPr>
        <w:pStyle w:val="a6"/>
      </w:pPr>
      <w:r>
        <w:t>(3) 1-1-1-1-1-2-1-1-1-2-c-text</w:t>
      </w:r>
    </w:p>
    <w:p w:rsidR="005D7FB0" w:rsidRDefault="005D7FB0" w:rsidP="005D7FB0">
      <w:pPr>
        <w:pStyle w:val="a6"/>
      </w:pPr>
      <w:r>
        <w:t>(4) 1-1-1-1-1-2-1-1-1-2-d-text</w:t>
      </w:r>
    </w:p>
    <w:p w:rsidR="005D7FB0" w:rsidRDefault="005D7FB0" w:rsidP="005D7FB0">
      <w:pPr>
        <w:pStyle w:val="a6"/>
      </w:pPr>
      <w:r>
        <w:t>(5) 1-1-1-1-1-2-1-1-1-2-e-text</w:t>
      </w:r>
    </w:p>
    <w:p w:rsidR="005D7FB0" w:rsidRDefault="005D7FB0" w:rsidP="005D7FB0">
      <w:pPr>
        <w:pStyle w:val="a6"/>
      </w:pPr>
      <w:r>
        <w:t>(6) 1-1-1-1-1-2-1-1-1-2-f-text</w:t>
      </w:r>
    </w:p>
    <w:p w:rsidR="005D7FB0" w:rsidRDefault="005D7FB0" w:rsidP="005D7FB0">
      <w:pPr>
        <w:pStyle w:val="a6"/>
      </w:pPr>
      <w:r>
        <w:lastRenderedPageBreak/>
        <w:t>(7) 1-1-1-1-1-2-1-1-1-2-g-text</w:t>
      </w:r>
    </w:p>
    <w:p w:rsidR="005D7FB0" w:rsidRDefault="005D7FB0" w:rsidP="005D7FB0">
      <w:pPr>
        <w:pStyle w:val="a6"/>
      </w:pPr>
      <w:r>
        <w:t>(8) 1-1-1-1-1-2-1-1-1-2-h-text</w:t>
      </w:r>
    </w:p>
    <w:p w:rsidR="005D7FB0" w:rsidRDefault="005D7FB0" w:rsidP="005D7FB0">
      <w:pPr>
        <w:pStyle w:val="a6"/>
      </w:pPr>
      <w:r>
        <w:t>(9) 1-1-1-1-1-2-1-1-1-2-i-text</w:t>
      </w:r>
    </w:p>
    <w:p w:rsidR="005D7FB0" w:rsidRDefault="005D7FB0" w:rsidP="005D7FB0">
      <w:pPr>
        <w:pStyle w:val="a6"/>
      </w:pPr>
      <w:r>
        <w:t>(10) 1-1-1-1-1-2-1-1-1-2-j-text</w:t>
      </w:r>
    </w:p>
    <w:p w:rsidR="005D7FB0" w:rsidRDefault="005D7FB0" w:rsidP="005D7FB0">
      <w:pPr>
        <w:pStyle w:val="a6"/>
      </w:pPr>
      <w:r>
        <w:t>(11) 1-1-1-1-1-2-1-1-1-2-k-line</w:t>
      </w:r>
    </w:p>
    <w:p w:rsidR="005D7FB0" w:rsidRDefault="005D7FB0" w:rsidP="005D7FB0">
      <w:pPr>
        <w:pStyle w:val="a6"/>
      </w:pPr>
      <w:r>
        <w:t>(12) 1-1-1-1-1-2-1-1-1-2-l-line</w:t>
      </w:r>
    </w:p>
    <w:p w:rsidR="005D7FB0" w:rsidRDefault="005D7FB0" w:rsidP="005D7FB0">
      <w:pPr>
        <w:pStyle w:val="a6"/>
      </w:pPr>
      <w:r>
        <w:t>(13) 1-1-1-1-1-2-1-1-1-2-m-line</w:t>
      </w:r>
    </w:p>
    <w:p w:rsidR="005D7FB0" w:rsidRDefault="005D7FB0" w:rsidP="005D7FB0">
      <w:pPr>
        <w:pStyle w:val="a6"/>
      </w:pPr>
      <w:r>
        <w:t>(14) 1-1-1-1-1-2-1-1-1-2-n-line</w:t>
      </w:r>
    </w:p>
    <w:p w:rsidR="005D7FB0" w:rsidRDefault="005D7FB0" w:rsidP="005D7FB0">
      <w:pPr>
        <w:pStyle w:val="a6"/>
      </w:pPr>
      <w:r>
        <w:t>(15) 1-1-1-1-1-2-1-1-1-2-o-line</w:t>
      </w:r>
    </w:p>
    <w:p w:rsidR="005D7FB0" w:rsidRDefault="005D7FB0" w:rsidP="005D7FB0">
      <w:pPr>
        <w:pStyle w:val="a6"/>
      </w:pPr>
      <w:r>
        <w:t>(16) 1-1-1-1-1-2-1-1-1-2-p-line</w:t>
      </w:r>
    </w:p>
    <w:p w:rsidR="005D7FB0" w:rsidRDefault="005D7FB0" w:rsidP="005D7FB0">
      <w:pPr>
        <w:pStyle w:val="a6"/>
      </w:pPr>
      <w:r>
        <w:t>(17) 1-1-1-1-1-2-1-1-1-2-q-line</w:t>
      </w:r>
    </w:p>
    <w:p w:rsidR="005D7FB0" w:rsidRDefault="005D7FB0" w:rsidP="005D7FB0">
      <w:pPr>
        <w:pStyle w:val="a6"/>
      </w:pPr>
      <w:r>
        <w:t>(18) 1-1-1-1-1-2-1-1-1-2-r-line</w:t>
      </w:r>
    </w:p>
    <w:p w:rsidR="005D7FB0" w:rsidRDefault="005D7FB0" w:rsidP="005D7FB0">
      <w:pPr>
        <w:pStyle w:val="a6"/>
      </w:pPr>
      <w:r>
        <w:t>(19) 1-1-1-1-1-2-1-1-1-2-s-line</w:t>
      </w:r>
    </w:p>
    <w:p w:rsidR="005D7FB0" w:rsidRDefault="005D7FB0" w:rsidP="005D7FB0">
      <w:pPr>
        <w:pStyle w:val="a6"/>
      </w:pPr>
      <w:r>
        <w:t>(20) 1-1-1-1-1-2-1-1-1-2-t-line</w:t>
      </w:r>
    </w:p>
    <w:p w:rsidR="005D7FB0" w:rsidRDefault="005D7FB0" w:rsidP="005D7FB0">
      <w:pPr>
        <w:pStyle w:val="a6"/>
      </w:pPr>
      <w:r>
        <w:t>[COMMENT]The object 1-1-1-1-1-2-1-1-1-2-PART_1 is aliased as symbology_layer/PFD/ADI/ADI_masked_parts/SkyEarthAndScales/ScaleAndAlarms/PitchScale/SCALE_DAN_F00/begin_moving/PART_1:</w:t>
      </w:r>
    </w:p>
    <w:p w:rsidR="005D7FB0" w:rsidRDefault="005D7FB0" w:rsidP="005D7FB0">
      <w:pPr>
        <w:pStyle w:val="4"/>
      </w:pPr>
      <w:r>
        <w:t>Primitive 1-1-1-1-1-2-1-1-1-2-a-text</w:t>
      </w:r>
    </w:p>
    <w:p w:rsidR="005D7FB0" w:rsidRDefault="005D7FB0" w:rsidP="005D7FB0">
      <w:pPr>
        <w:pStyle w:val="a6"/>
      </w:pPr>
      <w:r>
        <w:t>[SDD-65]The primitive 1-1-1-1-1-2-1-1-1-2-a-text shall be designed with the specification defined in the Table 62.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[SDD-66]The state of applicable mask for 1-1-1-1-1-2-1-1-1-2-a-text shall be set as the Table 63.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1-1-1-1-1-2-1-1-1-2-a-text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1-1-1-1-1-2-1-1-1-2-b-text</w:t>
      </w:r>
    </w:p>
    <w:p w:rsidR="005D7FB0" w:rsidRDefault="005D7FB0" w:rsidP="005D7FB0">
      <w:pPr>
        <w:pStyle w:val="a6"/>
      </w:pPr>
      <w:r>
        <w:t>[SDD-67]The primitive 1-1-1-1-1-2-1-1-1-2-b-text shall be designed with the specification defined in the Table 64.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[SDD-68]The state of applicable mask for 1-1-1-1-1-2-1-1-1-2-b-text shall be set as the Table 65.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1-1-1-1-1-2-1-1-1-2-b-text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1-1-1-1-1-2-1-1-1-2-c-text</w:t>
      </w:r>
    </w:p>
    <w:p w:rsidR="005D7FB0" w:rsidRDefault="005D7FB0" w:rsidP="005D7FB0">
      <w:pPr>
        <w:pStyle w:val="a6"/>
      </w:pPr>
      <w:r>
        <w:t>[SDD-69]The primitive 1-1-1-1-1-2-1-1-1-2-c-text shall be designed with the specification defined in the Table 66.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[SDD-70]The state of applicable mask for 1-1-1-1-1-2-1-1-1-2-c-text shall be set as the Table 67.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1-1-1-1-1-2-1-1-1-2-c-text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1-1-1-1-1-2-1-1-1-2-d-text</w:t>
      </w:r>
    </w:p>
    <w:p w:rsidR="005D7FB0" w:rsidRDefault="005D7FB0" w:rsidP="005D7FB0">
      <w:pPr>
        <w:pStyle w:val="a6"/>
      </w:pPr>
      <w:r>
        <w:t>[SDD-71]The primitive 1-1-1-1-1-2-1-1-1-2-d-text shall be designed with the specification defined in the Table 68.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90.733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[57,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[SDD-72]The state of applicable mask for 1-1-1-1-1-2-1-1-1-2-d-text shall be set as the Table 69.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1-1-1-1-1-2-1-1-1-2-d-text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1-1-1-1-1-2-1-1-1-2-e-text</w:t>
      </w:r>
    </w:p>
    <w:p w:rsidR="005D7FB0" w:rsidRDefault="005D7FB0" w:rsidP="005D7FB0">
      <w:pPr>
        <w:pStyle w:val="a6"/>
      </w:pPr>
      <w:r>
        <w:lastRenderedPageBreak/>
        <w:t>[SDD-73]The primitive 1-1-1-1-1-2-1-1-1-2-e-text shall be designed with the specification defined in the Table 70.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41.688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[SDD-74]The state of applicable mask for 1-1-1-1-1-2-1-1-1-2-e-text shall be set as the Table 71.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1-1-1-1-1-2-1-1-1-2-e-text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1-1-1-1-1-2-1-1-1-2-f-text</w:t>
      </w:r>
    </w:p>
    <w:p w:rsidR="005D7FB0" w:rsidRDefault="005D7FB0" w:rsidP="005D7FB0">
      <w:pPr>
        <w:pStyle w:val="a6"/>
      </w:pPr>
      <w:r>
        <w:t>[SDD-75]The primitive 1-1-1-1-1-2-1-1-1-2-f-text shall be designed with the specification defined in the Table 72.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[SDD-76]The state of applicable mask for 1-1-1-1-1-2-1-1-1-2-f-text shall be set as the Table 73.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1-1-1-1-1-2-1-1-1-2-f-text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1-1-1-1-1-2-1-1-1-2-g-text</w:t>
      </w:r>
    </w:p>
    <w:p w:rsidR="005D7FB0" w:rsidRDefault="005D7FB0" w:rsidP="005D7FB0">
      <w:pPr>
        <w:pStyle w:val="a6"/>
      </w:pPr>
      <w:r>
        <w:t>[SDD-77]The primitive 1-1-1-1-1-2-1-1-1-2-g-text shall be designed with the specification defined in the Table 74.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-7.357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[55,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[SDD-78]The state of applicable mask for 1-1-1-1-1-2-1-1-1-2-g-text shall be set as the Table 75.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1-1-1-1-1-2-1-1-1-2-g-text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1-1-1-1-1-2-1-1-1-2-h-text</w:t>
      </w:r>
    </w:p>
    <w:p w:rsidR="005D7FB0" w:rsidRDefault="005D7FB0" w:rsidP="005D7FB0">
      <w:pPr>
        <w:pStyle w:val="a6"/>
      </w:pPr>
      <w:r>
        <w:t>[SDD-79]The primitive 1-1-1-1-1-2-1-1-1-2-h-text shall be designed with the specification defined in the Table 76.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[SDD-80]The state of applicable mask for 1-1-1-1-1-2-1-1-1-2-h-text shall be set as the Table 77.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1-1-1-1-1-2-1-1-1-2-h-text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1-1-1-1-1-2-1-1-1-2-i-text</w:t>
      </w:r>
    </w:p>
    <w:p w:rsidR="005D7FB0" w:rsidRDefault="005D7FB0" w:rsidP="005D7FB0">
      <w:pPr>
        <w:pStyle w:val="a6"/>
      </w:pPr>
      <w:r>
        <w:t>[SDD-81]The primitive 1-1-1-1-1-2-1-1-1-2-i-text shall be designed with the specification defined in the Table 78.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-56.402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[SDD-82]The state of applicable mask for 1-1-1-1-1-2-1-1-1-2-i-text shall be set as the Table 79.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1-1-1-1-1-2-1-1-1-2-i-text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t>Primitive 1-1-1-1-1-2-1-1-1-2-j-text</w:t>
      </w:r>
    </w:p>
    <w:p w:rsidR="005D7FB0" w:rsidRDefault="005D7FB0" w:rsidP="005D7FB0">
      <w:pPr>
        <w:pStyle w:val="a6"/>
      </w:pPr>
      <w:r>
        <w:t>[SDD-83]The primitive 1-1-1-1-1-2-1-1-1-2-j-text shall be designed with the specification defined in the Table 80.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-105.447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[53,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[SDD-84]The state of applicable mask for 1-1-1-1-1-2-1-1-1-2-j-text shall be set as the Table 81.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1-1-1-1-1-2-1-1-1-2-j-text is aliased as symbology_layer/PFD/ADI/ADI_masked_parts/SkyEarthAndScales/ScaleAndAlarms/PitchScale/SCALE_DAN_F00/begin_moving/PART_1/text:</w:t>
      </w:r>
    </w:p>
    <w:p w:rsidR="005D7FB0" w:rsidRDefault="005D7FB0" w:rsidP="005D7FB0">
      <w:pPr>
        <w:pStyle w:val="4"/>
      </w:pPr>
      <w:r>
        <w:lastRenderedPageBreak/>
        <w:t>Primitive 1-1-1-1-1-2-1-1-1-2-k-line</w:t>
      </w:r>
    </w:p>
    <w:p w:rsidR="005D7FB0" w:rsidRDefault="005D7FB0" w:rsidP="005D7FB0">
      <w:pPr>
        <w:pStyle w:val="a6"/>
      </w:pPr>
      <w:r>
        <w:t>[SDD-85]The primitive 1-1-1-1-1-2-1-1-1-2-k-line shall be designed with the specification defined in the Table 82.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-97.31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-97.31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[SDD-86]The state of applicable mask for 1-1-1-1-1-2-1-1-1-2-k-line shall be set as the Table 83.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1-1-1-1-1-2-1-1-1-2-k-line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1-1-1-1-1-2-1-1-1-2-l-line</w:t>
      </w:r>
    </w:p>
    <w:p w:rsidR="005D7FB0" w:rsidRDefault="005D7FB0" w:rsidP="005D7FB0">
      <w:pPr>
        <w:pStyle w:val="a6"/>
      </w:pPr>
      <w:r>
        <w:t>[SDD-87]The primitive 1-1-1-1-1-2-1-1-1-2-l-line shall be designed with the specification defined in the Table 84.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-122.789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-122.789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[SDD-88]The state of applicable mask for 1-1-1-1-1-2-1-1-1-2-l-line shall be set as the Table 85.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1-1-1-1-1-2-1-1-1-2-l-line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1-1-1-1-1-2-1-1-1-2-m-line</w:t>
      </w:r>
    </w:p>
    <w:p w:rsidR="005D7FB0" w:rsidRDefault="005D7FB0" w:rsidP="005D7FB0">
      <w:pPr>
        <w:pStyle w:val="a6"/>
      </w:pPr>
      <w:r>
        <w:t>[SDD-89]The primitive 1-1-1-1-1-2-1-1-1-2-m-line shall be designed with the specification defined in the Table 86.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-48.437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-48.437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[SDD-90]The state of applicable mask for 1-1-1-1-1-2-1-1-1-2-m-line shall be set as the Table 87.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1-1-1-1-1-2-1-1-1-2-m-line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1-1-1-1-1-2-1-1-1-2-n-line</w:t>
      </w:r>
    </w:p>
    <w:p w:rsidR="005D7FB0" w:rsidRDefault="005D7FB0" w:rsidP="005D7FB0">
      <w:pPr>
        <w:pStyle w:val="a6"/>
      </w:pPr>
      <w:r>
        <w:t>[SDD-91]The primitive 1-1-1-1-1-2-1-1-1-2-n-line shall be designed with the specification defined in the Table 88.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[SDD-92]The state of applicable mask for 1-1-1-1-1-2-1-1-1-2-n-line shall be set as the Table 89.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1-1-1-1-1-2-1-1-1-2-n-line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1-1-1-1-1-2-1-1-1-2-o-line</w:t>
      </w:r>
    </w:p>
    <w:p w:rsidR="005D7FB0" w:rsidRDefault="005D7FB0" w:rsidP="005D7FB0">
      <w:pPr>
        <w:pStyle w:val="a6"/>
      </w:pPr>
      <w:r>
        <w:t>[SDD-93]The primitive 1-1-1-1-1-2-1-1-1-2-o-line shall be designed with the specification defined in the Table 90.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[SDD-94]The state of applicable mask for 1-1-1-1-1-2-1-1-1-2-o-line shall be set as the Table 91.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1-1-1-1-1-2-1-1-1-2-o-line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1-1-1-1-1-2-1-1-1-2-p-line</w:t>
      </w:r>
    </w:p>
    <w:p w:rsidR="005D7FB0" w:rsidRDefault="005D7FB0" w:rsidP="005D7FB0">
      <w:pPr>
        <w:pStyle w:val="a6"/>
      </w:pPr>
      <w:r>
        <w:t xml:space="preserve">[SDD-95]The primitive 1-1-1-1-1-2-1-1-1-2-p-line shall be designed with the </w:t>
      </w:r>
      <w:r>
        <w:lastRenderedPageBreak/>
        <w:t>specification defined in the Table 92.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[SDD-96]The state of applicable mask for 1-1-1-1-1-2-1-1-1-2-p-line shall be set as the Table 93.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1-1-1-1-1-2-1-1-1-2-p-line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1-1-1-1-1-2-1-1-1-2-q-line</w:t>
      </w:r>
    </w:p>
    <w:p w:rsidR="005D7FB0" w:rsidRDefault="005D7FB0" w:rsidP="005D7FB0">
      <w:pPr>
        <w:pStyle w:val="a6"/>
      </w:pPr>
      <w:r>
        <w:t>[SDD-97]The primitive 1-1-1-1-1-2-1-1-1-2-q-line shall be designed with the specification defined in the Table 94.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-72.391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-72.391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[SDD-98]The state of applicable mask for 1-1-1-1-1-2-1-1-1-2-q-line shall be set as the Table 95.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1-1-1-1-1-2-1-1-1-2-q-line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1-1-1-1-1-2-1-1-1-2-r-line</w:t>
      </w:r>
    </w:p>
    <w:p w:rsidR="005D7FB0" w:rsidRDefault="005D7FB0" w:rsidP="005D7FB0">
      <w:pPr>
        <w:pStyle w:val="a6"/>
      </w:pPr>
      <w:r>
        <w:t>[SDD-99]The primitive 1-1-1-1-1-2-1-1-1-2-r-line shall be designed with the specification defined in the Table 96.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-24.743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-24.743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[SDD-100]The state of applicable mask for 1-1-1-1-1-2-1-1-1-2-r-line shall be set as the Table 97.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1-1-1-1-1-2-1-1-1-2-r-line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1-1-1-1-1-2-1-1-1-2-s-line</w:t>
      </w:r>
    </w:p>
    <w:p w:rsidR="005D7FB0" w:rsidRDefault="005D7FB0" w:rsidP="005D7FB0">
      <w:pPr>
        <w:pStyle w:val="a6"/>
      </w:pPr>
      <w:r>
        <w:t>[SDD-101]The primitive 1-1-1-1-1-2-1-1-1-2-s-line shall be designed with the specification defined in the Table 98.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[SDD-102]The state of applicable mask for 1-1-1-1-1-2-1-1-1-2-s-line shall be set as the Table 99.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1-1-1-1-1-2-1-1-1-2-s-line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Primitive 1-1-1-1-1-2-1-1-1-2-t-line</w:t>
      </w:r>
    </w:p>
    <w:p w:rsidR="005D7FB0" w:rsidRDefault="005D7FB0" w:rsidP="005D7FB0">
      <w:pPr>
        <w:pStyle w:val="a6"/>
      </w:pPr>
      <w:r>
        <w:t>[SDD-103]The primitive 1-1-1-1-1-2-1-1-1-2-t-line shall be designed with the specification defined in the Table 100.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74.416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74.416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[SDD-104]The state of applicable mask for 1-1-1-1-1-2-1-1-1-2-t-line shall be set as the Table 101.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1-1-1-1-1-2-1-1-1-2-t-line is aliased as symbology_layer/PFD/ADI/ADI_masked_parts/SkyEarthAndScales/ScaleAndAlarms/PitchScale/SCALE_DAN_F00/begin_moving/PART_1/line:</w:t>
      </w:r>
    </w:p>
    <w:p w:rsidR="005D7FB0" w:rsidRDefault="005D7FB0" w:rsidP="005D7FB0">
      <w:pPr>
        <w:pStyle w:val="4"/>
      </w:pPr>
      <w:r>
        <w:t>Object 1-1-1-1-1-2-1-1-1-3-PART_3</w:t>
      </w:r>
    </w:p>
    <w:p w:rsidR="005D7FB0" w:rsidRDefault="005D7FB0" w:rsidP="005D7FB0">
      <w:pPr>
        <w:pStyle w:val="a6"/>
      </w:pPr>
      <w:r>
        <w:t>[SDD-105]The object 1-1-1-1-1-2-1-1-1-3-PART_3 shall be designed with the specification defined in the Table 102.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-122.971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maxX="91.27835" maxY="104.090004" minX="-94.209" minY="-86.924"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14 is the reference image for 1-1-1-1-1-2-1-1-1-3-PART_3.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5" name="图片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1-1-1-1-1-2-1-1-1-3-PART_3 are:</w:t>
      </w:r>
    </w:p>
    <w:p w:rsidR="005D7FB0" w:rsidRDefault="005D7FB0" w:rsidP="005D7FB0">
      <w:pPr>
        <w:pStyle w:val="a6"/>
      </w:pPr>
      <w:r>
        <w:t>(1) 1-1-1-1-1-2-1-1-1-3-a-line</w:t>
      </w:r>
    </w:p>
    <w:p w:rsidR="005D7FB0" w:rsidRDefault="005D7FB0" w:rsidP="005D7FB0">
      <w:pPr>
        <w:pStyle w:val="a6"/>
      </w:pPr>
      <w:r>
        <w:t>(2) 1-1-1-1-1-2-1-1-1-3-b-line</w:t>
      </w:r>
    </w:p>
    <w:p w:rsidR="005D7FB0" w:rsidRDefault="005D7FB0" w:rsidP="005D7FB0">
      <w:pPr>
        <w:pStyle w:val="a6"/>
      </w:pPr>
      <w:r>
        <w:t>(3) 1-1-1-1-1-2-1-1-1-3-c-line</w:t>
      </w:r>
    </w:p>
    <w:p w:rsidR="005D7FB0" w:rsidRDefault="005D7FB0" w:rsidP="005D7FB0">
      <w:pPr>
        <w:pStyle w:val="a6"/>
      </w:pPr>
      <w:r>
        <w:t>(4) 1-1-1-1-1-2-1-1-1-3-d-line</w:t>
      </w:r>
    </w:p>
    <w:p w:rsidR="005D7FB0" w:rsidRDefault="005D7FB0" w:rsidP="005D7FB0">
      <w:pPr>
        <w:pStyle w:val="a6"/>
      </w:pPr>
      <w:r>
        <w:t>(5) 1-1-1-1-1-2-1-1-1-3-e-line</w:t>
      </w:r>
    </w:p>
    <w:p w:rsidR="005D7FB0" w:rsidRDefault="005D7FB0" w:rsidP="005D7FB0">
      <w:pPr>
        <w:pStyle w:val="a6"/>
      </w:pPr>
      <w:r>
        <w:t>(6) 1-1-1-1-1-2-1-1-1-3-f-line</w:t>
      </w:r>
    </w:p>
    <w:p w:rsidR="005D7FB0" w:rsidRDefault="005D7FB0" w:rsidP="005D7FB0">
      <w:pPr>
        <w:pStyle w:val="a6"/>
      </w:pPr>
      <w:r>
        <w:lastRenderedPageBreak/>
        <w:t>(7) 1-1-1-1-1-2-1-1-1-3-g-text</w:t>
      </w:r>
    </w:p>
    <w:p w:rsidR="005D7FB0" w:rsidRDefault="005D7FB0" w:rsidP="005D7FB0">
      <w:pPr>
        <w:pStyle w:val="a6"/>
      </w:pPr>
      <w:r>
        <w:t>(8) 1-1-1-1-1-2-1-1-1-3-h-text</w:t>
      </w:r>
    </w:p>
    <w:p w:rsidR="005D7FB0" w:rsidRDefault="005D7FB0" w:rsidP="005D7FB0">
      <w:pPr>
        <w:pStyle w:val="a6"/>
      </w:pPr>
      <w:r>
        <w:t>(9) 1-1-1-1-1-2-1-1-1-3-i-text</w:t>
      </w:r>
    </w:p>
    <w:p w:rsidR="005D7FB0" w:rsidRDefault="005D7FB0" w:rsidP="005D7FB0">
      <w:pPr>
        <w:pStyle w:val="a6"/>
      </w:pPr>
      <w:r>
        <w:t>(10) 1-1-1-1-1-2-1-1-1-3-j-text</w:t>
      </w:r>
    </w:p>
    <w:p w:rsidR="005D7FB0" w:rsidRDefault="005D7FB0" w:rsidP="005D7FB0">
      <w:pPr>
        <w:pStyle w:val="a6"/>
      </w:pPr>
      <w:r>
        <w:t>(11) 1-1-1-1-1-2-1-1-1-3-k-text</w:t>
      </w:r>
    </w:p>
    <w:p w:rsidR="005D7FB0" w:rsidRDefault="005D7FB0" w:rsidP="005D7FB0">
      <w:pPr>
        <w:pStyle w:val="a6"/>
      </w:pPr>
      <w:r>
        <w:t>(12) 1-1-1-1-1-2-1-1-1-3-l-text</w:t>
      </w:r>
    </w:p>
    <w:p w:rsidR="005D7FB0" w:rsidRDefault="005D7FB0" w:rsidP="005D7FB0">
      <w:pPr>
        <w:pStyle w:val="a6"/>
      </w:pPr>
      <w:r>
        <w:t>(13) 1-1-1-1-1-2-1-1-1-3-m-text</w:t>
      </w:r>
    </w:p>
    <w:p w:rsidR="005D7FB0" w:rsidRDefault="005D7FB0" w:rsidP="005D7FB0">
      <w:pPr>
        <w:pStyle w:val="a6"/>
      </w:pPr>
      <w:r>
        <w:t>(14) 1-1-1-1-1-2-1-1-1-3-n-text</w:t>
      </w:r>
    </w:p>
    <w:p w:rsidR="005D7FB0" w:rsidRDefault="005D7FB0" w:rsidP="005D7FB0">
      <w:pPr>
        <w:pStyle w:val="a6"/>
      </w:pPr>
      <w:r>
        <w:t>(15) 1-1-1-1-1-2-1-1-1-3-o-line</w:t>
      </w:r>
    </w:p>
    <w:p w:rsidR="005D7FB0" w:rsidRDefault="005D7FB0" w:rsidP="005D7FB0">
      <w:pPr>
        <w:pStyle w:val="a6"/>
      </w:pPr>
      <w:r>
        <w:t>(16) 1-1-1-1-1-2-1-1-1-3-p-line</w:t>
      </w:r>
    </w:p>
    <w:p w:rsidR="005D7FB0" w:rsidRDefault="005D7FB0" w:rsidP="005D7FB0">
      <w:pPr>
        <w:pStyle w:val="a6"/>
      </w:pPr>
      <w:r>
        <w:t>[COMMENT]The object 1-1-1-1-1-2-1-1-1-3-PART_3 is aliased as symbology_layer/PFD/ADI/ADI_masked_parts/SkyEarthAndScales/ScaleAndAlarms/PitchScale/SCALE_DAN_F00/begin_moving/PART_3:</w:t>
      </w:r>
    </w:p>
    <w:p w:rsidR="005D7FB0" w:rsidRDefault="005D7FB0" w:rsidP="005D7FB0">
      <w:pPr>
        <w:pStyle w:val="4"/>
      </w:pPr>
      <w:r>
        <w:t>Primitive 1-1-1-1-1-2-1-1-1-3-a-line</w:t>
      </w:r>
    </w:p>
    <w:p w:rsidR="005D7FB0" w:rsidRDefault="005D7FB0" w:rsidP="005D7FB0">
      <w:pPr>
        <w:pStyle w:val="a6"/>
      </w:pPr>
      <w:r>
        <w:t>[SDD-106]The primitive 1-1-1-1-1-2-1-1-1-3-a-line shall be designed with the specification defined in the Table 103.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[SDD-107]The state of applicable mask for 1-1-1-1-1-2-1-1-1-3-a-line shall be set as the Table 104.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1-1-1-1-1-2-1-1-1-3-a-line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1-1-1-1-1-2-1-1-1-3-b-line</w:t>
      </w:r>
    </w:p>
    <w:p w:rsidR="005D7FB0" w:rsidRDefault="005D7FB0" w:rsidP="005D7FB0">
      <w:pPr>
        <w:pStyle w:val="a6"/>
      </w:pPr>
      <w:r>
        <w:t>[SDD-108]The primitive 1-1-1-1-1-2-1-1-1-3-b-line shall be designed with the specification defined in the Table 105.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[SDD-109]The state of applicable mask for 1-1-1-1-1-2-1-1-1-3-b-line shall be set as the Table 106.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[COMMENT]The primitive 1-1-1-1-1-2-1-1-1-3-b-line is aliased as </w:t>
      </w:r>
      <w:r>
        <w:lastRenderedPageBreak/>
        <w:t>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1-1-1-1-1-2-1-1-1-3-c-line</w:t>
      </w:r>
    </w:p>
    <w:p w:rsidR="005D7FB0" w:rsidRDefault="005D7FB0" w:rsidP="005D7FB0">
      <w:pPr>
        <w:pStyle w:val="a6"/>
      </w:pPr>
      <w:r>
        <w:t>[SDD-110]The primitive 1-1-1-1-1-2-1-1-1-3-c-line shall be designed with the specification defined in the Table 107.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[SDD-111]The state of applicable mask for 1-1-1-1-1-2-1-1-1-3-c-line shall be set as the Table 108.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1-1-1-1-1-2-1-1-1-3-c-line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1-1-1-1-1-2-1-1-1-3-d-line</w:t>
      </w:r>
    </w:p>
    <w:p w:rsidR="005D7FB0" w:rsidRDefault="005D7FB0" w:rsidP="005D7FB0">
      <w:pPr>
        <w:pStyle w:val="a6"/>
      </w:pPr>
      <w:r>
        <w:t>[SDD-112]The primitive 1-1-1-1-1-2-1-1-1-3-d-line shall be designed with the specification defined in the Table 109.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[SDD-113]The state of applicable mask for 1-1-1-1-1-2-1-1-1-3-d-line shall be set as the Table 110.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1-1-1-1-1-2-1-1-1-3-d-line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1-1-1-1-1-2-1-1-1-3-e-line</w:t>
      </w:r>
    </w:p>
    <w:p w:rsidR="005D7FB0" w:rsidRDefault="005D7FB0" w:rsidP="005D7FB0">
      <w:pPr>
        <w:pStyle w:val="a6"/>
      </w:pPr>
      <w:r>
        <w:t>[SDD-114]The primitive 1-1-1-1-1-2-1-1-1-3-e-line shall be designed with the specification defined in the Table 111.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[SDD-115]The state of applicable mask for 1-1-1-1-1-2-1-1-1-3-e-line shall be set as the Table 112.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1-1-1-1-1-2-1-1-1-3-e-line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1-1-1-1-1-2-1-1-1-3-f-line</w:t>
      </w:r>
    </w:p>
    <w:p w:rsidR="005D7FB0" w:rsidRDefault="005D7FB0" w:rsidP="005D7FB0">
      <w:pPr>
        <w:pStyle w:val="a6"/>
      </w:pPr>
      <w:r>
        <w:t>[SDD-116]The primitive 1-1-1-1-1-2-1-1-1-3-f-line shall be designed with the specification defined in the Table 113.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[SDD-117]The state of applicable mask for 1-1-1-1-1-2-1-1-1-3-f-line shall be set as the Table 114.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1-1-1-1-1-2-1-1-1-3-f-line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1-1-1-1-1-2-1-1-1-3-g-text</w:t>
      </w:r>
    </w:p>
    <w:p w:rsidR="005D7FB0" w:rsidRDefault="005D7FB0" w:rsidP="005D7FB0">
      <w:pPr>
        <w:pStyle w:val="a6"/>
      </w:pPr>
      <w:r>
        <w:t>[SDD-118]The primitive 1-1-1-1-1-2-1-1-1-3-g-text shall be designed with the specification defined in the Table 115.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[SDD-119]The state of applicable mask for 1-1-1-1-1-2-1-1-1-3-g-text shall be set as the Table 116.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[COMMENT]The primitive 1-1-1-1-1-2-1-1-1-3-g-text is aliased as </w:t>
      </w:r>
      <w:r>
        <w:lastRenderedPageBreak/>
        <w:t>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1-1-1-1-1-2-1-1-1-3-h-text</w:t>
      </w:r>
    </w:p>
    <w:p w:rsidR="005D7FB0" w:rsidRDefault="005D7FB0" w:rsidP="005D7FB0">
      <w:pPr>
        <w:pStyle w:val="a6"/>
      </w:pPr>
      <w:r>
        <w:t>[SDD-120]The primitive 1-1-1-1-1-2-1-1-1-3-h-text shall be designed with the specification defined in the Table 117.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[SDD-121]The state of applicable mask for 1-1-1-1-1-2-1-1-1-3-h-text shall be set as the Table 118.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1-1-1-1-1-2-1-1-1-3-h-text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1-1-1-1-1-2-1-1-1-3-i-text</w:t>
      </w:r>
    </w:p>
    <w:p w:rsidR="005D7FB0" w:rsidRDefault="005D7FB0" w:rsidP="005D7FB0">
      <w:pPr>
        <w:pStyle w:val="a6"/>
      </w:pPr>
      <w:r>
        <w:t>[SDD-122]The primitive 1-1-1-1-1-2-1-1-1-3-i-text shall be designed with the specification defined in the Table 119.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[SDD-123]The state of applicable mask for 1-1-1-1-1-2-1-1-1-3-i-text shall be set as the Table 120.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1-1-1-1-1-2-1-1-1-3-i-text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1-1-1-1-1-2-1-1-1-3-j-text</w:t>
      </w:r>
    </w:p>
    <w:p w:rsidR="005D7FB0" w:rsidRDefault="005D7FB0" w:rsidP="005D7FB0">
      <w:pPr>
        <w:pStyle w:val="a6"/>
      </w:pPr>
      <w:r>
        <w:t>[SDD-124]The primitive 1-1-1-1-1-2-1-1-1-3-j-text shall be designed with the specification defined in the Table 121.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[SDD-125]The state of applicable mask for 1-1-1-1-1-2-1-1-1-3-j-text shall be set as the Table 122.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1-1-1-1-1-2-1-1-1-3-j-text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1-1-1-1-1-2-1-1-1-3-k-text</w:t>
      </w:r>
    </w:p>
    <w:p w:rsidR="005D7FB0" w:rsidRDefault="005D7FB0" w:rsidP="005D7FB0">
      <w:pPr>
        <w:pStyle w:val="a6"/>
      </w:pPr>
      <w:r>
        <w:t>[SDD-126]The primitive 1-1-1-1-1-2-1-1-1-3-k-text shall be designed with the specification defined in the Table 123.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[SDD-127]The state of applicable mask for 1-1-1-1-1-2-1-1-1-3-k-text shall be set as the Table 124.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1-1-1-1-1-2-1-1-1-3-k-text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1-1-1-1-1-2-1-1-1-3-l-text</w:t>
      </w:r>
    </w:p>
    <w:p w:rsidR="005D7FB0" w:rsidRDefault="005D7FB0" w:rsidP="005D7FB0">
      <w:pPr>
        <w:pStyle w:val="a6"/>
      </w:pPr>
      <w:r>
        <w:t>[SDD-128]The primitive 1-1-1-1-1-2-1-1-1-3-l-text shall be designed with the specification defined in the Table 125.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[SDD-129]The state of applicable mask for 1-1-1-1-1-2-1-1-1-3-l-text shall be set as the Table 126.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1-1-1-1-1-2-1-1-1-3-l-text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1-1-1-1-1-2-1-1-1-3-m-text</w:t>
      </w:r>
    </w:p>
    <w:p w:rsidR="005D7FB0" w:rsidRDefault="005D7FB0" w:rsidP="005D7FB0">
      <w:pPr>
        <w:pStyle w:val="a6"/>
      </w:pPr>
      <w:r>
        <w:t>[SDD-130]The primitive 1-1-1-1-1-2-1-1-1-3-m-text shall be designed with the specification defined in the Table 127.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[SDD-131]The state of applicable mask for 1-1-1-1-1-2-1-1-1-3-m-text shall be set as the Table 128.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1-1-1-1-1-2-1-1-1-3-m-text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1-1-1-1-1-2-1-1-1-3-n-text</w:t>
      </w:r>
    </w:p>
    <w:p w:rsidR="005D7FB0" w:rsidRDefault="005D7FB0" w:rsidP="005D7FB0">
      <w:pPr>
        <w:pStyle w:val="a6"/>
      </w:pPr>
      <w:r>
        <w:t>[SDD-132]The primitive 1-1-1-1-1-2-1-1-1-3-n-text shall be designed with the specification defined in the Table 129.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[SDD-133]The state of applicable mask for 1-1-1-1-1-2-1-1-1-3-n-text shall be set as the Table 130.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1-1-1-1-1-2-1-1-1-3-n-text is aliased as symbology_layer/PFD/ADI/ADI_masked_parts/SkyEarthAndScales/ScaleAndAlarms/PitchScale/SCALE_DAN_F00/begin_moving/PART_3/text:</w:t>
      </w:r>
    </w:p>
    <w:p w:rsidR="005D7FB0" w:rsidRDefault="005D7FB0" w:rsidP="005D7FB0">
      <w:pPr>
        <w:pStyle w:val="4"/>
      </w:pPr>
      <w:r>
        <w:t>Primitive 1-1-1-1-1-2-1-1-1-3-o-line</w:t>
      </w:r>
    </w:p>
    <w:p w:rsidR="005D7FB0" w:rsidRDefault="005D7FB0" w:rsidP="005D7FB0">
      <w:pPr>
        <w:pStyle w:val="a6"/>
      </w:pPr>
      <w:r>
        <w:lastRenderedPageBreak/>
        <w:t>[SDD-134]The primitive 1-1-1-1-1-2-1-1-1-3-o-line shall be designed with the specification defined in the Table 131.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-48.986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-48.986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[SDD-135]The state of applicable mask for 1-1-1-1-1-2-1-1-1-3-o-line shall be set as the Table 132.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1-1-1-1-1-2-1-1-1-3-o-line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Primitive 1-1-1-1-1-2-1-1-1-3-p-line</w:t>
      </w:r>
    </w:p>
    <w:p w:rsidR="005D7FB0" w:rsidRDefault="005D7FB0" w:rsidP="005D7FB0">
      <w:pPr>
        <w:pStyle w:val="a6"/>
      </w:pPr>
      <w:r>
        <w:t>[SDD-136]The primitive 1-1-1-1-1-2-1-1-1-3-p-line shall be designed with the specification defined in the Table 133.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-73.734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-73.734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[SDD-137]The state of applicable mask for 1-1-1-1-1-2-1-1-1-3-p-line shall be set as the Table 134.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1-1-1-1-1-2-1-1-1-3-p-line is aliased as symbology_layer/PFD/ADI/ADI_masked_parts/SkyEarthAndScales/ScaleAndAlarms/PitchScale/SCALE_DAN_F00/begin_moving/PART_3/line:</w:t>
      </w:r>
    </w:p>
    <w:p w:rsidR="005D7FB0" w:rsidRDefault="005D7FB0" w:rsidP="005D7FB0">
      <w:pPr>
        <w:pStyle w:val="4"/>
      </w:pPr>
      <w:r>
        <w:t>Object 1-1-1-1-1-2-1-1-1-4-PART_2</w:t>
      </w:r>
    </w:p>
    <w:p w:rsidR="005D7FB0" w:rsidRDefault="005D7FB0" w:rsidP="005D7FB0">
      <w:pPr>
        <w:pStyle w:val="a6"/>
      </w:pPr>
      <w:r>
        <w:t>[SDD-138]The object 1-1-1-1-1-2-1-1-1-4-PART_2 shall be designed with the specification defined in the Table 135.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122.255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maxX="91.27835" maxY="88.64798" minX="-94.209" minY="-104.09"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15 is the reference image for 1-1-1-1-1-2-1-1-1-4-PART_2.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16" name="图片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1-1-1-1-1-2-1-1-1-4-PART_2 are:</w:t>
      </w:r>
    </w:p>
    <w:p w:rsidR="005D7FB0" w:rsidRDefault="005D7FB0" w:rsidP="005D7FB0">
      <w:pPr>
        <w:pStyle w:val="a6"/>
      </w:pPr>
      <w:r>
        <w:lastRenderedPageBreak/>
        <w:t>(1) 1-1-1-1-1-2-1-1-1-4-a-line</w:t>
      </w:r>
    </w:p>
    <w:p w:rsidR="005D7FB0" w:rsidRDefault="005D7FB0" w:rsidP="005D7FB0">
      <w:pPr>
        <w:pStyle w:val="a6"/>
      </w:pPr>
      <w:r>
        <w:t>(2) 1-1-1-1-1-2-1-1-1-4-b-line</w:t>
      </w:r>
    </w:p>
    <w:p w:rsidR="005D7FB0" w:rsidRDefault="005D7FB0" w:rsidP="005D7FB0">
      <w:pPr>
        <w:pStyle w:val="a6"/>
      </w:pPr>
      <w:r>
        <w:t>(3) 1-1-1-1-1-2-1-1-1-4-c-line</w:t>
      </w:r>
    </w:p>
    <w:p w:rsidR="005D7FB0" w:rsidRDefault="005D7FB0" w:rsidP="005D7FB0">
      <w:pPr>
        <w:pStyle w:val="a6"/>
      </w:pPr>
      <w:r>
        <w:t>(4) 1-1-1-1-1-2-1-1-1-4-d-line</w:t>
      </w:r>
    </w:p>
    <w:p w:rsidR="005D7FB0" w:rsidRDefault="005D7FB0" w:rsidP="005D7FB0">
      <w:pPr>
        <w:pStyle w:val="a6"/>
      </w:pPr>
      <w:r>
        <w:t>(5) 1-1-1-1-1-2-1-1-1-4-e-line</w:t>
      </w:r>
    </w:p>
    <w:p w:rsidR="005D7FB0" w:rsidRDefault="005D7FB0" w:rsidP="005D7FB0">
      <w:pPr>
        <w:pStyle w:val="a6"/>
      </w:pPr>
      <w:r>
        <w:t>(6) 1-1-1-1-1-2-1-1-1-4-f-line</w:t>
      </w:r>
    </w:p>
    <w:p w:rsidR="005D7FB0" w:rsidRDefault="005D7FB0" w:rsidP="005D7FB0">
      <w:pPr>
        <w:pStyle w:val="a6"/>
      </w:pPr>
      <w:r>
        <w:t>(7) 1-1-1-1-1-2-1-1-1-4-g-text</w:t>
      </w:r>
    </w:p>
    <w:p w:rsidR="005D7FB0" w:rsidRDefault="005D7FB0" w:rsidP="005D7FB0">
      <w:pPr>
        <w:pStyle w:val="a6"/>
      </w:pPr>
      <w:r>
        <w:t>(8) 1-1-1-1-1-2-1-1-1-4-h-text</w:t>
      </w:r>
    </w:p>
    <w:p w:rsidR="005D7FB0" w:rsidRDefault="005D7FB0" w:rsidP="005D7FB0">
      <w:pPr>
        <w:pStyle w:val="a6"/>
      </w:pPr>
      <w:r>
        <w:t>(9) 1-1-1-1-1-2-1-1-1-4-i-text</w:t>
      </w:r>
    </w:p>
    <w:p w:rsidR="005D7FB0" w:rsidRDefault="005D7FB0" w:rsidP="005D7FB0">
      <w:pPr>
        <w:pStyle w:val="a6"/>
      </w:pPr>
      <w:r>
        <w:t>(10) 1-1-1-1-1-2-1-1-1-4-j-text</w:t>
      </w:r>
    </w:p>
    <w:p w:rsidR="005D7FB0" w:rsidRDefault="005D7FB0" w:rsidP="005D7FB0">
      <w:pPr>
        <w:pStyle w:val="a6"/>
      </w:pPr>
      <w:r>
        <w:t>(11) 1-1-1-1-1-2-1-1-1-4-k-text</w:t>
      </w:r>
    </w:p>
    <w:p w:rsidR="005D7FB0" w:rsidRDefault="005D7FB0" w:rsidP="005D7FB0">
      <w:pPr>
        <w:pStyle w:val="a6"/>
      </w:pPr>
      <w:r>
        <w:t>(12) 1-1-1-1-1-2-1-1-1-4-l-text</w:t>
      </w:r>
    </w:p>
    <w:p w:rsidR="005D7FB0" w:rsidRDefault="005D7FB0" w:rsidP="005D7FB0">
      <w:pPr>
        <w:pStyle w:val="a6"/>
      </w:pPr>
      <w:r>
        <w:t>(13) 1-1-1-1-1-2-1-1-1-4-m-text</w:t>
      </w:r>
    </w:p>
    <w:p w:rsidR="005D7FB0" w:rsidRDefault="005D7FB0" w:rsidP="005D7FB0">
      <w:pPr>
        <w:pStyle w:val="a6"/>
      </w:pPr>
      <w:r>
        <w:t>(14) 1-1-1-1-1-2-1-1-1-4-n-text</w:t>
      </w:r>
    </w:p>
    <w:p w:rsidR="005D7FB0" w:rsidRDefault="005D7FB0" w:rsidP="005D7FB0">
      <w:pPr>
        <w:pStyle w:val="a6"/>
      </w:pPr>
      <w:r>
        <w:t>(15) 1-1-1-1-1-2-1-1-1-4-o-line</w:t>
      </w:r>
    </w:p>
    <w:p w:rsidR="005D7FB0" w:rsidRDefault="005D7FB0" w:rsidP="005D7FB0">
      <w:pPr>
        <w:pStyle w:val="a6"/>
      </w:pPr>
      <w:r>
        <w:t>(16) 1-1-1-1-1-2-1-1-1-4-p-line</w:t>
      </w:r>
    </w:p>
    <w:p w:rsidR="005D7FB0" w:rsidRDefault="005D7FB0" w:rsidP="005D7FB0">
      <w:pPr>
        <w:pStyle w:val="a6"/>
      </w:pPr>
      <w:r>
        <w:t>[COMMENT]The object 1-1-1-1-1-2-1-1-1-4-PART_2 is aliased as symbology_layer/PFD/ADI/ADI_masked_parts/SkyEarthAndScales/ScaleAndAlarms/PitchScale/SCALE_DAN_F00/begin_moving/PART_2:</w:t>
      </w:r>
    </w:p>
    <w:p w:rsidR="005D7FB0" w:rsidRDefault="005D7FB0" w:rsidP="005D7FB0">
      <w:pPr>
        <w:pStyle w:val="4"/>
      </w:pPr>
      <w:r>
        <w:t>Primitive 1-1-1-1-1-2-1-1-1-4-a-line</w:t>
      </w:r>
    </w:p>
    <w:p w:rsidR="005D7FB0" w:rsidRDefault="005D7FB0" w:rsidP="005D7FB0">
      <w:pPr>
        <w:pStyle w:val="a6"/>
      </w:pPr>
      <w:r>
        <w:t>[SDD-139]The primitive 1-1-1-1-1-2-1-1-1-4-a-line shall be designed with the specification defined in the Table 136.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[SDD-140]The state of applicable mask for 1-1-1-1-1-2-1-1-1-4-a-line shall be set as the Table 137.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1-1-1-1-1-2-1-1-1-4-a-line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1-1-1-1-1-2-1-1-1-4-b-line</w:t>
      </w:r>
    </w:p>
    <w:p w:rsidR="005D7FB0" w:rsidRDefault="005D7FB0" w:rsidP="005D7FB0">
      <w:pPr>
        <w:pStyle w:val="a6"/>
      </w:pPr>
      <w:r>
        <w:t>[SDD-141]The primitive 1-1-1-1-1-2-1-1-1-4-b-line shall be designed with the specification defined in the Table 138.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[SDD-142]The state of applicable mask for 1-1-1-1-1-2-1-1-1-4-b-line shall be set as the Table 139.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1-1-1-1-1-2-1-1-1-4-b-line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1-1-1-1-1-2-1-1-1-4-c-line</w:t>
      </w:r>
    </w:p>
    <w:p w:rsidR="005D7FB0" w:rsidRDefault="005D7FB0" w:rsidP="005D7FB0">
      <w:pPr>
        <w:pStyle w:val="a6"/>
      </w:pPr>
      <w:r>
        <w:t>[SDD-143]The primitive 1-1-1-1-1-2-1-1-1-4-c-line shall be designed with the specification defined in the Table 140.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[SDD-144]The state of applicable mask for 1-1-1-1-1-2-1-1-1-4-c-line shall be set as the Table 141.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[COMMENT]The primitive 1-1-1-1-1-2-1-1-1-4-c-line is aliased as </w:t>
      </w:r>
      <w:r>
        <w:lastRenderedPageBreak/>
        <w:t>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1-1-1-1-1-2-1-1-1-4-d-line</w:t>
      </w:r>
    </w:p>
    <w:p w:rsidR="005D7FB0" w:rsidRDefault="005D7FB0" w:rsidP="005D7FB0">
      <w:pPr>
        <w:pStyle w:val="a6"/>
      </w:pPr>
      <w:r>
        <w:t>[SDD-145]The primitive 1-1-1-1-1-2-1-1-1-4-d-line shall be designed with the specification defined in the Table 142.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[SDD-146]The state of applicable mask for 1-1-1-1-1-2-1-1-1-4-d-line shall be set as the Table 143.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1-1-1-1-1-2-1-1-1-4-d-line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1-1-1-1-1-2-1-1-1-4-e-line</w:t>
      </w:r>
    </w:p>
    <w:p w:rsidR="005D7FB0" w:rsidRDefault="005D7FB0" w:rsidP="005D7FB0">
      <w:pPr>
        <w:pStyle w:val="a6"/>
      </w:pPr>
      <w:r>
        <w:t>[SDD-147]The primitive 1-1-1-1-1-2-1-1-1-4-e-line shall be designed with the specification defined in the Table 144.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-98.09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[SDD-148]The state of applicable mask for 1-1-1-1-1-2-1-1-1-4-e-line shall be set as the Table 145.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1-1-1-1-1-2-1-1-1-4-e-line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1-1-1-1-1-2-1-1-1-4-f-line</w:t>
      </w:r>
    </w:p>
    <w:p w:rsidR="005D7FB0" w:rsidRDefault="005D7FB0" w:rsidP="005D7FB0">
      <w:pPr>
        <w:pStyle w:val="a6"/>
      </w:pPr>
      <w:r>
        <w:t>[SDD-149]The primitive 1-1-1-1-1-2-1-1-1-4-f-line shall be designed with the specification defined in the Table 146.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-24.523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[SDD-150]The state of applicable mask for 1-1-1-1-1-2-1-1-1-4-f-line shall be set as the Table 147.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1-1-1-1-1-2-1-1-1-4-f-line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1-1-1-1-1-2-1-1-1-4-g-text</w:t>
      </w:r>
    </w:p>
    <w:p w:rsidR="005D7FB0" w:rsidRDefault="005D7FB0" w:rsidP="005D7FB0">
      <w:pPr>
        <w:pStyle w:val="a6"/>
      </w:pPr>
      <w:r>
        <w:t>[SDD-151]The primitive 1-1-1-1-1-2-1-1-1-4-g-text shall be designed with the specification defined in the Table 148.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[SDD-152]The state of applicable mask for 1-1-1-1-1-2-1-1-1-4-g-text shall be set as the Table 149.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1-1-1-1-1-2-1-1-1-4-g-text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1-1-1-1-1-2-1-1-1-4-h-text</w:t>
      </w:r>
    </w:p>
    <w:p w:rsidR="005D7FB0" w:rsidRDefault="005D7FB0" w:rsidP="005D7FB0">
      <w:pPr>
        <w:pStyle w:val="a6"/>
      </w:pPr>
      <w:r>
        <w:t>[SDD-153]The primitive 1-1-1-1-1-2-1-1-1-4-h-text shall be designed with the specification defined in the Table 150.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66.211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[SDD-154]The state of applicable mask for 1-1-1-1-1-2-1-1-1-4-h-text shall be set as the Table 151.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1-1-1-1-1-2-1-1-1-4-h-text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1-1-1-1-1-2-1-1-1-4-i-text</w:t>
      </w:r>
    </w:p>
    <w:p w:rsidR="005D7FB0" w:rsidRDefault="005D7FB0" w:rsidP="005D7FB0">
      <w:pPr>
        <w:pStyle w:val="a6"/>
      </w:pPr>
      <w:r>
        <w:t>[SDD-155]The primitive 1-1-1-1-1-2-1-1-1-4-i-text shall be designed with the specification defined in the Table 152.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[SDD-156]The state of applicable mask for 1-1-1-1-1-2-1-1-1-4-i-text shall be set as the Table 153.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1-1-1-1-1-2-1-1-1-4-i-text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1-1-1-1-1-2-1-1-1-4-j-text</w:t>
      </w:r>
    </w:p>
    <w:p w:rsidR="005D7FB0" w:rsidRDefault="005D7FB0" w:rsidP="005D7FB0">
      <w:pPr>
        <w:pStyle w:val="a6"/>
      </w:pPr>
      <w:r>
        <w:lastRenderedPageBreak/>
        <w:t>[SDD-157]The primitive 1-1-1-1-1-2-1-1-1-4-j-text shall be designed with the specification defined in the Table 154.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17.166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[SDD-158]The state of applicable mask for 1-1-1-1-1-2-1-1-1-4-j-text shall be set as the Table 155.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1-1-1-1-1-2-1-1-1-4-j-text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1-1-1-1-1-2-1-1-1-4-k-text</w:t>
      </w:r>
    </w:p>
    <w:p w:rsidR="005D7FB0" w:rsidRDefault="005D7FB0" w:rsidP="005D7FB0">
      <w:pPr>
        <w:pStyle w:val="a6"/>
      </w:pPr>
      <w:r>
        <w:t>[SDD-159]The primitive 1-1-1-1-1-2-1-1-1-4-k-text shall be designed with the specification defined in the Table 156.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[SDD-160]The state of applicable mask for 1-1-1-1-1-2-1-1-1-4-k-text shall be set as the Table 157.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1-1-1-1-1-2-1-1-1-4-k-text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1-1-1-1-1-2-1-1-1-4-l-text</w:t>
      </w:r>
    </w:p>
    <w:p w:rsidR="005D7FB0" w:rsidRDefault="005D7FB0" w:rsidP="005D7FB0">
      <w:pPr>
        <w:pStyle w:val="a6"/>
      </w:pPr>
      <w:r>
        <w:t>[SDD-161]The primitive 1-1-1-1-1-2-1-1-1-4-l-text shall be designed with the specification defined in the Table 158.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-31.879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[SDD-162]The state of applicable mask for 1-1-1-1-1-2-1-1-1-4-l-text shall be set as the Table 159.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1-1-1-1-1-2-1-1-1-4-l-text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1-1-1-1-1-2-1-1-1-4-m-text</w:t>
      </w:r>
    </w:p>
    <w:p w:rsidR="005D7FB0" w:rsidRDefault="005D7FB0" w:rsidP="005D7FB0">
      <w:pPr>
        <w:pStyle w:val="a6"/>
      </w:pPr>
      <w:r>
        <w:t>[SDD-163]The primitive 1-1-1-1-1-2-1-1-1-4-m-text shall be designed with the specification defined in the Table 160.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-88.209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[SDD-164]The state of applicable mask for 1-1-1-1-1-2-1-1-1-4-m-text shall be set as the Table 161.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1-1-1-1-1-2-1-1-1-4-m-text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1-1-1-1-1-2-1-1-1-4-n-text</w:t>
      </w:r>
    </w:p>
    <w:p w:rsidR="005D7FB0" w:rsidRDefault="005D7FB0" w:rsidP="005D7FB0">
      <w:pPr>
        <w:pStyle w:val="a6"/>
      </w:pPr>
      <w:r>
        <w:t>[SDD-165]The primitive 1-1-1-1-1-2-1-1-1-4-n-text shall be designed with the specification defined in the Table 162.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61.256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-80.924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left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bottom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[SDD-166]The state of applicable mask for 1-1-1-1-1-2-1-1-1-4-n-text shall be set as the Table 163.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1-1-1-1-1-2-1-1-1-4-n-text is aliased as symbology_layer/PFD/ADI/ADI_masked_parts/SkyEarthAndScales/ScaleAndAlarms/PitchScale/SCALE_DAN_F00/begin_moving/PART_2/text:</w:t>
      </w:r>
    </w:p>
    <w:p w:rsidR="005D7FB0" w:rsidRDefault="005D7FB0" w:rsidP="005D7FB0">
      <w:pPr>
        <w:pStyle w:val="4"/>
      </w:pPr>
      <w:r>
        <w:t>Primitive 1-1-1-1-1-2-1-1-1-4-o-line</w:t>
      </w:r>
    </w:p>
    <w:p w:rsidR="005D7FB0" w:rsidRDefault="005D7FB0" w:rsidP="005D7FB0">
      <w:pPr>
        <w:pStyle w:val="a6"/>
      </w:pPr>
      <w:r>
        <w:t>[SDD-167]The primitive 1-1-1-1-1-2-1-1-1-4-o-line shall be designed with the specification defined in the Table 164.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74.23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49.005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74.23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[SDD-168]The state of applicable mask for 1-1-1-1-1-2-1-1-1-4-o-line shall be set as the Table 165.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1-1-1-1-1-2-1-1-1-4-o-line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Primitive 1-1-1-1-1-2-1-1-1-4-p-line</w:t>
      </w:r>
    </w:p>
    <w:p w:rsidR="005D7FB0" w:rsidRDefault="005D7FB0" w:rsidP="005D7FB0">
      <w:pPr>
        <w:pStyle w:val="a6"/>
      </w:pPr>
      <w:r>
        <w:lastRenderedPageBreak/>
        <w:t>[SDD-169]The primitive 1-1-1-1-1-2-1-1-1-4-p-line shall be designed with the specification defined in the Table 166.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48.878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48.878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[SDD-170]The state of applicable mask for 1-1-1-1-1-2-1-1-1-4-p-line shall be set as the Table 167.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1-1-1-1-1-2-1-1-1-4-p-line is aliased as symbology_layer/PFD/ADI/ADI_masked_parts/SkyEarthAndScales/ScaleAndAlarms/PitchScale/SCALE_DAN_F00/begin_moving/PART_2/line:</w:t>
      </w:r>
    </w:p>
    <w:p w:rsidR="005D7FB0" w:rsidRDefault="005D7FB0" w:rsidP="005D7FB0">
      <w:pPr>
        <w:pStyle w:val="4"/>
      </w:pPr>
      <w:r>
        <w:t>Object 1-1-1-1-1-2-1-1-1-5-HORIZON_LINE</w:t>
      </w:r>
    </w:p>
    <w:p w:rsidR="005D7FB0" w:rsidRDefault="005D7FB0" w:rsidP="005D7FB0">
      <w:pPr>
        <w:pStyle w:val="a6"/>
      </w:pPr>
      <w:r>
        <w:t>[SDD-171]The object 1-1-1-1-1-2-1-1-1-5-HORIZON_LINE shall be designed with the specification defined in the Table 168.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maxX="202.021" maxY="6.0" minX="-202.021" minY="-6.0"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16 is the reference image for 1-1-1-1-1-2-1-1-1-5-HORIZON_LINE.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17" name="图片 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1-1-1-1-1-2-1-1-1-5-HORIZON_LINE are:</w:t>
      </w:r>
    </w:p>
    <w:p w:rsidR="005D7FB0" w:rsidRDefault="005D7FB0" w:rsidP="005D7FB0">
      <w:pPr>
        <w:pStyle w:val="a6"/>
      </w:pPr>
      <w:r>
        <w:t>(1) 1-1-1-1-1-2-1-1-1-5-a-line</w:t>
      </w:r>
    </w:p>
    <w:p w:rsidR="005D7FB0" w:rsidRDefault="005D7FB0" w:rsidP="005D7FB0">
      <w:pPr>
        <w:pStyle w:val="a6"/>
      </w:pPr>
      <w:r>
        <w:t>[COMMENT]The object 1-1-1-1-1-2-1-1-1-5-HORIZON_LINE is aliased as symbology_layer/PFD/ADI/ADI_masked_parts/SkyEarthAndScales/ScaleAndAlarms/PitchScale/SCALE_DAN_F00/begin_moving/HORIZON_LINE:</w:t>
      </w:r>
    </w:p>
    <w:p w:rsidR="005D7FB0" w:rsidRDefault="005D7FB0" w:rsidP="005D7FB0">
      <w:pPr>
        <w:pStyle w:val="4"/>
      </w:pPr>
      <w:r>
        <w:t>Primitive 1-1-1-1-1-2-1-1-1-5-a-line</w:t>
      </w:r>
    </w:p>
    <w:p w:rsidR="005D7FB0" w:rsidRDefault="005D7FB0" w:rsidP="005D7FB0">
      <w:pPr>
        <w:pStyle w:val="a6"/>
      </w:pPr>
      <w:r>
        <w:t>[SDD-172]The primitive 1-1-1-1-1-2-1-1-1-5-a-line shall be designed with the specification defined in the Table 169.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-196.021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196.021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[SDD-173]The state of applicable mask for 1-1-1-1-1-2-1-1-1-5-a-line shall be set as the Table 170.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1-1-1-1-1-2-1-1-1-5-a-line is aliased as symbology_layer/PFD/ADI/ADI_masked_parts/SkyEarthAndScales/ScaleAndAlarms/PitchSc</w:t>
      </w:r>
      <w:r>
        <w:lastRenderedPageBreak/>
        <w:t>ale/SCALE_DAN_F00/begin_moving/HORIZON_LINE/line:</w:t>
      </w:r>
    </w:p>
    <w:p w:rsidR="005D7FB0" w:rsidRDefault="005D7FB0" w:rsidP="005D7FB0">
      <w:pPr>
        <w:pStyle w:val="4"/>
      </w:pPr>
      <w:r>
        <w:t>Object 1-1-1-1-1-2-2-HighWarning</w:t>
      </w:r>
    </w:p>
    <w:p w:rsidR="005D7FB0" w:rsidRDefault="005D7FB0" w:rsidP="005D7FB0">
      <w:pPr>
        <w:pStyle w:val="a6"/>
      </w:pPr>
      <w:r>
        <w:t>[SDD-174]The object 1-1-1-1-1-2-2-HighWarning shall be designed with the specification defined in the Table 171.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181.467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17 is the reference image for 1-1-1-1-1-2-2-HighWarning.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8" name="图片 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1-1-1-1-1-2-2-HighWarning are:</w:t>
      </w:r>
    </w:p>
    <w:p w:rsidR="005D7FB0" w:rsidRDefault="005D7FB0" w:rsidP="005D7FB0">
      <w:pPr>
        <w:pStyle w:val="a6"/>
      </w:pPr>
      <w:r>
        <w:t>(1) 1-1-1-1-1-2-2-1-HIGHWARNING_DAN</w:t>
      </w:r>
    </w:p>
    <w:p w:rsidR="005D7FB0" w:rsidRDefault="005D7FB0" w:rsidP="005D7FB0">
      <w:pPr>
        <w:pStyle w:val="a6"/>
      </w:pPr>
      <w:r>
        <w:t>[COMMENT]The object 1-1-1-1-1-2-2-HighWarning is aliased as symbology_layer/PFD/ADI/ADI_masked_parts/SkyEarthAndScales/ScaleAndAlarms/HighWarning:</w:t>
      </w:r>
    </w:p>
    <w:p w:rsidR="005D7FB0" w:rsidRDefault="005D7FB0" w:rsidP="005D7FB0">
      <w:pPr>
        <w:pStyle w:val="4"/>
      </w:pPr>
      <w:r>
        <w:t>Object 1-1-1-1-1-2-2-1-HIGHWARNING_DAN</w:t>
      </w:r>
    </w:p>
    <w:p w:rsidR="005D7FB0" w:rsidRDefault="005D7FB0" w:rsidP="005D7FB0">
      <w:pPr>
        <w:pStyle w:val="a6"/>
      </w:pPr>
      <w:r>
        <w:t>[SDD-175]The object 1-1-1-1-1-2-2-1-HIGHWARNING_DAN shall be designed with the specification defined in the Table 172.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PN_PITCH_ANGLE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18 is the reference image for 1-1-1-1-1-2-2-1-HIGHWARNING_DAN.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19" name="图片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1-1-1-1-1-2-2-1-HIGHWARNING_DAN are:</w:t>
      </w:r>
    </w:p>
    <w:p w:rsidR="005D7FB0" w:rsidRDefault="005D7FB0" w:rsidP="005D7FB0">
      <w:pPr>
        <w:pStyle w:val="a6"/>
      </w:pPr>
      <w:r>
        <w:t>(1) 1-1-1-1-1-2-2-1-1-begin_moving</w:t>
      </w:r>
    </w:p>
    <w:p w:rsidR="005D7FB0" w:rsidRDefault="005D7FB0" w:rsidP="005D7FB0">
      <w:pPr>
        <w:pStyle w:val="a6"/>
      </w:pPr>
      <w:r>
        <w:t>[COMMENT]The object 1-1-1-1-1-2-2-1-HIGHWARNING_DAN is aliased as symbology_layer/PFD/ADI/ADI_masked_parts/SkyEarthAndScales/ScaleAndAlarms/HighWarning/HIGHWARNING_DAN:</w:t>
      </w:r>
    </w:p>
    <w:p w:rsidR="005D7FB0" w:rsidRDefault="005D7FB0" w:rsidP="005D7FB0">
      <w:pPr>
        <w:pStyle w:val="4"/>
      </w:pPr>
      <w:r>
        <w:t>Object 1-1-1-1-1-2-2-1-1-begin_moving</w:t>
      </w:r>
    </w:p>
    <w:p w:rsidR="005D7FB0" w:rsidRDefault="005D7FB0" w:rsidP="005D7FB0">
      <w:pPr>
        <w:pStyle w:val="a6"/>
      </w:pPr>
      <w:r>
        <w:t>[SDD-176]The object 1-1-1-1-1-2-2-1-1-begin_moving shall be designed with the specification defined in the Table 173.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19 is the reference image for 1-1-1-1-1-2-2-1-1-begin_moving.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0" name="图片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1-1-1-1-1-2-2-1-1-begin_moving are:</w:t>
      </w:r>
    </w:p>
    <w:p w:rsidR="005D7FB0" w:rsidRDefault="005D7FB0" w:rsidP="005D7FB0">
      <w:pPr>
        <w:pStyle w:val="a6"/>
      </w:pPr>
      <w:r>
        <w:t>(1) 1-1-1-1-1-2-2-1-1-a-line</w:t>
      </w:r>
    </w:p>
    <w:p w:rsidR="005D7FB0" w:rsidRDefault="005D7FB0" w:rsidP="005D7FB0">
      <w:pPr>
        <w:pStyle w:val="a6"/>
      </w:pPr>
      <w:r>
        <w:t>(2) 1-1-1-1-1-2-2-1-1-b-line</w:t>
      </w:r>
    </w:p>
    <w:p w:rsidR="005D7FB0" w:rsidRDefault="005D7FB0" w:rsidP="005D7FB0">
      <w:pPr>
        <w:pStyle w:val="a6"/>
      </w:pPr>
      <w:r>
        <w:t>(3) 1-1-1-1-1-2-2-1-1-c-line</w:t>
      </w:r>
    </w:p>
    <w:p w:rsidR="005D7FB0" w:rsidRDefault="005D7FB0" w:rsidP="005D7FB0">
      <w:pPr>
        <w:pStyle w:val="a6"/>
      </w:pPr>
      <w:r>
        <w:t>(4) 1-1-1-1-1-2-2-1-1-d-line</w:t>
      </w:r>
    </w:p>
    <w:p w:rsidR="005D7FB0" w:rsidRDefault="005D7FB0" w:rsidP="005D7FB0">
      <w:pPr>
        <w:pStyle w:val="a6"/>
      </w:pPr>
      <w:r>
        <w:t>(5) 1-1-1-1-1-2-2-1-1-e-line</w:t>
      </w:r>
    </w:p>
    <w:p w:rsidR="005D7FB0" w:rsidRDefault="005D7FB0" w:rsidP="005D7FB0">
      <w:pPr>
        <w:pStyle w:val="a6"/>
      </w:pPr>
      <w:r>
        <w:t>(6) 1-1-1-1-1-2-2-1-1-f-line</w:t>
      </w:r>
    </w:p>
    <w:p w:rsidR="005D7FB0" w:rsidRDefault="005D7FB0" w:rsidP="005D7FB0">
      <w:pPr>
        <w:pStyle w:val="a6"/>
      </w:pPr>
      <w:r>
        <w:lastRenderedPageBreak/>
        <w:t>[COMMENT]The object 1-1-1-1-1-2-2-1-1-begin_moving is aliased as symbology_layer/PFD/ADI/ADI_masked_parts/SkyEarthAndScales/ScaleAndAlarms/HighWarning/HIGHWARNING_DAN/begin_moving:</w:t>
      </w:r>
    </w:p>
    <w:p w:rsidR="005D7FB0" w:rsidRDefault="005D7FB0" w:rsidP="005D7FB0">
      <w:pPr>
        <w:pStyle w:val="4"/>
      </w:pPr>
      <w:r>
        <w:t>Primitive 1-1-1-1-1-2-2-1-1-a-line</w:t>
      </w:r>
    </w:p>
    <w:p w:rsidR="005D7FB0" w:rsidRDefault="005D7FB0" w:rsidP="005D7FB0">
      <w:pPr>
        <w:pStyle w:val="a6"/>
      </w:pPr>
      <w:r>
        <w:t>[SDD-177]The primitive 1-1-1-1-1-2-2-1-1-a-line shall be designed with the specification defined in the Table 174.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[SDD-178]The state of applicable mask for 1-1-1-1-1-2-2-1-1-a-line shall be set as the Table 175.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1-1-1-1-1-2-2-1-1-a-line is aliased as symbology_layer/PFD/ADI/ADI_masked_parts/SkyEarthAndScales/ScaleAndAlarms/HighWarning/HIGHWARNING_DAN/begin_moving/line:</w:t>
      </w:r>
    </w:p>
    <w:p w:rsidR="005D7FB0" w:rsidRDefault="005D7FB0" w:rsidP="005D7FB0">
      <w:pPr>
        <w:pStyle w:val="4"/>
      </w:pPr>
      <w:r>
        <w:t>Primitive 1-1-1-1-1-2-2-1-1-b-line</w:t>
      </w:r>
    </w:p>
    <w:p w:rsidR="005D7FB0" w:rsidRDefault="005D7FB0" w:rsidP="005D7FB0">
      <w:pPr>
        <w:pStyle w:val="a6"/>
      </w:pPr>
      <w:r>
        <w:t>[SDD-179]The primitive 1-1-1-1-1-2-2-1-1-b-line shall be designed with the specification defined in the Table 176.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[SDD-180]The state of applicable mask for 1-1-1-1-1-2-2-1-1-b-line shall be set as the Table 177.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1-1-1-1-1-2-2-1-1-b-line is aliased as symbology_layer/PFD/ADI/ADI_masked_parts/SkyEarthAndScales/ScaleAndAlarms/HighWarning/HIGHWARNING_DAN/begin_moving/line:</w:t>
      </w:r>
    </w:p>
    <w:p w:rsidR="005D7FB0" w:rsidRDefault="005D7FB0" w:rsidP="005D7FB0">
      <w:pPr>
        <w:pStyle w:val="4"/>
      </w:pPr>
      <w:r>
        <w:t>Primitive 1-1-1-1-1-2-2-1-1-c-line</w:t>
      </w:r>
    </w:p>
    <w:p w:rsidR="005D7FB0" w:rsidRDefault="005D7FB0" w:rsidP="005D7FB0">
      <w:pPr>
        <w:pStyle w:val="a6"/>
      </w:pPr>
      <w:r>
        <w:t>[SDD-181]The primitive 1-1-1-1-1-2-2-1-1-c-line shall be designed with the specification defined in the Table 178.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[SDD-182]The state of applicable mask for 1-1-1-1-1-2-2-1-1-c-line shall be set as the Table 179.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1-1-1-1-1-2-2-1-1-c-line is aliased as symbology_layer/PFD/ADI/ADI_masked_parts/SkyEarthAndScales/ScaleAndAlarms/HighWarning/HIGHWARNING_DAN/begin_moving/line:</w:t>
      </w:r>
    </w:p>
    <w:p w:rsidR="005D7FB0" w:rsidRDefault="005D7FB0" w:rsidP="005D7FB0">
      <w:pPr>
        <w:pStyle w:val="4"/>
      </w:pPr>
      <w:r>
        <w:t>Primitive 1-1-1-1-1-2-2-1-1-d-line</w:t>
      </w:r>
    </w:p>
    <w:p w:rsidR="005D7FB0" w:rsidRDefault="005D7FB0" w:rsidP="005D7FB0">
      <w:pPr>
        <w:pStyle w:val="a6"/>
      </w:pPr>
      <w:r>
        <w:t>[SDD-183]The primitive 1-1-1-1-1-2-2-1-1-d-line shall be designed with the specification defined in the Table 180.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[SDD-184]The state of applicable mask for 1-1-1-1-1-2-2-1-1-d-line shall be set as the </w:t>
      </w:r>
      <w:r>
        <w:lastRenderedPageBreak/>
        <w:t>Table 181.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1-1-1-1-1-2-2-1-1-d-line is aliased as symbology_layer/PFD/ADI/ADI_masked_parts/SkyEarthAndScales/ScaleAndAlarms/HighWarning/HIGHWARNING_DAN/begin_moving/line:</w:t>
      </w:r>
    </w:p>
    <w:p w:rsidR="005D7FB0" w:rsidRDefault="005D7FB0" w:rsidP="005D7FB0">
      <w:pPr>
        <w:pStyle w:val="4"/>
      </w:pPr>
      <w:r>
        <w:t>Primitive 1-1-1-1-1-2-2-1-1-e-line</w:t>
      </w:r>
    </w:p>
    <w:p w:rsidR="005D7FB0" w:rsidRDefault="005D7FB0" w:rsidP="005D7FB0">
      <w:pPr>
        <w:pStyle w:val="a6"/>
      </w:pPr>
      <w:r>
        <w:t>[SDD-185]The primitive 1-1-1-1-1-2-2-1-1-e-line shall be designed with the specification defined in the Table 182.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[SDD-186]The state of applicable mask for 1-1-1-1-1-2-2-1-1-e-line shall be set as the Table 183.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1-1-1-1-1-2-2-1-1-e-line is aliased as symbology_layer/PFD/ADI/ADI_masked_parts/SkyEarthAndScales/ScaleAndAlarms/HighW</w:t>
      </w:r>
      <w:r>
        <w:lastRenderedPageBreak/>
        <w:t>arning/HIGHWARNING_DAN/begin_moving/line:</w:t>
      </w:r>
    </w:p>
    <w:p w:rsidR="005D7FB0" w:rsidRDefault="005D7FB0" w:rsidP="005D7FB0">
      <w:pPr>
        <w:pStyle w:val="4"/>
      </w:pPr>
      <w:r>
        <w:t>Primitive 1-1-1-1-1-2-2-1-1-f-line</w:t>
      </w:r>
    </w:p>
    <w:p w:rsidR="005D7FB0" w:rsidRDefault="005D7FB0" w:rsidP="005D7FB0">
      <w:pPr>
        <w:pStyle w:val="a6"/>
      </w:pPr>
      <w:r>
        <w:t>[SDD-187]The primitive 1-1-1-1-1-2-2-1-1-f-line shall be designed with the specification defined in the Table 184.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[SDD-188]The state of applicable mask for 1-1-1-1-1-2-2-1-1-f-line shall be set as the Table 185.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1-1-1-1-1-2-2-1-1-f-line is aliased as symbology_layer/PFD/ADI/ADI_masked_parts/SkyEarthAndScales/ScaleAndAlarms/HighWarning/HIGHWARNING_DAN/begin_moving/line:</w:t>
      </w:r>
    </w:p>
    <w:p w:rsidR="005D7FB0" w:rsidRDefault="005D7FB0" w:rsidP="005D7FB0">
      <w:pPr>
        <w:pStyle w:val="4"/>
      </w:pPr>
      <w:r>
        <w:t>Object 1-1-1-1-1-2-3-HighAlarm</w:t>
      </w:r>
    </w:p>
    <w:p w:rsidR="005D7FB0" w:rsidRDefault="005D7FB0" w:rsidP="005D7FB0">
      <w:pPr>
        <w:pStyle w:val="a6"/>
      </w:pPr>
      <w:r>
        <w:t>[SDD-189]The object 1-1-1-1-1-2-3-HighAlarm shall be designed with the specification defined in the Table 186.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269.748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20 is the reference image for 1-1-1-1-1-2-3-HighAlarm.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1" name="图片 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1-1-1-1-1-2-3-HighAlarm are:</w:t>
      </w:r>
    </w:p>
    <w:p w:rsidR="005D7FB0" w:rsidRDefault="005D7FB0" w:rsidP="005D7FB0">
      <w:pPr>
        <w:pStyle w:val="a6"/>
      </w:pPr>
      <w:r>
        <w:t>(1) 1-1-1-1-1-2-3-1-HIGHALARM_DAN</w:t>
      </w:r>
    </w:p>
    <w:p w:rsidR="005D7FB0" w:rsidRDefault="005D7FB0" w:rsidP="005D7FB0">
      <w:pPr>
        <w:pStyle w:val="a6"/>
      </w:pPr>
      <w:r>
        <w:t>[COMMENT]The object 1-1-1-1-1-2-3-HighAlarm is aliased as symbology_layer/PFD/ADI/ADI_masked_parts/SkyEarthAndScales/ScaleAndAlarms/HighAlarm:</w:t>
      </w:r>
    </w:p>
    <w:p w:rsidR="005D7FB0" w:rsidRDefault="005D7FB0" w:rsidP="005D7FB0">
      <w:pPr>
        <w:pStyle w:val="4"/>
      </w:pPr>
      <w:r>
        <w:t>Object 1-1-1-1-1-2-3-1-HIGHALARM_DAN</w:t>
      </w:r>
    </w:p>
    <w:p w:rsidR="005D7FB0" w:rsidRDefault="005D7FB0" w:rsidP="005D7FB0">
      <w:pPr>
        <w:pStyle w:val="a6"/>
      </w:pPr>
      <w:r>
        <w:t>[SDD-190]The object 1-1-1-1-1-2-3-1-HIGHALARM_DAN shall be designed with the specification defined in the Table 187.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PN_PITCH_ANGLE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21 is the reference image for 1-1-1-1-1-2-3-1-HIGHALARM_DAN.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2" name="图片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1-1-1-1-1-2-3-1-HIGHALARM_DAN are:</w:t>
      </w:r>
    </w:p>
    <w:p w:rsidR="005D7FB0" w:rsidRDefault="005D7FB0" w:rsidP="005D7FB0">
      <w:pPr>
        <w:pStyle w:val="a6"/>
      </w:pPr>
      <w:r>
        <w:t>(1) 1-1-1-1-1-2-3-1-1-begin_moving</w:t>
      </w:r>
    </w:p>
    <w:p w:rsidR="005D7FB0" w:rsidRDefault="005D7FB0" w:rsidP="005D7FB0">
      <w:pPr>
        <w:pStyle w:val="a6"/>
      </w:pPr>
      <w:r>
        <w:t>[COMMENT]The object 1-1-1-1-1-2-3-1-HIGHALARM_DAN is aliased as symbology_layer/PFD/ADI/ADI_masked_parts/SkyEarthAndScales/ScaleAndAlarms/HighAlarm/HIGHALARM_DAN:</w:t>
      </w:r>
    </w:p>
    <w:p w:rsidR="005D7FB0" w:rsidRDefault="005D7FB0" w:rsidP="005D7FB0">
      <w:pPr>
        <w:pStyle w:val="4"/>
      </w:pPr>
      <w:r>
        <w:t>Object 1-1-1-1-1-2-3-1-1-begin_moving</w:t>
      </w:r>
    </w:p>
    <w:p w:rsidR="005D7FB0" w:rsidRDefault="005D7FB0" w:rsidP="005D7FB0">
      <w:pPr>
        <w:pStyle w:val="a6"/>
      </w:pPr>
      <w:r>
        <w:t>[SDD-191]The object 1-1-1-1-1-2-3-1-1-begin_moving shall be designed with the specification defined in the Table 188.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22 is the reference image for 1-1-1-1-1-2-3-1-1-begin_moving.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3" name="图片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1-1-1-1-1-2-3-1-1-begin_moving are:</w:t>
      </w:r>
    </w:p>
    <w:p w:rsidR="005D7FB0" w:rsidRDefault="005D7FB0" w:rsidP="005D7FB0">
      <w:pPr>
        <w:pStyle w:val="a6"/>
      </w:pPr>
      <w:r>
        <w:t>(1) 1-1-1-1-1-2-3-1-1-a-line</w:t>
      </w:r>
    </w:p>
    <w:p w:rsidR="005D7FB0" w:rsidRDefault="005D7FB0" w:rsidP="005D7FB0">
      <w:pPr>
        <w:pStyle w:val="a6"/>
      </w:pPr>
      <w:r>
        <w:t>(2) 1-1-1-1-1-2-3-1-1-b-line</w:t>
      </w:r>
    </w:p>
    <w:p w:rsidR="005D7FB0" w:rsidRDefault="005D7FB0" w:rsidP="005D7FB0">
      <w:pPr>
        <w:pStyle w:val="a6"/>
      </w:pPr>
      <w:r>
        <w:t>(3) 1-1-1-1-1-2-3-1-1-c-line</w:t>
      </w:r>
    </w:p>
    <w:p w:rsidR="005D7FB0" w:rsidRDefault="005D7FB0" w:rsidP="005D7FB0">
      <w:pPr>
        <w:pStyle w:val="a6"/>
      </w:pPr>
      <w:r>
        <w:t>(4) 1-1-1-1-1-2-3-1-1-d-line</w:t>
      </w:r>
    </w:p>
    <w:p w:rsidR="005D7FB0" w:rsidRDefault="005D7FB0" w:rsidP="005D7FB0">
      <w:pPr>
        <w:pStyle w:val="a6"/>
      </w:pPr>
      <w:r>
        <w:t>(5) 1-1-1-1-1-2-3-1-1-e-line</w:t>
      </w:r>
    </w:p>
    <w:p w:rsidR="005D7FB0" w:rsidRDefault="005D7FB0" w:rsidP="005D7FB0">
      <w:pPr>
        <w:pStyle w:val="a6"/>
      </w:pPr>
      <w:r>
        <w:t>(6) 1-1-1-1-1-2-3-1-1-f-line</w:t>
      </w:r>
    </w:p>
    <w:p w:rsidR="005D7FB0" w:rsidRDefault="005D7FB0" w:rsidP="005D7FB0">
      <w:pPr>
        <w:pStyle w:val="a6"/>
      </w:pPr>
      <w:r>
        <w:lastRenderedPageBreak/>
        <w:t>(7) 1-1-1-1-1-2-3-1-1-g-line</w:t>
      </w:r>
    </w:p>
    <w:p w:rsidR="005D7FB0" w:rsidRDefault="005D7FB0" w:rsidP="005D7FB0">
      <w:pPr>
        <w:pStyle w:val="a6"/>
      </w:pPr>
      <w:r>
        <w:t>(8) 1-1-1-1-1-2-3-1-1-h-line</w:t>
      </w:r>
    </w:p>
    <w:p w:rsidR="005D7FB0" w:rsidRDefault="005D7FB0" w:rsidP="005D7FB0">
      <w:pPr>
        <w:pStyle w:val="a6"/>
      </w:pPr>
      <w:r>
        <w:t>(9) 1-1-1-1-1-2-3-1-1-i-line</w:t>
      </w:r>
    </w:p>
    <w:p w:rsidR="005D7FB0" w:rsidRDefault="005D7FB0" w:rsidP="005D7FB0">
      <w:pPr>
        <w:pStyle w:val="a6"/>
      </w:pPr>
      <w:r>
        <w:t>(10) 1-1-1-1-1-2-3-1-1-j-line</w:t>
      </w:r>
    </w:p>
    <w:p w:rsidR="005D7FB0" w:rsidRDefault="005D7FB0" w:rsidP="005D7FB0">
      <w:pPr>
        <w:pStyle w:val="a6"/>
      </w:pPr>
      <w:r>
        <w:t>[COMMENT]The object 1-1-1-1-1-2-3-1-1-begin_moving is aliased as symbology_layer/PFD/ADI/ADI_masked_parts/SkyEarthAndScales/ScaleAndAlarms/HighAlarm/HIGHALARM_DAN/begin_moving:</w:t>
      </w:r>
    </w:p>
    <w:p w:rsidR="005D7FB0" w:rsidRDefault="005D7FB0" w:rsidP="005D7FB0">
      <w:pPr>
        <w:pStyle w:val="4"/>
      </w:pPr>
      <w:r>
        <w:t>Primitive 1-1-1-1-1-2-3-1-1-a-line</w:t>
      </w:r>
    </w:p>
    <w:p w:rsidR="005D7FB0" w:rsidRDefault="005D7FB0" w:rsidP="005D7FB0">
      <w:pPr>
        <w:pStyle w:val="a6"/>
      </w:pPr>
      <w:r>
        <w:t>[SDD-192]The primitive 1-1-1-1-1-2-3-1-1-a-line shall be designed with the specification defined in the Table 189.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[SDD-193]The state of applicable mask for 1-1-1-1-1-2-3-1-1-a-line shall be set as the Table 190.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1-1-1-1-1-2-3-1-1-a-line is aliased as symbology_layer/PFD/ADI/ADI_masked_parts/SkyEarthAndScales/ScaleAndAlarms/HighAl</w:t>
      </w:r>
      <w:r>
        <w:lastRenderedPageBreak/>
        <w:t>arm/HIGHALARM_DAN/begin_moving/line:</w:t>
      </w:r>
    </w:p>
    <w:p w:rsidR="005D7FB0" w:rsidRDefault="005D7FB0" w:rsidP="005D7FB0">
      <w:pPr>
        <w:pStyle w:val="4"/>
      </w:pPr>
      <w:r>
        <w:t>Primitive 1-1-1-1-1-2-3-1-1-b-line</w:t>
      </w:r>
    </w:p>
    <w:p w:rsidR="005D7FB0" w:rsidRDefault="005D7FB0" w:rsidP="005D7FB0">
      <w:pPr>
        <w:pStyle w:val="a6"/>
      </w:pPr>
      <w:r>
        <w:t>[SDD-194]The primitive 1-1-1-1-1-2-3-1-1-b-line shall be designed with the specification defined in the Table 191.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[SDD-195]The state of applicable mask for 1-1-1-1-1-2-3-1-1-b-line shall be set as the Table 192.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1-1-1-1-1-2-3-1-1-b-line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1-1-1-1-1-2-3-1-1-c-line</w:t>
      </w:r>
    </w:p>
    <w:p w:rsidR="005D7FB0" w:rsidRDefault="005D7FB0" w:rsidP="005D7FB0">
      <w:pPr>
        <w:pStyle w:val="a6"/>
      </w:pPr>
      <w:r>
        <w:t>[SDD-196]The primitive 1-1-1-1-1-2-3-1-1-c-line shall be designed with the specification defined in the Table 193.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[SDD-197]The state of applicable mask for 1-1-1-1-1-2-3-1-1-c-line shall be set as the Table 194.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1-1-1-1-1-2-3-1-1-c-line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1-1-1-1-1-2-3-1-1-d-line</w:t>
      </w:r>
    </w:p>
    <w:p w:rsidR="005D7FB0" w:rsidRDefault="005D7FB0" w:rsidP="005D7FB0">
      <w:pPr>
        <w:pStyle w:val="a6"/>
      </w:pPr>
      <w:r>
        <w:t>[SDD-198]The primitive 1-1-1-1-1-2-3-1-1-d-line shall be designed with the specification defined in the Table 195.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[SDD-199]The state of applicable mask for 1-1-1-1-1-2-3-1-1-d-line shall be set as the Table 196.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1-1-1-1-1-2-3-1-1-d-line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1-1-1-1-1-2-3-1-1-e-line</w:t>
      </w:r>
    </w:p>
    <w:p w:rsidR="005D7FB0" w:rsidRDefault="005D7FB0" w:rsidP="005D7FB0">
      <w:pPr>
        <w:pStyle w:val="a6"/>
      </w:pPr>
      <w:r>
        <w:t>[SDD-200]The primitive 1-1-1-1-1-2-3-1-1-e-line shall be designed with the specification defined in the Table 197.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[SDD-201]The state of applicable mask for 1-1-1-1-1-2-3-1-1-e-line shall be set as the Table 198.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1-1-1-1-1-2-3-1-1-e-line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1-1-1-1-1-2-3-1-1-f-line</w:t>
      </w:r>
    </w:p>
    <w:p w:rsidR="005D7FB0" w:rsidRDefault="005D7FB0" w:rsidP="005D7FB0">
      <w:pPr>
        <w:pStyle w:val="a6"/>
      </w:pPr>
      <w:r>
        <w:t>[SDD-202]The primitive 1-1-1-1-1-2-3-1-1-f-line shall be designed with the specification defined in the Table 199.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[SDD-203]The state of applicable mask for 1-1-1-1-1-2-3-1-1-f-line shall be set as the Table 200.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1-1-1-1-1-2-3-1-1-f-line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1-1-1-1-1-2-3-1-1-g-line</w:t>
      </w:r>
    </w:p>
    <w:p w:rsidR="005D7FB0" w:rsidRDefault="005D7FB0" w:rsidP="005D7FB0">
      <w:pPr>
        <w:pStyle w:val="a6"/>
      </w:pPr>
      <w:r>
        <w:lastRenderedPageBreak/>
        <w:t>[SDD-204]The primitive 1-1-1-1-1-2-3-1-1-g-line shall be designed with the specification defined in the Table 201.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[SDD-205]The state of applicable mask for 1-1-1-1-1-2-3-1-1-g-line shall be set as the Table 202.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1-1-1-1-1-2-3-1-1-g-line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1-1-1-1-1-2-3-1-1-h-line</w:t>
      </w:r>
    </w:p>
    <w:p w:rsidR="005D7FB0" w:rsidRDefault="005D7FB0" w:rsidP="005D7FB0">
      <w:pPr>
        <w:pStyle w:val="a6"/>
      </w:pPr>
      <w:r>
        <w:t>[SDD-206]The primitive 1-1-1-1-1-2-3-1-1-h-line shall be designed with the specification defined in the Table 203.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[SDD-207]The state of applicable mask for 1-1-1-1-1-2-3-1-1-h-line shall be set as the Table 204.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1-1-1-1-1-2-3-1-1-h-line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1-1-1-1-1-2-3-1-1-i-line</w:t>
      </w:r>
    </w:p>
    <w:p w:rsidR="005D7FB0" w:rsidRDefault="005D7FB0" w:rsidP="005D7FB0">
      <w:pPr>
        <w:pStyle w:val="a6"/>
      </w:pPr>
      <w:r>
        <w:t>[SDD-208]The primitive 1-1-1-1-1-2-3-1-1-i-line shall be designed with the specification defined in the Table 205.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[SDD-209]The state of applicable mask for 1-1-1-1-1-2-3-1-1-i-line shall be set as the Table 206.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1-1-1-1-1-2-3-1-1-i-line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Primitive 1-1-1-1-1-2-3-1-1-j-line</w:t>
      </w:r>
    </w:p>
    <w:p w:rsidR="005D7FB0" w:rsidRDefault="005D7FB0" w:rsidP="005D7FB0">
      <w:pPr>
        <w:pStyle w:val="a6"/>
      </w:pPr>
      <w:r>
        <w:t>[SDD-210]The primitive 1-1-1-1-1-2-3-1-1-j-line shall be designed with the specification defined in the Table 207.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[SDD-211]The state of applicable mask for 1-1-1-1-1-2-3-1-1-j-line shall be set as the Table 208.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1-1-1-1-1-2-3-1-1-j-line is aliased as symbology_layer/PFD/ADI/ADI_masked_parts/SkyEarthAndScales/ScaleAndAlarms/HighAlarm/HIGHALARM_DAN/begin_moving/line:</w:t>
      </w:r>
    </w:p>
    <w:p w:rsidR="005D7FB0" w:rsidRDefault="005D7FB0" w:rsidP="005D7FB0">
      <w:pPr>
        <w:pStyle w:val="4"/>
      </w:pPr>
      <w:r>
        <w:t>Object 1-1-1-1-1-2-4-LowWarning</w:t>
      </w:r>
    </w:p>
    <w:p w:rsidR="005D7FB0" w:rsidRDefault="005D7FB0" w:rsidP="005D7FB0">
      <w:pPr>
        <w:pStyle w:val="a6"/>
      </w:pPr>
      <w:r>
        <w:t>[SDD-212]The object 1-1-1-1-1-2-4-LowWarning shall be designed with the specification defined in the Table 209.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-181.467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23 is the reference image for 1-1-1-1-1-2-4-LowWarning.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4" name="图片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1-1-1-1-1-2-4-LowWarning are:</w:t>
      </w:r>
    </w:p>
    <w:p w:rsidR="005D7FB0" w:rsidRDefault="005D7FB0" w:rsidP="005D7FB0">
      <w:pPr>
        <w:pStyle w:val="a6"/>
      </w:pPr>
      <w:r>
        <w:t>(1) 1-1-1-1-1-2-4-1-LOWWARNING_DAN</w:t>
      </w:r>
    </w:p>
    <w:p w:rsidR="005D7FB0" w:rsidRDefault="005D7FB0" w:rsidP="005D7FB0">
      <w:pPr>
        <w:pStyle w:val="a6"/>
      </w:pPr>
      <w:r>
        <w:t>[COMMENT]The object 1-1-1-1-1-2-4-LowWarning is aliased as symbology_layer/PFD/ADI/ADI_masked_parts/SkyEarthAndScales/ScaleAndAlarms/LowWarning:</w:t>
      </w:r>
    </w:p>
    <w:p w:rsidR="005D7FB0" w:rsidRDefault="005D7FB0" w:rsidP="005D7FB0">
      <w:pPr>
        <w:pStyle w:val="4"/>
      </w:pPr>
      <w:r>
        <w:t>Object 1-1-1-1-1-2-4-1-LOWWARNING_DAN</w:t>
      </w:r>
    </w:p>
    <w:p w:rsidR="005D7FB0" w:rsidRDefault="005D7FB0" w:rsidP="005D7FB0">
      <w:pPr>
        <w:pStyle w:val="a6"/>
      </w:pPr>
      <w:r>
        <w:t>[SDD-213]The object 1-1-1-1-1-2-4-1-LOWWARNING_DAN shall be designed with the specification defined in the Table 210.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PN_PITCH_ANGLE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24 is the reference image for 1-1-1-1-1-2-4-1-LOWWARNING_DAN.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5" name="图片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1-1-1-1-1-2-4-1-LOWWARNING_DAN are:</w:t>
      </w:r>
    </w:p>
    <w:p w:rsidR="005D7FB0" w:rsidRDefault="005D7FB0" w:rsidP="005D7FB0">
      <w:pPr>
        <w:pStyle w:val="a6"/>
      </w:pPr>
      <w:r>
        <w:t>(1) 1-1-1-1-1-2-4-1-1-begin_moving</w:t>
      </w:r>
    </w:p>
    <w:p w:rsidR="005D7FB0" w:rsidRDefault="005D7FB0" w:rsidP="005D7FB0">
      <w:pPr>
        <w:pStyle w:val="a6"/>
      </w:pPr>
      <w:r>
        <w:t>[COMMENT]The object 1-1-1-1-1-2-4-1-LOWWARNING_DAN is aliased as symbology_layer/PFD/ADI/ADI_masked_parts/SkyEarthAndScales/ScaleAndAlarms/LowWarning/LOWWARNING_DAN:</w:t>
      </w:r>
    </w:p>
    <w:p w:rsidR="005D7FB0" w:rsidRDefault="005D7FB0" w:rsidP="005D7FB0">
      <w:pPr>
        <w:pStyle w:val="4"/>
      </w:pPr>
      <w:r>
        <w:t>Object 1-1-1-1-1-2-4-1-1-begin_moving</w:t>
      </w:r>
    </w:p>
    <w:p w:rsidR="005D7FB0" w:rsidRDefault="005D7FB0" w:rsidP="005D7FB0">
      <w:pPr>
        <w:pStyle w:val="a6"/>
      </w:pPr>
      <w:r>
        <w:t>[SDD-214]The object 1-1-1-1-1-2-4-1-1-begin_moving shall be designed with the specification defined in the Table 211.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maxX="35.403" maxY="20.714" minX="-35.403"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25 is the reference image for 1-1-1-1-1-2-4-1-1-begin_moving.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6" name="图片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1-1-1-1-1-2-4-1-1-begin_moving are:</w:t>
      </w:r>
    </w:p>
    <w:p w:rsidR="005D7FB0" w:rsidRDefault="005D7FB0" w:rsidP="005D7FB0">
      <w:pPr>
        <w:pStyle w:val="a6"/>
      </w:pPr>
      <w:r>
        <w:t>(1) 1-1-1-1-1-2-4-1-1-a-line</w:t>
      </w:r>
    </w:p>
    <w:p w:rsidR="005D7FB0" w:rsidRDefault="005D7FB0" w:rsidP="005D7FB0">
      <w:pPr>
        <w:pStyle w:val="a6"/>
      </w:pPr>
      <w:r>
        <w:t>(2) 1-1-1-1-1-2-4-1-1-b-line</w:t>
      </w:r>
    </w:p>
    <w:p w:rsidR="005D7FB0" w:rsidRDefault="005D7FB0" w:rsidP="005D7FB0">
      <w:pPr>
        <w:pStyle w:val="a6"/>
      </w:pPr>
      <w:r>
        <w:t>(3) 1-1-1-1-1-2-4-1-1-c-line</w:t>
      </w:r>
    </w:p>
    <w:p w:rsidR="005D7FB0" w:rsidRDefault="005D7FB0" w:rsidP="005D7FB0">
      <w:pPr>
        <w:pStyle w:val="a6"/>
      </w:pPr>
      <w:r>
        <w:t>(4) 1-1-1-1-1-2-4-1-1-d-line</w:t>
      </w:r>
    </w:p>
    <w:p w:rsidR="005D7FB0" w:rsidRDefault="005D7FB0" w:rsidP="005D7FB0">
      <w:pPr>
        <w:pStyle w:val="a6"/>
      </w:pPr>
      <w:r>
        <w:t>(5) 1-1-1-1-1-2-4-1-1-e-line</w:t>
      </w:r>
    </w:p>
    <w:p w:rsidR="005D7FB0" w:rsidRDefault="005D7FB0" w:rsidP="005D7FB0">
      <w:pPr>
        <w:pStyle w:val="a6"/>
      </w:pPr>
      <w:r>
        <w:t>(6) 1-1-1-1-1-2-4-1-1-f-line</w:t>
      </w:r>
    </w:p>
    <w:p w:rsidR="005D7FB0" w:rsidRDefault="005D7FB0" w:rsidP="005D7FB0">
      <w:pPr>
        <w:pStyle w:val="a6"/>
      </w:pPr>
      <w:r>
        <w:lastRenderedPageBreak/>
        <w:t>[COMMENT]The object 1-1-1-1-1-2-4-1-1-begin_moving is aliased as symbology_layer/PFD/ADI/ADI_masked_parts/SkyEarthAndScales/ScaleAndAlarms/LowWarning/LOWWARNING_DAN/begin_moving:</w:t>
      </w:r>
    </w:p>
    <w:p w:rsidR="005D7FB0" w:rsidRDefault="005D7FB0" w:rsidP="005D7FB0">
      <w:pPr>
        <w:pStyle w:val="4"/>
      </w:pPr>
      <w:r>
        <w:t>Primitive 1-1-1-1-1-2-4-1-1-a-line</w:t>
      </w:r>
    </w:p>
    <w:p w:rsidR="005D7FB0" w:rsidRDefault="005D7FB0" w:rsidP="005D7FB0">
      <w:pPr>
        <w:pStyle w:val="a6"/>
      </w:pPr>
      <w:r>
        <w:t>[SDD-215]The primitive 1-1-1-1-1-2-4-1-1-a-line shall be designed with the specification defined in the Table 212.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[SDD-216]The state of applicable mask for 1-1-1-1-1-2-4-1-1-a-line shall be set as the Table 213.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1-1-1-1-1-2-4-1-1-a-line is aliased as symbology_layer/PFD/ADI/ADI_masked_parts/SkyEarthAndScales/ScaleAndAlarms/LowWarning/LOWWARNING_DAN/begin_moving/line:</w:t>
      </w:r>
    </w:p>
    <w:p w:rsidR="005D7FB0" w:rsidRDefault="005D7FB0" w:rsidP="005D7FB0">
      <w:pPr>
        <w:pStyle w:val="4"/>
      </w:pPr>
      <w:r>
        <w:t>Primitive 1-1-1-1-1-2-4-1-1-b-line</w:t>
      </w:r>
    </w:p>
    <w:p w:rsidR="005D7FB0" w:rsidRDefault="005D7FB0" w:rsidP="005D7FB0">
      <w:pPr>
        <w:pStyle w:val="a6"/>
      </w:pPr>
      <w:r>
        <w:t>[SDD-217]The primitive 1-1-1-1-1-2-4-1-1-b-line shall be designed with the specification defined in the Table 214.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[SDD-218]The state of applicable mask for 1-1-1-1-1-2-4-1-1-b-line shall be set as the Table 215.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1-1-1-1-1-2-4-1-1-b-line is aliased as symbology_layer/PFD/ADI/ADI_masked_parts/SkyEarthAndScales/ScaleAndAlarms/LowWarning/LOWWARNING_DAN/begin_moving/line:</w:t>
      </w:r>
    </w:p>
    <w:p w:rsidR="005D7FB0" w:rsidRDefault="005D7FB0" w:rsidP="005D7FB0">
      <w:pPr>
        <w:pStyle w:val="4"/>
      </w:pPr>
      <w:r>
        <w:t>Primitive 1-1-1-1-1-2-4-1-1-c-line</w:t>
      </w:r>
    </w:p>
    <w:p w:rsidR="005D7FB0" w:rsidRDefault="005D7FB0" w:rsidP="005D7FB0">
      <w:pPr>
        <w:pStyle w:val="a6"/>
      </w:pPr>
      <w:r>
        <w:t>[SDD-219]The primitive 1-1-1-1-1-2-4-1-1-c-line shall be designed with the specification defined in the Table 216.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[SDD-220]The state of applicable mask for 1-1-1-1-1-2-4-1-1-c-line shall be set as the Table 217.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1-1-1-1-1-2-4-1-1-c-line is aliased as symbology_layer/PFD/ADI/ADI_masked_parts/SkyEarthAndScales/ScaleAndAlarms/LowWarning/LOWWARNING_DAN/begin_moving/line:</w:t>
      </w:r>
    </w:p>
    <w:p w:rsidR="005D7FB0" w:rsidRDefault="005D7FB0" w:rsidP="005D7FB0">
      <w:pPr>
        <w:pStyle w:val="4"/>
      </w:pPr>
      <w:r>
        <w:t>Primitive 1-1-1-1-1-2-4-1-1-d-line</w:t>
      </w:r>
    </w:p>
    <w:p w:rsidR="005D7FB0" w:rsidRDefault="005D7FB0" w:rsidP="005D7FB0">
      <w:pPr>
        <w:pStyle w:val="a6"/>
      </w:pPr>
      <w:r>
        <w:t>[SDD-221]The primitive 1-1-1-1-1-2-4-1-1-d-line shall be designed with the specification defined in the Table 218.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[SDD-222]The state of applicable mask for 1-1-1-1-1-2-4-1-1-d-line shall be set as the </w:t>
      </w:r>
      <w:r>
        <w:lastRenderedPageBreak/>
        <w:t>Table 219.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1-1-1-1-1-2-4-1-1-d-line is aliased as symbology_layer/PFD/ADI/ADI_masked_parts/SkyEarthAndScales/ScaleAndAlarms/LowWarning/LOWWARNING_DAN/begin_moving/line:</w:t>
      </w:r>
    </w:p>
    <w:p w:rsidR="005D7FB0" w:rsidRDefault="005D7FB0" w:rsidP="005D7FB0">
      <w:pPr>
        <w:pStyle w:val="4"/>
      </w:pPr>
      <w:r>
        <w:t>Primitive 1-1-1-1-1-2-4-1-1-e-line</w:t>
      </w:r>
    </w:p>
    <w:p w:rsidR="005D7FB0" w:rsidRDefault="005D7FB0" w:rsidP="005D7FB0">
      <w:pPr>
        <w:pStyle w:val="a6"/>
      </w:pPr>
      <w:r>
        <w:t>[SDD-223]The primitive 1-1-1-1-1-2-4-1-1-e-line shall be designed with the specification defined in the Table 220.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4E6D88">
      <w:pPr>
        <w:pStyle w:val="a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>
      <w:pPr>
        <w:pStyle w:val="a6"/>
      </w:pPr>
    </w:p>
    <w:p w:rsidR="005D7FB0" w:rsidRDefault="005D7FB0" w:rsidP="005D7FB0">
      <w:pPr>
        <w:pStyle w:val="a6"/>
      </w:pPr>
      <w:r>
        <w:t>[SDD-224]The state of applicable mask for 1-1-1-1-1-2-4-1-1-e-line shall be set as the Table 221.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[COMMENT]The primitive 1-1-1-1-1-2-4-1-1-e-line is aliased as </w:t>
      </w:r>
      <w:r>
        <w:lastRenderedPageBreak/>
        <w:t>symbology_layer/PFD/ADI/ADI_masked_parts/SkyEarthAndScales/ScaleAndAlarms/LowWarning/LOWWARNING_DAN/begin_moving/line:</w:t>
      </w:r>
    </w:p>
    <w:p w:rsidR="005D7FB0" w:rsidRDefault="005D7FB0" w:rsidP="005D7FB0">
      <w:pPr>
        <w:pStyle w:val="4"/>
      </w:pPr>
      <w:r>
        <w:t>Primitive 1-1-1-1-1-2-4-1-1-f-line</w:t>
      </w:r>
    </w:p>
    <w:p w:rsidR="005D7FB0" w:rsidRDefault="005D7FB0" w:rsidP="005D7FB0">
      <w:pPr>
        <w:pStyle w:val="a6"/>
      </w:pPr>
      <w:r>
        <w:t>[SDD-225]The primitive 1-1-1-1-1-2-4-1-1-f-line shall be designed with the specification defined in the Table 222.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-29.403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[SDD-226]The state of applicable mask for 1-1-1-1-1-2-4-1-1-f-line shall be set as the Table 223.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1-1-1-1-1-2-4-1-1-f-line is aliased as symbology_layer/PFD/ADI/ADI_masked_parts/SkyEarthAndScales/ScaleAndAlarms/LowWarning/LOWWARNING_DAN/begin_moving/line:</w:t>
      </w:r>
    </w:p>
    <w:p w:rsidR="005D7FB0" w:rsidRDefault="005D7FB0" w:rsidP="005D7FB0">
      <w:pPr>
        <w:pStyle w:val="4"/>
      </w:pPr>
      <w:r>
        <w:t>Object 1-1-1-1-1-2-5-LowAlarm</w:t>
      </w:r>
    </w:p>
    <w:p w:rsidR="005D7FB0" w:rsidRDefault="005D7FB0" w:rsidP="005D7FB0">
      <w:pPr>
        <w:pStyle w:val="a6"/>
      </w:pPr>
      <w:r>
        <w:t>[SDD-227]The object 1-1-1-1-1-2-5-LowAlarm shall be designed with the specification defined in the Table 224.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-269.748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26 is the reference image for 1-1-1-1-1-2-5-LowAlarm.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7" name="图片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1-1-1-1-1-2-5-LowAlarm are:</w:t>
      </w:r>
    </w:p>
    <w:p w:rsidR="005D7FB0" w:rsidRDefault="005D7FB0" w:rsidP="005D7FB0">
      <w:pPr>
        <w:pStyle w:val="a6"/>
      </w:pPr>
      <w:r>
        <w:t>(1) 1-1-1-1-1-2-5-1-LOWALARM_DAN</w:t>
      </w:r>
    </w:p>
    <w:p w:rsidR="005D7FB0" w:rsidRDefault="005D7FB0" w:rsidP="005D7FB0">
      <w:pPr>
        <w:pStyle w:val="a6"/>
      </w:pPr>
      <w:r>
        <w:t>[COMMENT]The object 1-1-1-1-1-2-5-LowAlarm is aliased as symbology_layer/PFD/ADI/ADI_masked_parts/SkyEarthAndScales/ScaleAndAlarms/LowAlarm:</w:t>
      </w:r>
    </w:p>
    <w:p w:rsidR="005D7FB0" w:rsidRDefault="005D7FB0" w:rsidP="005D7FB0">
      <w:pPr>
        <w:pStyle w:val="4"/>
      </w:pPr>
      <w:r>
        <w:t>Object 1-1-1-1-1-2-5-1-LOWALARM_DAN</w:t>
      </w:r>
    </w:p>
    <w:p w:rsidR="005D7FB0" w:rsidRDefault="005D7FB0" w:rsidP="005D7FB0">
      <w:pPr>
        <w:pStyle w:val="a6"/>
      </w:pPr>
      <w:r>
        <w:t>[SDD-228]The object 1-1-1-1-1-2-5-1-LOWALARM_DAN shall be designed with the specification defined in the Table 225.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PN_PITCH_ANGLE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27 is the reference image for 1-1-1-1-1-2-5-1-LOWALARM_DAN.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8" name="图片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1-1-1-1-1-2-5-1-LOWALARM_DAN are:</w:t>
      </w:r>
    </w:p>
    <w:p w:rsidR="005D7FB0" w:rsidRDefault="005D7FB0" w:rsidP="005D7FB0">
      <w:pPr>
        <w:pStyle w:val="a6"/>
      </w:pPr>
      <w:r>
        <w:t>(1) 1-1-1-1-1-2-5-1-1-begin_moving</w:t>
      </w:r>
    </w:p>
    <w:p w:rsidR="005D7FB0" w:rsidRDefault="005D7FB0" w:rsidP="005D7FB0">
      <w:pPr>
        <w:pStyle w:val="a6"/>
      </w:pPr>
      <w:r>
        <w:t>[COMMENT]The object 1-1-1-1-1-2-5-1-LOWALARM_DAN is aliased as symbology_layer/PFD/ADI/ADI_masked_parts/SkyEarthAndScales/ScaleAndAlarms/LowAlarm/LOWALARM_DAN:</w:t>
      </w:r>
    </w:p>
    <w:p w:rsidR="005D7FB0" w:rsidRDefault="005D7FB0" w:rsidP="005D7FB0">
      <w:pPr>
        <w:pStyle w:val="4"/>
      </w:pPr>
      <w:r>
        <w:t>Object 1-1-1-1-1-2-5-1-1-begin_moving</w:t>
      </w:r>
    </w:p>
    <w:p w:rsidR="005D7FB0" w:rsidRDefault="005D7FB0" w:rsidP="005D7FB0">
      <w:pPr>
        <w:pStyle w:val="a6"/>
      </w:pPr>
      <w:r>
        <w:t>[SDD-229]The object 1-1-1-1-1-2-5-1-1-begin_moving shall be designed with the specification defined in the Table 226.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maxX="79.508" maxY="46.462" minX="-79.508" minY="-46.462"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28 is the reference image for 1-1-1-1-1-2-5-1-1-begin_moving.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29" name="图片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1-1-1-1-1-2-5-1-1-begin_moving are:</w:t>
      </w:r>
    </w:p>
    <w:p w:rsidR="005D7FB0" w:rsidRDefault="005D7FB0" w:rsidP="005D7FB0">
      <w:pPr>
        <w:pStyle w:val="a6"/>
      </w:pPr>
      <w:r>
        <w:t>(1) 1-1-1-1-1-2-5-1-1-a-line</w:t>
      </w:r>
    </w:p>
    <w:p w:rsidR="005D7FB0" w:rsidRDefault="005D7FB0" w:rsidP="005D7FB0">
      <w:pPr>
        <w:pStyle w:val="a6"/>
      </w:pPr>
      <w:r>
        <w:t>(2) 1-1-1-1-1-2-5-1-1-b-line</w:t>
      </w:r>
    </w:p>
    <w:p w:rsidR="005D7FB0" w:rsidRDefault="005D7FB0" w:rsidP="005D7FB0">
      <w:pPr>
        <w:pStyle w:val="a6"/>
      </w:pPr>
      <w:r>
        <w:t>(3) 1-1-1-1-1-2-5-1-1-c-line</w:t>
      </w:r>
    </w:p>
    <w:p w:rsidR="005D7FB0" w:rsidRDefault="005D7FB0" w:rsidP="005D7FB0">
      <w:pPr>
        <w:pStyle w:val="a6"/>
      </w:pPr>
      <w:r>
        <w:t>(4) 1-1-1-1-1-2-5-1-1-d-line</w:t>
      </w:r>
    </w:p>
    <w:p w:rsidR="005D7FB0" w:rsidRDefault="005D7FB0" w:rsidP="005D7FB0">
      <w:pPr>
        <w:pStyle w:val="a6"/>
      </w:pPr>
      <w:r>
        <w:t>(5) 1-1-1-1-1-2-5-1-1-e-line</w:t>
      </w:r>
    </w:p>
    <w:p w:rsidR="005D7FB0" w:rsidRDefault="005D7FB0" w:rsidP="005D7FB0">
      <w:pPr>
        <w:pStyle w:val="a6"/>
      </w:pPr>
      <w:r>
        <w:t>(6) 1-1-1-1-1-2-5-1-1-f-line</w:t>
      </w:r>
    </w:p>
    <w:p w:rsidR="005D7FB0" w:rsidRDefault="005D7FB0" w:rsidP="005D7FB0">
      <w:pPr>
        <w:pStyle w:val="a6"/>
      </w:pPr>
      <w:r>
        <w:lastRenderedPageBreak/>
        <w:t>(7) 1-1-1-1-1-2-5-1-1-g-line</w:t>
      </w:r>
    </w:p>
    <w:p w:rsidR="005D7FB0" w:rsidRDefault="005D7FB0" w:rsidP="005D7FB0">
      <w:pPr>
        <w:pStyle w:val="a6"/>
      </w:pPr>
      <w:r>
        <w:t>(8) 1-1-1-1-1-2-5-1-1-h-line</w:t>
      </w:r>
    </w:p>
    <w:p w:rsidR="005D7FB0" w:rsidRDefault="005D7FB0" w:rsidP="005D7FB0">
      <w:pPr>
        <w:pStyle w:val="a6"/>
      </w:pPr>
      <w:r>
        <w:t>(9) 1-1-1-1-1-2-5-1-1-i-line</w:t>
      </w:r>
    </w:p>
    <w:p w:rsidR="005D7FB0" w:rsidRDefault="005D7FB0" w:rsidP="005D7FB0">
      <w:pPr>
        <w:pStyle w:val="a6"/>
      </w:pPr>
      <w:r>
        <w:t>(10) 1-1-1-1-1-2-5-1-1-j-line</w:t>
      </w:r>
    </w:p>
    <w:p w:rsidR="005D7FB0" w:rsidRDefault="005D7FB0" w:rsidP="005D7FB0">
      <w:pPr>
        <w:pStyle w:val="a6"/>
      </w:pPr>
      <w:r>
        <w:t>[COMMENT]The object 1-1-1-1-1-2-5-1-1-begin_moving is aliased as symbology_layer/PFD/ADI/ADI_masked_parts/SkyEarthAndScales/ScaleAndAlarms/LowAlarm/LOWALARM_DAN/begin_moving:</w:t>
      </w:r>
    </w:p>
    <w:p w:rsidR="005D7FB0" w:rsidRDefault="005D7FB0" w:rsidP="005D7FB0">
      <w:pPr>
        <w:pStyle w:val="4"/>
      </w:pPr>
      <w:r>
        <w:t>Primitive 1-1-1-1-1-2-5-1-1-a-line</w:t>
      </w:r>
    </w:p>
    <w:p w:rsidR="005D7FB0" w:rsidRDefault="005D7FB0" w:rsidP="005D7FB0">
      <w:pPr>
        <w:pStyle w:val="a6"/>
      </w:pPr>
      <w:r>
        <w:t>[SDD-230]The primitive 1-1-1-1-1-2-5-1-1-a-line shall be designed with the specification defined in the Table 227.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[SDD-231]The state of applicable mask for 1-1-1-1-1-2-5-1-1-a-line shall be set as the Table 228.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1-1-1-1-1-2-5-1-1-a-line is aliased as symbology_layer/PFD/ADI/ADI_masked_parts/SkyEarthAndScales/ScaleAndAlarms/LowAla</w:t>
      </w:r>
      <w:r>
        <w:lastRenderedPageBreak/>
        <w:t>rm/LOWALARM_DAN/begin_moving/line:</w:t>
      </w:r>
    </w:p>
    <w:p w:rsidR="005D7FB0" w:rsidRDefault="005D7FB0" w:rsidP="005D7FB0">
      <w:pPr>
        <w:pStyle w:val="4"/>
      </w:pPr>
      <w:r>
        <w:t>Primitive 1-1-1-1-1-2-5-1-1-b-line</w:t>
      </w:r>
    </w:p>
    <w:p w:rsidR="005D7FB0" w:rsidRDefault="005D7FB0" w:rsidP="005D7FB0">
      <w:pPr>
        <w:pStyle w:val="a6"/>
      </w:pPr>
      <w:r>
        <w:t>[SDD-232]The primitive 1-1-1-1-1-2-5-1-1-b-line shall be designed with the specification defined in the Table 229.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[SDD-233]The state of applicable mask for 1-1-1-1-1-2-5-1-1-b-line shall be set as the Table 230.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1-1-1-1-1-2-5-1-1-b-line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1-1-1-1-1-2-5-1-1-c-line</w:t>
      </w:r>
    </w:p>
    <w:p w:rsidR="005D7FB0" w:rsidRDefault="005D7FB0" w:rsidP="005D7FB0">
      <w:pPr>
        <w:pStyle w:val="a6"/>
      </w:pPr>
      <w:r>
        <w:t>[SDD-234]The primitive 1-1-1-1-1-2-5-1-1-c-line shall be designed with the specification defined in the Table 231.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[SDD-235]The state of applicable mask for 1-1-1-1-1-2-5-1-1-c-line shall be set as the Table 232.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1-1-1-1-1-2-5-1-1-c-line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1-1-1-1-1-2-5-1-1-d-line</w:t>
      </w:r>
    </w:p>
    <w:p w:rsidR="005D7FB0" w:rsidRDefault="005D7FB0" w:rsidP="005D7FB0">
      <w:pPr>
        <w:pStyle w:val="a6"/>
      </w:pPr>
      <w:r>
        <w:t>[SDD-236]The primitive 1-1-1-1-1-2-5-1-1-d-line shall be designed with the specification defined in the Table 233.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-73.508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[SDD-237]The state of applicable mask for 1-1-1-1-1-2-5-1-1-d-line shall be set as the Table 234.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1-1-1-1-1-2-5-1-1-d-line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1-1-1-1-1-2-5-1-1-e-line</w:t>
      </w:r>
    </w:p>
    <w:p w:rsidR="005D7FB0" w:rsidRDefault="005D7FB0" w:rsidP="005D7FB0">
      <w:pPr>
        <w:pStyle w:val="a6"/>
      </w:pPr>
      <w:r>
        <w:t>[SDD-238]The primitive 1-1-1-1-1-2-5-1-1-e-line shall be designed with the specification defined in the Table 235.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[SDD-239]The state of applicable mask for 1-1-1-1-1-2-5-1-1-e-line shall be set as the Table 236.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1-1-1-1-1-2-5-1-1-e-line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1-1-1-1-1-2-5-1-1-f-line</w:t>
      </w:r>
    </w:p>
    <w:p w:rsidR="005D7FB0" w:rsidRDefault="005D7FB0" w:rsidP="005D7FB0">
      <w:pPr>
        <w:pStyle w:val="a6"/>
      </w:pPr>
      <w:r>
        <w:t>[SDD-240]The primitive 1-1-1-1-1-2-5-1-1-f-line shall be designed with the specification defined in the Table 237.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[SDD-241]The state of applicable mask for 1-1-1-1-1-2-5-1-1-f-line shall be set as the Table 238.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1-1-1-1-1-2-5-1-1-f-line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1-1-1-1-1-2-5-1-1-g-line</w:t>
      </w:r>
    </w:p>
    <w:p w:rsidR="005D7FB0" w:rsidRDefault="005D7FB0" w:rsidP="005D7FB0">
      <w:pPr>
        <w:pStyle w:val="a6"/>
      </w:pPr>
      <w:r>
        <w:lastRenderedPageBreak/>
        <w:t>[SDD-242]The primitive 1-1-1-1-1-2-5-1-1-g-line shall be designed with the specification defined in the Table 239.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[SDD-243]The state of applicable mask for 1-1-1-1-1-2-5-1-1-g-line shall be set as the Table 240.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1-1-1-1-1-2-5-1-1-g-line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1-1-1-1-1-2-5-1-1-h-line</w:t>
      </w:r>
    </w:p>
    <w:p w:rsidR="005D7FB0" w:rsidRDefault="005D7FB0" w:rsidP="005D7FB0">
      <w:pPr>
        <w:pStyle w:val="a6"/>
      </w:pPr>
      <w:r>
        <w:t>[SDD-244]The primitive 1-1-1-1-1-2-5-1-1-h-line shall be designed with the specification defined in the Table 241.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15.94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[SDD-245]The state of applicable mask for 1-1-1-1-1-2-5-1-1-h-line shall be set as the Table 242.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1-1-1-1-1-2-5-1-1-h-line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1-1-1-1-1-2-5-1-1-i-line</w:t>
      </w:r>
    </w:p>
    <w:p w:rsidR="005D7FB0" w:rsidRDefault="005D7FB0" w:rsidP="005D7FB0">
      <w:pPr>
        <w:pStyle w:val="a6"/>
      </w:pPr>
      <w:r>
        <w:t>[SDD-246]The primitive 1-1-1-1-1-2-5-1-1-i-line shall be designed with the specification defined in the Table 243.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39.204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[SDD-247]The state of applicable mask for 1-1-1-1-1-2-5-1-1-i-line shall be set as the Table 244.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1-1-1-1-1-2-5-1-1-i-line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Primitive 1-1-1-1-1-2-5-1-1-j-line</w:t>
      </w:r>
    </w:p>
    <w:p w:rsidR="005D7FB0" w:rsidRDefault="005D7FB0" w:rsidP="005D7FB0">
      <w:pPr>
        <w:pStyle w:val="a6"/>
      </w:pPr>
      <w:r>
        <w:t>[SDD-248]The primitive 1-1-1-1-1-2-5-1-1-j-line shall be designed with the specification defined in the Table 245.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-40.462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-25.749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RED1 [#36]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[SDD-249]The state of applicable mask for 1-1-1-1-1-2-5-1-1-j-line shall be set as the Table 246.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1-1-1-1-1-2-5-1-1-j-line is aliased as symbology_layer/PFD/ADI/ADI_masked_parts/SkyEarthAndScales/ScaleAndAlarms/LowAlarm/LOWALARM_DAN/begin_moving/line:</w:t>
      </w:r>
    </w:p>
    <w:p w:rsidR="005D7FB0" w:rsidRDefault="005D7FB0" w:rsidP="005D7FB0">
      <w:pPr>
        <w:pStyle w:val="4"/>
      </w:pPr>
      <w:r>
        <w:t>Object 1-1-1-1-1-3-BugReference</w:t>
      </w:r>
    </w:p>
    <w:p w:rsidR="005D7FB0" w:rsidRDefault="005D7FB0" w:rsidP="005D7FB0">
      <w:pPr>
        <w:pStyle w:val="a6"/>
      </w:pPr>
      <w:r>
        <w:t>[SDD-250]The object 1-1-1-1-1-3-BugReference shall be designed with the specification defined in the Table 247.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maxX="22.466" maxY="14.828" minX="-22.471" minY="-14.828"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29 is the reference image for 1-1-1-1-1-3-BugReference.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0" name="图片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1-1-1-1-1-3-BugReference are:</w:t>
      </w:r>
    </w:p>
    <w:p w:rsidR="005D7FB0" w:rsidRDefault="005D7FB0" w:rsidP="005D7FB0">
      <w:pPr>
        <w:pStyle w:val="a6"/>
      </w:pPr>
      <w:r>
        <w:t>(1) 1-1-1-1-1-3-a-BugRef</w:t>
      </w:r>
    </w:p>
    <w:p w:rsidR="005D7FB0" w:rsidRDefault="005D7FB0" w:rsidP="005D7FB0">
      <w:pPr>
        <w:pStyle w:val="a6"/>
      </w:pPr>
      <w:r>
        <w:t>[COMMENT]The object 1-1-1-1-1-3-BugReference is aliased as symbology_layer/PFD/ADI/ADI_masked_parts/SkyEarthAndScales/BugReference:</w:t>
      </w:r>
    </w:p>
    <w:p w:rsidR="005D7FB0" w:rsidRDefault="005D7FB0" w:rsidP="005D7FB0">
      <w:pPr>
        <w:pStyle w:val="4"/>
      </w:pPr>
      <w:r>
        <w:t>Primitive 1-1-1-1-1-3-a-BugRef</w:t>
      </w:r>
    </w:p>
    <w:p w:rsidR="005D7FB0" w:rsidRDefault="005D7FB0" w:rsidP="005D7FB0">
      <w:pPr>
        <w:pStyle w:val="a6"/>
      </w:pPr>
      <w:r>
        <w:t>[SDD-251]The primitive 1-1-1-1-1-3-a-BugRef shall be designed with the specification defined in the Table 248.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8.828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-16.471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-8.828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16.466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[SDD-252]The state of applicable mask for 1-1-1-1-1-3-a-BugRef shall be set as the Table 249.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1-1-1-1-1-3-a-BugRef is aliased as symbology_layer/PFD/ADI/ADI_masked_parts/SkyEarthAndScales/BugReference/BugRef:</w:t>
      </w:r>
    </w:p>
    <w:p w:rsidR="005D7FB0" w:rsidRDefault="005D7FB0" w:rsidP="005D7FB0">
      <w:pPr>
        <w:pStyle w:val="4"/>
      </w:pPr>
      <w:r>
        <w:lastRenderedPageBreak/>
        <w:t>Object 1-1-1-1-2-lunula</w:t>
      </w:r>
    </w:p>
    <w:p w:rsidR="005D7FB0" w:rsidRDefault="005D7FB0" w:rsidP="005D7FB0">
      <w:pPr>
        <w:pStyle w:val="a6"/>
      </w:pPr>
      <w:r>
        <w:t>[SDD-253]The object 1-1-1-1-2-lunula shall be designed with the specification defined in the Table 250.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PN_ROLL_ANGLE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maxX="166.36497" maxY="205.43701" minX="-165.777" minY="-201.768"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30 is the reference image for 1-1-1-1-2-lunula.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1" name="图片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1-1-1-1-2-lunula are:</w:t>
      </w:r>
    </w:p>
    <w:p w:rsidR="005D7FB0" w:rsidRDefault="005D7FB0" w:rsidP="005D7FB0">
      <w:pPr>
        <w:pStyle w:val="a6"/>
      </w:pPr>
      <w:r>
        <w:t>(1) 1-1-1-1-2-a-TOP_Lunula</w:t>
      </w:r>
    </w:p>
    <w:p w:rsidR="005D7FB0" w:rsidRDefault="005D7FB0" w:rsidP="005D7FB0">
      <w:pPr>
        <w:pStyle w:val="a6"/>
      </w:pPr>
      <w:r>
        <w:t>(2) 1-1-1-1-2-b-BOT_Lunula</w:t>
      </w:r>
    </w:p>
    <w:p w:rsidR="005D7FB0" w:rsidRDefault="005D7FB0" w:rsidP="005D7FB0">
      <w:pPr>
        <w:pStyle w:val="a6"/>
      </w:pPr>
      <w:r>
        <w:t>[COMMENT]The object 1-1-1-1-2-lunula is aliased as symbology_layer/PFD/ADI/ADI_masked_parts/lunula:</w:t>
      </w:r>
    </w:p>
    <w:p w:rsidR="005D7FB0" w:rsidRDefault="005D7FB0" w:rsidP="005D7FB0">
      <w:pPr>
        <w:pStyle w:val="4"/>
      </w:pPr>
      <w:r>
        <w:t>Primitive 1-1-1-1-2-a-TOP_Lunula</w:t>
      </w:r>
    </w:p>
    <w:p w:rsidR="005D7FB0" w:rsidRDefault="005D7FB0" w:rsidP="005D7FB0">
      <w:pPr>
        <w:pStyle w:val="a6"/>
      </w:pPr>
      <w:r>
        <w:t>[SDD-254]The primitive 1-1-1-1-2-a-TOP_Lunula shall be designed with the specification defined in the Table 251.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160.365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161.849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-153.896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199.437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CYAN3 [#18]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[SDD-255]The state of applicable mask for 1-1-1-1-2-a-TOP_Lunula shall be set as the Table 252.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1-1-1-1-2-a-TOP_Lunula is aliased as symbology_layer/PFD/ADI/ADI_masked_parts/lunula/TOP_Lunula:</w:t>
      </w:r>
    </w:p>
    <w:p w:rsidR="005D7FB0" w:rsidRDefault="005D7FB0" w:rsidP="005D7FB0">
      <w:pPr>
        <w:pStyle w:val="4"/>
      </w:pPr>
      <w:r>
        <w:t>Primitive 1-1-1-1-2-b-BOT_Lunula</w:t>
      </w:r>
    </w:p>
    <w:p w:rsidR="005D7FB0" w:rsidRDefault="005D7FB0" w:rsidP="005D7FB0">
      <w:pPr>
        <w:pStyle w:val="a6"/>
      </w:pPr>
      <w:r>
        <w:t>[SDD-256]The primitive 1-1-1-1-2-b-BOT_Lunula shall be designed with the specification defined in the Table 253.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159.365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-195.768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-159.777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-161.849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[SDD-257]The state of applicable mask for 1-1-1-1-2-b-BOT_Lunula shall be set as the Table 254.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1-1-1-1-2-b-BOT_Lunula is aliased as symbology_layer/PFD/ADI/ADI_masked_parts/lunula/BOT_Lunula:</w:t>
      </w:r>
    </w:p>
    <w:p w:rsidR="005D7FB0" w:rsidRDefault="005D7FB0" w:rsidP="005D7FB0">
      <w:pPr>
        <w:pStyle w:val="4"/>
      </w:pPr>
      <w:r>
        <w:t>Object 1-1-1-1-3-RollIndex</w:t>
      </w:r>
    </w:p>
    <w:p w:rsidR="005D7FB0" w:rsidRDefault="005D7FB0" w:rsidP="005D7FB0">
      <w:pPr>
        <w:pStyle w:val="a6"/>
      </w:pPr>
      <w:r>
        <w:t>[SDD-258]The object 1-1-1-1-3-RollIndex shall be designed with the specification defined in the Table 255.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PN_ROLL_ANGLE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maxX="15.213001" maxY="199.728" minX="-16.389" minY="165.658"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31 is the reference image for 1-1-1-1-3-RollIndex.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2" name="图片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1-1-1-1-3-RollIndex are:</w:t>
      </w:r>
    </w:p>
    <w:p w:rsidR="005D7FB0" w:rsidRDefault="005D7FB0" w:rsidP="005D7FB0">
      <w:pPr>
        <w:pStyle w:val="a6"/>
      </w:pPr>
      <w:r>
        <w:t>(1) 1-1-1-1-3-a-shape</w:t>
      </w:r>
    </w:p>
    <w:p w:rsidR="005D7FB0" w:rsidRDefault="005D7FB0" w:rsidP="005D7FB0">
      <w:pPr>
        <w:pStyle w:val="a6"/>
      </w:pPr>
      <w:r>
        <w:t>[COMMENT]The object 1-1-1-1-3-RollIndex is aliased as symbology_layer/PFD/ADI/ADI_masked_parts/RollIndex:</w:t>
      </w:r>
    </w:p>
    <w:p w:rsidR="005D7FB0" w:rsidRDefault="005D7FB0" w:rsidP="005D7FB0">
      <w:pPr>
        <w:pStyle w:val="4"/>
      </w:pPr>
      <w:r>
        <w:t>Primitive 1-1-1-1-3-a-shape</w:t>
      </w:r>
    </w:p>
    <w:p w:rsidR="005D7FB0" w:rsidRDefault="005D7FB0" w:rsidP="005D7FB0">
      <w:pPr>
        <w:pStyle w:val="a6"/>
      </w:pPr>
      <w:r>
        <w:t>[SDD-259]The primitive 1-1-1-1-3-a-shape shall be designed with the specification defined in the Table 256.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-0.588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193.728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-10.389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171.658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9.213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171.658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[SDD-260]The state of applicable mask for 1-1-1-1-3-a-shape shall be set as the Table 257.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1-1-1-1-a-_MaskOutlinerADI_001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1-1-1-1-3-a-shape is aliased as symbology_layer/PFD/ADI/ADI_masked_parts/RollIndex/shape:</w:t>
      </w:r>
    </w:p>
    <w:p w:rsidR="005D7FB0" w:rsidRDefault="005D7FB0" w:rsidP="005D7FB0">
      <w:pPr>
        <w:pStyle w:val="4"/>
      </w:pPr>
      <w:r>
        <w:t>Object 1-1-1-2-RollFix</w:t>
      </w:r>
    </w:p>
    <w:p w:rsidR="005D7FB0" w:rsidRDefault="005D7FB0" w:rsidP="005D7FB0">
      <w:pPr>
        <w:pStyle w:val="a6"/>
      </w:pPr>
      <w:r>
        <w:t xml:space="preserve">[SDD-261]The object 1-1-1-2-RollFix shall be designed with the specification defined </w:t>
      </w:r>
      <w:r>
        <w:lastRenderedPageBreak/>
        <w:t>in the Table 258.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maxX="-14.190002" maxY="467.024"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32 is the reference image for 1-1-1-2-RollFix.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3" name="图片 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1-1-1-2-RollFix are:</w:t>
      </w:r>
    </w:p>
    <w:p w:rsidR="005D7FB0" w:rsidRDefault="005D7FB0" w:rsidP="005D7FB0">
      <w:pPr>
        <w:pStyle w:val="a6"/>
      </w:pPr>
      <w:r>
        <w:t>(1) 1-1-1-2-a-shape</w:t>
      </w:r>
    </w:p>
    <w:p w:rsidR="005D7FB0" w:rsidRDefault="005D7FB0" w:rsidP="005D7FB0">
      <w:pPr>
        <w:pStyle w:val="a6"/>
      </w:pPr>
      <w:r>
        <w:t>(2) 1-1-1-2-1-RollGraduations</w:t>
      </w:r>
    </w:p>
    <w:p w:rsidR="005D7FB0" w:rsidRDefault="005D7FB0" w:rsidP="005D7FB0">
      <w:pPr>
        <w:pStyle w:val="a6"/>
      </w:pPr>
      <w:r>
        <w:t>[COMMENT]The object 1-1-1-2-RollFix is aliased as symbology_layer/PFD/ADI/RollFix:</w:t>
      </w:r>
    </w:p>
    <w:p w:rsidR="005D7FB0" w:rsidRDefault="005D7FB0" w:rsidP="005D7FB0">
      <w:pPr>
        <w:pStyle w:val="4"/>
      </w:pPr>
      <w:r>
        <w:t>Primitive 1-1-1-2-a-shape</w:t>
      </w:r>
    </w:p>
    <w:p w:rsidR="005D7FB0" w:rsidRDefault="005D7FB0" w:rsidP="005D7FB0">
      <w:pPr>
        <w:pStyle w:val="a6"/>
      </w:pPr>
      <w:r>
        <w:t>[SDD-262]The primitive 1-1-1-2-a-shape shall be designed with the specification defined in the Table 259.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-29.991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438.954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-20.19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461.024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-39.792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461.024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1-1-1-2-a-shape is aliased as symbology_layer/PFD/ADI/RollFix/shape:</w:t>
      </w:r>
    </w:p>
    <w:p w:rsidR="005D7FB0" w:rsidRDefault="005D7FB0" w:rsidP="005D7FB0">
      <w:pPr>
        <w:pStyle w:val="4"/>
      </w:pPr>
      <w:r>
        <w:t>Object 1-1-1-2-1-RollGraduations</w:t>
      </w:r>
    </w:p>
    <w:p w:rsidR="005D7FB0" w:rsidRDefault="005D7FB0" w:rsidP="005D7FB0">
      <w:pPr>
        <w:pStyle w:val="a6"/>
      </w:pPr>
      <w:r>
        <w:t>[SDD-263]The object 1-1-1-2-1-RollGraduations shall be designed with the specification defined in the Table 260.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maxX="-58.481003" maxY="451.732"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33 is the reference image for 1-1-1-2-1-RollGraduations.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4" name="图片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1-1-1-2-1-RollGraduations are:</w:t>
      </w:r>
    </w:p>
    <w:p w:rsidR="005D7FB0" w:rsidRDefault="005D7FB0" w:rsidP="005D7FB0">
      <w:pPr>
        <w:pStyle w:val="a6"/>
      </w:pPr>
      <w:r>
        <w:t>(1) 1-1-1-2-1-1-group</w:t>
      </w:r>
    </w:p>
    <w:p w:rsidR="005D7FB0" w:rsidRDefault="005D7FB0" w:rsidP="005D7FB0">
      <w:pPr>
        <w:pStyle w:val="a6"/>
      </w:pPr>
      <w:r>
        <w:t>(2) 1-1-1-2-1-2-group</w:t>
      </w:r>
    </w:p>
    <w:p w:rsidR="005D7FB0" w:rsidRDefault="005D7FB0" w:rsidP="005D7FB0">
      <w:pPr>
        <w:pStyle w:val="a6"/>
      </w:pPr>
      <w:r>
        <w:t>(3) 1-1-1-2-1-3-group</w:t>
      </w:r>
    </w:p>
    <w:p w:rsidR="005D7FB0" w:rsidRDefault="005D7FB0" w:rsidP="005D7FB0">
      <w:pPr>
        <w:pStyle w:val="a6"/>
      </w:pPr>
      <w:r>
        <w:t>(4) 1-1-1-2-1-4-group</w:t>
      </w:r>
    </w:p>
    <w:p w:rsidR="005D7FB0" w:rsidRDefault="005D7FB0" w:rsidP="005D7FB0">
      <w:pPr>
        <w:pStyle w:val="a6"/>
      </w:pPr>
      <w:r>
        <w:t>(5) 1-1-1-2-1-5-group</w:t>
      </w:r>
    </w:p>
    <w:p w:rsidR="005D7FB0" w:rsidRDefault="005D7FB0" w:rsidP="005D7FB0">
      <w:pPr>
        <w:pStyle w:val="a6"/>
      </w:pPr>
      <w:r>
        <w:t>(6) 1-1-1-2-1-6-group</w:t>
      </w:r>
    </w:p>
    <w:p w:rsidR="005D7FB0" w:rsidRDefault="005D7FB0" w:rsidP="005D7FB0">
      <w:pPr>
        <w:pStyle w:val="a6"/>
      </w:pPr>
      <w:r>
        <w:lastRenderedPageBreak/>
        <w:t>(7) 1-1-1-2-1-7-group</w:t>
      </w:r>
    </w:p>
    <w:p w:rsidR="005D7FB0" w:rsidRDefault="005D7FB0" w:rsidP="005D7FB0">
      <w:pPr>
        <w:pStyle w:val="a6"/>
      </w:pPr>
      <w:r>
        <w:t>(8) 1-1-1-2-1-8-group</w:t>
      </w:r>
    </w:p>
    <w:p w:rsidR="005D7FB0" w:rsidRDefault="005D7FB0" w:rsidP="005D7FB0">
      <w:pPr>
        <w:pStyle w:val="a6"/>
      </w:pPr>
      <w:r>
        <w:t>[COMMENT]The object 1-1-1-2-1-RollGraduations is aliased as symbology_layer/PFD/ADI/RollFix/RollGraduations:</w:t>
      </w:r>
    </w:p>
    <w:p w:rsidR="005D7FB0" w:rsidRDefault="005D7FB0" w:rsidP="005D7FB0">
      <w:pPr>
        <w:pStyle w:val="4"/>
      </w:pPr>
      <w:r>
        <w:t>Object 1-1-1-2-1-1-group</w:t>
      </w:r>
    </w:p>
    <w:p w:rsidR="005D7FB0" w:rsidRDefault="005D7FB0" w:rsidP="005D7FB0">
      <w:pPr>
        <w:pStyle w:val="a6"/>
      </w:pPr>
      <w:r>
        <w:t>[SDD-264]The object 1-1-1-2-1-1-group shall be designed with the specification defined in the Table 261.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maxX="-164.45" maxY="403.206"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34 is the reference image for 1-1-1-2-1-1-group.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5" name="图片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1-1-1-2-1-1-group are:</w:t>
      </w:r>
    </w:p>
    <w:p w:rsidR="005D7FB0" w:rsidRDefault="005D7FB0" w:rsidP="005D7FB0">
      <w:pPr>
        <w:pStyle w:val="a6"/>
      </w:pPr>
      <w:r>
        <w:t>(1) 1-1-1-2-1-1-a-Ind-45</w:t>
      </w:r>
    </w:p>
    <w:p w:rsidR="005D7FB0" w:rsidRDefault="005D7FB0" w:rsidP="005D7FB0">
      <w:pPr>
        <w:pStyle w:val="a6"/>
      </w:pPr>
      <w:r>
        <w:t>[COMMENT]The object 1-1-1-2-1-1-group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1-1-1-2-1-1-a-Ind-45</w:t>
      </w:r>
    </w:p>
    <w:p w:rsidR="005D7FB0" w:rsidRDefault="005D7FB0" w:rsidP="005D7FB0">
      <w:pPr>
        <w:pStyle w:val="a6"/>
      </w:pPr>
      <w:r>
        <w:t>[SDD-265]The primitive 1-1-1-2-1-1-a-Ind-45 shall be designed with the specification defined in the Table 262.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-170.45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381.948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-173.699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397.206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-185.196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385.7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1-1-1-2-1-1-a-Ind-45 is aliased as symbology_layer/PFD/ADI/RollFix/RollGraduations/group/Ind-45:</w:t>
      </w:r>
    </w:p>
    <w:p w:rsidR="005D7FB0" w:rsidRDefault="005D7FB0" w:rsidP="005D7FB0">
      <w:pPr>
        <w:pStyle w:val="4"/>
      </w:pPr>
      <w:r>
        <w:t>Object 1-1-1-2-1-2-group</w:t>
      </w:r>
    </w:p>
    <w:p w:rsidR="005D7FB0" w:rsidRDefault="005D7FB0" w:rsidP="005D7FB0">
      <w:pPr>
        <w:pStyle w:val="a6"/>
      </w:pPr>
      <w:r>
        <w:t>[SDD-266]The object 1-1-1-2-1-2-group shall be designed with the specification defined in the Table 263.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295.913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maxX="-164.45" maxY="403.206" minX="-191.196" minY="375.948"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35 is the reference image for 1-1-1-2-1-2-group.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6" name="图片 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1-1-1-2-1-2-group are:</w:t>
      </w:r>
    </w:p>
    <w:p w:rsidR="005D7FB0" w:rsidRDefault="005D7FB0" w:rsidP="005D7FB0">
      <w:pPr>
        <w:pStyle w:val="a6"/>
      </w:pPr>
      <w:r>
        <w:t>(1) 1-1-1-2-1-2-a-Ind45</w:t>
      </w:r>
    </w:p>
    <w:p w:rsidR="005D7FB0" w:rsidRDefault="005D7FB0" w:rsidP="005D7FB0">
      <w:pPr>
        <w:pStyle w:val="a6"/>
      </w:pPr>
      <w:r>
        <w:t>[COMMENT]The object 1-1-1-2-1-2-group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1-1-1-2-1-2-a-Ind45</w:t>
      </w:r>
    </w:p>
    <w:p w:rsidR="005D7FB0" w:rsidRDefault="005D7FB0" w:rsidP="005D7FB0">
      <w:pPr>
        <w:pStyle w:val="a6"/>
      </w:pPr>
      <w:r>
        <w:t>[SDD-267]The primitive 1-1-1-2-1-2-a-Ind45 shall be designed with the specification defined in the Table 264.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-185.196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381.948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-181.946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397.206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-170.45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385.7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1-1-1-2-1-2-a-Ind45 is aliased as symbology_layer/PFD/ADI/RollFix/RollGraduations/group/Ind45:</w:t>
      </w:r>
    </w:p>
    <w:p w:rsidR="005D7FB0" w:rsidRDefault="005D7FB0" w:rsidP="005D7FB0">
      <w:pPr>
        <w:pStyle w:val="4"/>
      </w:pPr>
      <w:r>
        <w:t>Object 1-1-1-2-1-3-group</w:t>
      </w:r>
    </w:p>
    <w:p w:rsidR="005D7FB0" w:rsidRDefault="005D7FB0" w:rsidP="005D7FB0">
      <w:pPr>
        <w:pStyle w:val="a6"/>
      </w:pPr>
      <w:r>
        <w:t>[SDD-268]The object 1-1-1-2-1-3-group shall be designed with the specification defined in the Table 265.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0.628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maxX="-123.212006" maxY="432.472" minX="-142.46" minY="407.465"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36 is the reference image for 1-1-1-2-1-3-group.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37" name="图片 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1-1-1-2-1-3-group are:</w:t>
      </w:r>
    </w:p>
    <w:p w:rsidR="005D7FB0" w:rsidRDefault="005D7FB0" w:rsidP="005D7FB0">
      <w:pPr>
        <w:pStyle w:val="a6"/>
      </w:pPr>
      <w:r>
        <w:t>(1) 1-1-1-2-1-3-a-Ind-30</w:t>
      </w:r>
    </w:p>
    <w:p w:rsidR="005D7FB0" w:rsidRDefault="005D7FB0" w:rsidP="005D7FB0">
      <w:pPr>
        <w:pStyle w:val="a6"/>
      </w:pPr>
      <w:r>
        <w:t>[COMMENT]The object 1-1-1-2-1-3-group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1-1-1-2-1-3-a-Ind-30</w:t>
      </w:r>
    </w:p>
    <w:p w:rsidR="005D7FB0" w:rsidRDefault="005D7FB0" w:rsidP="005D7FB0">
      <w:pPr>
        <w:pStyle w:val="a6"/>
      </w:pPr>
      <w:r>
        <w:t>[SDD-269]The primitive 1-1-1-2-1-3-a-Ind-30 shall be designed with the specification defined in the Table 266.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-129.212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413.465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-136.46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426.472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{3.55, 2.55, 4.55} [#3]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1-1-1-2-1-3-a-Ind-30 is aliased as symbology_layer/PFD/ADI/RollFix/RollGraduations/group/Ind-30:</w:t>
      </w:r>
    </w:p>
    <w:p w:rsidR="005D7FB0" w:rsidRDefault="005D7FB0" w:rsidP="005D7FB0">
      <w:pPr>
        <w:pStyle w:val="4"/>
      </w:pPr>
      <w:r>
        <w:t>Object 1-1-1-2-1-4-group</w:t>
      </w:r>
    </w:p>
    <w:p w:rsidR="005D7FB0" w:rsidRDefault="005D7FB0" w:rsidP="005D7FB0">
      <w:pPr>
        <w:pStyle w:val="a6"/>
      </w:pPr>
      <w:r>
        <w:t>[SDD-270]The object 1-1-1-2-1-4-group shall be designed with the specification defined in the Table 267.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206.062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maxX="-123.212006" maxY="432.472" minX="-142.46" minY="407.465"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37 is the reference image for 1-1-1-2-1-4-group.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8" name="图片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1-1-1-2-1-4-group are:</w:t>
      </w:r>
    </w:p>
    <w:p w:rsidR="005D7FB0" w:rsidRDefault="005D7FB0" w:rsidP="005D7FB0">
      <w:pPr>
        <w:pStyle w:val="a6"/>
      </w:pPr>
      <w:r>
        <w:t>(1) 1-1-1-2-1-4-a-Ind30</w:t>
      </w:r>
    </w:p>
    <w:p w:rsidR="005D7FB0" w:rsidRDefault="005D7FB0" w:rsidP="005D7FB0">
      <w:pPr>
        <w:pStyle w:val="a6"/>
      </w:pPr>
      <w:r>
        <w:t>[COMMENT]The object 1-1-1-2-1-4-group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1-1-1-2-1-4-a-Ind30</w:t>
      </w:r>
    </w:p>
    <w:p w:rsidR="005D7FB0" w:rsidRDefault="005D7FB0" w:rsidP="005D7FB0">
      <w:pPr>
        <w:pStyle w:val="a6"/>
      </w:pPr>
      <w:r>
        <w:t xml:space="preserve">[SDD-271]The primitive 1-1-1-2-1-4-a-Ind30 shall be designed with the specification </w:t>
      </w:r>
      <w:r>
        <w:lastRenderedPageBreak/>
        <w:t>defined in the Table 268.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-136.46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413.465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-129.212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426.472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{3.55, 2.55, 4.55} [#3]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1-1-1-2-1-4-a-Ind30 is aliased as symbology_layer/PFD/ADI/RollFix/RollGraduations/group/Ind30:</w:t>
      </w:r>
    </w:p>
    <w:p w:rsidR="005D7FB0" w:rsidRDefault="005D7FB0" w:rsidP="005D7FB0">
      <w:pPr>
        <w:pStyle w:val="4"/>
      </w:pPr>
      <w:r>
        <w:t>Object 1-1-1-2-1-5-group</w:t>
      </w:r>
    </w:p>
    <w:p w:rsidR="005D7FB0" w:rsidRDefault="005D7FB0" w:rsidP="005D7FB0">
      <w:pPr>
        <w:pStyle w:val="a6"/>
      </w:pPr>
      <w:r>
        <w:t>[SDD-272]The object 1-1-1-2-1-5-group shall be designed with the specification defined in the Table 269.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maxX="-91.721" maxY="443.227" minX="-107.47" minY="421.972"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38 is the reference image for 1-1-1-2-1-5-group.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39" name="图片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1-1-1-2-1-5-group are:</w:t>
      </w:r>
    </w:p>
    <w:p w:rsidR="005D7FB0" w:rsidRDefault="005D7FB0" w:rsidP="005D7FB0">
      <w:pPr>
        <w:pStyle w:val="a6"/>
      </w:pPr>
      <w:r>
        <w:lastRenderedPageBreak/>
        <w:t>(1) 1-1-1-2-1-5-a-line</w:t>
      </w:r>
    </w:p>
    <w:p w:rsidR="005D7FB0" w:rsidRDefault="005D7FB0" w:rsidP="005D7FB0">
      <w:pPr>
        <w:pStyle w:val="a6"/>
      </w:pPr>
      <w:r>
        <w:t>[COMMENT]The object 1-1-1-2-1-5-group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1-1-1-2-1-5-a-line</w:t>
      </w:r>
    </w:p>
    <w:p w:rsidR="005D7FB0" w:rsidRDefault="005D7FB0" w:rsidP="005D7FB0">
      <w:pPr>
        <w:pStyle w:val="a6"/>
      </w:pPr>
      <w:r>
        <w:t>[SDD-273]The primitive 1-1-1-2-1-5-a-line shall be designed with the specification defined in the Table 270.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-97.721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427.972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-101.47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437.227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1-1-1-2-1-5-a-line is aliased as symbology_layer/PFD/ADI/RollFix/RollGraduations/group/line:</w:t>
      </w:r>
    </w:p>
    <w:p w:rsidR="005D7FB0" w:rsidRDefault="005D7FB0" w:rsidP="005D7FB0">
      <w:pPr>
        <w:pStyle w:val="4"/>
      </w:pPr>
      <w:r>
        <w:t>Object 1-1-1-2-1-6-group</w:t>
      </w:r>
    </w:p>
    <w:p w:rsidR="005D7FB0" w:rsidRDefault="005D7FB0" w:rsidP="005D7FB0">
      <w:pPr>
        <w:pStyle w:val="a6"/>
      </w:pPr>
      <w:r>
        <w:t>[SDD-274]The object 1-1-1-2-1-6-group shall be designed with the specification defined in the Table 271.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maxX="-58.481003" maxY="451.732" minX="-71.981" minY="430.727"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39 is the reference image for 1-1-1-2-1-6-group.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40" name="图片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1-1-1-2-1-6-group are:</w:t>
      </w:r>
    </w:p>
    <w:p w:rsidR="005D7FB0" w:rsidRDefault="005D7FB0" w:rsidP="005D7FB0">
      <w:pPr>
        <w:pStyle w:val="a6"/>
      </w:pPr>
      <w:r>
        <w:t>(1) 1-1-1-2-1-6-a-line</w:t>
      </w:r>
    </w:p>
    <w:p w:rsidR="005D7FB0" w:rsidRDefault="005D7FB0" w:rsidP="005D7FB0">
      <w:pPr>
        <w:pStyle w:val="a6"/>
      </w:pPr>
      <w:r>
        <w:t>[COMMENT]The object 1-1-1-2-1-6-group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1-1-1-2-1-6-a-line</w:t>
      </w:r>
    </w:p>
    <w:p w:rsidR="005D7FB0" w:rsidRDefault="005D7FB0" w:rsidP="005D7FB0">
      <w:pPr>
        <w:pStyle w:val="a6"/>
      </w:pPr>
      <w:r>
        <w:t>[SDD-275]The primitive 1-1-1-2-1-6-a-line shall be designed with the specification defined in the Table 272.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-64.481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436.727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-65.981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445.732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1-1-1-2-1-6-a-line is aliased as symbology_layer/PFD/ADI/RollFix/RollGraduations/group/line:</w:t>
      </w:r>
    </w:p>
    <w:p w:rsidR="005D7FB0" w:rsidRDefault="005D7FB0" w:rsidP="005D7FB0">
      <w:pPr>
        <w:pStyle w:val="4"/>
      </w:pPr>
      <w:r>
        <w:t>Object 1-1-1-2-1-7-group</w:t>
      </w:r>
    </w:p>
    <w:p w:rsidR="005D7FB0" w:rsidRDefault="005D7FB0" w:rsidP="005D7FB0">
      <w:pPr>
        <w:pStyle w:val="a6"/>
      </w:pPr>
      <w:r>
        <w:t>[SDD-276]The object 1-1-1-2-1-7-group shall be designed with the specification defined in the Table 273.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139.581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maxX="-91.721" maxY="443.227" minX="-107.47" minY="421.972"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40 is the reference image for 1-1-1-2-1-7-group.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1" name="图片 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1-1-1-2-1-7-group are:</w:t>
      </w:r>
    </w:p>
    <w:p w:rsidR="005D7FB0" w:rsidRDefault="005D7FB0" w:rsidP="005D7FB0">
      <w:pPr>
        <w:pStyle w:val="a6"/>
      </w:pPr>
      <w:r>
        <w:t>(1) 1-1-1-2-1-7-a-line</w:t>
      </w:r>
    </w:p>
    <w:p w:rsidR="005D7FB0" w:rsidRDefault="005D7FB0" w:rsidP="005D7FB0">
      <w:pPr>
        <w:pStyle w:val="a6"/>
      </w:pPr>
      <w:r>
        <w:t>[COMMENT]The object 1-1-1-2-1-7-group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1-1-1-2-1-7-a-line</w:t>
      </w:r>
    </w:p>
    <w:p w:rsidR="005D7FB0" w:rsidRDefault="005D7FB0" w:rsidP="005D7FB0">
      <w:pPr>
        <w:pStyle w:val="a6"/>
      </w:pPr>
      <w:r>
        <w:t>[SDD-277]The primitive 1-1-1-2-1-7-a-line shall be designed with the specification defined in the Table 274.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-101.47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427.972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-97.721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437.227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1-1-1-2-1-7-a-line is aliased as symbology_layer/PFD/ADI/RollFix/RollGraduations/group/line:</w:t>
      </w:r>
    </w:p>
    <w:p w:rsidR="005D7FB0" w:rsidRDefault="005D7FB0" w:rsidP="005D7FB0">
      <w:pPr>
        <w:pStyle w:val="4"/>
      </w:pPr>
      <w:r>
        <w:t>Object 1-1-1-2-1-8-group</w:t>
      </w:r>
    </w:p>
    <w:p w:rsidR="005D7FB0" w:rsidRDefault="005D7FB0" w:rsidP="005D7FB0">
      <w:pPr>
        <w:pStyle w:val="a6"/>
      </w:pPr>
      <w:r>
        <w:t>[SDD-278]The object 1-1-1-2-1-8-group shall be designed with the specification defined in the Table 275.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71.102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maxX="-58.481003" maxY="451.732" minX="-71.981" minY="430.727"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41 is the reference image for 1-1-1-2-1-8-group.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42" name="图片 4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1-1-1-2-1-8-group are:</w:t>
      </w:r>
    </w:p>
    <w:p w:rsidR="005D7FB0" w:rsidRDefault="005D7FB0" w:rsidP="005D7FB0">
      <w:pPr>
        <w:pStyle w:val="a6"/>
      </w:pPr>
      <w:r>
        <w:t>(1) 1-1-1-2-1-8-a-line</w:t>
      </w:r>
    </w:p>
    <w:p w:rsidR="005D7FB0" w:rsidRDefault="005D7FB0" w:rsidP="005D7FB0">
      <w:pPr>
        <w:pStyle w:val="a6"/>
      </w:pPr>
      <w:r>
        <w:t>[COMMENT]The object 1-1-1-2-1-8-group is aliased as symbology_layer/PFD/ADI/RollFix/RollGraduations/group:</w:t>
      </w:r>
    </w:p>
    <w:p w:rsidR="005D7FB0" w:rsidRDefault="005D7FB0" w:rsidP="005D7FB0">
      <w:pPr>
        <w:pStyle w:val="4"/>
      </w:pPr>
      <w:r>
        <w:t>Primitive 1-1-1-2-1-8-a-line</w:t>
      </w:r>
    </w:p>
    <w:p w:rsidR="005D7FB0" w:rsidRDefault="005D7FB0" w:rsidP="005D7FB0">
      <w:pPr>
        <w:pStyle w:val="a6"/>
      </w:pPr>
      <w:r>
        <w:t xml:space="preserve">[SDD-279]The primitive 1-1-1-2-1-8-a-line shall be designed with the specification </w:t>
      </w:r>
      <w:r>
        <w:lastRenderedPageBreak/>
        <w:t>defined in the Table 276.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-65.981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436.727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-64.481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445.732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1-1-1-2-1-8-a-line is aliased as symbology_layer/PFD/ADI/RollFix/RollGraduations/group/line:</w:t>
      </w:r>
    </w:p>
    <w:p w:rsidR="005D7FB0" w:rsidRDefault="005D7FB0" w:rsidP="005D7FB0">
      <w:pPr>
        <w:pStyle w:val="4"/>
      </w:pPr>
      <w:r>
        <w:t>Object 1-1-2-Altitude</w:t>
      </w:r>
    </w:p>
    <w:p w:rsidR="005D7FB0" w:rsidRDefault="005D7FB0" w:rsidP="005D7FB0">
      <w:pPr>
        <w:pStyle w:val="a6"/>
      </w:pPr>
      <w:r>
        <w:t>[SDD-280]The object 1-1-2-Altitude shall be designed with the specification defined in the Table 277.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-43.585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-232.797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maxX="374.4209" maxY="1321.0391" minX="-61.577" minY="-203.161"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42 is the reference image for 1-1-2-Altitude.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43" name="图片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1-1-2-Altitude are:</w:t>
      </w:r>
    </w:p>
    <w:p w:rsidR="005D7FB0" w:rsidRDefault="005D7FB0" w:rsidP="005D7FB0">
      <w:pPr>
        <w:pStyle w:val="a6"/>
      </w:pPr>
      <w:r>
        <w:lastRenderedPageBreak/>
        <w:t>(1) 1-1-2-a-_TOP_ALTI_001</w:t>
      </w:r>
    </w:p>
    <w:p w:rsidR="005D7FB0" w:rsidRDefault="005D7FB0" w:rsidP="005D7FB0">
      <w:pPr>
        <w:pStyle w:val="a6"/>
      </w:pPr>
      <w:r>
        <w:t>(2) 1-1-2-b-_BOT_ALTI_001</w:t>
      </w:r>
    </w:p>
    <w:p w:rsidR="005D7FB0" w:rsidRDefault="005D7FB0" w:rsidP="005D7FB0">
      <w:pPr>
        <w:pStyle w:val="a6"/>
      </w:pPr>
      <w:r>
        <w:t>(3) 1-1-2-1-ClippedBackground</w:t>
      </w:r>
    </w:p>
    <w:p w:rsidR="005D7FB0" w:rsidRDefault="005D7FB0" w:rsidP="005D7FB0">
      <w:pPr>
        <w:pStyle w:val="a6"/>
      </w:pPr>
      <w:r>
        <w:t>(4) 1-1-2-2-RADALT_Group</w:t>
      </w:r>
    </w:p>
    <w:p w:rsidR="005D7FB0" w:rsidRDefault="005D7FB0" w:rsidP="005D7FB0">
      <w:pPr>
        <w:pStyle w:val="a6"/>
      </w:pPr>
      <w:r>
        <w:t>(5) 1-1-2-3-AltiScale</w:t>
      </w:r>
    </w:p>
    <w:p w:rsidR="005D7FB0" w:rsidRDefault="005D7FB0" w:rsidP="005D7FB0">
      <w:pPr>
        <w:pStyle w:val="a6"/>
      </w:pPr>
      <w:r>
        <w:t>(6) 1-1-2-4-Counter</w:t>
      </w:r>
    </w:p>
    <w:p w:rsidR="005D7FB0" w:rsidRDefault="005D7FB0" w:rsidP="005D7FB0">
      <w:pPr>
        <w:pStyle w:val="a6"/>
      </w:pPr>
      <w:r>
        <w:t>(7) 1-1-2-5-Outline</w:t>
      </w:r>
    </w:p>
    <w:p w:rsidR="005D7FB0" w:rsidRDefault="005D7FB0" w:rsidP="005D7FB0">
      <w:pPr>
        <w:pStyle w:val="a6"/>
      </w:pPr>
      <w:r>
        <w:t>(8) 1-1-2-b-AltitudeSelectedBug</w:t>
      </w:r>
    </w:p>
    <w:p w:rsidR="005D7FB0" w:rsidRDefault="005D7FB0" w:rsidP="005D7FB0">
      <w:pPr>
        <w:pStyle w:val="a6"/>
      </w:pPr>
      <w:r>
        <w:t>[COMMENT]The object 1-1-2-Altitude is aliased as symbology_layer/PFD/Altitude:</w:t>
      </w:r>
    </w:p>
    <w:p w:rsidR="005D7FB0" w:rsidRDefault="005D7FB0" w:rsidP="005D7FB0">
      <w:pPr>
        <w:pStyle w:val="4"/>
      </w:pPr>
      <w:r>
        <w:t>Primitive 1-1-2-a-_TOP_ALTI_001</w:t>
      </w:r>
    </w:p>
    <w:p w:rsidR="005D7FB0" w:rsidRDefault="005D7FB0" w:rsidP="005D7FB0">
      <w:pPr>
        <w:pStyle w:val="a6"/>
      </w:pPr>
      <w:r>
        <w:t>[SDD-281]The primitive 1-1-2-a-_TOP_ALTI_001 shall be designed with the specification defined in the Table 278.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-42.987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430.597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1-1-2-a-_TOP_ALTI_001 is aliased as symbology_layer/PFD/Altitude/_TOP_ALTI_001:</w:t>
      </w:r>
    </w:p>
    <w:p w:rsidR="005D7FB0" w:rsidRDefault="005D7FB0" w:rsidP="005D7FB0">
      <w:pPr>
        <w:pStyle w:val="4"/>
      </w:pPr>
      <w:r>
        <w:t>Primitive 1-1-2-b-_BOT_ALTI_001</w:t>
      </w:r>
    </w:p>
    <w:p w:rsidR="005D7FB0" w:rsidRDefault="005D7FB0" w:rsidP="005D7FB0">
      <w:pPr>
        <w:pStyle w:val="a6"/>
      </w:pPr>
      <w:r>
        <w:t>[SDD-282]The primitive 1-1-2-b-_BOT_ALTI_001 shall be designed with the specification defined in the Table 279.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-50.985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35.312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179.99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1-1-2-b-_BOT_ALTI_001 is aliased as symbology_layer/PFD/Altitude/_BOT_ALTI_001:</w:t>
      </w:r>
    </w:p>
    <w:p w:rsidR="005D7FB0" w:rsidRDefault="005D7FB0" w:rsidP="005D7FB0">
      <w:pPr>
        <w:pStyle w:val="4"/>
      </w:pPr>
      <w:r>
        <w:t>Object 1-1-2-1-ClippedBackground</w:t>
      </w:r>
    </w:p>
    <w:p w:rsidR="005D7FB0" w:rsidRDefault="005D7FB0" w:rsidP="005D7FB0">
      <w:pPr>
        <w:pStyle w:val="a6"/>
      </w:pPr>
      <w:r>
        <w:t>[SDD-283]The object 1-1-2-1-ClippedBackground shall be designed with the specification defined in the Table 280.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254.827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maxX="84.825" maxY="203.16098" minX="-5.583" minY="-202.259"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43 is the reference image for 1-1-2-1-ClippedBackground.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4" name="图片 4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1-1-2-1-ClippedBackground are:</w:t>
      </w:r>
    </w:p>
    <w:p w:rsidR="005D7FB0" w:rsidRDefault="005D7FB0" w:rsidP="005D7FB0">
      <w:pPr>
        <w:pStyle w:val="a6"/>
      </w:pPr>
      <w:r>
        <w:t>(1) 1-1-2-1-a-_clip box_001</w:t>
      </w:r>
    </w:p>
    <w:p w:rsidR="005D7FB0" w:rsidRDefault="005D7FB0" w:rsidP="005D7FB0">
      <w:pPr>
        <w:pStyle w:val="a6"/>
      </w:pPr>
      <w:r>
        <w:t>(2) 1-1-2-1-b-rectangle</w:t>
      </w:r>
    </w:p>
    <w:p w:rsidR="005D7FB0" w:rsidRDefault="005D7FB0" w:rsidP="005D7FB0">
      <w:pPr>
        <w:pStyle w:val="a6"/>
      </w:pPr>
      <w:r>
        <w:t>[COMMENT]The object 1-1-2-1-ClippedBackground is aliased as symbology_layer/PFD/Altitude/ClippedBackground:</w:t>
      </w:r>
    </w:p>
    <w:p w:rsidR="005D7FB0" w:rsidRDefault="005D7FB0" w:rsidP="005D7FB0">
      <w:pPr>
        <w:pStyle w:val="4"/>
      </w:pPr>
      <w:r>
        <w:t>Primitive 1-1-2-1-a-_clip box_001</w:t>
      </w:r>
    </w:p>
    <w:p w:rsidR="005D7FB0" w:rsidRDefault="005D7FB0" w:rsidP="005D7FB0">
      <w:pPr>
        <w:pStyle w:val="a6"/>
      </w:pPr>
      <w:r>
        <w:t>[SDD-284]The primitive 1-1-2-1-a-_clip box_001 shall be designed with the specification defined in the Table 281.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16.675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77.487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-20.167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1-1-2-1-a-_clip box_001 is aliased as symbology_layer/PFD/Altitude/ClippedBackground/_clip box_001:</w:t>
      </w:r>
    </w:p>
    <w:p w:rsidR="005D7FB0" w:rsidRDefault="005D7FB0" w:rsidP="005D7FB0">
      <w:pPr>
        <w:pStyle w:val="4"/>
      </w:pPr>
      <w:r>
        <w:t>Primitive 1-1-2-1-b-rectangle</w:t>
      </w:r>
    </w:p>
    <w:p w:rsidR="005D7FB0" w:rsidRDefault="005D7FB0" w:rsidP="005D7FB0">
      <w:pPr>
        <w:pStyle w:val="a6"/>
      </w:pPr>
      <w:r>
        <w:t>[SDD-285]The primitive 1-1-2-1-b-rectangle shall be designed with the specification defined in the Table 282.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0.417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-196.259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78.825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GREY1 [#21]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[SDD-286]The state of applicable mask for 1-1-2-1-b-rectangle shall be set as the Table 283.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1-1-2-1-a-_clip box_001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1-1-2-1-b-rectangle is aliased as symbology_layer/PFD/Altitude/ClippedBackground/rectangle:</w:t>
      </w:r>
    </w:p>
    <w:p w:rsidR="005D7FB0" w:rsidRDefault="005D7FB0" w:rsidP="005D7FB0">
      <w:pPr>
        <w:pStyle w:val="4"/>
      </w:pPr>
      <w:r>
        <w:t>Object 1-1-2-2-RADALT_Group</w:t>
      </w:r>
    </w:p>
    <w:p w:rsidR="005D7FB0" w:rsidRDefault="005D7FB0" w:rsidP="005D7FB0">
      <w:pPr>
        <w:pStyle w:val="a6"/>
      </w:pPr>
      <w:r>
        <w:t>[SDD-287]The object 1-1-2-2-RADALT_Group shall be designed with the specification defined in the Table 284.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maxX="339.49" maxY="238.67" minX="250.45401" minY="31.273998"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44 is the reference image for 1-1-2-2-RADALT_Group.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45" name="图片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1-1-2-2-RADALT_Group are:</w:t>
      </w:r>
    </w:p>
    <w:p w:rsidR="005D7FB0" w:rsidRDefault="005D7FB0" w:rsidP="005D7FB0">
      <w:pPr>
        <w:pStyle w:val="a6"/>
      </w:pPr>
      <w:r>
        <w:lastRenderedPageBreak/>
        <w:t>(1) 1-1-2-2-a-_clip box_001</w:t>
      </w:r>
    </w:p>
    <w:p w:rsidR="005D7FB0" w:rsidRDefault="005D7FB0" w:rsidP="005D7FB0">
      <w:pPr>
        <w:pStyle w:val="a6"/>
      </w:pPr>
      <w:r>
        <w:t>(2) 1-1-2-2-1-RADALT_Analog</w:t>
      </w:r>
    </w:p>
    <w:p w:rsidR="005D7FB0" w:rsidRDefault="005D7FB0" w:rsidP="005D7FB0">
      <w:pPr>
        <w:pStyle w:val="a6"/>
      </w:pPr>
      <w:r>
        <w:t>[COMMENT]The object 1-1-2-2-RADALT_Group is aliased as symbology_layer/PFD/Altitude/RADALT_Group:</w:t>
      </w:r>
    </w:p>
    <w:p w:rsidR="005D7FB0" w:rsidRDefault="005D7FB0" w:rsidP="005D7FB0">
      <w:pPr>
        <w:pStyle w:val="4"/>
      </w:pPr>
      <w:r>
        <w:t>Primitive 1-1-2-2-a-_clip box_001</w:t>
      </w:r>
    </w:p>
    <w:p w:rsidR="005D7FB0" w:rsidRDefault="005D7FB0" w:rsidP="005D7FB0">
      <w:pPr>
        <w:pStyle w:val="a6"/>
      </w:pPr>
      <w:r>
        <w:t>[SDD-288]The primitive 1-1-2-2-a-_clip box_001 shall be designed with the specification defined in the Table 285.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267.49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250.915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333.882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214.072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1-1-2-2-a-_clip box_001 is aliased as symbology_layer/PFD/Altitude/RADALT_Group/_clip box_001:</w:t>
      </w:r>
    </w:p>
    <w:p w:rsidR="005D7FB0" w:rsidRDefault="005D7FB0" w:rsidP="005D7FB0">
      <w:pPr>
        <w:pStyle w:val="4"/>
      </w:pPr>
      <w:r>
        <w:t>Object 1-1-2-2-1-RADALT_Analog</w:t>
      </w:r>
    </w:p>
    <w:p w:rsidR="005D7FB0" w:rsidRDefault="005D7FB0" w:rsidP="005D7FB0">
      <w:pPr>
        <w:pStyle w:val="a6"/>
      </w:pPr>
      <w:r>
        <w:t>[SDD-289]The object 1-1-2-2-1-RADALT_Analog shall be designed with the specification defined in the Table 286.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47.44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47.44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68.052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7.36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5500.0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PN_ALTI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45 is the reference image for 1-1-2-2-1-RADALT_Analog.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46" name="图片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1-1-2-2-1-RADALT_Analog are:</w:t>
      </w:r>
    </w:p>
    <w:p w:rsidR="005D7FB0" w:rsidRDefault="005D7FB0" w:rsidP="005D7FB0">
      <w:pPr>
        <w:pStyle w:val="a6"/>
      </w:pPr>
      <w:r>
        <w:lastRenderedPageBreak/>
        <w:t>(1) 1-1-2-2-1-a-rectangle</w:t>
      </w:r>
    </w:p>
    <w:p w:rsidR="005D7FB0" w:rsidRDefault="005D7FB0" w:rsidP="005D7FB0">
      <w:pPr>
        <w:pStyle w:val="a6"/>
      </w:pPr>
      <w:r>
        <w:t>[COMMENT]The object 1-1-2-2-1-RADALT_Analog is aliased as symbology_layer/PFD/Altitude/RADALT_Group/RADALT_Analog:</w:t>
      </w:r>
    </w:p>
    <w:p w:rsidR="005D7FB0" w:rsidRDefault="005D7FB0" w:rsidP="005D7FB0">
      <w:pPr>
        <w:pStyle w:val="4"/>
      </w:pPr>
      <w:r>
        <w:t>Primitive 1-1-2-2-1-a-rectangle</w:t>
      </w:r>
    </w:p>
    <w:p w:rsidR="005D7FB0" w:rsidRDefault="005D7FB0" w:rsidP="005D7FB0">
      <w:pPr>
        <w:pStyle w:val="a6"/>
      </w:pPr>
      <w:r>
        <w:t>[SDD-290]The primitive 1-1-2-2-1-a-rectangle shall be designed with the specification defined in the Table 287.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256.454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333.49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37.274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AMBER3 [#33]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[SDD-291]The state of applicable mask for 1-1-2-2-1-a-rectangle shall be set as the Table 288.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1-1-2-2-a-_clip box_001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1-1-2-2-1-a-rectangle is aliased as symbology_layer/PFD/Altitude/RADALT_Group/RADALT_Analog/rectangle:</w:t>
      </w:r>
    </w:p>
    <w:p w:rsidR="005D7FB0" w:rsidRDefault="005D7FB0" w:rsidP="005D7FB0">
      <w:pPr>
        <w:pStyle w:val="4"/>
      </w:pPr>
      <w:r>
        <w:t>Object 1-1-2-3-AltiScale</w:t>
      </w:r>
    </w:p>
    <w:p w:rsidR="005D7FB0" w:rsidRDefault="005D7FB0" w:rsidP="005D7FB0">
      <w:pPr>
        <w:pStyle w:val="a6"/>
      </w:pPr>
      <w:r>
        <w:t>[SDD-292]The object 1-1-2-3-AltiScale shall be designed with the specification defined in the Table 289.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53.0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47.4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PN_ALTI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46 is the reference image for 1-1-2-3-AltiScale.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7" name="图片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1-1-2-3-AltiScale are:</w:t>
      </w:r>
    </w:p>
    <w:p w:rsidR="005D7FB0" w:rsidRDefault="005D7FB0" w:rsidP="005D7FB0">
      <w:pPr>
        <w:pStyle w:val="a6"/>
      </w:pPr>
      <w:r>
        <w:t>(1) 1-1-2-3-1-lines</w:t>
      </w:r>
    </w:p>
    <w:p w:rsidR="005D7FB0" w:rsidRDefault="005D7FB0" w:rsidP="005D7FB0">
      <w:pPr>
        <w:pStyle w:val="a6"/>
      </w:pPr>
      <w:r>
        <w:t>(2) 1-1-2-3-2-texts</w:t>
      </w:r>
    </w:p>
    <w:p w:rsidR="005D7FB0" w:rsidRDefault="005D7FB0" w:rsidP="005D7FB0">
      <w:pPr>
        <w:pStyle w:val="a6"/>
      </w:pPr>
      <w:r>
        <w:t>[COMMENT]The object 1-1-2-3-AltiScale is aliased as symbology_layer/PFD/Altitude/AltiScale:</w:t>
      </w:r>
    </w:p>
    <w:p w:rsidR="005D7FB0" w:rsidRDefault="005D7FB0" w:rsidP="005D7FB0">
      <w:pPr>
        <w:pStyle w:val="4"/>
      </w:pPr>
      <w:r>
        <w:t>Object 1-1-2-3-1-lines</w:t>
      </w:r>
    </w:p>
    <w:p w:rsidR="005D7FB0" w:rsidRDefault="005D7FB0" w:rsidP="005D7FB0">
      <w:pPr>
        <w:pStyle w:val="a6"/>
      </w:pPr>
      <w:r>
        <w:t>[SDD-293]The object 1-1-2-3-1-lines shall be designed with the specification defined in the Table 290.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maxX="275.529" maxY="1312.561" minX="249.837" minY="-131.555"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47 is the reference image for 1-1-2-3-1-lines.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8" name="图片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1-1-2-3-1-lines are:</w:t>
      </w:r>
    </w:p>
    <w:p w:rsidR="005D7FB0" w:rsidRDefault="005D7FB0" w:rsidP="005D7FB0">
      <w:pPr>
        <w:pStyle w:val="a6"/>
      </w:pPr>
      <w:r>
        <w:t>(1) 1-1-2-3-1-a-line</w:t>
      </w:r>
    </w:p>
    <w:p w:rsidR="005D7FB0" w:rsidRDefault="005D7FB0" w:rsidP="005D7FB0">
      <w:pPr>
        <w:pStyle w:val="a6"/>
      </w:pPr>
      <w:r>
        <w:t>(2) 1-1-2-3-1-b-line</w:t>
      </w:r>
    </w:p>
    <w:p w:rsidR="005D7FB0" w:rsidRDefault="005D7FB0" w:rsidP="005D7FB0">
      <w:pPr>
        <w:pStyle w:val="a6"/>
      </w:pPr>
      <w:r>
        <w:t>(3) 1-1-2-3-1-c-line</w:t>
      </w:r>
    </w:p>
    <w:p w:rsidR="005D7FB0" w:rsidRDefault="005D7FB0" w:rsidP="005D7FB0">
      <w:pPr>
        <w:pStyle w:val="a6"/>
      </w:pPr>
      <w:r>
        <w:t>(4) 1-1-2-3-1-d-line</w:t>
      </w:r>
    </w:p>
    <w:p w:rsidR="005D7FB0" w:rsidRDefault="005D7FB0" w:rsidP="005D7FB0">
      <w:pPr>
        <w:pStyle w:val="a6"/>
      </w:pPr>
      <w:r>
        <w:t>(5) 1-1-2-3-1-e-line</w:t>
      </w:r>
    </w:p>
    <w:p w:rsidR="005D7FB0" w:rsidRDefault="005D7FB0" w:rsidP="005D7FB0">
      <w:pPr>
        <w:pStyle w:val="a6"/>
      </w:pPr>
      <w:r>
        <w:t>(6) 1-1-2-3-1-f-line</w:t>
      </w:r>
    </w:p>
    <w:p w:rsidR="005D7FB0" w:rsidRDefault="005D7FB0" w:rsidP="005D7FB0">
      <w:pPr>
        <w:pStyle w:val="a6"/>
      </w:pPr>
      <w:r>
        <w:lastRenderedPageBreak/>
        <w:t>(7) 1-1-2-3-1-g-line</w:t>
      </w:r>
    </w:p>
    <w:p w:rsidR="005D7FB0" w:rsidRDefault="005D7FB0" w:rsidP="005D7FB0">
      <w:pPr>
        <w:pStyle w:val="a6"/>
      </w:pPr>
      <w:r>
        <w:t>(8) 1-1-2-3-1-h-line</w:t>
      </w:r>
    </w:p>
    <w:p w:rsidR="005D7FB0" w:rsidRDefault="005D7FB0" w:rsidP="005D7FB0">
      <w:pPr>
        <w:pStyle w:val="a6"/>
      </w:pPr>
      <w:r>
        <w:t>(9) 1-1-2-3-1-i-line</w:t>
      </w:r>
    </w:p>
    <w:p w:rsidR="005D7FB0" w:rsidRDefault="005D7FB0" w:rsidP="005D7FB0">
      <w:pPr>
        <w:pStyle w:val="a6"/>
      </w:pPr>
      <w:r>
        <w:t>(10) 1-1-2-3-1-j-line</w:t>
      </w:r>
    </w:p>
    <w:p w:rsidR="005D7FB0" w:rsidRDefault="005D7FB0" w:rsidP="005D7FB0">
      <w:pPr>
        <w:pStyle w:val="a6"/>
      </w:pPr>
      <w:r>
        <w:t>(11) 1-1-2-3-1-k-line</w:t>
      </w:r>
    </w:p>
    <w:p w:rsidR="005D7FB0" w:rsidRDefault="005D7FB0" w:rsidP="005D7FB0">
      <w:pPr>
        <w:pStyle w:val="a6"/>
      </w:pPr>
      <w:r>
        <w:t>(12) 1-1-2-3-1-l-line</w:t>
      </w:r>
    </w:p>
    <w:p w:rsidR="005D7FB0" w:rsidRDefault="005D7FB0" w:rsidP="005D7FB0">
      <w:pPr>
        <w:pStyle w:val="a6"/>
      </w:pPr>
      <w:r>
        <w:t>(13) 1-1-2-3-1-m-line</w:t>
      </w:r>
    </w:p>
    <w:p w:rsidR="005D7FB0" w:rsidRDefault="005D7FB0" w:rsidP="005D7FB0">
      <w:pPr>
        <w:pStyle w:val="a6"/>
      </w:pPr>
      <w:r>
        <w:t>(14) 1-1-2-3-1-n-line</w:t>
      </w:r>
    </w:p>
    <w:p w:rsidR="005D7FB0" w:rsidRDefault="005D7FB0" w:rsidP="005D7FB0">
      <w:pPr>
        <w:pStyle w:val="a6"/>
      </w:pPr>
      <w:r>
        <w:t>(15) 1-1-2-3-1-o-line</w:t>
      </w:r>
    </w:p>
    <w:p w:rsidR="005D7FB0" w:rsidRDefault="005D7FB0" w:rsidP="005D7FB0">
      <w:pPr>
        <w:pStyle w:val="a6"/>
      </w:pPr>
      <w:r>
        <w:t>(16) 1-1-2-3-1-p-line</w:t>
      </w:r>
    </w:p>
    <w:p w:rsidR="005D7FB0" w:rsidRDefault="005D7FB0" w:rsidP="005D7FB0">
      <w:pPr>
        <w:pStyle w:val="a6"/>
      </w:pPr>
      <w:r>
        <w:t>(17) 1-1-2-3-1-q-line</w:t>
      </w:r>
    </w:p>
    <w:p w:rsidR="005D7FB0" w:rsidRDefault="005D7FB0" w:rsidP="005D7FB0">
      <w:pPr>
        <w:pStyle w:val="a6"/>
      </w:pPr>
      <w:r>
        <w:t>(18) 1-1-2-3-1-r-line</w:t>
      </w:r>
    </w:p>
    <w:p w:rsidR="005D7FB0" w:rsidRDefault="005D7FB0" w:rsidP="005D7FB0">
      <w:pPr>
        <w:pStyle w:val="a6"/>
      </w:pPr>
      <w:r>
        <w:t>(19) 1-1-2-3-1-s-line</w:t>
      </w:r>
    </w:p>
    <w:p w:rsidR="005D7FB0" w:rsidRDefault="005D7FB0" w:rsidP="005D7FB0">
      <w:pPr>
        <w:pStyle w:val="a6"/>
      </w:pPr>
      <w:r>
        <w:t>(20) 1-1-2-3-1-t-line</w:t>
      </w:r>
    </w:p>
    <w:p w:rsidR="005D7FB0" w:rsidRDefault="005D7FB0" w:rsidP="005D7FB0">
      <w:pPr>
        <w:pStyle w:val="a6"/>
      </w:pPr>
      <w:r>
        <w:t>(21) 1-1-2-3-1-u-line</w:t>
      </w:r>
    </w:p>
    <w:p w:rsidR="005D7FB0" w:rsidRDefault="005D7FB0" w:rsidP="005D7FB0">
      <w:pPr>
        <w:pStyle w:val="a6"/>
      </w:pPr>
      <w:r>
        <w:t>(22) 1-1-2-3-1-v-line</w:t>
      </w:r>
    </w:p>
    <w:p w:rsidR="005D7FB0" w:rsidRDefault="005D7FB0" w:rsidP="005D7FB0">
      <w:pPr>
        <w:pStyle w:val="a6"/>
      </w:pPr>
      <w:r>
        <w:t>(23) 1-1-2-3-1-w-line</w:t>
      </w:r>
    </w:p>
    <w:p w:rsidR="005D7FB0" w:rsidRDefault="005D7FB0" w:rsidP="005D7FB0">
      <w:pPr>
        <w:pStyle w:val="a6"/>
      </w:pPr>
      <w:r>
        <w:t>(24) 1-1-2-3-1-x-line</w:t>
      </w:r>
    </w:p>
    <w:p w:rsidR="005D7FB0" w:rsidRDefault="005D7FB0" w:rsidP="005D7FB0">
      <w:pPr>
        <w:pStyle w:val="a6"/>
      </w:pPr>
      <w:r>
        <w:t>(25) 1-1-2-3-1-y-line</w:t>
      </w:r>
    </w:p>
    <w:p w:rsidR="005D7FB0" w:rsidRDefault="005D7FB0" w:rsidP="005D7FB0">
      <w:pPr>
        <w:pStyle w:val="a6"/>
      </w:pPr>
      <w:r>
        <w:t>(26) 1-1-2-3-1-z-line</w:t>
      </w:r>
    </w:p>
    <w:p w:rsidR="005D7FB0" w:rsidRDefault="005D7FB0" w:rsidP="005D7FB0">
      <w:pPr>
        <w:pStyle w:val="a6"/>
      </w:pPr>
      <w:r>
        <w:t>(27) 1-1-2-3-1-aa-line</w:t>
      </w:r>
    </w:p>
    <w:p w:rsidR="005D7FB0" w:rsidRDefault="005D7FB0" w:rsidP="005D7FB0">
      <w:pPr>
        <w:pStyle w:val="a6"/>
      </w:pPr>
      <w:r>
        <w:t>(28) 1-1-2-3-1-ab-line</w:t>
      </w:r>
    </w:p>
    <w:p w:rsidR="005D7FB0" w:rsidRDefault="005D7FB0" w:rsidP="005D7FB0">
      <w:pPr>
        <w:pStyle w:val="a6"/>
      </w:pPr>
      <w:r>
        <w:t>(29) 1-1-2-3-1-ac-line</w:t>
      </w:r>
    </w:p>
    <w:p w:rsidR="005D7FB0" w:rsidRDefault="005D7FB0" w:rsidP="005D7FB0">
      <w:pPr>
        <w:pStyle w:val="a6"/>
      </w:pPr>
      <w:r>
        <w:t>(30) 1-1-2-3-1-ad-line</w:t>
      </w:r>
    </w:p>
    <w:p w:rsidR="005D7FB0" w:rsidRDefault="005D7FB0" w:rsidP="005D7FB0">
      <w:pPr>
        <w:pStyle w:val="a6"/>
      </w:pPr>
      <w:r>
        <w:t>(31) 1-1-2-3-1-ae-line</w:t>
      </w:r>
    </w:p>
    <w:p w:rsidR="005D7FB0" w:rsidRDefault="005D7FB0" w:rsidP="005D7FB0">
      <w:pPr>
        <w:pStyle w:val="a6"/>
      </w:pPr>
      <w:r>
        <w:t>(32) 1-1-2-3-1-af-line</w:t>
      </w:r>
    </w:p>
    <w:p w:rsidR="005D7FB0" w:rsidRDefault="005D7FB0" w:rsidP="005D7FB0">
      <w:pPr>
        <w:pStyle w:val="a6"/>
      </w:pPr>
      <w:r>
        <w:lastRenderedPageBreak/>
        <w:t>(33) 1-1-2-3-1-ag-line</w:t>
      </w:r>
    </w:p>
    <w:p w:rsidR="005D7FB0" w:rsidRDefault="005D7FB0" w:rsidP="005D7FB0">
      <w:pPr>
        <w:pStyle w:val="a6"/>
      </w:pPr>
      <w:r>
        <w:t>(34) 1-1-2-3-1-ah-line</w:t>
      </w:r>
    </w:p>
    <w:p w:rsidR="005D7FB0" w:rsidRDefault="005D7FB0" w:rsidP="005D7FB0">
      <w:pPr>
        <w:pStyle w:val="a6"/>
      </w:pPr>
      <w:r>
        <w:t>(35) 1-1-2-3-1-ai-line</w:t>
      </w:r>
    </w:p>
    <w:p w:rsidR="005D7FB0" w:rsidRDefault="005D7FB0" w:rsidP="005D7FB0">
      <w:pPr>
        <w:pStyle w:val="a6"/>
      </w:pPr>
      <w:r>
        <w:t>(36) 1-1-2-3-1-aj-line</w:t>
      </w:r>
    </w:p>
    <w:p w:rsidR="005D7FB0" w:rsidRDefault="005D7FB0" w:rsidP="005D7FB0">
      <w:pPr>
        <w:pStyle w:val="a6"/>
      </w:pPr>
      <w:r>
        <w:t>(37) 1-1-2-3-1-ak-line</w:t>
      </w:r>
    </w:p>
    <w:p w:rsidR="005D7FB0" w:rsidRDefault="005D7FB0" w:rsidP="005D7FB0">
      <w:pPr>
        <w:pStyle w:val="a6"/>
      </w:pPr>
      <w:r>
        <w:t>(38) 1-1-2-3-1-al-line</w:t>
      </w:r>
    </w:p>
    <w:p w:rsidR="005D7FB0" w:rsidRDefault="005D7FB0" w:rsidP="005D7FB0">
      <w:pPr>
        <w:pStyle w:val="a6"/>
      </w:pPr>
      <w:r>
        <w:t>(39) 1-1-2-3-1-am-line</w:t>
      </w:r>
    </w:p>
    <w:p w:rsidR="005D7FB0" w:rsidRDefault="005D7FB0" w:rsidP="005D7FB0">
      <w:pPr>
        <w:pStyle w:val="a6"/>
      </w:pPr>
      <w:r>
        <w:t>(40) 1-1-2-3-1-an-line</w:t>
      </w:r>
    </w:p>
    <w:p w:rsidR="005D7FB0" w:rsidRDefault="005D7FB0" w:rsidP="005D7FB0">
      <w:pPr>
        <w:pStyle w:val="a6"/>
      </w:pPr>
      <w:r>
        <w:t>(41) 1-1-2-3-1-ao-line</w:t>
      </w:r>
    </w:p>
    <w:p w:rsidR="005D7FB0" w:rsidRDefault="005D7FB0" w:rsidP="005D7FB0">
      <w:pPr>
        <w:pStyle w:val="a6"/>
      </w:pPr>
      <w:r>
        <w:t>[COMMENT]The object 1-1-2-3-1-lines is aliased as symbology_layer/PFD/Altitude/AltiScale/lines:</w:t>
      </w:r>
    </w:p>
    <w:p w:rsidR="005D7FB0" w:rsidRDefault="005D7FB0" w:rsidP="005D7FB0">
      <w:pPr>
        <w:pStyle w:val="4"/>
      </w:pPr>
      <w:r>
        <w:t>Primitive 1-1-2-3-1-a-line</w:t>
      </w:r>
    </w:p>
    <w:p w:rsidR="005D7FB0" w:rsidRDefault="005D7FB0" w:rsidP="005D7FB0">
      <w:pPr>
        <w:pStyle w:val="a6"/>
      </w:pPr>
      <w:r>
        <w:t>[SDD-294]The primitive 1-1-2-3-1-a-line shall be designed with the specification defined in the Table 291.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[SDD-295]The state of applicable mask for 1-1-2-3-1-a-line shall be set as the Table 292.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1-1-2-3-1-a-line is aliased as symbology_layer/PFD/Altitude/AltiScale/lines/line:</w:t>
      </w:r>
    </w:p>
    <w:p w:rsidR="005D7FB0" w:rsidRDefault="005D7FB0" w:rsidP="005D7FB0">
      <w:pPr>
        <w:pStyle w:val="4"/>
      </w:pPr>
      <w:r>
        <w:t>Primitive 1-1-2-3-1-b-line</w:t>
      </w:r>
    </w:p>
    <w:p w:rsidR="005D7FB0" w:rsidRDefault="005D7FB0" w:rsidP="005D7FB0">
      <w:pPr>
        <w:pStyle w:val="a6"/>
      </w:pPr>
      <w:r>
        <w:t>[SDD-296]The primitive 1-1-2-3-1-b-line shall be designed with the specification defined in the Table 293.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268.277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268.277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[SDD-297]The state of applicable mask for 1-1-2-3-1-b-line shall be set as the Table 294.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1-1-2-3-1-b-line is aliased as symbology_layer/PFD/Altitude/AltiScale/lines/line:</w:t>
      </w:r>
    </w:p>
    <w:p w:rsidR="005D7FB0" w:rsidRDefault="005D7FB0" w:rsidP="005D7FB0">
      <w:pPr>
        <w:pStyle w:val="4"/>
      </w:pPr>
      <w:r>
        <w:t>Primitive 1-1-2-3-1-c-line</w:t>
      </w:r>
    </w:p>
    <w:p w:rsidR="005D7FB0" w:rsidRDefault="005D7FB0" w:rsidP="005D7FB0">
      <w:pPr>
        <w:pStyle w:val="a6"/>
      </w:pPr>
      <w:r>
        <w:lastRenderedPageBreak/>
        <w:t>[SDD-298]The primitive 1-1-2-3-1-c-line shall be designed with the specification defined in the Table 295.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304.08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304.08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[SDD-299]The state of applicable mask for 1-1-2-3-1-c-line shall be set as the Table 296.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1-1-2-3-1-c-line is aliased as symbology_layer/PFD/Altitude/AltiScale/lines/line:</w:t>
      </w:r>
    </w:p>
    <w:p w:rsidR="005D7FB0" w:rsidRDefault="005D7FB0" w:rsidP="005D7FB0">
      <w:pPr>
        <w:pStyle w:val="4"/>
      </w:pPr>
      <w:r>
        <w:t>Primitive 1-1-2-3-1-d-line</w:t>
      </w:r>
    </w:p>
    <w:p w:rsidR="005D7FB0" w:rsidRDefault="005D7FB0" w:rsidP="005D7FB0">
      <w:pPr>
        <w:pStyle w:val="a6"/>
      </w:pPr>
      <w:r>
        <w:t>[SDD-300]The primitive 1-1-2-3-1-d-line shall be designed with the specification defined in the Table 297.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339.883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339.883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[SDD-301]The state of applicable mask for 1-1-2-3-1-d-line shall be set as the Table 298.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1-1-2-3-1-d-line is aliased as symbology_layer/PFD/Altitude/AltiScale/lines/line:</w:t>
      </w:r>
    </w:p>
    <w:p w:rsidR="005D7FB0" w:rsidRDefault="005D7FB0" w:rsidP="005D7FB0">
      <w:pPr>
        <w:pStyle w:val="4"/>
      </w:pPr>
      <w:r>
        <w:t>Primitive 1-1-2-3-1-e-line</w:t>
      </w:r>
    </w:p>
    <w:p w:rsidR="005D7FB0" w:rsidRDefault="005D7FB0" w:rsidP="005D7FB0">
      <w:pPr>
        <w:pStyle w:val="a6"/>
      </w:pPr>
      <w:r>
        <w:t>[SDD-302]The primitive 1-1-2-3-1-e-line shall be designed with the specification defined in the Table 299.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375.685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375.685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[SDD-303]The state of applicable mask for 1-1-2-3-1-e-line shall be set as the Table 300.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1-1-2-3-1-e-line is aliased as symbology_layer/PFD/Altitude/AltiScale/lines/line:</w:t>
      </w:r>
    </w:p>
    <w:p w:rsidR="005D7FB0" w:rsidRDefault="005D7FB0" w:rsidP="005D7FB0">
      <w:pPr>
        <w:pStyle w:val="4"/>
      </w:pPr>
      <w:r>
        <w:t>Primitive 1-1-2-3-1-f-line</w:t>
      </w:r>
    </w:p>
    <w:p w:rsidR="005D7FB0" w:rsidRDefault="005D7FB0" w:rsidP="005D7FB0">
      <w:pPr>
        <w:pStyle w:val="a6"/>
      </w:pPr>
      <w:r>
        <w:t>[SDD-304]The primitive 1-1-2-3-1-f-line shall be designed with the specification defined in the Table 301.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411.488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411.488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[SDD-305]The state of applicable mask for 1-1-2-3-1-f-line shall be set as the Table 302.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1-1-2-3-1-f-line is aliased as symbology_layer/PFD/Altitude/AltiScale/lines/line:</w:t>
      </w:r>
    </w:p>
    <w:p w:rsidR="005D7FB0" w:rsidRDefault="005D7FB0" w:rsidP="005D7FB0">
      <w:pPr>
        <w:pStyle w:val="4"/>
      </w:pPr>
      <w:r>
        <w:t>Primitive 1-1-2-3-1-g-line</w:t>
      </w:r>
    </w:p>
    <w:p w:rsidR="005D7FB0" w:rsidRDefault="005D7FB0" w:rsidP="005D7FB0">
      <w:pPr>
        <w:pStyle w:val="a6"/>
      </w:pPr>
      <w:r>
        <w:t>[SDD-306]The primitive 1-1-2-3-1-g-line shall be designed with the specification defined in the Table 303.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447.291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447.291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[SDD-307]The state of applicable mask for 1-1-2-3-1-g-line shall be set as the Table 304.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1-1-2-3-1-g-line is aliased as symbology_layer/PFD/Altitude/AltiScale/lines/line:</w:t>
      </w:r>
    </w:p>
    <w:p w:rsidR="005D7FB0" w:rsidRDefault="005D7FB0" w:rsidP="005D7FB0">
      <w:pPr>
        <w:pStyle w:val="4"/>
      </w:pPr>
      <w:r>
        <w:t>Primitive 1-1-2-3-1-h-line</w:t>
      </w:r>
    </w:p>
    <w:p w:rsidR="005D7FB0" w:rsidRDefault="005D7FB0" w:rsidP="005D7FB0">
      <w:pPr>
        <w:pStyle w:val="a6"/>
      </w:pPr>
      <w:r>
        <w:t>[SDD-308]The primitive 1-1-2-3-1-h-line shall be designed with the specification defined in the Table 305.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483.094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483.094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[SDD-309]The state of applicable mask for 1-1-2-3-1-h-line shall be set as the Table 306.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1-1-2-3-1-h-line is aliased as symbology_layer/PFD/Altitude/AltiScale/lines/line:</w:t>
      </w:r>
    </w:p>
    <w:p w:rsidR="005D7FB0" w:rsidRDefault="005D7FB0" w:rsidP="005D7FB0">
      <w:pPr>
        <w:pStyle w:val="4"/>
      </w:pPr>
      <w:r>
        <w:t>Primitive 1-1-2-3-1-i-line</w:t>
      </w:r>
    </w:p>
    <w:p w:rsidR="005D7FB0" w:rsidRDefault="005D7FB0" w:rsidP="005D7FB0">
      <w:pPr>
        <w:pStyle w:val="a6"/>
      </w:pPr>
      <w:r>
        <w:t>[SDD-310]The primitive 1-1-2-3-1-i-line shall be designed with the specification defined in the Table 307.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518.897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518.897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[SDD-311]The state of applicable mask for 1-1-2-3-1-i-line shall be set as the Table 308.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1-1-2-3-1-i-line is aliased as symbology_layer/PFD/Altitude/AltiScale/lines/line:</w:t>
      </w:r>
    </w:p>
    <w:p w:rsidR="005D7FB0" w:rsidRDefault="005D7FB0" w:rsidP="005D7FB0">
      <w:pPr>
        <w:pStyle w:val="4"/>
      </w:pPr>
      <w:r>
        <w:t>Primitive 1-1-2-3-1-j-line</w:t>
      </w:r>
    </w:p>
    <w:p w:rsidR="005D7FB0" w:rsidRDefault="005D7FB0" w:rsidP="005D7FB0">
      <w:pPr>
        <w:pStyle w:val="a6"/>
      </w:pPr>
      <w:r>
        <w:t>[SDD-312]The primitive 1-1-2-3-1-j-line shall be designed with the specification defined in the Table 309.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554.7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[SDD-313]The state of applicable mask for 1-1-2-3-1-j-line shall be set as the Table 310.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1-1-2-3-1-j-line is aliased as symbology_layer/PFD/Altitude/AltiScale/lines/line:</w:t>
      </w:r>
    </w:p>
    <w:p w:rsidR="005D7FB0" w:rsidRDefault="005D7FB0" w:rsidP="005D7FB0">
      <w:pPr>
        <w:pStyle w:val="4"/>
      </w:pPr>
      <w:r>
        <w:t>Primitive 1-1-2-3-1-k-line</w:t>
      </w:r>
    </w:p>
    <w:p w:rsidR="005D7FB0" w:rsidRDefault="005D7FB0" w:rsidP="005D7FB0">
      <w:pPr>
        <w:pStyle w:val="a6"/>
      </w:pPr>
      <w:r>
        <w:t>[SDD-314]The primitive 1-1-2-3-1-k-line shall be designed with the specification defined in the Table 311.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590.503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590.503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[SDD-315]The state of applicable mask for 1-1-2-3-1-k-line shall be set as the Table 312.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4E6D88">
      <w:pPr>
        <w:pStyle w:val="a6"/>
      </w:pPr>
      <w:r>
        <w:lastRenderedPageBreak/>
        <w:t>[COMMENT]The primitive 1-1-2-3-1-k-line is aliased as symbology_layer/PFD/Altitude/AltiScale/lines/line:</w:t>
      </w:r>
    </w:p>
    <w:p w:rsidR="005D7FB0" w:rsidRDefault="005D7FB0" w:rsidP="005D7FB0">
      <w:pPr>
        <w:pStyle w:val="4"/>
      </w:pPr>
      <w:r>
        <w:t>Primitive 1-1-2-3-1-l-line</w:t>
      </w:r>
    </w:p>
    <w:p w:rsidR="005D7FB0" w:rsidRDefault="005D7FB0" w:rsidP="005D7FB0">
      <w:pPr>
        <w:pStyle w:val="a6"/>
      </w:pPr>
      <w:r>
        <w:t>[SDD-316]The primitive 1-1-2-3-1-l-line shall be designed with the specification defined in the Table 313.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626.306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626.306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[SDD-317]The state of applicable mask for 1-1-2-3-1-l-line shall be set as the Table 314.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1-1-2-3-1-l-line is aliased as symbology_layer/PFD/Altitude/AltiScale/lines/line:</w:t>
      </w:r>
    </w:p>
    <w:p w:rsidR="005D7FB0" w:rsidRDefault="005D7FB0" w:rsidP="005D7FB0">
      <w:pPr>
        <w:pStyle w:val="4"/>
      </w:pPr>
      <w:r>
        <w:t>Primitive 1-1-2-3-1-m-line</w:t>
      </w:r>
    </w:p>
    <w:p w:rsidR="005D7FB0" w:rsidRDefault="005D7FB0" w:rsidP="005D7FB0">
      <w:pPr>
        <w:pStyle w:val="a6"/>
      </w:pPr>
      <w:r>
        <w:t>[SDD-318]The primitive 1-1-2-3-1-m-line shall be designed with the specification defined in the Table 315.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662.109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662.109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[SDD-319]The state of applicable mask for 1-1-2-3-1-m-line shall be set as the Table 316.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1-1-2-3-1-m-line is aliased as symbology_layer/PFD/Altitude/AltiScale/lines/line:</w:t>
      </w:r>
    </w:p>
    <w:p w:rsidR="005D7FB0" w:rsidRDefault="005D7FB0" w:rsidP="005D7FB0">
      <w:pPr>
        <w:pStyle w:val="4"/>
      </w:pPr>
      <w:r>
        <w:t>Primitive 1-1-2-3-1-n-line</w:t>
      </w:r>
    </w:p>
    <w:p w:rsidR="005D7FB0" w:rsidRDefault="005D7FB0" w:rsidP="005D7FB0">
      <w:pPr>
        <w:pStyle w:val="a6"/>
      </w:pPr>
      <w:r>
        <w:t>[SDD-320]The primitive 1-1-2-3-1-n-line shall be designed with the specification defined in the Table 317.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697.912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697.912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[SDD-321]The state of applicable mask for 1-1-2-3-1-n-line shall be set as the Table 318.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1-1-2-3-1-n-line is aliased as symbology_layer/PFD/Altitude/AltiScale/lines/line:</w:t>
      </w:r>
    </w:p>
    <w:p w:rsidR="005D7FB0" w:rsidRDefault="005D7FB0" w:rsidP="005D7FB0">
      <w:pPr>
        <w:pStyle w:val="4"/>
      </w:pPr>
      <w:r>
        <w:t>Primitive 1-1-2-3-1-o-line</w:t>
      </w:r>
    </w:p>
    <w:p w:rsidR="005D7FB0" w:rsidRDefault="005D7FB0" w:rsidP="005D7FB0">
      <w:pPr>
        <w:pStyle w:val="a6"/>
      </w:pPr>
      <w:r>
        <w:t>[SDD-322]The primitive 1-1-2-3-1-o-line shall be designed with the specification defined in the Table 319.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733.715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733.715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[SDD-323]The state of applicable mask for 1-1-2-3-1-o-line shall be set as the Table 320.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1-1-2-3-1-o-line is aliased as symbology_layer/PFD/Altitude/AltiScale/lines/line:</w:t>
      </w:r>
    </w:p>
    <w:p w:rsidR="005D7FB0" w:rsidRDefault="005D7FB0" w:rsidP="005D7FB0">
      <w:pPr>
        <w:pStyle w:val="4"/>
      </w:pPr>
      <w:r>
        <w:t>Primitive 1-1-2-3-1-p-line</w:t>
      </w:r>
    </w:p>
    <w:p w:rsidR="005D7FB0" w:rsidRDefault="005D7FB0" w:rsidP="005D7FB0">
      <w:pPr>
        <w:pStyle w:val="a6"/>
      </w:pPr>
      <w:r>
        <w:t>[SDD-324]The primitive 1-1-2-3-1-p-line shall be designed with the specification defined in the Table 321.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769.517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769.517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[SDD-325]The state of applicable mask for 1-1-2-3-1-p-line shall be set as the Table 322.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1-1-2-3-1-p-line is aliased as symbology_layer/PFD/Altitude/AltiScale/lines/line:</w:t>
      </w:r>
    </w:p>
    <w:p w:rsidR="005D7FB0" w:rsidRDefault="005D7FB0" w:rsidP="005D7FB0">
      <w:pPr>
        <w:pStyle w:val="4"/>
      </w:pPr>
      <w:r>
        <w:lastRenderedPageBreak/>
        <w:t>Primitive 1-1-2-3-1-q-line</w:t>
      </w:r>
    </w:p>
    <w:p w:rsidR="005D7FB0" w:rsidRDefault="005D7FB0" w:rsidP="005D7FB0">
      <w:pPr>
        <w:pStyle w:val="a6"/>
      </w:pPr>
      <w:r>
        <w:t>[SDD-326]The primitive 1-1-2-3-1-q-line shall be designed with the specification defined in the Table 323.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805.32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805.32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[SDD-327]The state of applicable mask for 1-1-2-3-1-q-line shall be set as the Table 324.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1-1-2-3-1-q-line is aliased as symbology_layer/PFD/Altitude/AltiScale/lines/line:</w:t>
      </w:r>
    </w:p>
    <w:p w:rsidR="005D7FB0" w:rsidRDefault="005D7FB0" w:rsidP="005D7FB0">
      <w:pPr>
        <w:pStyle w:val="4"/>
      </w:pPr>
      <w:r>
        <w:t>Primitive 1-1-2-3-1-r-line</w:t>
      </w:r>
    </w:p>
    <w:p w:rsidR="005D7FB0" w:rsidRDefault="005D7FB0" w:rsidP="005D7FB0">
      <w:pPr>
        <w:pStyle w:val="a6"/>
      </w:pPr>
      <w:r>
        <w:t>[SDD-328]The primitive 1-1-2-3-1-r-line shall be designed with the specification defined in the Table 325.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841.123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841.123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[SDD-329]The state of applicable mask for 1-1-2-3-1-r-line shall be set as the Table 326.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1-1-2-3-1-r-line is aliased as symbology_layer/PFD/Altitude/AltiScale/lines/line:</w:t>
      </w:r>
    </w:p>
    <w:p w:rsidR="005D7FB0" w:rsidRDefault="005D7FB0" w:rsidP="005D7FB0">
      <w:pPr>
        <w:pStyle w:val="4"/>
      </w:pPr>
      <w:r>
        <w:t>Primitive 1-1-2-3-1-s-line</w:t>
      </w:r>
    </w:p>
    <w:p w:rsidR="005D7FB0" w:rsidRDefault="005D7FB0" w:rsidP="005D7FB0">
      <w:pPr>
        <w:pStyle w:val="a6"/>
      </w:pPr>
      <w:r>
        <w:t>[SDD-330]The primitive 1-1-2-3-1-s-line shall be designed with the specification defined in the Table 327.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876.926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876.926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[SDD-331]The state of applicable mask for 1-1-2-3-1-s-line shall be set as the Table 328.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1-1-2-3-1-s-line is aliased as symbology_layer/PFD/Altitude/AltiScale/lines/line:</w:t>
      </w:r>
    </w:p>
    <w:p w:rsidR="005D7FB0" w:rsidRDefault="005D7FB0" w:rsidP="005D7FB0">
      <w:pPr>
        <w:pStyle w:val="4"/>
      </w:pPr>
      <w:r>
        <w:t>Primitive 1-1-2-3-1-t-line</w:t>
      </w:r>
    </w:p>
    <w:p w:rsidR="005D7FB0" w:rsidRDefault="005D7FB0" w:rsidP="005D7FB0">
      <w:pPr>
        <w:pStyle w:val="a6"/>
      </w:pPr>
      <w:r>
        <w:t>[SDD-332]The primitive 1-1-2-3-1-t-line shall be designed with the specification defined in the Table 329.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912.729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912.729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[SDD-333]The state of applicable mask for 1-1-2-3-1-t-line shall be set as the Table 330.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1-1-2-3-1-t-line is aliased as symbology_layer/PFD/Altitude/AltiScale/lines/line:</w:t>
      </w:r>
    </w:p>
    <w:p w:rsidR="005D7FB0" w:rsidRDefault="005D7FB0" w:rsidP="005D7FB0">
      <w:pPr>
        <w:pStyle w:val="4"/>
      </w:pPr>
      <w:r>
        <w:t>Primitive 1-1-2-3-1-u-line</w:t>
      </w:r>
    </w:p>
    <w:p w:rsidR="005D7FB0" w:rsidRDefault="005D7FB0" w:rsidP="005D7FB0">
      <w:pPr>
        <w:pStyle w:val="a6"/>
      </w:pPr>
      <w:r>
        <w:t>[SDD-334]The primitive 1-1-2-3-1-u-line shall be designed with the specification defined in the Table 331.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948.532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948.532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[SDD-335]The state of applicable mask for 1-1-2-3-1-u-line shall be set as the Table 332.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1-1-2-3-1-u-line is aliased as symbology_layer/PFD/Altitude/AltiScale/lines/line:</w:t>
      </w:r>
    </w:p>
    <w:p w:rsidR="005D7FB0" w:rsidRDefault="005D7FB0" w:rsidP="005D7FB0">
      <w:pPr>
        <w:pStyle w:val="4"/>
      </w:pPr>
      <w:r>
        <w:t>Primitive 1-1-2-3-1-v-line</w:t>
      </w:r>
    </w:p>
    <w:p w:rsidR="005D7FB0" w:rsidRDefault="005D7FB0" w:rsidP="005D7FB0">
      <w:pPr>
        <w:pStyle w:val="a6"/>
      </w:pPr>
      <w:r>
        <w:lastRenderedPageBreak/>
        <w:t>[SDD-336]The primitive 1-1-2-3-1-v-line shall be designed with the specification defined in the Table 333.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984.335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984.335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[SDD-337]The state of applicable mask for 1-1-2-3-1-v-line shall be set as the Table 334.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1-1-2-3-1-v-line is aliased as symbology_layer/PFD/Altitude/AltiScale/lines/line:</w:t>
      </w:r>
    </w:p>
    <w:p w:rsidR="005D7FB0" w:rsidRDefault="005D7FB0" w:rsidP="005D7FB0">
      <w:pPr>
        <w:pStyle w:val="4"/>
      </w:pPr>
      <w:r>
        <w:t>Primitive 1-1-2-3-1-w-line</w:t>
      </w:r>
    </w:p>
    <w:p w:rsidR="005D7FB0" w:rsidRDefault="005D7FB0" w:rsidP="005D7FB0">
      <w:pPr>
        <w:pStyle w:val="a6"/>
      </w:pPr>
      <w:r>
        <w:t>[SDD-338]The primitive 1-1-2-3-1-w-line shall be designed with the specification defined in the Table 335.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1020.138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1020.138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[SDD-339]The state of applicable mask for 1-1-2-3-1-w-line shall be set as the Table 336.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1-1-2-3-1-w-line is aliased as symbology_layer/PFD/Altitude/AltiScale/lines/line:</w:t>
      </w:r>
    </w:p>
    <w:p w:rsidR="005D7FB0" w:rsidRDefault="005D7FB0" w:rsidP="005D7FB0">
      <w:pPr>
        <w:pStyle w:val="4"/>
      </w:pPr>
      <w:r>
        <w:t>Primitive 1-1-2-3-1-x-line</w:t>
      </w:r>
    </w:p>
    <w:p w:rsidR="005D7FB0" w:rsidRDefault="005D7FB0" w:rsidP="005D7FB0">
      <w:pPr>
        <w:pStyle w:val="a6"/>
      </w:pPr>
      <w:r>
        <w:t>[SDD-340]The primitive 1-1-2-3-1-x-line shall be designed with the specification defined in the Table 337.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1055.941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1055.941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[SDD-341]The state of applicable mask for 1-1-2-3-1-x-line shall be set as the Table 338.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1-1-2-3-1-x-line is aliased as symbology_layer/PFD/Altitude/AltiScale/lines/line:</w:t>
      </w:r>
    </w:p>
    <w:p w:rsidR="005D7FB0" w:rsidRDefault="005D7FB0" w:rsidP="005D7FB0">
      <w:pPr>
        <w:pStyle w:val="4"/>
      </w:pPr>
      <w:r>
        <w:t>Primitive 1-1-2-3-1-y-line</w:t>
      </w:r>
    </w:p>
    <w:p w:rsidR="005D7FB0" w:rsidRDefault="005D7FB0" w:rsidP="005D7FB0">
      <w:pPr>
        <w:pStyle w:val="a6"/>
      </w:pPr>
      <w:r>
        <w:t>[SDD-342]The primitive 1-1-2-3-1-y-line shall be designed with the specification defined in the Table 339.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1091.744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1091.744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[SDD-343]The state of applicable mask for 1-1-2-3-1-y-line shall be set as the Table 340.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1-1-2-3-1-y-line is aliased as symbology_layer/PFD/Altitude/AltiScale/lines/line:</w:t>
      </w:r>
    </w:p>
    <w:p w:rsidR="005D7FB0" w:rsidRDefault="005D7FB0" w:rsidP="005D7FB0">
      <w:pPr>
        <w:pStyle w:val="4"/>
      </w:pPr>
      <w:r>
        <w:t>Primitive 1-1-2-3-1-z-line</w:t>
      </w:r>
    </w:p>
    <w:p w:rsidR="005D7FB0" w:rsidRDefault="005D7FB0" w:rsidP="005D7FB0">
      <w:pPr>
        <w:pStyle w:val="a6"/>
      </w:pPr>
      <w:r>
        <w:t>[SDD-344]The primitive 1-1-2-3-1-z-line shall be designed with the specification defined in the Table 341.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1127.547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1127.547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[SDD-345]The state of applicable mask for 1-1-2-3-1-z-line shall be set as the Table 342.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1-1-2-3-1-z-line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1-1-2-3-1-aa-line</w:t>
      </w:r>
    </w:p>
    <w:p w:rsidR="005D7FB0" w:rsidRDefault="005D7FB0" w:rsidP="005D7FB0">
      <w:pPr>
        <w:pStyle w:val="a6"/>
      </w:pPr>
      <w:r>
        <w:t>[SDD-346]The primitive 1-1-2-3-1-aa-line shall be designed with the specification defined in the Table 343.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1163.35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1163.35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[SDD-347]The state of applicable mask for 1-1-2-3-1-aa-line shall be set as the Table 344.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1-1-2-3-1-aa-line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1-1-2-3-1-ab-line</w:t>
      </w:r>
    </w:p>
    <w:p w:rsidR="005D7FB0" w:rsidRDefault="005D7FB0" w:rsidP="005D7FB0">
      <w:pPr>
        <w:pStyle w:val="a6"/>
      </w:pPr>
      <w:r>
        <w:t>[SDD-348]The primitive 1-1-2-3-1-ab-line shall be designed with the specification defined in the Table 345.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1199.152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1199.152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[SDD-349]The state of applicable mask for 1-1-2-3-1-ab-line shall be set as the Table 346.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1-1-2-3-1-ab-line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1-1-2-3-1-ac-line</w:t>
      </w:r>
    </w:p>
    <w:p w:rsidR="005D7FB0" w:rsidRDefault="005D7FB0" w:rsidP="005D7FB0">
      <w:pPr>
        <w:pStyle w:val="a6"/>
      </w:pPr>
      <w:r>
        <w:t>[SDD-350]The primitive 1-1-2-3-1-ac-line shall be designed with the specification defined in the Table 347.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1234.955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1234.955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[SDD-351]The state of applicable mask for 1-1-2-3-1-ac-line shall be set as the Table 348.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1-1-2-3-1-ac-line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1-1-2-3-1-ad-line</w:t>
      </w:r>
    </w:p>
    <w:p w:rsidR="005D7FB0" w:rsidRDefault="005D7FB0" w:rsidP="005D7FB0">
      <w:pPr>
        <w:pStyle w:val="a6"/>
      </w:pPr>
      <w:r>
        <w:t>[SDD-352]The primitive 1-1-2-3-1-ad-line shall be designed with the specification defined in the Table 349.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1270.758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1270.758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[SDD-353]The state of applicable mask for 1-1-2-3-1-ad-line shall be set as the Table 350.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1-1-2-3-1-ad-line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1-1-2-3-1-ae-line</w:t>
      </w:r>
    </w:p>
    <w:p w:rsidR="005D7FB0" w:rsidRDefault="005D7FB0" w:rsidP="005D7FB0">
      <w:pPr>
        <w:pStyle w:val="a6"/>
      </w:pPr>
      <w:r>
        <w:t>[SDD-354]The primitive 1-1-2-3-1-ae-line shall be designed with the specification defined in the Table 351.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1306.561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1306.561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[SDD-355]The state of applicable mask for 1-1-2-3-1-ae-line shall be set as the Table 352.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1-1-2-3-1-ae-line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1-1-2-3-1-af-line</w:t>
      </w:r>
    </w:p>
    <w:p w:rsidR="005D7FB0" w:rsidRDefault="005D7FB0" w:rsidP="005D7FB0">
      <w:pPr>
        <w:pStyle w:val="a6"/>
      </w:pPr>
      <w:r>
        <w:t>[SDD-356]The primitive 1-1-2-3-1-af-line shall be designed with the specification defined in the Table 353.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196.671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196.671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[SDD-357]The state of applicable mask for 1-1-2-3-1-af-line shall be set as the Table 354.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1-1-2-3-1-af-line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1-1-2-3-1-ag-line</w:t>
      </w:r>
    </w:p>
    <w:p w:rsidR="005D7FB0" w:rsidRDefault="005D7FB0" w:rsidP="005D7FB0">
      <w:pPr>
        <w:pStyle w:val="a6"/>
      </w:pPr>
      <w:r>
        <w:t>[SDD-358]The primitive 1-1-2-3-1-ag-line shall be designed with the specification defined in the Table 355.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160.868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[SDD-359]The state of applicable mask for 1-1-2-3-1-ag-line shall be set as the Table 356.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1-1-2-3-1-ag-line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1-1-2-3-1-ah-line</w:t>
      </w:r>
    </w:p>
    <w:p w:rsidR="005D7FB0" w:rsidRDefault="005D7FB0" w:rsidP="005D7FB0">
      <w:pPr>
        <w:pStyle w:val="a6"/>
      </w:pPr>
      <w:r>
        <w:t>[SDD-360]The primitive 1-1-2-3-1-ah-line shall be designed with the specification defined in the Table 357.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125.065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125.065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[SDD-361]The state of applicable mask for 1-1-2-3-1-ah-line shall be set as the Table 358.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1-1-2-3-1-ah-line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1-1-2-3-1-ai-line</w:t>
      </w:r>
    </w:p>
    <w:p w:rsidR="005D7FB0" w:rsidRDefault="005D7FB0" w:rsidP="005D7FB0">
      <w:pPr>
        <w:pStyle w:val="a6"/>
      </w:pPr>
      <w:r>
        <w:t>[SDD-362]The primitive 1-1-2-3-1-ai-line shall be designed with the specification defined in the Table 359.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89.262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89.262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[SDD-363]The state of applicable mask for 1-1-2-3-1-ai-line shall be set as the Table 360.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1-1-2-3-1-ai-line is aliased as symbology_layer/PFD/Altitude/AltiScale/lines/line:</w:t>
      </w:r>
    </w:p>
    <w:p w:rsidR="005D7FB0" w:rsidRDefault="005D7FB0" w:rsidP="005D7FB0">
      <w:pPr>
        <w:pStyle w:val="4"/>
      </w:pPr>
      <w:r>
        <w:lastRenderedPageBreak/>
        <w:t>Primitive 1-1-2-3-1-aj-line</w:t>
      </w:r>
    </w:p>
    <w:p w:rsidR="005D7FB0" w:rsidRDefault="005D7FB0" w:rsidP="005D7FB0">
      <w:pPr>
        <w:pStyle w:val="a6"/>
      </w:pPr>
      <w:r>
        <w:t>[SDD-364]The primitive 1-1-2-3-1-aj-line shall be designed with the specification defined in the Table 361.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53.459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53.459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[SDD-365]The state of applicable mask for 1-1-2-3-1-aj-line shall be set as the Table 362.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1-1-2-3-1-aj-line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1-1-2-3-1-ak-line</w:t>
      </w:r>
    </w:p>
    <w:p w:rsidR="005D7FB0" w:rsidRDefault="005D7FB0" w:rsidP="005D7FB0">
      <w:pPr>
        <w:pStyle w:val="a6"/>
      </w:pPr>
      <w:r>
        <w:t>[SDD-366]The primitive 1-1-2-3-1-ak-line shall be designed with the specification defined in the Table 363.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17.656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17.656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[SDD-367]The state of applicable mask for 1-1-2-3-1-ak-line shall be set as the Table 364.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1-1-2-3-1-ak-line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1-1-2-3-1-al-line</w:t>
      </w:r>
    </w:p>
    <w:p w:rsidR="005D7FB0" w:rsidRDefault="005D7FB0" w:rsidP="005D7FB0">
      <w:pPr>
        <w:pStyle w:val="a6"/>
      </w:pPr>
      <w:r>
        <w:t>[SDD-368]The primitive 1-1-2-3-1-al-line shall be designed with the specification defined in the Table 365.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-18.147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-18.147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[SDD-369]The state of applicable mask for 1-1-2-3-1-al-line shall be set as the Table 366.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1-1-2-3-1-al-line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1-1-2-3-1-am-line</w:t>
      </w:r>
    </w:p>
    <w:p w:rsidR="005D7FB0" w:rsidRDefault="005D7FB0" w:rsidP="005D7FB0">
      <w:pPr>
        <w:pStyle w:val="a6"/>
      </w:pPr>
      <w:r>
        <w:t>[SDD-370]The primitive 1-1-2-3-1-am-line shall be designed with the specification defined in the Table 367.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-53.95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-53.95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[SDD-371]The state of applicable mask for 1-1-2-3-1-am-line shall be set as the Table 368.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1-1-2-3-1-am-line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1-1-2-3-1-an-line</w:t>
      </w:r>
    </w:p>
    <w:p w:rsidR="005D7FB0" w:rsidRDefault="005D7FB0" w:rsidP="005D7FB0">
      <w:pPr>
        <w:pStyle w:val="a6"/>
      </w:pPr>
      <w:r>
        <w:t>[SDD-372]The primitive 1-1-2-3-1-an-line shall be designed with the specification defined in the Table 369.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-89.753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265.608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-89.753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[SDD-373]The state of applicable mask for 1-1-2-3-1-an-line shall be set as the Table 370.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1-1-2-3-1-an-line is aliased as symbology_layer/PFD/Altitude/AltiScale/lines/line:</w:t>
      </w:r>
    </w:p>
    <w:p w:rsidR="005D7FB0" w:rsidRDefault="005D7FB0" w:rsidP="005D7FB0">
      <w:pPr>
        <w:pStyle w:val="4"/>
      </w:pPr>
      <w:r>
        <w:t>Primitive 1-1-2-3-1-ao-line</w:t>
      </w:r>
    </w:p>
    <w:p w:rsidR="005D7FB0" w:rsidRDefault="005D7FB0" w:rsidP="005D7FB0">
      <w:pPr>
        <w:pStyle w:val="a6"/>
      </w:pPr>
      <w:r>
        <w:lastRenderedPageBreak/>
        <w:t>[SDD-374]The primitive 1-1-2-3-1-ao-line shall be designed with the specification defined in the Table 371.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255.837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-125.555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269.529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-125.555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[SDD-375]The state of applicable mask for 1-1-2-3-1-ao-line shall be set as the Table 372.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1-1-2-3-1-ao-line is aliased as symbology_layer/PFD/Altitude/AltiScale/lines/line:</w:t>
      </w:r>
    </w:p>
    <w:p w:rsidR="005D7FB0" w:rsidRDefault="005D7FB0" w:rsidP="005D7FB0">
      <w:pPr>
        <w:pStyle w:val="4"/>
      </w:pPr>
      <w:r>
        <w:t>Object 1-1-2-3-2-texts</w:t>
      </w:r>
    </w:p>
    <w:p w:rsidR="005D7FB0" w:rsidRDefault="005D7FB0" w:rsidP="005D7FB0">
      <w:pPr>
        <w:pStyle w:val="a6"/>
      </w:pPr>
      <w:r>
        <w:t>[SDD-376]The object 1-1-2-3-2-texts shall be designed with the specification defined in the Table 373.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-9.801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maxX="340.84772" maxY="1321.0391" minX="285.68643" minY="-176.09605"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48 is the reference image for 1-1-2-3-2-texts.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49" name="图片 4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1-1-2-3-2-texts are:</w:t>
      </w:r>
    </w:p>
    <w:p w:rsidR="005D7FB0" w:rsidRDefault="005D7FB0" w:rsidP="005D7FB0">
      <w:pPr>
        <w:pStyle w:val="a6"/>
      </w:pPr>
      <w:r>
        <w:t>(1) 1-1-2-3-2-a-text</w:t>
      </w:r>
    </w:p>
    <w:p w:rsidR="005D7FB0" w:rsidRDefault="005D7FB0" w:rsidP="005D7FB0">
      <w:pPr>
        <w:pStyle w:val="a6"/>
      </w:pPr>
      <w:r>
        <w:t>(2) 1-1-2-3-2-b-text</w:t>
      </w:r>
    </w:p>
    <w:p w:rsidR="005D7FB0" w:rsidRDefault="005D7FB0" w:rsidP="005D7FB0">
      <w:pPr>
        <w:pStyle w:val="a6"/>
      </w:pPr>
      <w:r>
        <w:t>(3) 1-1-2-3-2-c-text</w:t>
      </w:r>
    </w:p>
    <w:p w:rsidR="005D7FB0" w:rsidRDefault="005D7FB0" w:rsidP="005D7FB0">
      <w:pPr>
        <w:pStyle w:val="a6"/>
      </w:pPr>
      <w:r>
        <w:t>(4) 1-1-2-3-2-d-text</w:t>
      </w:r>
    </w:p>
    <w:p w:rsidR="005D7FB0" w:rsidRDefault="005D7FB0" w:rsidP="005D7FB0">
      <w:pPr>
        <w:pStyle w:val="a6"/>
      </w:pPr>
      <w:r>
        <w:t>(5) 1-1-2-3-2-e-text</w:t>
      </w:r>
    </w:p>
    <w:p w:rsidR="005D7FB0" w:rsidRDefault="005D7FB0" w:rsidP="005D7FB0">
      <w:pPr>
        <w:pStyle w:val="a6"/>
      </w:pPr>
      <w:r>
        <w:t>(6) 1-1-2-3-2-f-text</w:t>
      </w:r>
    </w:p>
    <w:p w:rsidR="005D7FB0" w:rsidRDefault="005D7FB0" w:rsidP="005D7FB0">
      <w:pPr>
        <w:pStyle w:val="a6"/>
      </w:pPr>
      <w:r>
        <w:lastRenderedPageBreak/>
        <w:t>(7) 1-1-2-3-2-g-text</w:t>
      </w:r>
    </w:p>
    <w:p w:rsidR="005D7FB0" w:rsidRDefault="005D7FB0" w:rsidP="005D7FB0">
      <w:pPr>
        <w:pStyle w:val="a6"/>
      </w:pPr>
      <w:r>
        <w:t>(8) 1-1-2-3-2-h-text</w:t>
      </w:r>
    </w:p>
    <w:p w:rsidR="005D7FB0" w:rsidRDefault="005D7FB0" w:rsidP="005D7FB0">
      <w:pPr>
        <w:pStyle w:val="a6"/>
      </w:pPr>
      <w:r>
        <w:t>(9) 1-1-2-3-2-i-text</w:t>
      </w:r>
    </w:p>
    <w:p w:rsidR="005D7FB0" w:rsidRDefault="005D7FB0" w:rsidP="005D7FB0">
      <w:pPr>
        <w:pStyle w:val="a6"/>
      </w:pPr>
      <w:r>
        <w:t>[COMMENT]The object 1-1-2-3-2-texts is aliased as symbology_layer/PFD/Altitude/AltiScale/texts:</w:t>
      </w:r>
    </w:p>
    <w:p w:rsidR="005D7FB0" w:rsidRDefault="005D7FB0" w:rsidP="005D7FB0">
      <w:pPr>
        <w:pStyle w:val="4"/>
      </w:pPr>
      <w:r>
        <w:t>Primitive 1-1-2-3-2-a-text</w:t>
      </w:r>
    </w:p>
    <w:p w:rsidR="005D7FB0" w:rsidRDefault="005D7FB0" w:rsidP="005D7FB0">
      <w:pPr>
        <w:pStyle w:val="a6"/>
      </w:pPr>
      <w:r>
        <w:t>[SDD-377]The primitive 1-1-2-3-2-a-text shall be designed with the specification defined in the Table 374.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232.964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[SDD-378]The state of applicable mask for 1-1-2-3-2-a-text shall be set as the Table 375.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[COMMENT]The primitive 1-1-2-3-2-a-text is aliased as </w:t>
      </w:r>
      <w:r>
        <w:lastRenderedPageBreak/>
        <w:t>symbology_layer/PFD/Altitude/AltiScale/texts/text:</w:t>
      </w:r>
    </w:p>
    <w:p w:rsidR="005D7FB0" w:rsidRDefault="005D7FB0" w:rsidP="005D7FB0">
      <w:pPr>
        <w:pStyle w:val="4"/>
      </w:pPr>
      <w:r>
        <w:t>Primitive 1-1-2-3-2-b-text</w:t>
      </w:r>
    </w:p>
    <w:p w:rsidR="005D7FB0" w:rsidRDefault="005D7FB0" w:rsidP="005D7FB0">
      <w:pPr>
        <w:pStyle w:val="a6"/>
      </w:pPr>
      <w:r>
        <w:t>[SDD-379]The primitive 1-1-2-3-2-b-text shall be designed with the specification defined in the Table 376.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311.585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53.798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[45,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[SDD-380]The state of applicable mask for 1-1-2-3-2-b-text shall be set as the Table 377.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1-1-2-3-2-b-text is aliased as symbology_layer/PFD/Altitude/AltiScale/texts/text:</w:t>
      </w:r>
    </w:p>
    <w:p w:rsidR="005D7FB0" w:rsidRDefault="005D7FB0" w:rsidP="005D7FB0">
      <w:pPr>
        <w:pStyle w:val="4"/>
      </w:pPr>
      <w:r>
        <w:t>Primitive 1-1-2-3-2-c-text</w:t>
      </w:r>
    </w:p>
    <w:p w:rsidR="005D7FB0" w:rsidRDefault="005D7FB0" w:rsidP="005D7FB0">
      <w:pPr>
        <w:pStyle w:val="a6"/>
      </w:pPr>
      <w:r>
        <w:t>[SDD-381]The primitive 1-1-2-3-2-c-text shall be designed with the specification defined in the Table 378.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311.585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-161.02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[45, 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[SDD-382]The state of applicable mask for 1-1-2-3-2-c-text shall be set as the Table 379.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1-1-2-3-2-c-text is aliased as symbology_layer/PFD/Altitude/AltiScale/texts/text:</w:t>
      </w:r>
    </w:p>
    <w:p w:rsidR="005D7FB0" w:rsidRDefault="005D7FB0" w:rsidP="005D7FB0">
      <w:pPr>
        <w:pStyle w:val="4"/>
      </w:pPr>
      <w:r>
        <w:t>Primitive 1-1-2-3-2-d-text</w:t>
      </w:r>
    </w:p>
    <w:p w:rsidR="005D7FB0" w:rsidRDefault="005D7FB0" w:rsidP="005D7FB0">
      <w:pPr>
        <w:pStyle w:val="a6"/>
      </w:pPr>
      <w:r>
        <w:t>[SDD-383]The primitive 1-1-2-3-2-d-text shall be designed with the specification defined in the Table 380.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411.797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[SDD-384]The state of applicable mask for 1-1-2-3-2-d-text shall be set as the Table 381.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1-1-2-3-2-d-text is aliased as symbology_layer/PFD/Altitude/AltiScale/texts/text:</w:t>
      </w:r>
    </w:p>
    <w:p w:rsidR="005D7FB0" w:rsidRDefault="005D7FB0" w:rsidP="005D7FB0">
      <w:pPr>
        <w:pStyle w:val="4"/>
      </w:pPr>
      <w:r>
        <w:t>Primitive 1-1-2-3-2-e-text</w:t>
      </w:r>
    </w:p>
    <w:p w:rsidR="005D7FB0" w:rsidRDefault="005D7FB0" w:rsidP="005D7FB0">
      <w:pPr>
        <w:pStyle w:val="a6"/>
      </w:pPr>
      <w:r>
        <w:t>[SDD-385]The primitive 1-1-2-3-2-e-text shall be designed with the specification defined in the Table 382.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590.63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[SDD-386]The state of applicable mask for 1-1-2-3-2-e-text shall be set as the Table 383.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1-1-2-3-2-e-text is aliased as symbology_layer/PFD/Altitude/AltiScale/texts/text:</w:t>
      </w:r>
    </w:p>
    <w:p w:rsidR="005D7FB0" w:rsidRDefault="005D7FB0" w:rsidP="005D7FB0">
      <w:pPr>
        <w:pStyle w:val="4"/>
      </w:pPr>
      <w:r>
        <w:t>Primitive 1-1-2-3-2-f-text</w:t>
      </w:r>
    </w:p>
    <w:p w:rsidR="005D7FB0" w:rsidRDefault="005D7FB0" w:rsidP="005D7FB0">
      <w:pPr>
        <w:pStyle w:val="a6"/>
      </w:pPr>
      <w:r>
        <w:t>[SDD-387]The primitive 1-1-2-3-2-f-text shall be designed with the specification defined in the Table 384.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769.464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[SDD-388]The state of applicable mask for 1-1-2-3-2-f-text shall be set as the Table </w:t>
      </w:r>
      <w:r>
        <w:lastRenderedPageBreak/>
        <w:t>385.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1-1-2-3-2-f-text is aliased as symbology_layer/PFD/Altitude/AltiScale/texts/text:</w:t>
      </w:r>
    </w:p>
    <w:p w:rsidR="005D7FB0" w:rsidRDefault="005D7FB0" w:rsidP="005D7FB0">
      <w:pPr>
        <w:pStyle w:val="4"/>
      </w:pPr>
      <w:r>
        <w:t>Primitive 1-1-2-3-2-g-text</w:t>
      </w:r>
    </w:p>
    <w:p w:rsidR="005D7FB0" w:rsidRDefault="005D7FB0" w:rsidP="005D7FB0">
      <w:pPr>
        <w:pStyle w:val="a6"/>
      </w:pPr>
      <w:r>
        <w:t>[SDD-389]The primitive 1-1-2-3-2-g-text shall be designed with the specification defined in the Table 386.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948.297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[SDD-390]The state of applicable mask for 1-1-2-3-2-g-text shall be set as the Table 387.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1-1-2-3-2-g-text is aliased as symbology_layer/PFD/Altitude/AltiScale/texts/text:</w:t>
      </w:r>
    </w:p>
    <w:p w:rsidR="005D7FB0" w:rsidRDefault="005D7FB0" w:rsidP="005D7FB0">
      <w:pPr>
        <w:pStyle w:val="4"/>
      </w:pPr>
      <w:r>
        <w:t>Primitive 1-1-2-3-2-h-text</w:t>
      </w:r>
    </w:p>
    <w:p w:rsidR="005D7FB0" w:rsidRDefault="005D7FB0" w:rsidP="005D7FB0">
      <w:pPr>
        <w:pStyle w:val="a6"/>
      </w:pPr>
      <w:r>
        <w:t>[SDD-391]The primitive 1-1-2-3-2-h-text shall be designed with the specification defined in the Table 388.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1127.13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53,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[SDD-392]The state of applicable mask for 1-1-2-3-2-h-text shall be set as the Table 389.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1-1-2-3-2-h-text is aliased as symbology_layer/PFD/Altitude/AltiScale/texts/text:</w:t>
      </w:r>
    </w:p>
    <w:p w:rsidR="005D7FB0" w:rsidRDefault="005D7FB0" w:rsidP="005D7FB0">
      <w:pPr>
        <w:pStyle w:val="4"/>
      </w:pPr>
      <w:r>
        <w:t>Primitive 1-1-2-3-2-i-text</w:t>
      </w:r>
    </w:p>
    <w:p w:rsidR="005D7FB0" w:rsidRDefault="005D7FB0" w:rsidP="005D7FB0">
      <w:pPr>
        <w:pStyle w:val="a6"/>
      </w:pPr>
      <w:r>
        <w:t xml:space="preserve">[SDD-393]The primitive 1-1-2-3-2-i-text shall be designed with the specification </w:t>
      </w:r>
      <w:r>
        <w:lastRenderedPageBreak/>
        <w:t>defined in the Table 390.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321.582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1305.963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[SDD-394]The state of applicable mask for 1-1-2-3-2-i-text shall be set as the Table 391.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1-1-2-3-2-i-text is aliased as symbology_layer/PFD/Altitude/AltiScale/texts/text:</w:t>
      </w:r>
    </w:p>
    <w:p w:rsidR="005D7FB0" w:rsidRDefault="005D7FB0" w:rsidP="005D7FB0">
      <w:pPr>
        <w:pStyle w:val="4"/>
      </w:pPr>
      <w:r>
        <w:t>Object 1-1-2-4-Counter</w:t>
      </w:r>
    </w:p>
    <w:p w:rsidR="005D7FB0" w:rsidRDefault="005D7FB0" w:rsidP="005D7FB0">
      <w:pPr>
        <w:pStyle w:val="a6"/>
      </w:pPr>
      <w:r>
        <w:t>[SDD-395]The object 1-1-2-4-Counter shall be designed with the specification defined in the Table 392.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maxX="374.4209" maxY="243.45947" minX="-61.577" minY="-26.074"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49 is the reference image for 1-1-2-4-Counter.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0" name="图片 5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1-1-2-4-Counter are:</w:t>
      </w:r>
    </w:p>
    <w:p w:rsidR="005D7FB0" w:rsidRDefault="005D7FB0" w:rsidP="005D7FB0">
      <w:pPr>
        <w:pStyle w:val="a6"/>
      </w:pPr>
      <w:r>
        <w:t>(1) 1-1-2-4-1-CounterBox</w:t>
      </w:r>
    </w:p>
    <w:p w:rsidR="005D7FB0" w:rsidRDefault="005D7FB0" w:rsidP="005D7FB0">
      <w:pPr>
        <w:pStyle w:val="a6"/>
      </w:pPr>
      <w:r>
        <w:t>(2) 1-1-2-4-2-CounterHundreds</w:t>
      </w:r>
    </w:p>
    <w:p w:rsidR="005D7FB0" w:rsidRDefault="005D7FB0" w:rsidP="005D7FB0">
      <w:pPr>
        <w:pStyle w:val="a6"/>
      </w:pPr>
      <w:r>
        <w:t>(3) 1-1-2-4-b-CounterUnits</w:t>
      </w:r>
    </w:p>
    <w:p w:rsidR="005D7FB0" w:rsidRDefault="005D7FB0" w:rsidP="005D7FB0">
      <w:pPr>
        <w:pStyle w:val="a6"/>
      </w:pPr>
      <w:r>
        <w:t>[COMMENT]The object 1-1-2-4-Counter is aliased as symbology_layer/PFD/Altitude/Counter:</w:t>
      </w:r>
    </w:p>
    <w:p w:rsidR="005D7FB0" w:rsidRDefault="005D7FB0" w:rsidP="005D7FB0">
      <w:pPr>
        <w:pStyle w:val="4"/>
      </w:pPr>
      <w:r>
        <w:t>Object 1-1-2-4-1-CounterBox</w:t>
      </w:r>
    </w:p>
    <w:p w:rsidR="005D7FB0" w:rsidRDefault="005D7FB0" w:rsidP="005D7FB0">
      <w:pPr>
        <w:pStyle w:val="a6"/>
      </w:pPr>
      <w:r>
        <w:t xml:space="preserve">[SDD-396]The object 1-1-2-4-1-CounterBox shall be designed with the specification </w:t>
      </w:r>
      <w:r>
        <w:lastRenderedPageBreak/>
        <w:t>defined in the Table 393.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309.002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231.12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maxX="68.58" maxY="26.677" minX="-61.577" minY="-26.074"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50 is the reference image for 1-1-2-4-1-CounterBox.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1" name="图片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1-1-2-4-1-CounterBox are:</w:t>
      </w:r>
    </w:p>
    <w:p w:rsidR="005D7FB0" w:rsidRDefault="005D7FB0" w:rsidP="005D7FB0">
      <w:pPr>
        <w:pStyle w:val="a6"/>
      </w:pPr>
      <w:r>
        <w:t>(1) 1-1-2-4-1-a-CounterBackground</w:t>
      </w:r>
    </w:p>
    <w:p w:rsidR="005D7FB0" w:rsidRDefault="005D7FB0" w:rsidP="005D7FB0">
      <w:pPr>
        <w:pStyle w:val="a6"/>
      </w:pPr>
      <w:r>
        <w:t>[COMMENT]The object 1-1-2-4-1-CounterBox is aliased as symbology_layer/PFD/Altitude/Counter/CounterBox:</w:t>
      </w:r>
    </w:p>
    <w:p w:rsidR="005D7FB0" w:rsidRDefault="005D7FB0" w:rsidP="005D7FB0">
      <w:pPr>
        <w:pStyle w:val="4"/>
      </w:pPr>
      <w:r>
        <w:t>Primitive 1-1-2-4-1-a-CounterBackground</w:t>
      </w:r>
    </w:p>
    <w:p w:rsidR="005D7FB0" w:rsidRDefault="005D7FB0" w:rsidP="005D7FB0">
      <w:pPr>
        <w:pStyle w:val="a6"/>
      </w:pPr>
      <w:r>
        <w:t>[SDD-397]The primitive 1-1-2-4-1-a-CounterBackground shall be designed with the specification defined in the Table 394.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27.33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20.677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27.33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15.175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62.33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14.924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62.58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-14.576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-14.826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Point6.x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26.33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Point6.y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-20.074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Point7.x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-43.08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Point7.y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-20.064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Point8.x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-55.577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Point8.y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-0.554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Point9.x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-43.08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Point9.y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20.207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Point10.x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27.58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Point10.y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20.677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[SDD-398]The state of applicable mask for 1-1-2-4-1-a-CounterBackground shall be set as the Table 395.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1-1-2-4-1-a-CounterBackground is aliased as symbology_layer/PFD/Altitude/Counter/CounterBox/CounterBackground:</w:t>
      </w:r>
    </w:p>
    <w:p w:rsidR="005D7FB0" w:rsidRDefault="005D7FB0" w:rsidP="005D7FB0">
      <w:pPr>
        <w:pStyle w:val="4"/>
      </w:pPr>
      <w:r>
        <w:t>Object 1-1-2-4-2-CounterHundreds</w:t>
      </w:r>
    </w:p>
    <w:p w:rsidR="005D7FB0" w:rsidRDefault="005D7FB0" w:rsidP="005D7FB0">
      <w:pPr>
        <w:pStyle w:val="a6"/>
      </w:pPr>
      <w:r>
        <w:t>[SDD-399]The object 1-1-2-4-2-CounterHundreds shall be designed with the specification defined in the Table 396.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maxX="363.40683" maxY="243.45949" minX="286.867" minY="220.13449"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51 is the reference image for 1-1-2-4-2-CounterHundreds.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2" name="图片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1-1-2-4-2-CounterHundreds are:</w:t>
      </w:r>
    </w:p>
    <w:p w:rsidR="005D7FB0" w:rsidRDefault="005D7FB0" w:rsidP="005D7FB0">
      <w:pPr>
        <w:pStyle w:val="a6"/>
      </w:pPr>
      <w:r>
        <w:t>(1) 1-1-2-4-2-a-clip box</w:t>
      </w:r>
    </w:p>
    <w:p w:rsidR="005D7FB0" w:rsidRDefault="005D7FB0" w:rsidP="005D7FB0">
      <w:pPr>
        <w:pStyle w:val="a6"/>
      </w:pPr>
      <w:r>
        <w:t>(2) 1-1-2-4-2-b-AltiCount1000</w:t>
      </w:r>
    </w:p>
    <w:p w:rsidR="005D7FB0" w:rsidRDefault="005D7FB0" w:rsidP="005D7FB0">
      <w:pPr>
        <w:pStyle w:val="a6"/>
      </w:pPr>
      <w:r>
        <w:t>[COMMENT]The object 1-1-2-4-2-CounterHundreds is aliased as symbology_layer/PFD/Altitude/Counter/CounterHundreds:</w:t>
      </w:r>
    </w:p>
    <w:p w:rsidR="005D7FB0" w:rsidRDefault="005D7FB0" w:rsidP="005D7FB0">
      <w:pPr>
        <w:pStyle w:val="4"/>
      </w:pPr>
      <w:r>
        <w:t>Primitive 1-1-2-4-2-a-clip box</w:t>
      </w:r>
    </w:p>
    <w:p w:rsidR="005D7FB0" w:rsidRDefault="005D7FB0" w:rsidP="005D7FB0">
      <w:pPr>
        <w:pStyle w:val="a6"/>
      </w:pPr>
      <w:r>
        <w:t>[SDD-400]The primitive 1-1-2-4-2-a-clip box shall be designed with the specification defined in the Table 397.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329.584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246.795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369.582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215.798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1-1-2-4-2-a-clip box is aliased as symbology_layer/PFD/Altitude/Counter/CounterHundreds/clip box:</w:t>
      </w:r>
    </w:p>
    <w:p w:rsidR="005D7FB0" w:rsidRDefault="005D7FB0" w:rsidP="005D7FB0">
      <w:pPr>
        <w:pStyle w:val="4"/>
      </w:pPr>
      <w:r>
        <w:t>Primitive 1-1-2-4-2-b-AltiCount1000</w:t>
      </w:r>
    </w:p>
    <w:p w:rsidR="005D7FB0" w:rsidRDefault="005D7FB0" w:rsidP="005D7FB0">
      <w:pPr>
        <w:pStyle w:val="a6"/>
      </w:pPr>
      <w:r>
        <w:t>[SDD-401]The primitive 1-1-2-4-2-b-AltiCount1000 shall be designed with the specification defined in the Table 398.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323.434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231.797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PN_ALTI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[SDD-402]The state of applicable mask for 1-1-2-4-2-b-AltiCount1000 shall be set as the Table 399.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1-1-2-4-2-a-clip box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52 is the reference image for 1-1-2-4-2-b-AltiCount1000.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3" name="图片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lastRenderedPageBreak/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primitive 1-1-2-4-2-b-AltiCount1000 is aliased as symbology_layer/PFD/Altitude/Counter/CounterHundreds/AltiCount1000:</w:t>
      </w:r>
    </w:p>
    <w:p w:rsidR="005D7FB0" w:rsidRDefault="005D7FB0" w:rsidP="005D7FB0">
      <w:pPr>
        <w:pStyle w:val="4"/>
      </w:pPr>
      <w:r>
        <w:t>Primitive 1-1-2-4-b-CounterUnits</w:t>
      </w:r>
    </w:p>
    <w:p w:rsidR="005D7FB0" w:rsidRDefault="005D7FB0" w:rsidP="005D7FB0">
      <w:pPr>
        <w:pStyle w:val="a6"/>
      </w:pPr>
      <w:r>
        <w:t>[SDD-403]The primitive 1-1-2-4-b-CounterUnits shall be designed with the specification defined in the Table 400.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350.583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230.796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PN_ALTI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[SDD-404]The state of applicable mask for 1-1-2-4-b-CounterUnits shall be set as the Table 401.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53 is the reference image for 1-1-2-4-b-CounterUnits.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4" name="图片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primitive 1-1-2-4-b-CounterUnits is aliased as symbology_layer/PFD/Altitude/Counter/CounterUnits:</w:t>
      </w:r>
    </w:p>
    <w:p w:rsidR="005D7FB0" w:rsidRDefault="005D7FB0" w:rsidP="005D7FB0">
      <w:pPr>
        <w:pStyle w:val="4"/>
      </w:pPr>
      <w:r>
        <w:t>Object 1-1-2-5-Outline</w:t>
      </w:r>
    </w:p>
    <w:p w:rsidR="005D7FB0" w:rsidRDefault="005D7FB0" w:rsidP="005D7FB0">
      <w:pPr>
        <w:pStyle w:val="a6"/>
      </w:pPr>
      <w:r>
        <w:t>[SDD-405]The object 1-1-2-5-Outline shall be designed with the specification defined in the Table 402.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254.827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232.474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maxX="85.075" maxY="203.75002" minX="-20.702" minY="-203.161"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54 is the reference image for 1-1-2-5-Outline.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5" name="图片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1-1-2-5-Outline are:</w:t>
      </w:r>
    </w:p>
    <w:p w:rsidR="005D7FB0" w:rsidRDefault="005D7FB0" w:rsidP="005D7FB0">
      <w:pPr>
        <w:pStyle w:val="a6"/>
      </w:pPr>
      <w:r>
        <w:t>(1) 1-1-2-5-a-line</w:t>
      </w:r>
    </w:p>
    <w:p w:rsidR="005D7FB0" w:rsidRDefault="005D7FB0" w:rsidP="005D7FB0">
      <w:pPr>
        <w:pStyle w:val="a6"/>
      </w:pPr>
      <w:r>
        <w:t>(2) 1-1-2-5-b-line</w:t>
      </w:r>
    </w:p>
    <w:p w:rsidR="005D7FB0" w:rsidRDefault="005D7FB0" w:rsidP="005D7FB0">
      <w:pPr>
        <w:pStyle w:val="a6"/>
      </w:pPr>
      <w:r>
        <w:t>(3) 1-1-2-5-c-line</w:t>
      </w:r>
    </w:p>
    <w:p w:rsidR="005D7FB0" w:rsidRDefault="005D7FB0" w:rsidP="005D7FB0">
      <w:pPr>
        <w:pStyle w:val="a6"/>
      </w:pPr>
      <w:r>
        <w:t>[COMMENT]The object 1-1-2-5-Outline is aliased as symbology_layer/PFD/Altitude/Outline:</w:t>
      </w:r>
    </w:p>
    <w:p w:rsidR="005D7FB0" w:rsidRDefault="005D7FB0" w:rsidP="005D7FB0">
      <w:pPr>
        <w:pStyle w:val="4"/>
      </w:pPr>
      <w:r>
        <w:t>Primitive 1-1-2-5-a-line</w:t>
      </w:r>
    </w:p>
    <w:p w:rsidR="005D7FB0" w:rsidRDefault="005D7FB0" w:rsidP="005D7FB0">
      <w:pPr>
        <w:pStyle w:val="a6"/>
      </w:pPr>
      <w:r>
        <w:t xml:space="preserve">[SDD-406]The primitive 1-1-2-5-a-line shall be designed with the specification defined </w:t>
      </w:r>
      <w:r>
        <w:lastRenderedPageBreak/>
        <w:t>in the Table 403.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[SDD-407]The state of applicable mask for 1-1-2-5-a-line shall be set as the Table 404.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1-1-2-5-a-line is aliased as symbology_layer/PFD/Altitude/Outline/line:</w:t>
      </w:r>
    </w:p>
    <w:p w:rsidR="005D7FB0" w:rsidRDefault="005D7FB0" w:rsidP="005D7FB0">
      <w:pPr>
        <w:pStyle w:val="4"/>
      </w:pPr>
      <w:r>
        <w:t>Primitive 1-1-2-5-b-line</w:t>
      </w:r>
    </w:p>
    <w:p w:rsidR="005D7FB0" w:rsidRDefault="005D7FB0" w:rsidP="005D7FB0">
      <w:pPr>
        <w:pStyle w:val="a6"/>
      </w:pPr>
      <w:r>
        <w:t>[SDD-408]The primitive 1-1-2-5-b-line shall be designed with the specification defined in the Table 405.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79.075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-13.898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197.75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[SDD-409]The state of applicable mask for 1-1-2-5-b-line shall be set as the Table 406.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1-1-2-5-b-line is aliased as symbology_layer/PFD/Altitude/Outline/line:</w:t>
      </w:r>
    </w:p>
    <w:p w:rsidR="005D7FB0" w:rsidRDefault="005D7FB0" w:rsidP="005D7FB0">
      <w:pPr>
        <w:pStyle w:val="4"/>
      </w:pPr>
      <w:r>
        <w:t>Primitive 1-1-2-5-c-line</w:t>
      </w:r>
    </w:p>
    <w:p w:rsidR="005D7FB0" w:rsidRDefault="005D7FB0" w:rsidP="005D7FB0">
      <w:pPr>
        <w:pStyle w:val="a6"/>
      </w:pPr>
      <w:r>
        <w:t>[SDD-410]The primitive 1-1-2-5-c-line shall be designed with the specification defined in the Table 407.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78.408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-197.161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[SDD-411]The state of applicable mask for 1-1-2-5-c-line shall be set as the Table 408.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1-1-2-5-c-line is aliased as symbology_layer/PFD/Altitude/Outline/line:</w:t>
      </w:r>
    </w:p>
    <w:p w:rsidR="005D7FB0" w:rsidRDefault="005D7FB0" w:rsidP="005D7FB0">
      <w:pPr>
        <w:pStyle w:val="4"/>
      </w:pPr>
      <w:r>
        <w:t>Primitive 1-1-2-b-AltitudeSelectedBug</w:t>
      </w:r>
    </w:p>
    <w:p w:rsidR="005D7FB0" w:rsidRDefault="005D7FB0" w:rsidP="005D7FB0">
      <w:pPr>
        <w:pStyle w:val="a6"/>
      </w:pPr>
      <w:r>
        <w:t>[SDD-412]The primitive 1-1-2-b-AltitudeSelectedBug shall be designed with the specification defined in the Table 409.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250.279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232.081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223.253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214.425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252.338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214.425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252.044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249.738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Point6.x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Point6.y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249.738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Point7.x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242.635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Point7.y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240.615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Point8.x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250.867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Point8.y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232.081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CYAN2 [#17]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[SDD-413]The state of applicable mask for 1-1-2-b-AltitudeSelectedBug shall be set as the Table 410.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1-1-2-b-_BOT_ALTI_001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1-1-2-a-_TOP_ALTI_001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1-1-2-b-AltitudeSelectedBug is aliased as symbology_layer/PFD/Altitude/AltitudeSelectedBug:</w:t>
      </w:r>
    </w:p>
    <w:p w:rsidR="005D7FB0" w:rsidRDefault="005D7FB0" w:rsidP="005D7FB0">
      <w:pPr>
        <w:pStyle w:val="4"/>
      </w:pPr>
      <w:r>
        <w:t>Object 1-1-3-Airspeed</w:t>
      </w:r>
    </w:p>
    <w:p w:rsidR="005D7FB0" w:rsidRDefault="005D7FB0" w:rsidP="005D7FB0">
      <w:pPr>
        <w:pStyle w:val="a6"/>
      </w:pPr>
      <w:r>
        <w:t>[SDD-414]The object 1-1-3-Airspeed shall be designed with the specification defined in the Table 411.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37.239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-242.783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maxX="255.92596" maxY="1352.798" minX="-325.54535" minY="-276.92"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55 is the reference image for 1-1-3-Airspeed.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6" name="图片 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1-1-3-Airspeed are:</w:t>
      </w:r>
    </w:p>
    <w:p w:rsidR="005D7FB0" w:rsidRDefault="005D7FB0" w:rsidP="005D7FB0">
      <w:pPr>
        <w:pStyle w:val="a6"/>
      </w:pPr>
      <w:r>
        <w:lastRenderedPageBreak/>
        <w:t>(1) 1-1-3-a-_TOP_IAS_001</w:t>
      </w:r>
    </w:p>
    <w:p w:rsidR="005D7FB0" w:rsidRDefault="005D7FB0" w:rsidP="005D7FB0">
      <w:pPr>
        <w:pStyle w:val="a6"/>
      </w:pPr>
      <w:r>
        <w:t>(2) 1-1-3-b-_BOT_IAS_001</w:t>
      </w:r>
    </w:p>
    <w:p w:rsidR="005D7FB0" w:rsidRDefault="005D7FB0" w:rsidP="005D7FB0">
      <w:pPr>
        <w:pStyle w:val="a6"/>
      </w:pPr>
      <w:r>
        <w:t>(3) 1-1-3-1-ClippedBackground</w:t>
      </w:r>
    </w:p>
    <w:p w:rsidR="005D7FB0" w:rsidRDefault="005D7FB0" w:rsidP="005D7FB0">
      <w:pPr>
        <w:pStyle w:val="a6"/>
      </w:pPr>
      <w:r>
        <w:t>(4) 1-1-3-2-Outline</w:t>
      </w:r>
    </w:p>
    <w:p w:rsidR="005D7FB0" w:rsidRDefault="005D7FB0" w:rsidP="005D7FB0">
      <w:pPr>
        <w:pStyle w:val="a6"/>
      </w:pPr>
      <w:r>
        <w:t>(5) 1-1-3-3-AirspeedScale</w:t>
      </w:r>
    </w:p>
    <w:p w:rsidR="005D7FB0" w:rsidRDefault="005D7FB0" w:rsidP="005D7FB0">
      <w:pPr>
        <w:pStyle w:val="a6"/>
      </w:pPr>
      <w:r>
        <w:t>(6) 1-1-3-4-CounterBox</w:t>
      </w:r>
    </w:p>
    <w:p w:rsidR="005D7FB0" w:rsidRDefault="005D7FB0" w:rsidP="005D7FB0">
      <w:pPr>
        <w:pStyle w:val="a6"/>
      </w:pPr>
      <w:r>
        <w:t>(7) 1-1-3-5-ReferenceLine</w:t>
      </w:r>
    </w:p>
    <w:p w:rsidR="005D7FB0" w:rsidRDefault="005D7FB0" w:rsidP="005D7FB0">
      <w:pPr>
        <w:pStyle w:val="a6"/>
      </w:pPr>
      <w:r>
        <w:t>(8) 1-1-3-6-AirspeedSelectedBug</w:t>
      </w:r>
    </w:p>
    <w:p w:rsidR="005D7FB0" w:rsidRDefault="005D7FB0" w:rsidP="005D7FB0">
      <w:pPr>
        <w:pStyle w:val="a6"/>
      </w:pPr>
      <w:r>
        <w:t>(9) 1-1-3-7-AirspeedTrend</w:t>
      </w:r>
    </w:p>
    <w:p w:rsidR="005D7FB0" w:rsidRDefault="005D7FB0" w:rsidP="005D7FB0">
      <w:pPr>
        <w:pStyle w:val="a6"/>
      </w:pPr>
      <w:r>
        <w:t>(10) 1-1-3-b-RollCount</w:t>
      </w:r>
    </w:p>
    <w:p w:rsidR="005D7FB0" w:rsidRDefault="005D7FB0" w:rsidP="005D7FB0">
      <w:pPr>
        <w:pStyle w:val="a6"/>
      </w:pPr>
      <w:r>
        <w:t>[COMMENT]The object 1-1-3-Airspeed is aliased as symbology_layer/PFD/Airspeed:</w:t>
      </w:r>
    </w:p>
    <w:p w:rsidR="005D7FB0" w:rsidRDefault="005D7FB0" w:rsidP="005D7FB0">
      <w:pPr>
        <w:pStyle w:val="4"/>
      </w:pPr>
      <w:r>
        <w:t>Primitive 1-1-3-a-_TOP_IAS_001</w:t>
      </w:r>
    </w:p>
    <w:p w:rsidR="005D7FB0" w:rsidRDefault="005D7FB0" w:rsidP="005D7FB0">
      <w:pPr>
        <w:pStyle w:val="a6"/>
      </w:pPr>
      <w:r>
        <w:t>[SDD-415]The primitive 1-1-3-a-_TOP_IAS_001 shall be designed with the specification defined in the Table 412.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-162.952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440.425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1-1-3-a-_TOP_IAS_001 is aliased as symbology_layer/PFD/Airspeed/_TOP_IAS_001:</w:t>
      </w:r>
    </w:p>
    <w:p w:rsidR="005D7FB0" w:rsidRDefault="005D7FB0" w:rsidP="005D7FB0">
      <w:pPr>
        <w:pStyle w:val="4"/>
      </w:pPr>
      <w:r>
        <w:t>Primitive 1-1-3-b-_BOT_IAS_001</w:t>
      </w:r>
    </w:p>
    <w:p w:rsidR="005D7FB0" w:rsidRDefault="005D7FB0" w:rsidP="005D7FB0">
      <w:pPr>
        <w:pStyle w:val="a6"/>
      </w:pPr>
      <w:r>
        <w:t>[SDD-416]The primitive 1-1-3-b-_BOT_IAS_001 shall be designed with the specification defined in the Table 413.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-112.967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45.857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179.99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1-1-3-b-_BOT_IAS_001 is aliased as symbology_layer/PFD/Airspeed/_BOT_IAS_001:</w:t>
      </w:r>
    </w:p>
    <w:p w:rsidR="005D7FB0" w:rsidRDefault="005D7FB0" w:rsidP="005D7FB0">
      <w:pPr>
        <w:pStyle w:val="4"/>
      </w:pPr>
      <w:r>
        <w:t>Object 1-1-3-1-ClippedBackground</w:t>
      </w:r>
    </w:p>
    <w:p w:rsidR="005D7FB0" w:rsidRDefault="005D7FB0" w:rsidP="005D7FB0">
      <w:pPr>
        <w:pStyle w:val="a6"/>
      </w:pPr>
      <w:r>
        <w:t>[SDD-417]The object 1-1-3-1-ClippedBackground shall be designed with the specification defined in the Table 414.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-124.963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11.006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maxX="-117.317" maxY="434.379" minX="-214.586" minY="30.019001"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56 is the reference image for 1-1-3-1-ClippedBackground.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57" name="图片 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1-1-3-1-ClippedBackground are:</w:t>
      </w:r>
    </w:p>
    <w:p w:rsidR="005D7FB0" w:rsidRDefault="005D7FB0" w:rsidP="005D7FB0">
      <w:pPr>
        <w:pStyle w:val="a6"/>
      </w:pPr>
      <w:r>
        <w:t>(1) 1-1-3-1-a-_clip box_001</w:t>
      </w:r>
    </w:p>
    <w:p w:rsidR="005D7FB0" w:rsidRDefault="005D7FB0" w:rsidP="005D7FB0">
      <w:pPr>
        <w:pStyle w:val="a6"/>
      </w:pPr>
      <w:r>
        <w:t>(2) 1-1-3-1-b-background</w:t>
      </w:r>
    </w:p>
    <w:p w:rsidR="005D7FB0" w:rsidRDefault="005D7FB0" w:rsidP="005D7FB0">
      <w:pPr>
        <w:pStyle w:val="a6"/>
      </w:pPr>
      <w:r>
        <w:t>[COMMENT]The object 1-1-3-1-ClippedBackground is aliased as symbology_layer/PFD/Airspeed/ClippedBackground:</w:t>
      </w:r>
    </w:p>
    <w:p w:rsidR="005D7FB0" w:rsidRDefault="005D7FB0" w:rsidP="005D7FB0">
      <w:pPr>
        <w:pStyle w:val="4"/>
      </w:pPr>
      <w:r>
        <w:t>Primitive 1-1-3-1-a-_clip box_001</w:t>
      </w:r>
    </w:p>
    <w:p w:rsidR="005D7FB0" w:rsidRDefault="005D7FB0" w:rsidP="005D7FB0">
      <w:pPr>
        <w:pStyle w:val="a6"/>
      </w:pPr>
      <w:r>
        <w:t>[SDD-418]The primitive 1-1-3-1-a-_clip box_001 shall be designed with the specification defined in the Table 415.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clipBox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Clip inside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-144.957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212.11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-211.938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250.13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1-1-3-1-a-_clip box_001 is aliased as symbology_layer/PFD/Airspeed/ClippedBackground/_clip box_001:</w:t>
      </w:r>
    </w:p>
    <w:p w:rsidR="005D7FB0" w:rsidRDefault="005D7FB0" w:rsidP="005D7FB0">
      <w:pPr>
        <w:pStyle w:val="4"/>
      </w:pPr>
      <w:r>
        <w:t>Primitive 1-1-3-1-b-background</w:t>
      </w:r>
    </w:p>
    <w:p w:rsidR="005D7FB0" w:rsidRDefault="005D7FB0" w:rsidP="005D7FB0">
      <w:pPr>
        <w:pStyle w:val="a6"/>
      </w:pPr>
      <w:r>
        <w:t>[SDD-419]The primitive 1-1-3-1-b-background shall be designed with the specification defined in the Table 416.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rectangle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-123.317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36.019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-208.586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Third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428.379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{2.4, 1.5, 3.5} [#0]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GREY1 [#21]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[SDD-420]The state of applicable mask for 1-1-3-1-b-background shall be set as the Table 417.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1-1-3-1-a-_clip box_001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1-1-3-1-b-background is aliased as symbology_layer/PFD/Airspeed/ClippedBackground/background:</w:t>
      </w:r>
    </w:p>
    <w:p w:rsidR="005D7FB0" w:rsidRDefault="005D7FB0" w:rsidP="005D7FB0">
      <w:pPr>
        <w:pStyle w:val="4"/>
      </w:pPr>
      <w:r>
        <w:t>Object 1-1-3-2-Outline</w:t>
      </w:r>
    </w:p>
    <w:p w:rsidR="005D7FB0" w:rsidRDefault="005D7FB0" w:rsidP="005D7FB0">
      <w:pPr>
        <w:pStyle w:val="a6"/>
      </w:pPr>
      <w:r>
        <w:t>[SDD-421]The object 1-1-3-2-Outline shall be designed with the specification defined in the Table 418.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-288.915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maxX="58.406002" maxY="203.02399" minX="-51.144" minY="-203.181"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57 is the reference image for 1-1-3-2-Outline.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8" name="图片 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1-1-3-2-Outline are:</w:t>
      </w:r>
    </w:p>
    <w:p w:rsidR="005D7FB0" w:rsidRDefault="005D7FB0" w:rsidP="005D7FB0">
      <w:pPr>
        <w:pStyle w:val="a6"/>
      </w:pPr>
      <w:r>
        <w:lastRenderedPageBreak/>
        <w:t>(1) 1-1-3-2-a-line</w:t>
      </w:r>
    </w:p>
    <w:p w:rsidR="005D7FB0" w:rsidRDefault="005D7FB0" w:rsidP="005D7FB0">
      <w:pPr>
        <w:pStyle w:val="a6"/>
      </w:pPr>
      <w:r>
        <w:t>(2) 1-1-3-2-b-line</w:t>
      </w:r>
    </w:p>
    <w:p w:rsidR="005D7FB0" w:rsidRDefault="005D7FB0" w:rsidP="005D7FB0">
      <w:pPr>
        <w:pStyle w:val="a6"/>
      </w:pPr>
      <w:r>
        <w:t>(3) 1-1-3-2-c-line</w:t>
      </w:r>
    </w:p>
    <w:p w:rsidR="005D7FB0" w:rsidRDefault="005D7FB0" w:rsidP="005D7FB0">
      <w:pPr>
        <w:pStyle w:val="a6"/>
      </w:pPr>
      <w:r>
        <w:t>[COMMENT]The object 1-1-3-2-Outline is aliased as symbology_layer/PFD/Airspeed/Outline:</w:t>
      </w:r>
    </w:p>
    <w:p w:rsidR="005D7FB0" w:rsidRDefault="005D7FB0" w:rsidP="005D7FB0">
      <w:pPr>
        <w:pStyle w:val="4"/>
      </w:pPr>
      <w:r>
        <w:t>Primitive 1-1-3-2-a-line</w:t>
      </w:r>
    </w:p>
    <w:p w:rsidR="005D7FB0" w:rsidRDefault="005D7FB0" w:rsidP="005D7FB0">
      <w:pPr>
        <w:pStyle w:val="a6"/>
      </w:pPr>
      <w:r>
        <w:t>[SDD-422]The primitive 1-1-3-2-a-line shall be designed with the specification defined in the Table 419.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-45.144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197.024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52.406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196.681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[SDD-423]The state of applicable mask for 1-1-3-2-a-line shall be set as the Table 420.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1-1-3-2-a-line is aliased as symbology_layer/PFD/Airspeed/Outline/line:</w:t>
      </w:r>
    </w:p>
    <w:p w:rsidR="005D7FB0" w:rsidRDefault="005D7FB0" w:rsidP="005D7FB0">
      <w:pPr>
        <w:pStyle w:val="4"/>
      </w:pPr>
      <w:r>
        <w:t>Primitive 1-1-3-2-b-line</w:t>
      </w:r>
    </w:p>
    <w:p w:rsidR="005D7FB0" w:rsidRDefault="005D7FB0" w:rsidP="005D7FB0">
      <w:pPr>
        <w:pStyle w:val="a6"/>
      </w:pPr>
      <w:r>
        <w:t xml:space="preserve">[SDD-424]The primitive 1-1-3-2-b-line shall be designed with the specification defined </w:t>
      </w:r>
      <w:r>
        <w:lastRenderedPageBreak/>
        <w:t>in the Table 421.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41.654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196.18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41.654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-196.18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[SDD-425]The state of applicable mask for 1-1-3-2-b-line shall be set as the Table 422.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1-1-3-2-b-line is aliased as symbology_layer/PFD/Airspeed/Outline/line:</w:t>
      </w:r>
    </w:p>
    <w:p w:rsidR="005D7FB0" w:rsidRDefault="005D7FB0" w:rsidP="005D7FB0">
      <w:pPr>
        <w:pStyle w:val="4"/>
      </w:pPr>
      <w:r>
        <w:t>Primitive 1-1-3-2-c-line</w:t>
      </w:r>
    </w:p>
    <w:p w:rsidR="005D7FB0" w:rsidRDefault="005D7FB0" w:rsidP="005D7FB0">
      <w:pPr>
        <w:pStyle w:val="a6"/>
      </w:pPr>
      <w:r>
        <w:t>[SDD-426]The primitive 1-1-3-2-c-line shall be designed with the specification defined in the Table 423.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-45.144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-197.181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52.406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-197.181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[SDD-427]The state of applicable mask for 1-1-3-2-c-line shall be set as the Table 424.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1-1-3-2-c-line is aliased as symbology_layer/PFD/Airspeed/Outline/line:</w:t>
      </w:r>
    </w:p>
    <w:p w:rsidR="005D7FB0" w:rsidRDefault="005D7FB0" w:rsidP="005D7FB0">
      <w:pPr>
        <w:pStyle w:val="4"/>
      </w:pPr>
      <w:r>
        <w:t>Object 1-1-3-3-AirspeedScale</w:t>
      </w:r>
    </w:p>
    <w:p w:rsidR="005D7FB0" w:rsidRDefault="005D7FB0" w:rsidP="005D7FB0">
      <w:pPr>
        <w:pStyle w:val="a6"/>
      </w:pPr>
      <w:r>
        <w:t>[SDD-428]The object 1-1-3-3-AirspeedScale shall be designed with the specification defined in the Table 425.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67.604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67.604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49.603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PN_AIRSPEED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58 is the reference image for 1-1-3-3-AirspeedScale.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59" name="图片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1-1-3-3-AirspeedScale are:</w:t>
      </w:r>
    </w:p>
    <w:p w:rsidR="005D7FB0" w:rsidRDefault="005D7FB0" w:rsidP="005D7FB0">
      <w:pPr>
        <w:pStyle w:val="a6"/>
      </w:pPr>
      <w:r>
        <w:t>(1) 1-1-3-3-1-lines1</w:t>
      </w:r>
    </w:p>
    <w:p w:rsidR="005D7FB0" w:rsidRDefault="005D7FB0" w:rsidP="005D7FB0">
      <w:pPr>
        <w:pStyle w:val="a6"/>
      </w:pPr>
      <w:r>
        <w:t>(2) 1-1-3-3-2-lines2</w:t>
      </w:r>
    </w:p>
    <w:p w:rsidR="005D7FB0" w:rsidRDefault="005D7FB0" w:rsidP="005D7FB0">
      <w:pPr>
        <w:pStyle w:val="a6"/>
      </w:pPr>
      <w:r>
        <w:t>(3) 1-1-3-3-3-numbers1</w:t>
      </w:r>
    </w:p>
    <w:p w:rsidR="005D7FB0" w:rsidRDefault="005D7FB0" w:rsidP="005D7FB0">
      <w:pPr>
        <w:pStyle w:val="a6"/>
      </w:pPr>
      <w:r>
        <w:lastRenderedPageBreak/>
        <w:t>(4) 1-1-3-3-4-numbers2</w:t>
      </w:r>
    </w:p>
    <w:p w:rsidR="005D7FB0" w:rsidRDefault="005D7FB0" w:rsidP="005D7FB0">
      <w:pPr>
        <w:pStyle w:val="a6"/>
      </w:pPr>
      <w:r>
        <w:t>[COMMENT]The object 1-1-3-3-AirspeedScale is aliased as symbology_layer/PFD/Airspeed/AirspeedScale:</w:t>
      </w:r>
    </w:p>
    <w:p w:rsidR="005D7FB0" w:rsidRDefault="005D7FB0" w:rsidP="005D7FB0">
      <w:pPr>
        <w:pStyle w:val="4"/>
      </w:pPr>
      <w:r>
        <w:t>Object 1-1-3-3-1-lines1</w:t>
      </w:r>
    </w:p>
    <w:p w:rsidR="005D7FB0" w:rsidRDefault="005D7FB0" w:rsidP="005D7FB0">
      <w:pPr>
        <w:pStyle w:val="a6"/>
      </w:pPr>
      <w:r>
        <w:t>[SDD-429]The object 1-1-3-3-1-lines1 shall be designed with the specification defined in the Table 426.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maxX="-242.736" maxY="1352.798" minX="-268.736" minY="237.278"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4E6D88">
      <w:pPr>
        <w:pStyle w:val="a6"/>
      </w:pPr>
      <w:r>
        <w:t>[COMMENT]The Figure 59 is the reference image for 1-1-3-3-1-lines1.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0" name="图片 6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1-1-3-3-1-lines1 are:</w:t>
      </w:r>
    </w:p>
    <w:p w:rsidR="005D7FB0" w:rsidRDefault="005D7FB0" w:rsidP="005D7FB0">
      <w:pPr>
        <w:pStyle w:val="a6"/>
      </w:pPr>
      <w:r>
        <w:t>(1) 1-1-3-3-1-a-line</w:t>
      </w:r>
    </w:p>
    <w:p w:rsidR="005D7FB0" w:rsidRDefault="005D7FB0" w:rsidP="005D7FB0">
      <w:pPr>
        <w:pStyle w:val="a6"/>
      </w:pPr>
      <w:r>
        <w:t>(2) 1-1-3-3-1-b-line</w:t>
      </w:r>
    </w:p>
    <w:p w:rsidR="005D7FB0" w:rsidRDefault="005D7FB0" w:rsidP="005D7FB0">
      <w:pPr>
        <w:pStyle w:val="a6"/>
      </w:pPr>
      <w:r>
        <w:t>(3) 1-1-3-3-1-c-line</w:t>
      </w:r>
    </w:p>
    <w:p w:rsidR="005D7FB0" w:rsidRDefault="005D7FB0" w:rsidP="005D7FB0">
      <w:pPr>
        <w:pStyle w:val="a6"/>
      </w:pPr>
      <w:r>
        <w:t>(4) 1-1-3-3-1-d-line</w:t>
      </w:r>
    </w:p>
    <w:p w:rsidR="005D7FB0" w:rsidRDefault="005D7FB0" w:rsidP="005D7FB0">
      <w:pPr>
        <w:pStyle w:val="a6"/>
      </w:pPr>
      <w:r>
        <w:t>(5) 1-1-3-3-1-e-line</w:t>
      </w:r>
    </w:p>
    <w:p w:rsidR="005D7FB0" w:rsidRDefault="005D7FB0" w:rsidP="005D7FB0">
      <w:pPr>
        <w:pStyle w:val="a6"/>
      </w:pPr>
      <w:r>
        <w:t>(6) 1-1-3-3-1-f-line</w:t>
      </w:r>
    </w:p>
    <w:p w:rsidR="005D7FB0" w:rsidRDefault="005D7FB0" w:rsidP="005D7FB0">
      <w:pPr>
        <w:pStyle w:val="a6"/>
      </w:pPr>
      <w:r>
        <w:lastRenderedPageBreak/>
        <w:t>(7) 1-1-3-3-1-g-line</w:t>
      </w:r>
    </w:p>
    <w:p w:rsidR="005D7FB0" w:rsidRDefault="005D7FB0" w:rsidP="005D7FB0">
      <w:pPr>
        <w:pStyle w:val="a6"/>
      </w:pPr>
      <w:r>
        <w:t>(8) 1-1-3-3-1-h-line</w:t>
      </w:r>
    </w:p>
    <w:p w:rsidR="005D7FB0" w:rsidRDefault="005D7FB0" w:rsidP="005D7FB0">
      <w:pPr>
        <w:pStyle w:val="a6"/>
      </w:pPr>
      <w:r>
        <w:t>(9) 1-1-3-3-1-i-line</w:t>
      </w:r>
    </w:p>
    <w:p w:rsidR="005D7FB0" w:rsidRDefault="005D7FB0" w:rsidP="005D7FB0">
      <w:pPr>
        <w:pStyle w:val="a6"/>
      </w:pPr>
      <w:r>
        <w:t>(10) 1-1-3-3-1-j-line</w:t>
      </w:r>
    </w:p>
    <w:p w:rsidR="005D7FB0" w:rsidRDefault="005D7FB0" w:rsidP="005D7FB0">
      <w:pPr>
        <w:pStyle w:val="a6"/>
      </w:pPr>
      <w:r>
        <w:t>(11) 1-1-3-3-1-k-line</w:t>
      </w:r>
    </w:p>
    <w:p w:rsidR="005D7FB0" w:rsidRDefault="005D7FB0" w:rsidP="005D7FB0">
      <w:pPr>
        <w:pStyle w:val="a6"/>
      </w:pPr>
      <w:r>
        <w:t>(12) 1-1-3-3-1-l-line</w:t>
      </w:r>
    </w:p>
    <w:p w:rsidR="005D7FB0" w:rsidRDefault="005D7FB0" w:rsidP="005D7FB0">
      <w:pPr>
        <w:pStyle w:val="a6"/>
      </w:pPr>
      <w:r>
        <w:t>(13) 1-1-3-3-1-m-line</w:t>
      </w:r>
    </w:p>
    <w:p w:rsidR="005D7FB0" w:rsidRDefault="005D7FB0" w:rsidP="005D7FB0">
      <w:pPr>
        <w:pStyle w:val="a6"/>
      </w:pPr>
      <w:r>
        <w:t>(14) 1-1-3-3-1-n-line</w:t>
      </w:r>
    </w:p>
    <w:p w:rsidR="005D7FB0" w:rsidRDefault="005D7FB0" w:rsidP="005D7FB0">
      <w:pPr>
        <w:pStyle w:val="a6"/>
      </w:pPr>
      <w:r>
        <w:t>(15) 1-1-3-3-1-o-line</w:t>
      </w:r>
    </w:p>
    <w:p w:rsidR="005D7FB0" w:rsidRDefault="005D7FB0" w:rsidP="005D7FB0">
      <w:pPr>
        <w:pStyle w:val="a6"/>
      </w:pPr>
      <w:r>
        <w:t>(16) 1-1-3-3-1-p-line</w:t>
      </w:r>
    </w:p>
    <w:p w:rsidR="005D7FB0" w:rsidRDefault="005D7FB0" w:rsidP="005D7FB0">
      <w:pPr>
        <w:pStyle w:val="a6"/>
      </w:pPr>
      <w:r>
        <w:t>(17) 1-1-3-3-1-q-line</w:t>
      </w:r>
    </w:p>
    <w:p w:rsidR="005D7FB0" w:rsidRDefault="005D7FB0" w:rsidP="005D7FB0">
      <w:pPr>
        <w:pStyle w:val="a6"/>
      </w:pPr>
      <w:r>
        <w:t>(18) 1-1-3-3-1-r-line</w:t>
      </w:r>
    </w:p>
    <w:p w:rsidR="005D7FB0" w:rsidRDefault="005D7FB0" w:rsidP="005D7FB0">
      <w:pPr>
        <w:pStyle w:val="a6"/>
      </w:pPr>
      <w:r>
        <w:t>(19) 1-1-3-3-1-s-line</w:t>
      </w:r>
    </w:p>
    <w:p w:rsidR="005D7FB0" w:rsidRDefault="005D7FB0" w:rsidP="005D7FB0">
      <w:pPr>
        <w:pStyle w:val="a6"/>
      </w:pPr>
      <w:r>
        <w:t>(20) 1-1-3-3-1-t-line</w:t>
      </w:r>
    </w:p>
    <w:p w:rsidR="005D7FB0" w:rsidRDefault="005D7FB0" w:rsidP="005D7FB0">
      <w:pPr>
        <w:pStyle w:val="a6"/>
      </w:pPr>
      <w:r>
        <w:t>(21) 1-1-3-3-1-u-line</w:t>
      </w:r>
    </w:p>
    <w:p w:rsidR="005D7FB0" w:rsidRDefault="005D7FB0" w:rsidP="005D7FB0">
      <w:pPr>
        <w:pStyle w:val="a6"/>
      </w:pPr>
      <w:r>
        <w:t>(22) 1-1-3-3-1-v-line</w:t>
      </w:r>
    </w:p>
    <w:p w:rsidR="005D7FB0" w:rsidRDefault="005D7FB0" w:rsidP="005D7FB0">
      <w:pPr>
        <w:pStyle w:val="a6"/>
      </w:pPr>
      <w:r>
        <w:t>(23) 1-1-3-3-1-w-line</w:t>
      </w:r>
    </w:p>
    <w:p w:rsidR="005D7FB0" w:rsidRDefault="005D7FB0" w:rsidP="005D7FB0">
      <w:pPr>
        <w:pStyle w:val="a6"/>
      </w:pPr>
      <w:r>
        <w:t>(24) 1-1-3-3-1-x-line</w:t>
      </w:r>
    </w:p>
    <w:p w:rsidR="005D7FB0" w:rsidRDefault="005D7FB0" w:rsidP="005D7FB0">
      <w:pPr>
        <w:pStyle w:val="a6"/>
      </w:pPr>
      <w:r>
        <w:t>(25) 1-1-3-3-1-y-line</w:t>
      </w:r>
    </w:p>
    <w:p w:rsidR="005D7FB0" w:rsidRDefault="005D7FB0" w:rsidP="005D7FB0">
      <w:pPr>
        <w:pStyle w:val="a6"/>
      </w:pPr>
      <w:r>
        <w:t>(26) 1-1-3-3-1-z-line</w:t>
      </w:r>
    </w:p>
    <w:p w:rsidR="005D7FB0" w:rsidRDefault="005D7FB0" w:rsidP="005D7FB0">
      <w:pPr>
        <w:pStyle w:val="a6"/>
      </w:pPr>
      <w:r>
        <w:t>[COMMENT]The object 1-1-3-3-1-lines1 is aliased as symbology_layer/PFD/Airspeed/AirspeedScale/lines1:</w:t>
      </w:r>
    </w:p>
    <w:p w:rsidR="005D7FB0" w:rsidRDefault="005D7FB0" w:rsidP="005D7FB0">
      <w:pPr>
        <w:pStyle w:val="4"/>
      </w:pPr>
      <w:r>
        <w:t>Primitive 1-1-3-3-1-a-line</w:t>
      </w:r>
    </w:p>
    <w:p w:rsidR="005D7FB0" w:rsidRDefault="005D7FB0" w:rsidP="005D7FB0">
      <w:pPr>
        <w:pStyle w:val="a6"/>
      </w:pPr>
      <w:r>
        <w:t>[SDD-430]The primitive 1-1-3-3-1-a-line shall be designed with the specification defined in the Table 427.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[SDD-431]The state of applicable mask for 1-1-3-3-1-a-line shall be set as the Table 428.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1-1-3-3-1-a-line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1-1-3-3-1-b-line</w:t>
      </w:r>
    </w:p>
    <w:p w:rsidR="005D7FB0" w:rsidRDefault="005D7FB0" w:rsidP="005D7FB0">
      <w:pPr>
        <w:pStyle w:val="a6"/>
      </w:pPr>
      <w:r>
        <w:t>[SDD-432]The primitive 1-1-3-3-1-b-line shall be designed with the specification defined in the Table 429.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[SDD-433]The state of applicable mask for 1-1-3-3-1-b-line shall be set as the Table 430.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1-1-3-3-1-b-line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1-1-3-3-1-c-line</w:t>
      </w:r>
    </w:p>
    <w:p w:rsidR="005D7FB0" w:rsidRDefault="005D7FB0" w:rsidP="005D7FB0">
      <w:pPr>
        <w:pStyle w:val="a6"/>
      </w:pPr>
      <w:r>
        <w:t>[SDD-434]The primitive 1-1-3-3-1-c-line shall be designed with the specification defined in the Table 431.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[SDD-435]The state of applicable mask for 1-1-3-3-1-c-line shall be set as the Table 432.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1-1-3-3-1-c-line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1-1-3-3-1-d-line</w:t>
      </w:r>
    </w:p>
    <w:p w:rsidR="005D7FB0" w:rsidRDefault="005D7FB0" w:rsidP="005D7FB0">
      <w:pPr>
        <w:pStyle w:val="a6"/>
      </w:pPr>
      <w:r>
        <w:t>[SDD-436]The primitive 1-1-3-3-1-d-line shall be designed with the specification defined in the Table 433.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[SDD-437]The state of applicable mask for 1-1-3-3-1-d-line shall be set as the Table 434.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1-1-3-3-1-d-line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1-1-3-3-1-e-line</w:t>
      </w:r>
    </w:p>
    <w:p w:rsidR="005D7FB0" w:rsidRDefault="005D7FB0" w:rsidP="005D7FB0">
      <w:pPr>
        <w:pStyle w:val="a6"/>
      </w:pPr>
      <w:r>
        <w:lastRenderedPageBreak/>
        <w:t>[SDD-438]The primitive 1-1-3-3-1-e-line shall be designed with the specification defined in the Table 435.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[SDD-439]The state of applicable mask for 1-1-3-3-1-e-line shall be set as the Table 436.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1-1-3-3-1-e-line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1-1-3-3-1-f-line</w:t>
      </w:r>
    </w:p>
    <w:p w:rsidR="005D7FB0" w:rsidRDefault="005D7FB0" w:rsidP="005D7FB0">
      <w:pPr>
        <w:pStyle w:val="a6"/>
      </w:pPr>
      <w:r>
        <w:t>[SDD-440]The primitive 1-1-3-3-1-f-line shall be designed with the specification defined in the Table 437.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[SDD-441]The state of applicable mask for 1-1-3-3-1-f-line shall be set as the Table 438.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1-1-3-3-1-f-line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1-1-3-3-1-g-line</w:t>
      </w:r>
    </w:p>
    <w:p w:rsidR="005D7FB0" w:rsidRDefault="005D7FB0" w:rsidP="005D7FB0">
      <w:pPr>
        <w:pStyle w:val="a6"/>
      </w:pPr>
      <w:r>
        <w:t>[SDD-442]The primitive 1-1-3-3-1-g-line shall be designed with the specification defined in the Table 439.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[SDD-443]The state of applicable mask for 1-1-3-3-1-g-line shall be set as the Table 440.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1-1-3-3-1-g-line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1-1-3-3-1-h-line</w:t>
      </w:r>
    </w:p>
    <w:p w:rsidR="005D7FB0" w:rsidRDefault="005D7FB0" w:rsidP="005D7FB0">
      <w:pPr>
        <w:pStyle w:val="a6"/>
      </w:pPr>
      <w:r>
        <w:t>[SDD-444]The primitive 1-1-3-3-1-h-line shall be designed with the specification defined in the Table 441.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[SDD-445]The state of applicable mask for 1-1-3-3-1-h-line shall be set as the Table 442.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1-1-3-3-1-h-line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1-1-3-3-1-i-line</w:t>
      </w:r>
    </w:p>
    <w:p w:rsidR="005D7FB0" w:rsidRDefault="005D7FB0" w:rsidP="005D7FB0">
      <w:pPr>
        <w:pStyle w:val="a6"/>
      </w:pPr>
      <w:r>
        <w:t>[SDD-446]The primitive 1-1-3-3-1-i-line shall be designed with the specification defined in the Table 443.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[SDD-447]The state of applicable mask for 1-1-3-3-1-i-line shall be set as the Table 444.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1-1-3-3-1-i-line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1-1-3-3-1-j-line</w:t>
      </w:r>
    </w:p>
    <w:p w:rsidR="005D7FB0" w:rsidRDefault="005D7FB0" w:rsidP="005D7FB0">
      <w:pPr>
        <w:pStyle w:val="a6"/>
      </w:pPr>
      <w:r>
        <w:t>[SDD-448]The primitive 1-1-3-3-1-j-line shall be designed with the specification defined in the Table 445.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[SDD-449]The state of applicable mask for 1-1-3-3-1-j-line shall be set as the Table 446.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1-1-3-3-1-j-line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1-1-3-3-1-k-line</w:t>
      </w:r>
    </w:p>
    <w:p w:rsidR="005D7FB0" w:rsidRDefault="005D7FB0" w:rsidP="005D7FB0">
      <w:pPr>
        <w:pStyle w:val="a6"/>
      </w:pPr>
      <w:r>
        <w:t>[SDD-450]The primitive 1-1-3-3-1-k-line shall be designed with the specification defined in the Table 447.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[SDD-451]The state of applicable mask for 1-1-3-3-1-k-line shall be set as the Table 448.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1-1-3-3-1-k-line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1-1-3-3-1-l-line</w:t>
      </w:r>
    </w:p>
    <w:p w:rsidR="005D7FB0" w:rsidRDefault="005D7FB0" w:rsidP="005D7FB0">
      <w:pPr>
        <w:pStyle w:val="a6"/>
      </w:pPr>
      <w:r>
        <w:t>[SDD-452]The primitive 1-1-3-3-1-l-line shall be designed with the specification defined in the Table 449.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[SDD-453]The state of applicable mask for 1-1-3-3-1-l-line shall be set as the Table 450.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1-1-3-3-1-l-line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1-1-3-3-1-m-line</w:t>
      </w:r>
    </w:p>
    <w:p w:rsidR="005D7FB0" w:rsidRDefault="005D7FB0" w:rsidP="005D7FB0">
      <w:pPr>
        <w:pStyle w:val="a6"/>
      </w:pPr>
      <w:r>
        <w:t>[SDD-454]The primitive 1-1-3-3-1-m-line shall be designed with the specification defined in the Table 451.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[SDD-455]The state of applicable mask for 1-1-3-3-1-m-line shall be set as the Table 452.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1-1-3-3-1-m-line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1-1-3-3-1-n-line</w:t>
      </w:r>
    </w:p>
    <w:p w:rsidR="005D7FB0" w:rsidRDefault="005D7FB0" w:rsidP="005D7FB0">
      <w:pPr>
        <w:pStyle w:val="a6"/>
      </w:pPr>
      <w:r>
        <w:t>[SDD-456]The primitive 1-1-3-3-1-n-line shall be designed with the specification defined in the Table 453.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[SDD-457]The state of applicable mask for 1-1-3-3-1-n-line shall be set as the Table 454.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1-1-3-3-1-n-line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1-1-3-3-1-o-line</w:t>
      </w:r>
    </w:p>
    <w:p w:rsidR="005D7FB0" w:rsidRDefault="005D7FB0" w:rsidP="005D7FB0">
      <w:pPr>
        <w:pStyle w:val="a6"/>
      </w:pPr>
      <w:r>
        <w:t>[SDD-458]The primitive 1-1-3-3-1-o-line shall be designed with the specification defined in the Table 455.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[SDD-459]The state of applicable mask for 1-1-3-3-1-o-line shall be set as the Table 456.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1-1-3-3-1-o-line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1-1-3-3-1-p-line</w:t>
      </w:r>
    </w:p>
    <w:p w:rsidR="005D7FB0" w:rsidRDefault="005D7FB0" w:rsidP="005D7FB0">
      <w:pPr>
        <w:pStyle w:val="a6"/>
      </w:pPr>
      <w:r>
        <w:t>[SDD-460]The primitive 1-1-3-3-1-p-line shall be designed with the specification defined in the Table 457.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[SDD-461]The state of applicable mask for 1-1-3-3-1-p-line shall be set as the Table 458.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1-1-3-3-1-p-line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1-1-3-3-1-q-line</w:t>
      </w:r>
    </w:p>
    <w:p w:rsidR="005D7FB0" w:rsidRDefault="005D7FB0" w:rsidP="005D7FB0">
      <w:pPr>
        <w:pStyle w:val="a6"/>
      </w:pPr>
      <w:r>
        <w:t>[SDD-462]The primitive 1-1-3-3-1-q-line shall be designed with the specification defined in the Table 459.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[SDD-463]The state of applicable mask for 1-1-3-3-1-q-line shall be set as the Table 460.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1-1-3-3-1-q-line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1-1-3-3-1-r-line</w:t>
      </w:r>
    </w:p>
    <w:p w:rsidR="005D7FB0" w:rsidRDefault="005D7FB0" w:rsidP="005D7FB0">
      <w:pPr>
        <w:pStyle w:val="a6"/>
      </w:pPr>
      <w:r>
        <w:t>[SDD-464]The primitive 1-1-3-3-1-r-line shall be designed with the specification defined in the Table 461.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[SDD-465]The state of applicable mask for 1-1-3-3-1-r-line shall be set as the Table 462.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1-1-3-3-1-r-line is aliased as symbology_layer/PFD/Airspeed/AirspeedScale/lines1/line:</w:t>
      </w:r>
    </w:p>
    <w:p w:rsidR="005D7FB0" w:rsidRDefault="005D7FB0" w:rsidP="005D7FB0">
      <w:pPr>
        <w:pStyle w:val="4"/>
      </w:pPr>
      <w:r>
        <w:lastRenderedPageBreak/>
        <w:t>Primitive 1-1-3-3-1-s-line</w:t>
      </w:r>
    </w:p>
    <w:p w:rsidR="005D7FB0" w:rsidRDefault="005D7FB0" w:rsidP="005D7FB0">
      <w:pPr>
        <w:pStyle w:val="a6"/>
      </w:pPr>
      <w:r>
        <w:t>[SDD-466]The primitive 1-1-3-3-1-s-line shall be designed with the specification defined in the Table 463.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[SDD-467]The state of applicable mask for 1-1-3-3-1-s-line shall be set as the Table 464.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1-1-3-3-1-s-line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1-1-3-3-1-t-line</w:t>
      </w:r>
    </w:p>
    <w:p w:rsidR="005D7FB0" w:rsidRDefault="005D7FB0" w:rsidP="005D7FB0">
      <w:pPr>
        <w:pStyle w:val="a6"/>
      </w:pPr>
      <w:r>
        <w:t>[SDD-468]The primitive 1-1-3-3-1-t-line shall be designed with the specification defined in the Table 465.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[SDD-469]The state of applicable mask for 1-1-3-3-1-t-line shall be set as the Table 466.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1-1-3-3-1-t-line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1-1-3-3-1-u-line</w:t>
      </w:r>
    </w:p>
    <w:p w:rsidR="005D7FB0" w:rsidRDefault="005D7FB0" w:rsidP="005D7FB0">
      <w:pPr>
        <w:pStyle w:val="a6"/>
      </w:pPr>
      <w:r>
        <w:t>[SDD-470]The primitive 1-1-3-3-1-u-line shall be designed with the specification defined in the Table 467.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[SDD-471]The state of applicable mask for 1-1-3-3-1-u-line shall be set as the Table 468.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1-1-3-3-1-u-line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1-1-3-3-1-v-line</w:t>
      </w:r>
    </w:p>
    <w:p w:rsidR="005D7FB0" w:rsidRDefault="005D7FB0" w:rsidP="005D7FB0">
      <w:pPr>
        <w:pStyle w:val="a6"/>
      </w:pPr>
      <w:r>
        <w:t>[SDD-472]The primitive 1-1-3-3-1-v-line shall be designed with the specification defined in the Table 469.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[SDD-473]The state of applicable mask for 1-1-3-3-1-v-line shall be set as the Table 470.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1-1-3-3-1-v-line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1-1-3-3-1-w-line</w:t>
      </w:r>
    </w:p>
    <w:p w:rsidR="005D7FB0" w:rsidRDefault="005D7FB0" w:rsidP="005D7FB0">
      <w:pPr>
        <w:pStyle w:val="a6"/>
      </w:pPr>
      <w:r>
        <w:t>[SDD-474]The primitive 1-1-3-3-1-w-line shall be designed with the specification defined in the Table 471.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[SDD-475]The state of applicable mask for 1-1-3-3-1-w-line shall be set as the Table 472.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1-1-3-3-1-w-line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1-1-3-3-1-x-line</w:t>
      </w:r>
    </w:p>
    <w:p w:rsidR="005D7FB0" w:rsidRDefault="005D7FB0" w:rsidP="005D7FB0">
      <w:pPr>
        <w:pStyle w:val="a6"/>
      </w:pPr>
      <w:r>
        <w:lastRenderedPageBreak/>
        <w:t>[SDD-476]The primitive 1-1-3-3-1-x-line shall be designed with the specification defined in the Table 473.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[SDD-477]The state of applicable mask for 1-1-3-3-1-x-line shall be set as the Table 474.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1-1-3-3-1-x-line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1-1-3-3-1-y-line</w:t>
      </w:r>
    </w:p>
    <w:p w:rsidR="005D7FB0" w:rsidRDefault="005D7FB0" w:rsidP="005D7FB0">
      <w:pPr>
        <w:pStyle w:val="a6"/>
      </w:pPr>
      <w:r>
        <w:t>[SDD-478]The primitive 1-1-3-3-1-y-line shall be designed with the specification defined in the Table 475.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[SDD-479]The state of applicable mask for 1-1-3-3-1-y-line shall be set as the Table 476.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1-1-3-3-1-y-line is aliased as symbology_layer/PFD/Airspeed/AirspeedScale/lines1/line:</w:t>
      </w:r>
    </w:p>
    <w:p w:rsidR="005D7FB0" w:rsidRDefault="005D7FB0" w:rsidP="005D7FB0">
      <w:pPr>
        <w:pStyle w:val="4"/>
      </w:pPr>
      <w:r>
        <w:t>Primitive 1-1-3-3-1-z-line</w:t>
      </w:r>
    </w:p>
    <w:p w:rsidR="005D7FB0" w:rsidRDefault="005D7FB0" w:rsidP="005D7FB0">
      <w:pPr>
        <w:pStyle w:val="a6"/>
      </w:pPr>
      <w:r>
        <w:t>[SDD-480]The primitive 1-1-3-3-1-z-line shall be designed with the specification defined in the Table 477.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[SDD-481]The state of applicable mask for 1-1-3-3-1-z-line shall be set as the Table 478.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1-1-3-3-1-z-line is aliased as symbology_layer/PFD/Airspeed/AirspeedScale/lines1/line:</w:t>
      </w:r>
    </w:p>
    <w:p w:rsidR="005D7FB0" w:rsidRDefault="005D7FB0" w:rsidP="005D7FB0">
      <w:pPr>
        <w:pStyle w:val="4"/>
      </w:pPr>
      <w:r>
        <w:t>Object 1-1-3-3-2-lines2</w:t>
      </w:r>
    </w:p>
    <w:p w:rsidR="005D7FB0" w:rsidRDefault="005D7FB0" w:rsidP="005D7FB0">
      <w:pPr>
        <w:pStyle w:val="a6"/>
      </w:pPr>
      <w:r>
        <w:t>[SDD-482]The object 1-1-3-3-2-lines2 shall be designed with the specification defined in the Table 479.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1147.655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maxX="-242.736" maxY="1352.798" minX="-268.736" minY="237.278"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60 is the reference image for 1-1-3-3-2-lines2.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1" name="图片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1-1-3-3-2-lines2 are:</w:t>
      </w:r>
    </w:p>
    <w:p w:rsidR="005D7FB0" w:rsidRDefault="005D7FB0" w:rsidP="005D7FB0">
      <w:pPr>
        <w:pStyle w:val="a6"/>
      </w:pPr>
      <w:r>
        <w:t>(1) 1-1-3-3-2-a-line</w:t>
      </w:r>
    </w:p>
    <w:p w:rsidR="005D7FB0" w:rsidRDefault="005D7FB0" w:rsidP="005D7FB0">
      <w:pPr>
        <w:pStyle w:val="a6"/>
      </w:pPr>
      <w:r>
        <w:t>(2) 1-1-3-3-2-b-line</w:t>
      </w:r>
    </w:p>
    <w:p w:rsidR="005D7FB0" w:rsidRDefault="005D7FB0" w:rsidP="005D7FB0">
      <w:pPr>
        <w:pStyle w:val="a6"/>
      </w:pPr>
      <w:r>
        <w:t>(3) 1-1-3-3-2-c-line</w:t>
      </w:r>
    </w:p>
    <w:p w:rsidR="005D7FB0" w:rsidRDefault="005D7FB0" w:rsidP="005D7FB0">
      <w:pPr>
        <w:pStyle w:val="a6"/>
      </w:pPr>
      <w:r>
        <w:t>(4) 1-1-3-3-2-d-line</w:t>
      </w:r>
    </w:p>
    <w:p w:rsidR="005D7FB0" w:rsidRDefault="005D7FB0" w:rsidP="005D7FB0">
      <w:pPr>
        <w:pStyle w:val="a6"/>
      </w:pPr>
      <w:r>
        <w:t>(5) 1-1-3-3-2-e-line</w:t>
      </w:r>
    </w:p>
    <w:p w:rsidR="005D7FB0" w:rsidRDefault="005D7FB0" w:rsidP="005D7FB0">
      <w:pPr>
        <w:pStyle w:val="a6"/>
      </w:pPr>
      <w:r>
        <w:t>(6) 1-1-3-3-2-f-line</w:t>
      </w:r>
    </w:p>
    <w:p w:rsidR="005D7FB0" w:rsidRDefault="005D7FB0" w:rsidP="005D7FB0">
      <w:pPr>
        <w:pStyle w:val="a6"/>
      </w:pPr>
      <w:r>
        <w:lastRenderedPageBreak/>
        <w:t>(7) 1-1-3-3-2-g-line</w:t>
      </w:r>
    </w:p>
    <w:p w:rsidR="005D7FB0" w:rsidRDefault="005D7FB0" w:rsidP="005D7FB0">
      <w:pPr>
        <w:pStyle w:val="a6"/>
      </w:pPr>
      <w:r>
        <w:t>(8) 1-1-3-3-2-h-line</w:t>
      </w:r>
    </w:p>
    <w:p w:rsidR="005D7FB0" w:rsidRDefault="005D7FB0" w:rsidP="005D7FB0">
      <w:pPr>
        <w:pStyle w:val="a6"/>
      </w:pPr>
      <w:r>
        <w:t>(9) 1-1-3-3-2-i-line</w:t>
      </w:r>
    </w:p>
    <w:p w:rsidR="005D7FB0" w:rsidRDefault="005D7FB0" w:rsidP="005D7FB0">
      <w:pPr>
        <w:pStyle w:val="a6"/>
      </w:pPr>
      <w:r>
        <w:t>(10) 1-1-3-3-2-j-line</w:t>
      </w:r>
    </w:p>
    <w:p w:rsidR="005D7FB0" w:rsidRDefault="005D7FB0" w:rsidP="005D7FB0">
      <w:pPr>
        <w:pStyle w:val="a6"/>
      </w:pPr>
      <w:r>
        <w:t>(11) 1-1-3-3-2-k-line</w:t>
      </w:r>
    </w:p>
    <w:p w:rsidR="005D7FB0" w:rsidRDefault="005D7FB0" w:rsidP="005D7FB0">
      <w:pPr>
        <w:pStyle w:val="a6"/>
      </w:pPr>
      <w:r>
        <w:t>(12) 1-1-3-3-2-l-line</w:t>
      </w:r>
    </w:p>
    <w:p w:rsidR="005D7FB0" w:rsidRDefault="005D7FB0" w:rsidP="005D7FB0">
      <w:pPr>
        <w:pStyle w:val="a6"/>
      </w:pPr>
      <w:r>
        <w:t>(13) 1-1-3-3-2-m-line</w:t>
      </w:r>
    </w:p>
    <w:p w:rsidR="005D7FB0" w:rsidRDefault="005D7FB0" w:rsidP="005D7FB0">
      <w:pPr>
        <w:pStyle w:val="a6"/>
      </w:pPr>
      <w:r>
        <w:t>(14) 1-1-3-3-2-n-line</w:t>
      </w:r>
    </w:p>
    <w:p w:rsidR="005D7FB0" w:rsidRDefault="005D7FB0" w:rsidP="005D7FB0">
      <w:pPr>
        <w:pStyle w:val="a6"/>
      </w:pPr>
      <w:r>
        <w:t>(15) 1-1-3-3-2-o-line</w:t>
      </w:r>
    </w:p>
    <w:p w:rsidR="005D7FB0" w:rsidRDefault="005D7FB0" w:rsidP="005D7FB0">
      <w:pPr>
        <w:pStyle w:val="a6"/>
      </w:pPr>
      <w:r>
        <w:t>(16) 1-1-3-3-2-p-line</w:t>
      </w:r>
    </w:p>
    <w:p w:rsidR="005D7FB0" w:rsidRDefault="005D7FB0" w:rsidP="005D7FB0">
      <w:pPr>
        <w:pStyle w:val="a6"/>
      </w:pPr>
      <w:r>
        <w:t>(17) 1-1-3-3-2-q-line</w:t>
      </w:r>
    </w:p>
    <w:p w:rsidR="005D7FB0" w:rsidRDefault="005D7FB0" w:rsidP="005D7FB0">
      <w:pPr>
        <w:pStyle w:val="a6"/>
      </w:pPr>
      <w:r>
        <w:t>(18) 1-1-3-3-2-r-line</w:t>
      </w:r>
    </w:p>
    <w:p w:rsidR="005D7FB0" w:rsidRDefault="005D7FB0" w:rsidP="005D7FB0">
      <w:pPr>
        <w:pStyle w:val="a6"/>
      </w:pPr>
      <w:r>
        <w:t>(19) 1-1-3-3-2-s-line</w:t>
      </w:r>
    </w:p>
    <w:p w:rsidR="005D7FB0" w:rsidRDefault="005D7FB0" w:rsidP="005D7FB0">
      <w:pPr>
        <w:pStyle w:val="a6"/>
      </w:pPr>
      <w:r>
        <w:t>(20) 1-1-3-3-2-t-line</w:t>
      </w:r>
    </w:p>
    <w:p w:rsidR="005D7FB0" w:rsidRDefault="005D7FB0" w:rsidP="005D7FB0">
      <w:pPr>
        <w:pStyle w:val="a6"/>
      </w:pPr>
      <w:r>
        <w:t>(21) 1-1-3-3-2-u-line</w:t>
      </w:r>
    </w:p>
    <w:p w:rsidR="005D7FB0" w:rsidRDefault="005D7FB0" w:rsidP="005D7FB0">
      <w:pPr>
        <w:pStyle w:val="a6"/>
      </w:pPr>
      <w:r>
        <w:t>(22) 1-1-3-3-2-v-line</w:t>
      </w:r>
    </w:p>
    <w:p w:rsidR="005D7FB0" w:rsidRDefault="005D7FB0" w:rsidP="005D7FB0">
      <w:pPr>
        <w:pStyle w:val="a6"/>
      </w:pPr>
      <w:r>
        <w:t>(23) 1-1-3-3-2-w-line</w:t>
      </w:r>
    </w:p>
    <w:p w:rsidR="005D7FB0" w:rsidRDefault="005D7FB0" w:rsidP="005D7FB0">
      <w:pPr>
        <w:pStyle w:val="a6"/>
      </w:pPr>
      <w:r>
        <w:t>(24) 1-1-3-3-2-x-line</w:t>
      </w:r>
    </w:p>
    <w:p w:rsidR="005D7FB0" w:rsidRDefault="005D7FB0" w:rsidP="005D7FB0">
      <w:pPr>
        <w:pStyle w:val="a6"/>
      </w:pPr>
      <w:r>
        <w:t>(25) 1-1-3-3-2-y-line</w:t>
      </w:r>
    </w:p>
    <w:p w:rsidR="005D7FB0" w:rsidRDefault="005D7FB0" w:rsidP="005D7FB0">
      <w:pPr>
        <w:pStyle w:val="a6"/>
      </w:pPr>
      <w:r>
        <w:t>(26) 1-1-3-3-2-z-line</w:t>
      </w:r>
    </w:p>
    <w:p w:rsidR="005D7FB0" w:rsidRDefault="005D7FB0" w:rsidP="005D7FB0">
      <w:pPr>
        <w:pStyle w:val="a6"/>
      </w:pPr>
      <w:r>
        <w:t>[COMMENT]The object 1-1-3-3-2-lines2 is aliased as symbology_layer/PFD/Airspeed/AirspeedScale/lines2:</w:t>
      </w:r>
    </w:p>
    <w:p w:rsidR="005D7FB0" w:rsidRDefault="005D7FB0" w:rsidP="005D7FB0">
      <w:pPr>
        <w:pStyle w:val="4"/>
      </w:pPr>
      <w:r>
        <w:t>Primitive 1-1-3-3-2-a-line</w:t>
      </w:r>
    </w:p>
    <w:p w:rsidR="005D7FB0" w:rsidRDefault="005D7FB0" w:rsidP="005D7FB0">
      <w:pPr>
        <w:pStyle w:val="a6"/>
      </w:pPr>
      <w:r>
        <w:t>[SDD-483]The primitive 1-1-3-3-2-a-line shall be designed with the specification defined in the Table 480.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243.278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[SDD-484]The state of applicable mask for 1-1-3-3-2-a-line shall be set as the Table 481.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1-1-3-3-2-a-line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1-1-3-3-2-b-line</w:t>
      </w:r>
    </w:p>
    <w:p w:rsidR="005D7FB0" w:rsidRDefault="005D7FB0" w:rsidP="005D7FB0">
      <w:pPr>
        <w:pStyle w:val="a6"/>
      </w:pPr>
      <w:r>
        <w:t>[SDD-485]The primitive 1-1-3-3-2-b-line shall be designed with the specification defined in the Table 482.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287.419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[SDD-486]The state of applicable mask for 1-1-3-3-2-b-line shall be set as the Table 483.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1-1-3-3-2-b-line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1-1-3-3-2-c-line</w:t>
      </w:r>
    </w:p>
    <w:p w:rsidR="005D7FB0" w:rsidRDefault="005D7FB0" w:rsidP="005D7FB0">
      <w:pPr>
        <w:pStyle w:val="a6"/>
      </w:pPr>
      <w:r>
        <w:t>[SDD-487]The primitive 1-1-3-3-2-c-line shall be designed with the specification defined in the Table 484.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[SDD-488]The state of applicable mask for 1-1-3-3-2-c-line shall be set as the Table 485.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1-1-3-3-2-c-line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1-1-3-3-2-d-line</w:t>
      </w:r>
    </w:p>
    <w:p w:rsidR="005D7FB0" w:rsidRDefault="005D7FB0" w:rsidP="005D7FB0">
      <w:pPr>
        <w:pStyle w:val="a6"/>
      </w:pPr>
      <w:r>
        <w:t>[SDD-489]The primitive 1-1-3-3-2-d-line shall be designed with the specification defined in the Table 486.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375.705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[SDD-490]The state of applicable mask for 1-1-3-3-2-d-line shall be set as the Table 487.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1-1-3-3-2-d-line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1-1-3-3-2-e-line</w:t>
      </w:r>
    </w:p>
    <w:p w:rsidR="005D7FB0" w:rsidRDefault="005D7FB0" w:rsidP="005D7FB0">
      <w:pPr>
        <w:pStyle w:val="a6"/>
      </w:pPr>
      <w:r>
        <w:lastRenderedPageBreak/>
        <w:t>[SDD-491]The primitive 1-1-3-3-2-e-line shall be designed with the specification defined in the Table 488.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[SDD-492]The state of applicable mask for 1-1-3-3-2-e-line shall be set as the Table 489.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1-1-3-3-2-e-line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1-1-3-3-2-f-line</w:t>
      </w:r>
    </w:p>
    <w:p w:rsidR="005D7FB0" w:rsidRDefault="005D7FB0" w:rsidP="005D7FB0">
      <w:pPr>
        <w:pStyle w:val="a6"/>
      </w:pPr>
      <w:r>
        <w:t>[SDD-493]The primitive 1-1-3-3-2-f-line shall be designed with the specification defined in the Table 490.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463.986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[SDD-494]The state of applicable mask for 1-1-3-3-2-f-line shall be set as the Table 491.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1-1-3-3-2-f-line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1-1-3-3-2-g-line</w:t>
      </w:r>
    </w:p>
    <w:p w:rsidR="005D7FB0" w:rsidRDefault="005D7FB0" w:rsidP="005D7FB0">
      <w:pPr>
        <w:pStyle w:val="a6"/>
      </w:pPr>
      <w:r>
        <w:t>[SDD-495]The primitive 1-1-3-3-2-g-line shall be designed with the specification defined in the Table 492.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[SDD-496]The state of applicable mask for 1-1-3-3-2-g-line shall be set as the Table 493.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1-1-3-3-2-g-line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1-1-3-3-2-h-line</w:t>
      </w:r>
    </w:p>
    <w:p w:rsidR="005D7FB0" w:rsidRDefault="005D7FB0" w:rsidP="005D7FB0">
      <w:pPr>
        <w:pStyle w:val="a6"/>
      </w:pPr>
      <w:r>
        <w:t>[SDD-497]The primitive 1-1-3-3-2-h-line shall be designed with the specification defined in the Table 494.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552.267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[SDD-498]The state of applicable mask for 1-1-3-3-2-h-line shall be set as the Table 495.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1-1-3-3-2-h-line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1-1-3-3-2-i-line</w:t>
      </w:r>
    </w:p>
    <w:p w:rsidR="005D7FB0" w:rsidRDefault="005D7FB0" w:rsidP="005D7FB0">
      <w:pPr>
        <w:pStyle w:val="a6"/>
      </w:pPr>
      <w:r>
        <w:t>[SDD-499]The primitive 1-1-3-3-2-i-line shall be designed with the specification defined in the Table 496.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[SDD-500]The state of applicable mask for 1-1-3-3-2-i-line shall be set as the Table 497.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1-1-3-3-2-i-line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1-1-3-3-2-j-line</w:t>
      </w:r>
    </w:p>
    <w:p w:rsidR="005D7FB0" w:rsidRDefault="005D7FB0" w:rsidP="005D7FB0">
      <w:pPr>
        <w:pStyle w:val="a6"/>
      </w:pPr>
      <w:r>
        <w:t>[SDD-501]The primitive 1-1-3-3-2-j-line shall be designed with the specification defined in the Table 498.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640.549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[SDD-502]The state of applicable mask for 1-1-3-3-2-j-line shall be set as the Table 499.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1-1-3-3-2-j-line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1-1-3-3-2-k-line</w:t>
      </w:r>
    </w:p>
    <w:p w:rsidR="005D7FB0" w:rsidRDefault="005D7FB0" w:rsidP="005D7FB0">
      <w:pPr>
        <w:pStyle w:val="a6"/>
      </w:pPr>
      <w:r>
        <w:t>[SDD-503]The primitive 1-1-3-3-2-k-line shall be designed with the specification defined in the Table 500.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[SDD-504]The state of applicable mask for 1-1-3-3-2-k-line shall be set as the Table 501.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1-1-3-3-2-k-line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1-1-3-3-2-l-line</w:t>
      </w:r>
    </w:p>
    <w:p w:rsidR="005D7FB0" w:rsidRDefault="005D7FB0" w:rsidP="005D7FB0">
      <w:pPr>
        <w:pStyle w:val="a6"/>
      </w:pPr>
      <w:r>
        <w:t>[SDD-505]The primitive 1-1-3-3-2-l-line shall be designed with the specification defined in the Table 502.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728.83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[SDD-506]The state of applicable mask for 1-1-3-3-2-l-line shall be set as the Table 503.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1-1-3-3-2-l-line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1-1-3-3-2-m-line</w:t>
      </w:r>
    </w:p>
    <w:p w:rsidR="005D7FB0" w:rsidRDefault="005D7FB0" w:rsidP="005D7FB0">
      <w:pPr>
        <w:pStyle w:val="a6"/>
      </w:pPr>
      <w:r>
        <w:t>[SDD-507]The primitive 1-1-3-3-2-m-line shall be designed with the specification defined in the Table 504.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[SDD-508]The state of applicable mask for 1-1-3-3-2-m-line shall be set as the Table 505.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1-1-3-3-2-m-line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1-1-3-3-2-n-line</w:t>
      </w:r>
    </w:p>
    <w:p w:rsidR="005D7FB0" w:rsidRDefault="005D7FB0" w:rsidP="005D7FB0">
      <w:pPr>
        <w:pStyle w:val="a6"/>
      </w:pPr>
      <w:r>
        <w:t>[SDD-509]The primitive 1-1-3-3-2-n-line shall be designed with the specification defined in the Table 506.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817.111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[SDD-510]The state of applicable mask for 1-1-3-3-2-n-line shall be set as the Table 507.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1-1-3-3-2-n-line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1-1-3-3-2-o-line</w:t>
      </w:r>
    </w:p>
    <w:p w:rsidR="005D7FB0" w:rsidRDefault="005D7FB0" w:rsidP="005D7FB0">
      <w:pPr>
        <w:pStyle w:val="a6"/>
      </w:pPr>
      <w:r>
        <w:t>[SDD-511]The primitive 1-1-3-3-2-o-line shall be designed with the specification defined in the Table 508.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[SDD-512]The state of applicable mask for 1-1-3-3-2-o-line shall be set as the Table 509.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1-1-3-3-2-o-line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1-1-3-3-2-p-line</w:t>
      </w:r>
    </w:p>
    <w:p w:rsidR="005D7FB0" w:rsidRDefault="005D7FB0" w:rsidP="005D7FB0">
      <w:pPr>
        <w:pStyle w:val="a6"/>
      </w:pPr>
      <w:r>
        <w:t>[SDD-513]The primitive 1-1-3-3-2-p-line shall be designed with the specification defined in the Table 510.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905.392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[SDD-514]The state of applicable mask for 1-1-3-3-2-p-line shall be set as the Table 511.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1-1-3-3-2-p-line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1-1-3-3-2-q-line</w:t>
      </w:r>
    </w:p>
    <w:p w:rsidR="005D7FB0" w:rsidRDefault="005D7FB0" w:rsidP="005D7FB0">
      <w:pPr>
        <w:pStyle w:val="a6"/>
      </w:pPr>
      <w:r>
        <w:t>[SDD-515]The primitive 1-1-3-3-2-q-line shall be designed with the specification defined in the Table 512.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[SDD-516]The state of applicable mask for 1-1-3-3-2-q-line shall be set as the Table 513.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1-1-3-3-2-q-line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1-1-3-3-2-r-line</w:t>
      </w:r>
    </w:p>
    <w:p w:rsidR="005D7FB0" w:rsidRDefault="005D7FB0" w:rsidP="005D7FB0">
      <w:pPr>
        <w:pStyle w:val="a6"/>
      </w:pPr>
      <w:r>
        <w:t>[SDD-517]The primitive 1-1-3-3-2-r-line shall be designed with the specification defined in the Table 514.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993.673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[SDD-518]The state of applicable mask for 1-1-3-3-2-r-line shall be set as the Table 515.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1-1-3-3-2-r-line is aliased as symbology_layer/PFD/Airspeed/AirspeedScale/lines2/line:</w:t>
      </w:r>
    </w:p>
    <w:p w:rsidR="005D7FB0" w:rsidRDefault="005D7FB0" w:rsidP="005D7FB0">
      <w:pPr>
        <w:pStyle w:val="4"/>
      </w:pPr>
      <w:r>
        <w:lastRenderedPageBreak/>
        <w:t>Primitive 1-1-3-3-2-s-line</w:t>
      </w:r>
    </w:p>
    <w:p w:rsidR="005D7FB0" w:rsidRDefault="005D7FB0" w:rsidP="005D7FB0">
      <w:pPr>
        <w:pStyle w:val="a6"/>
      </w:pPr>
      <w:r>
        <w:t>[SDD-519]The primitive 1-1-3-3-2-s-line shall be designed with the specification defined in the Table 516.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[SDD-520]The state of applicable mask for 1-1-3-3-2-s-line shall be set as the Table 517.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1-1-3-3-2-s-line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1-1-3-3-2-t-line</w:t>
      </w:r>
    </w:p>
    <w:p w:rsidR="005D7FB0" w:rsidRDefault="005D7FB0" w:rsidP="005D7FB0">
      <w:pPr>
        <w:pStyle w:val="a6"/>
      </w:pPr>
      <w:r>
        <w:t>[SDD-521]The primitive 1-1-3-3-2-t-line shall be designed with the specification defined in the Table 518.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1081.954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[SDD-522]The state of applicable mask for 1-1-3-3-2-t-line shall be set as the Table 519.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1-1-3-3-2-t-line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1-1-3-3-2-u-line</w:t>
      </w:r>
    </w:p>
    <w:p w:rsidR="005D7FB0" w:rsidRDefault="005D7FB0" w:rsidP="005D7FB0">
      <w:pPr>
        <w:pStyle w:val="a6"/>
      </w:pPr>
      <w:r>
        <w:t>[SDD-523]The primitive 1-1-3-3-2-u-line shall be designed with the specification defined in the Table 520.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[SDD-524]The state of applicable mask for 1-1-3-3-2-u-line shall be set as the Table 521.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1-1-3-3-2-u-line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1-1-3-3-2-v-line</w:t>
      </w:r>
    </w:p>
    <w:p w:rsidR="005D7FB0" w:rsidRDefault="005D7FB0" w:rsidP="005D7FB0">
      <w:pPr>
        <w:pStyle w:val="a6"/>
      </w:pPr>
      <w:r>
        <w:t>[SDD-525]The primitive 1-1-3-3-2-v-line shall be designed with the specification defined in the Table 522.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1170.235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[SDD-526]The state of applicable mask for 1-1-3-3-2-v-line shall be set as the Table 523.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1-1-3-3-2-v-line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1-1-3-3-2-w-line</w:t>
      </w:r>
    </w:p>
    <w:p w:rsidR="005D7FB0" w:rsidRDefault="005D7FB0" w:rsidP="005D7FB0">
      <w:pPr>
        <w:pStyle w:val="a6"/>
      </w:pPr>
      <w:r>
        <w:t>[SDD-527]The primitive 1-1-3-3-2-w-line shall be designed with the specification defined in the Table 524.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[SDD-528]The state of applicable mask for 1-1-3-3-2-w-line shall be set as the Table 525.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1-1-3-3-2-w-line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1-1-3-3-2-x-line</w:t>
      </w:r>
    </w:p>
    <w:p w:rsidR="005D7FB0" w:rsidRDefault="005D7FB0" w:rsidP="005D7FB0">
      <w:pPr>
        <w:pStyle w:val="a6"/>
      </w:pPr>
      <w:r>
        <w:lastRenderedPageBreak/>
        <w:t>[SDD-529]The primitive 1-1-3-3-2-x-line shall be designed with the specification defined in the Table 526.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1258.517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[SDD-530]The state of applicable mask for 1-1-3-3-2-x-line shall be set as the Table 527.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1-1-3-3-2-x-line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1-1-3-3-2-y-line</w:t>
      </w:r>
    </w:p>
    <w:p w:rsidR="005D7FB0" w:rsidRDefault="005D7FB0" w:rsidP="005D7FB0">
      <w:pPr>
        <w:pStyle w:val="a6"/>
      </w:pPr>
      <w:r>
        <w:t>[SDD-531]The primitive 1-1-3-3-2-y-line shall be designed with the specification defined in the Table 528.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[SDD-532]The state of applicable mask for 1-1-3-3-2-y-line shall be set as the Table 529.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1-1-3-3-2-y-line is aliased as symbology_layer/PFD/Airspeed/AirspeedScale/lines2/line:</w:t>
      </w:r>
    </w:p>
    <w:p w:rsidR="005D7FB0" w:rsidRDefault="005D7FB0" w:rsidP="005D7FB0">
      <w:pPr>
        <w:pStyle w:val="4"/>
      </w:pPr>
      <w:r>
        <w:t>Primitive 1-1-3-3-2-z-line</w:t>
      </w:r>
    </w:p>
    <w:p w:rsidR="005D7FB0" w:rsidRDefault="005D7FB0" w:rsidP="005D7FB0">
      <w:pPr>
        <w:pStyle w:val="a6"/>
      </w:pPr>
      <w:r>
        <w:t>[SDD-533]The primitive 1-1-3-3-2-z-line shall be designed with the specification defined in the Table 530.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-248.736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-262.736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1346.798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[SDD-534]The state of applicable mask for 1-1-3-3-2-z-line shall be set as the Table 531.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1-1-3-3-2-z-line is aliased as symbology_layer/PFD/Airspeed/AirspeedScale/lines2/line:</w:t>
      </w:r>
    </w:p>
    <w:p w:rsidR="005D7FB0" w:rsidRDefault="005D7FB0" w:rsidP="005D7FB0">
      <w:pPr>
        <w:pStyle w:val="4"/>
      </w:pPr>
      <w:r>
        <w:t>Object 1-1-3-3-3-numbers1</w:t>
      </w:r>
    </w:p>
    <w:p w:rsidR="005D7FB0" w:rsidRDefault="005D7FB0" w:rsidP="005D7FB0">
      <w:pPr>
        <w:pStyle w:val="a6"/>
      </w:pPr>
      <w:r>
        <w:t>[SDD-535]The object 1-1-3-3-3-numbers1 shall be designed with the specification defined in the Table 532.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maxX="-264.72226" maxY="1316.8755" minX="-312.75577" minY="229.06453"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61 is the reference image for 1-1-3-3-3-numbers1.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2" name="图片 6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1-1-3-3-3-numbers1 are:</w:t>
      </w:r>
    </w:p>
    <w:p w:rsidR="005D7FB0" w:rsidRDefault="005D7FB0" w:rsidP="005D7FB0">
      <w:pPr>
        <w:pStyle w:val="a6"/>
      </w:pPr>
      <w:r>
        <w:t>(1) 1-1-3-3-3-a-text</w:t>
      </w:r>
    </w:p>
    <w:p w:rsidR="005D7FB0" w:rsidRDefault="005D7FB0" w:rsidP="005D7FB0">
      <w:pPr>
        <w:pStyle w:val="a6"/>
      </w:pPr>
      <w:r>
        <w:t>(2) 1-1-3-3-3-b-text</w:t>
      </w:r>
    </w:p>
    <w:p w:rsidR="005D7FB0" w:rsidRDefault="005D7FB0" w:rsidP="005D7FB0">
      <w:pPr>
        <w:pStyle w:val="a6"/>
      </w:pPr>
      <w:r>
        <w:t>(3) 1-1-3-3-3-c-text</w:t>
      </w:r>
    </w:p>
    <w:p w:rsidR="005D7FB0" w:rsidRDefault="005D7FB0" w:rsidP="005D7FB0">
      <w:pPr>
        <w:pStyle w:val="a6"/>
      </w:pPr>
      <w:r>
        <w:t>(4) 1-1-3-3-3-d-text</w:t>
      </w:r>
    </w:p>
    <w:p w:rsidR="005D7FB0" w:rsidRDefault="005D7FB0" w:rsidP="005D7FB0">
      <w:pPr>
        <w:pStyle w:val="a6"/>
      </w:pPr>
      <w:r>
        <w:t>(5) 1-1-3-3-3-e-text</w:t>
      </w:r>
    </w:p>
    <w:p w:rsidR="005D7FB0" w:rsidRDefault="005D7FB0" w:rsidP="005D7FB0">
      <w:pPr>
        <w:pStyle w:val="a6"/>
      </w:pPr>
      <w:r>
        <w:t>(6) 1-1-3-3-3-f-text</w:t>
      </w:r>
    </w:p>
    <w:p w:rsidR="005D7FB0" w:rsidRDefault="005D7FB0" w:rsidP="005D7FB0">
      <w:pPr>
        <w:pStyle w:val="a6"/>
      </w:pPr>
      <w:r>
        <w:lastRenderedPageBreak/>
        <w:t>(7) 1-1-3-3-3-g-text</w:t>
      </w:r>
    </w:p>
    <w:p w:rsidR="005D7FB0" w:rsidRDefault="005D7FB0" w:rsidP="005D7FB0">
      <w:pPr>
        <w:pStyle w:val="a6"/>
      </w:pPr>
      <w:r>
        <w:t>(8) 1-1-3-3-3-h-text</w:t>
      </w:r>
    </w:p>
    <w:p w:rsidR="005D7FB0" w:rsidRDefault="005D7FB0" w:rsidP="005D7FB0">
      <w:pPr>
        <w:pStyle w:val="a6"/>
      </w:pPr>
      <w:r>
        <w:t>(9) 1-1-3-3-3-i-text</w:t>
      </w:r>
    </w:p>
    <w:p w:rsidR="005D7FB0" w:rsidRDefault="005D7FB0" w:rsidP="005D7FB0">
      <w:pPr>
        <w:pStyle w:val="a6"/>
      </w:pPr>
      <w:r>
        <w:t>(10) 1-1-3-3-3-j-text</w:t>
      </w:r>
    </w:p>
    <w:p w:rsidR="005D7FB0" w:rsidRDefault="005D7FB0" w:rsidP="005D7FB0">
      <w:pPr>
        <w:pStyle w:val="a6"/>
      </w:pPr>
      <w:r>
        <w:t>(11) 1-1-3-3-3-k-text</w:t>
      </w:r>
    </w:p>
    <w:p w:rsidR="005D7FB0" w:rsidRDefault="005D7FB0" w:rsidP="005D7FB0">
      <w:pPr>
        <w:pStyle w:val="a6"/>
      </w:pPr>
      <w:r>
        <w:t>(12) 1-1-3-3-3-l-text</w:t>
      </w:r>
    </w:p>
    <w:p w:rsidR="005D7FB0" w:rsidRDefault="005D7FB0" w:rsidP="005D7FB0">
      <w:pPr>
        <w:pStyle w:val="a6"/>
      </w:pPr>
      <w:r>
        <w:t>(13) 1-1-3-3-3-m-text</w:t>
      </w:r>
    </w:p>
    <w:p w:rsidR="005D7FB0" w:rsidRDefault="005D7FB0" w:rsidP="005D7FB0">
      <w:pPr>
        <w:pStyle w:val="a6"/>
      </w:pPr>
      <w:r>
        <w:t>[COMMENT]The object 1-1-3-3-3-numbers1 is aliased as symbology_layer/PFD/Airspeed/AirspeedScale/numbers1:</w:t>
      </w:r>
    </w:p>
    <w:p w:rsidR="005D7FB0" w:rsidRDefault="005D7FB0" w:rsidP="005D7FB0">
      <w:pPr>
        <w:pStyle w:val="4"/>
      </w:pPr>
      <w:r>
        <w:t>Primitive 1-1-3-3-3-a-text</w:t>
      </w:r>
    </w:p>
    <w:p w:rsidR="005D7FB0" w:rsidRDefault="005D7FB0" w:rsidP="005D7FB0">
      <w:pPr>
        <w:pStyle w:val="a6"/>
      </w:pPr>
      <w:r>
        <w:t>[SDD-536]The primitive 1-1-3-3-3-a-text shall be designed with the specification defined in the Table 533.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[SDD-537]The state of applicable mask for 1-1-3-3-3-a-text shall be set as the Table 534.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1-1-3-3-3-a-text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1-1-3-3-3-b-text</w:t>
      </w:r>
    </w:p>
    <w:p w:rsidR="005D7FB0" w:rsidRDefault="005D7FB0" w:rsidP="005D7FB0">
      <w:pPr>
        <w:pStyle w:val="a6"/>
      </w:pPr>
      <w:r>
        <w:t>[SDD-538]The primitive 1-1-3-3-3-b-text shall be designed with the specification defined in the Table 535.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[SDD-539]The state of applicable mask for 1-1-3-3-3-b-text shall be set as the Table 536.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1-1-3-3-3-b-text is aliased as symbology_layer/PFD/Airspeed/AirspeedScale/numbers1/text:</w:t>
      </w:r>
    </w:p>
    <w:p w:rsidR="005D7FB0" w:rsidRDefault="005D7FB0" w:rsidP="005D7FB0">
      <w:pPr>
        <w:pStyle w:val="4"/>
      </w:pPr>
      <w:r>
        <w:lastRenderedPageBreak/>
        <w:t>Primitive 1-1-3-3-3-c-text</w:t>
      </w:r>
    </w:p>
    <w:p w:rsidR="005D7FB0" w:rsidRDefault="005D7FB0" w:rsidP="005D7FB0">
      <w:pPr>
        <w:pStyle w:val="a6"/>
      </w:pPr>
      <w:r>
        <w:t>[SDD-540]The primitive 1-1-3-3-3-c-text shall be designed with the specification defined in the Table 537.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[SDD-541]The state of applicable mask for 1-1-3-3-3-c-text shall be set as the Table 538.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1-1-3-3-3-c-text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1-1-3-3-3-d-text</w:t>
      </w:r>
    </w:p>
    <w:p w:rsidR="005D7FB0" w:rsidRDefault="005D7FB0" w:rsidP="005D7FB0">
      <w:pPr>
        <w:pStyle w:val="a6"/>
      </w:pPr>
      <w:r>
        <w:t>[SDD-542]The primitive 1-1-3-3-3-d-text shall be designed with the specification defined in the Table 539.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[SDD-543]The state of applicable mask for 1-1-3-3-3-d-text shall be set as the Table 540.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1-1-3-3-3-d-text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1-1-3-3-3-e-text</w:t>
      </w:r>
    </w:p>
    <w:p w:rsidR="005D7FB0" w:rsidRDefault="005D7FB0" w:rsidP="005D7FB0">
      <w:pPr>
        <w:pStyle w:val="a6"/>
      </w:pPr>
      <w:r>
        <w:t>[SDD-544]The primitive 1-1-3-3-3-e-text shall be designed with the specification defined in the Table 541.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[SDD-545]The state of applicable mask for 1-1-3-3-3-e-text shall be set as the Table 542.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1-1-3-3-3-e-text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1-1-3-3-3-f-text</w:t>
      </w:r>
    </w:p>
    <w:p w:rsidR="005D7FB0" w:rsidRDefault="005D7FB0" w:rsidP="005D7FB0">
      <w:pPr>
        <w:pStyle w:val="a6"/>
      </w:pPr>
      <w:r>
        <w:t>[SDD-546]The primitive 1-1-3-3-3-f-text shall be designed with the specification defined in the Table 543.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[SDD-547]The state of applicable mask for 1-1-3-3-3-f-text shall be set as the Table 544.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1-1-3-3-3-f-text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1-1-3-3-3-g-text</w:t>
      </w:r>
    </w:p>
    <w:p w:rsidR="005D7FB0" w:rsidRDefault="005D7FB0" w:rsidP="005D7FB0">
      <w:pPr>
        <w:pStyle w:val="a6"/>
      </w:pPr>
      <w:r>
        <w:t>[SDD-548]The primitive 1-1-3-3-3-g-text shall be designed with the specification defined in the Table 545.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[SDD-549]The state of applicable mask for 1-1-3-3-3-g-text shall be set as the Table 546.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1-1-3-3-3-g-text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1-1-3-3-3-h-text</w:t>
      </w:r>
    </w:p>
    <w:p w:rsidR="005D7FB0" w:rsidRDefault="005D7FB0" w:rsidP="005D7FB0">
      <w:pPr>
        <w:pStyle w:val="a6"/>
      </w:pPr>
      <w:r>
        <w:t>[SDD-550]The primitive 1-1-3-3-3-h-text shall be designed with the specification defined in the Table 547.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[SDD-551]The state of applicable mask for 1-1-3-3-3-h-text shall be set as the Table 548.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1-1-3-3-3-h-text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1-1-3-3-3-i-text</w:t>
      </w:r>
    </w:p>
    <w:p w:rsidR="005D7FB0" w:rsidRDefault="005D7FB0" w:rsidP="005D7FB0">
      <w:pPr>
        <w:pStyle w:val="a6"/>
      </w:pPr>
      <w:r>
        <w:t>[SDD-552]The primitive 1-1-3-3-3-i-text shall be designed with the specification defined in the Table 549.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[SDD-553]The state of applicable mask for 1-1-3-3-3-i-text shall be set as the Table 550.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1-1-3-3-3-i-text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1-1-3-3-3-j-text</w:t>
      </w:r>
    </w:p>
    <w:p w:rsidR="005D7FB0" w:rsidRDefault="005D7FB0" w:rsidP="005D7FB0">
      <w:pPr>
        <w:pStyle w:val="a6"/>
      </w:pPr>
      <w:r>
        <w:t>[SDD-554]The primitive 1-1-3-3-3-j-text shall be designed with the specification defined in the Table 551.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[49,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[SDD-555]The state of applicable mask for 1-1-3-3-3-j-text shall be set as the Table 552.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1-1-3-3-3-j-text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1-1-3-3-3-k-text</w:t>
      </w:r>
    </w:p>
    <w:p w:rsidR="005D7FB0" w:rsidRDefault="005D7FB0" w:rsidP="004E6D88">
      <w:pPr>
        <w:pStyle w:val="a6"/>
      </w:pPr>
      <w:r>
        <w:t>[SDD-556]The primitive 1-1-3-3-3-k-text shall be designed with the specification defined in the Table 553.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[SDD-557]The state of applicable mask for 1-1-3-3-3-k-text shall be set as the Table 554.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1-1-3-3-3-k-text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1-1-3-3-3-l-text</w:t>
      </w:r>
    </w:p>
    <w:p w:rsidR="005D7FB0" w:rsidRDefault="005D7FB0" w:rsidP="005D7FB0">
      <w:pPr>
        <w:pStyle w:val="a6"/>
      </w:pPr>
      <w:r>
        <w:t>[SDD-558]The primitive 1-1-3-3-3-l-text shall be designed with the specification defined in the Table 555.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[SDD-559]The state of applicable mask for 1-1-3-3-3-l-text shall be set as the Table 556.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1-1-3-3-3-l-text is aliased as symbology_layer/PFD/Airspeed/AirspeedScale/numbers1/text:</w:t>
      </w:r>
    </w:p>
    <w:p w:rsidR="005D7FB0" w:rsidRDefault="005D7FB0" w:rsidP="005D7FB0">
      <w:pPr>
        <w:pStyle w:val="4"/>
      </w:pPr>
      <w:r>
        <w:t>Primitive 1-1-3-3-3-m-text</w:t>
      </w:r>
    </w:p>
    <w:p w:rsidR="005D7FB0" w:rsidRDefault="005D7FB0" w:rsidP="005D7FB0">
      <w:pPr>
        <w:pStyle w:val="a6"/>
      </w:pPr>
      <w:r>
        <w:t>[SDD-560]The primitive 1-1-3-3-3-m-text shall be designed with the specification defined in the Table 557.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[SDD-561]The state of applicable mask for 1-1-3-3-3-m-text shall be set as the Table 558.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1-1-3-3-3-m-text is aliased as symbology_layer/PFD/Airspeed/AirspeedScale/numbers1/text:</w:t>
      </w:r>
    </w:p>
    <w:p w:rsidR="005D7FB0" w:rsidRDefault="005D7FB0" w:rsidP="005D7FB0">
      <w:pPr>
        <w:pStyle w:val="4"/>
      </w:pPr>
      <w:r>
        <w:t>Object 1-1-3-3-4-numbers2</w:t>
      </w:r>
    </w:p>
    <w:p w:rsidR="005D7FB0" w:rsidRDefault="005D7FB0" w:rsidP="005D7FB0">
      <w:pPr>
        <w:pStyle w:val="a6"/>
      </w:pPr>
      <w:r>
        <w:t>[SDD-562]The object 1-1-3-3-4-numbers2 shall be designed with the specification defined in the Table 559.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1147.655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maxX="-264.72226" maxY="1316.8755" minX="-312.75577" minY="229.06453"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62 is the reference image for 1-1-3-3-4-numbers2.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3" name="图片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1-1-3-3-4-numbers2 are:</w:t>
      </w:r>
    </w:p>
    <w:p w:rsidR="005D7FB0" w:rsidRDefault="005D7FB0" w:rsidP="005D7FB0">
      <w:pPr>
        <w:pStyle w:val="a6"/>
      </w:pPr>
      <w:r>
        <w:t>(1) 1-1-3-3-4-a-text</w:t>
      </w:r>
    </w:p>
    <w:p w:rsidR="005D7FB0" w:rsidRDefault="005D7FB0" w:rsidP="005D7FB0">
      <w:pPr>
        <w:pStyle w:val="a6"/>
      </w:pPr>
      <w:r>
        <w:t>(2) 1-1-3-3-4-b-text</w:t>
      </w:r>
    </w:p>
    <w:p w:rsidR="005D7FB0" w:rsidRDefault="005D7FB0" w:rsidP="005D7FB0">
      <w:pPr>
        <w:pStyle w:val="a6"/>
      </w:pPr>
      <w:r>
        <w:t>(3) 1-1-3-3-4-c-text</w:t>
      </w:r>
    </w:p>
    <w:p w:rsidR="005D7FB0" w:rsidRDefault="005D7FB0" w:rsidP="005D7FB0">
      <w:pPr>
        <w:pStyle w:val="a6"/>
      </w:pPr>
      <w:r>
        <w:t>(4) 1-1-3-3-4-d-text</w:t>
      </w:r>
    </w:p>
    <w:p w:rsidR="005D7FB0" w:rsidRDefault="005D7FB0" w:rsidP="005D7FB0">
      <w:pPr>
        <w:pStyle w:val="a6"/>
      </w:pPr>
      <w:r>
        <w:t>(5) 1-1-3-3-4-e-text</w:t>
      </w:r>
    </w:p>
    <w:p w:rsidR="005D7FB0" w:rsidRDefault="005D7FB0" w:rsidP="005D7FB0">
      <w:pPr>
        <w:pStyle w:val="a6"/>
      </w:pPr>
      <w:r>
        <w:t>(6) 1-1-3-3-4-f-text</w:t>
      </w:r>
    </w:p>
    <w:p w:rsidR="005D7FB0" w:rsidRDefault="005D7FB0" w:rsidP="005D7FB0">
      <w:pPr>
        <w:pStyle w:val="a6"/>
      </w:pPr>
      <w:r>
        <w:lastRenderedPageBreak/>
        <w:t>(7) 1-1-3-3-4-g-text</w:t>
      </w:r>
    </w:p>
    <w:p w:rsidR="005D7FB0" w:rsidRDefault="005D7FB0" w:rsidP="005D7FB0">
      <w:pPr>
        <w:pStyle w:val="a6"/>
      </w:pPr>
      <w:r>
        <w:t>(8) 1-1-3-3-4-h-text</w:t>
      </w:r>
    </w:p>
    <w:p w:rsidR="005D7FB0" w:rsidRDefault="005D7FB0" w:rsidP="005D7FB0">
      <w:pPr>
        <w:pStyle w:val="a6"/>
      </w:pPr>
      <w:r>
        <w:t>(9) 1-1-3-3-4-i-text</w:t>
      </w:r>
    </w:p>
    <w:p w:rsidR="005D7FB0" w:rsidRDefault="005D7FB0" w:rsidP="005D7FB0">
      <w:pPr>
        <w:pStyle w:val="a6"/>
      </w:pPr>
      <w:r>
        <w:t>(10) 1-1-3-3-4-j-text</w:t>
      </w:r>
    </w:p>
    <w:p w:rsidR="005D7FB0" w:rsidRDefault="005D7FB0" w:rsidP="005D7FB0">
      <w:pPr>
        <w:pStyle w:val="a6"/>
      </w:pPr>
      <w:r>
        <w:t>(11) 1-1-3-3-4-k-text</w:t>
      </w:r>
    </w:p>
    <w:p w:rsidR="005D7FB0" w:rsidRDefault="005D7FB0" w:rsidP="005D7FB0">
      <w:pPr>
        <w:pStyle w:val="a6"/>
      </w:pPr>
      <w:r>
        <w:t>(12) 1-1-3-3-4-l-text</w:t>
      </w:r>
    </w:p>
    <w:p w:rsidR="005D7FB0" w:rsidRDefault="005D7FB0" w:rsidP="005D7FB0">
      <w:pPr>
        <w:pStyle w:val="a6"/>
      </w:pPr>
      <w:r>
        <w:t>(13) 1-1-3-3-4-m-text</w:t>
      </w:r>
    </w:p>
    <w:p w:rsidR="005D7FB0" w:rsidRDefault="005D7FB0" w:rsidP="005D7FB0">
      <w:pPr>
        <w:pStyle w:val="a6"/>
      </w:pPr>
      <w:r>
        <w:t>[COMMENT]The object 1-1-3-3-4-numbers2 is aliased as symbology_layer/PFD/Airspeed/AirspeedScale/numbers2:</w:t>
      </w:r>
    </w:p>
    <w:p w:rsidR="005D7FB0" w:rsidRDefault="005D7FB0" w:rsidP="005D7FB0">
      <w:pPr>
        <w:pStyle w:val="4"/>
      </w:pPr>
      <w:r>
        <w:t>Primitive 1-1-3-3-4-a-text</w:t>
      </w:r>
    </w:p>
    <w:p w:rsidR="005D7FB0" w:rsidRDefault="005D7FB0" w:rsidP="005D7FB0">
      <w:pPr>
        <w:pStyle w:val="a6"/>
      </w:pPr>
      <w:r>
        <w:t>[SDD-563]The primitive 1-1-3-3-4-a-text shall be designed with the specification defined in the Table 560.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243.283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[SDD-564]The state of applicable mask for 1-1-3-3-4-a-text shall be set as the Table 561.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lastRenderedPageBreak/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1-1-3-3-4-a-text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1-1-3-3-4-b-text</w:t>
      </w:r>
    </w:p>
    <w:p w:rsidR="005D7FB0" w:rsidRDefault="005D7FB0" w:rsidP="005D7FB0">
      <w:pPr>
        <w:pStyle w:val="a6"/>
      </w:pPr>
      <w:r>
        <w:t>[SDD-565]The primitive 1-1-3-3-4-b-text shall be designed with the specification defined in the Table 562.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331.564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[50,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[SDD-566]The state of applicable mask for 1-1-3-3-4-b-text shall be set as the Table 563.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1-1-3-3-4-b-text is aliased as symbology_layer/PFD/Airspeed/AirspeedScale/numbers2/text:</w:t>
      </w:r>
    </w:p>
    <w:p w:rsidR="005D7FB0" w:rsidRDefault="005D7FB0" w:rsidP="005D7FB0">
      <w:pPr>
        <w:pStyle w:val="4"/>
      </w:pPr>
      <w:r>
        <w:lastRenderedPageBreak/>
        <w:t>Primitive 1-1-3-3-4-c-text</w:t>
      </w:r>
    </w:p>
    <w:p w:rsidR="005D7FB0" w:rsidRDefault="005D7FB0" w:rsidP="005D7FB0">
      <w:pPr>
        <w:pStyle w:val="a6"/>
      </w:pPr>
      <w:r>
        <w:t>[SDD-567]The primitive 1-1-3-3-4-c-text shall be designed with the specification defined in the Table 564.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419.846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[SDD-568]The state of applicable mask for 1-1-3-3-4-c-text shall be set as the Table 565.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1-1-3-3-4-c-text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1-1-3-3-4-d-text</w:t>
      </w:r>
    </w:p>
    <w:p w:rsidR="005D7FB0" w:rsidRDefault="005D7FB0" w:rsidP="005D7FB0">
      <w:pPr>
        <w:pStyle w:val="a6"/>
      </w:pPr>
      <w:r>
        <w:t>[SDD-569]The primitive 1-1-3-3-4-d-text shall be designed with the specification defined in the Table 566.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508.127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[SDD-570]The state of applicable mask for 1-1-3-3-4-d-text shall be set as the Table 567.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1-1-3-3-4-d-text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1-1-3-3-4-e-text</w:t>
      </w:r>
    </w:p>
    <w:p w:rsidR="005D7FB0" w:rsidRDefault="005D7FB0" w:rsidP="005D7FB0">
      <w:pPr>
        <w:pStyle w:val="a6"/>
      </w:pPr>
      <w:r>
        <w:t>[SDD-571]The primitive 1-1-3-3-4-e-text shall be designed with the specification defined in the Table 568.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596.408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[SDD-572]The state of applicable mask for 1-1-3-3-4-e-text shall be set as the Table 569.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1-1-3-3-4-e-text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1-1-3-3-4-f-text</w:t>
      </w:r>
    </w:p>
    <w:p w:rsidR="005D7FB0" w:rsidRDefault="005D7FB0" w:rsidP="005D7FB0">
      <w:pPr>
        <w:pStyle w:val="a6"/>
      </w:pPr>
      <w:r>
        <w:t>[SDD-573]The primitive 1-1-3-3-4-f-text shall be designed with the specification defined in the Table 570.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684.689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[SDD-574]The state of applicable mask for 1-1-3-3-4-f-text shall be set as the Table 571.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1-1-3-3-4-f-text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1-1-3-3-4-g-text</w:t>
      </w:r>
    </w:p>
    <w:p w:rsidR="005D7FB0" w:rsidRDefault="005D7FB0" w:rsidP="005D7FB0">
      <w:pPr>
        <w:pStyle w:val="a6"/>
      </w:pPr>
      <w:r>
        <w:t>[SDD-575]The primitive 1-1-3-3-4-g-text shall be designed with the specification defined in the Table 572.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772.97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[51,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[SDD-576]The state of applicable mask for 1-1-3-3-4-g-text shall be set as the Table 573.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1-1-3-3-4-g-text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1-1-3-3-4-h-text</w:t>
      </w:r>
    </w:p>
    <w:p w:rsidR="005D7FB0" w:rsidRDefault="005D7FB0" w:rsidP="005D7FB0">
      <w:pPr>
        <w:pStyle w:val="a6"/>
      </w:pPr>
      <w:r>
        <w:t>[SDD-577]The primitive 1-1-3-3-4-h-text shall be designed with the specification defined in the Table 574.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861.251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[SDD-578]The state of applicable mask for 1-1-3-3-4-h-text shall be set as the Table 575.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1-1-3-3-4-h-text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1-1-3-3-4-i-text</w:t>
      </w:r>
    </w:p>
    <w:p w:rsidR="005D7FB0" w:rsidRDefault="005D7FB0" w:rsidP="005D7FB0">
      <w:pPr>
        <w:pStyle w:val="a6"/>
      </w:pPr>
      <w:r>
        <w:t>[SDD-579]The primitive 1-1-3-3-4-i-text shall be designed with the specification defined in the Table 576.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949.533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50,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[SDD-580]The state of applicable mask for 1-1-3-3-4-i-text shall be set as the Table 577.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1-1-3-3-4-i-text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1-1-3-3-4-j-text</w:t>
      </w:r>
    </w:p>
    <w:p w:rsidR="005D7FB0" w:rsidRDefault="005D7FB0" w:rsidP="005D7FB0">
      <w:pPr>
        <w:pStyle w:val="a6"/>
      </w:pPr>
      <w:r>
        <w:t>[SDD-581]The primitive 1-1-3-3-4-j-text shall be designed with the specification defined in the Table 578.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1037.814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52,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[SDD-582]The state of applicable mask for 1-1-3-3-4-j-text shall be set as the Table 579.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1-1-3-3-4-j-text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1-1-3-3-4-k-text</w:t>
      </w:r>
    </w:p>
    <w:p w:rsidR="005D7FB0" w:rsidRDefault="005D7FB0" w:rsidP="005D7FB0">
      <w:pPr>
        <w:pStyle w:val="a6"/>
      </w:pPr>
      <w:r>
        <w:t>[SDD-583]The primitive 1-1-3-3-4-k-text shall be designed with the specification defined in the Table 580.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1126.095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54,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[SDD-584]The state of applicable mask for 1-1-3-3-4-k-text shall be set as the Table 581.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1-1-3-3-4-k-text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1-1-3-3-4-l-text</w:t>
      </w:r>
    </w:p>
    <w:p w:rsidR="005D7FB0" w:rsidRDefault="005D7FB0" w:rsidP="005D7FB0">
      <w:pPr>
        <w:pStyle w:val="a6"/>
      </w:pPr>
      <w:r>
        <w:t>[SDD-585]The primitive 1-1-3-3-4-l-text shall be designed with the specification defined in the Table 582.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1214.376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[52, 56,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[SDD-586]The state of applicable mask for 1-1-3-3-4-l-text shall be set as the Table 583.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1-1-3-3-4-l-text is aliased as symbology_layer/PFD/Airspeed/AirspeedScale/numbers2/text:</w:t>
      </w:r>
    </w:p>
    <w:p w:rsidR="005D7FB0" w:rsidRDefault="005D7FB0" w:rsidP="005D7FB0">
      <w:pPr>
        <w:pStyle w:val="4"/>
      </w:pPr>
      <w:r>
        <w:t>Primitive 1-1-3-3-4-m-text</w:t>
      </w:r>
    </w:p>
    <w:p w:rsidR="005D7FB0" w:rsidRDefault="005D7FB0" w:rsidP="005D7FB0">
      <w:pPr>
        <w:pStyle w:val="a6"/>
      </w:pPr>
      <w:r>
        <w:t>[SDD-587]The primitive 1-1-3-3-4-m-text shall be designed with the specification defined in the Table 584.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text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Multiline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-288.739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1302.657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maximum length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representation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char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[53, 48, 48, 0]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Font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[SDD-588]The state of applicable mask for 1-1-3-3-4-m-text shall be set as the Table 585.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1-1-3-3-4-m-text is aliased as symbology_layer/PFD/Airspeed/AirspeedScale/numbers2/text:</w:t>
      </w:r>
    </w:p>
    <w:p w:rsidR="005D7FB0" w:rsidRDefault="005D7FB0" w:rsidP="005D7FB0">
      <w:pPr>
        <w:pStyle w:val="4"/>
      </w:pPr>
      <w:r>
        <w:t>Object 1-1-3-4-CounterBox</w:t>
      </w:r>
    </w:p>
    <w:p w:rsidR="005D7FB0" w:rsidRDefault="005D7FB0" w:rsidP="005D7FB0">
      <w:pPr>
        <w:pStyle w:val="a6"/>
      </w:pPr>
      <w:r>
        <w:t>[SDD-589]The object 1-1-3-4-CounterBox shall be designed with the specification defined in the Table 586.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-506.851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47.024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maxX="255.926" maxY="221.641" minX="167.89" minY="170.091"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63 is the reference image for 1-1-3-4-CounterBox.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4" name="图片 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1-1-3-4-CounterBox are:</w:t>
      </w:r>
    </w:p>
    <w:p w:rsidR="005D7FB0" w:rsidRDefault="005D7FB0" w:rsidP="005D7FB0">
      <w:pPr>
        <w:pStyle w:val="a6"/>
      </w:pPr>
      <w:r>
        <w:t>(1) 1-1-3-4-a-CounterBackground</w:t>
      </w:r>
    </w:p>
    <w:p w:rsidR="005D7FB0" w:rsidRDefault="005D7FB0" w:rsidP="005D7FB0">
      <w:pPr>
        <w:pStyle w:val="a6"/>
      </w:pPr>
      <w:r>
        <w:t>[COMMENT]The object 1-1-3-4-CounterBox is aliased as symbology_layer/PFD/Airspeed/CounterBox:</w:t>
      </w:r>
    </w:p>
    <w:p w:rsidR="005D7FB0" w:rsidRDefault="005D7FB0" w:rsidP="005D7FB0">
      <w:pPr>
        <w:pStyle w:val="4"/>
      </w:pPr>
      <w:r>
        <w:t>Primitive 1-1-3-4-a-CounterBackground</w:t>
      </w:r>
    </w:p>
    <w:p w:rsidR="005D7FB0" w:rsidRDefault="005D7FB0" w:rsidP="005D7FB0">
      <w:pPr>
        <w:pStyle w:val="a6"/>
      </w:pPr>
      <w:r>
        <w:t>[SDD-590]The primitive 1-1-3-4-a-CounterBackground shall be designed with the specification defined in the Table 587.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173.89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215.641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234.931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215.612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249.926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196.602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234.931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176.091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Point5.x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173.89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Point5.y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176.798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BLACK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[SDD-591]The state of applicable mask for 1-1-3-4-a-CounterBackground shall be set as the Table 588.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1-1-3-4-a-CounterBackground is aliased as symbology_layer/PFD/Airspeed/CounterBox/CounterBackground:</w:t>
      </w:r>
    </w:p>
    <w:p w:rsidR="005D7FB0" w:rsidRDefault="005D7FB0" w:rsidP="005D7FB0">
      <w:pPr>
        <w:pStyle w:val="4"/>
      </w:pPr>
      <w:r>
        <w:t>Object 1-1-3-5-ReferenceLine</w:t>
      </w:r>
    </w:p>
    <w:p w:rsidR="005D7FB0" w:rsidRDefault="005D7FB0" w:rsidP="005D7FB0">
      <w:pPr>
        <w:pStyle w:val="a6"/>
      </w:pPr>
      <w:r>
        <w:t>[SDD-592]The object 1-1-3-5-ReferenceLine shall be designed with the specification defined in the Table 589.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-247.437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242.479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maxX="23.152" maxY="5.9999995" minX="-16.487" minY="-6.353"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64 is the reference image for 1-1-3-5-ReferenceLine.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1-1-3-5-ReferenceLine are:</w:t>
      </w:r>
    </w:p>
    <w:p w:rsidR="005D7FB0" w:rsidRDefault="005D7FB0" w:rsidP="005D7FB0">
      <w:pPr>
        <w:pStyle w:val="a6"/>
      </w:pPr>
      <w:r>
        <w:t>(1) 1-1-3-5-1-IAS_REF_LINE</w:t>
      </w:r>
    </w:p>
    <w:p w:rsidR="005D7FB0" w:rsidRDefault="005D7FB0" w:rsidP="005D7FB0">
      <w:pPr>
        <w:pStyle w:val="a6"/>
      </w:pPr>
      <w:r>
        <w:t>[COMMENT]The object 1-1-3-5-ReferenceLine is aliased as symbology_layer/PFD/Airspeed/ReferenceLine:</w:t>
      </w:r>
    </w:p>
    <w:p w:rsidR="005D7FB0" w:rsidRDefault="005D7FB0" w:rsidP="005D7FB0">
      <w:pPr>
        <w:pStyle w:val="4"/>
      </w:pPr>
      <w:r>
        <w:t>Object 1-1-3-5-1-IAS_REF_LINE</w:t>
      </w:r>
    </w:p>
    <w:p w:rsidR="005D7FB0" w:rsidRDefault="005D7FB0" w:rsidP="005D7FB0">
      <w:pPr>
        <w:pStyle w:val="a6"/>
      </w:pPr>
      <w:r>
        <w:t>[SDD-593]The object 1-1-3-5-1-IAS_REF_LINE shall be designed with the specification defined in the Table 590.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maxX="23.152" maxY="5.9999995" minX="-16.487" minY="-6.353"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65 is the reference image for 1-1-3-5-1-IAS_REF_LINE.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6" name="图片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1-1-3-5-1-IAS_REF_LINE are:</w:t>
      </w:r>
    </w:p>
    <w:p w:rsidR="005D7FB0" w:rsidRDefault="005D7FB0" w:rsidP="005D7FB0">
      <w:pPr>
        <w:pStyle w:val="a6"/>
      </w:pPr>
      <w:r>
        <w:t>(1) 1-1-3-5-1-a-line</w:t>
      </w:r>
    </w:p>
    <w:p w:rsidR="005D7FB0" w:rsidRDefault="005D7FB0" w:rsidP="005D7FB0">
      <w:pPr>
        <w:pStyle w:val="a6"/>
      </w:pPr>
      <w:r>
        <w:t>[COMMENT]The object 1-1-3-5-1-IAS_REF_LINE is aliased as symbology_layer/PFD/Airspeed/ReferenceLine/IAS_REF_LINE:</w:t>
      </w:r>
    </w:p>
    <w:p w:rsidR="005D7FB0" w:rsidRDefault="005D7FB0" w:rsidP="005D7FB0">
      <w:pPr>
        <w:pStyle w:val="4"/>
      </w:pPr>
      <w:r>
        <w:t>Primitive 1-1-3-5-1-a-line</w:t>
      </w:r>
    </w:p>
    <w:p w:rsidR="005D7FB0" w:rsidRDefault="005D7FB0" w:rsidP="005D7FB0">
      <w:pPr>
        <w:pStyle w:val="a6"/>
      </w:pPr>
      <w:r>
        <w:t>[SDD-594]The primitive 1-1-3-5-1-a-line shall be designed with the specification defined in the Table 591.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-10.487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-0.353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17.152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{5.55, 4.25, 6.25} [#5]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WHITE1 [#41]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[SDD-595]The state of applicable mask for 1-1-3-5-1-a-line shall be set as the Table 592.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1-1-3-5-1-a-line is aliased as symbology_layer/PFD/Airspeed/ReferenceLine/IAS_REF_LINE/line:</w:t>
      </w:r>
    </w:p>
    <w:p w:rsidR="005D7FB0" w:rsidRDefault="005D7FB0" w:rsidP="005D7FB0">
      <w:pPr>
        <w:pStyle w:val="4"/>
      </w:pPr>
      <w:r>
        <w:t>Object 1-1-3-6-AirspeedSelectedBug</w:t>
      </w:r>
    </w:p>
    <w:p w:rsidR="005D7FB0" w:rsidRDefault="005D7FB0" w:rsidP="005D7FB0">
      <w:pPr>
        <w:pStyle w:val="a6"/>
      </w:pPr>
      <w:r>
        <w:t>[SDD-596]The object 1-1-3-6-AirspeedSelectedBug shall be designed with the specification defined in the Table 593.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-56.89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37.019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-50.057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-50.043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-50.247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49.298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-37.961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66 is the reference image for 1-1-3-6-AirspeedSelectedBug.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1-1-3-6-AirspeedSelectedBug are:</w:t>
      </w:r>
    </w:p>
    <w:p w:rsidR="005D7FB0" w:rsidRDefault="005D7FB0" w:rsidP="005D7FB0">
      <w:pPr>
        <w:pStyle w:val="a6"/>
      </w:pPr>
      <w:r>
        <w:t>(1) 1-1-3-6-1-begin_moving</w:t>
      </w:r>
    </w:p>
    <w:p w:rsidR="005D7FB0" w:rsidRDefault="005D7FB0" w:rsidP="005D7FB0">
      <w:pPr>
        <w:pStyle w:val="a6"/>
      </w:pPr>
      <w:r>
        <w:t>[COMMENT]The object 1-1-3-6-AirspeedSelectedBug is aliased as symbology_layer/PFD/Airspeed/AirspeedSelectedBug:</w:t>
      </w:r>
    </w:p>
    <w:p w:rsidR="005D7FB0" w:rsidRDefault="005D7FB0" w:rsidP="005D7FB0">
      <w:pPr>
        <w:pStyle w:val="4"/>
      </w:pPr>
      <w:r>
        <w:t>Object 1-1-3-6-1-begin_moving</w:t>
      </w:r>
    </w:p>
    <w:p w:rsidR="005D7FB0" w:rsidRDefault="005D7FB0" w:rsidP="005D7FB0">
      <w:pPr>
        <w:pStyle w:val="a6"/>
      </w:pPr>
      <w:r>
        <w:t>[SDD-597]The object 1-1-3-6-1-begin_moving shall be designed with the specification defined in the Table 594.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-0.093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maxX="9.43" maxY="20.714" minX="-9.43"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67 is the reference image for 1-1-3-6-1-begin_moving.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8" name="图片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1-1-3-6-1-begin_moving are:</w:t>
      </w:r>
    </w:p>
    <w:p w:rsidR="005D7FB0" w:rsidRDefault="005D7FB0" w:rsidP="005D7FB0">
      <w:pPr>
        <w:pStyle w:val="a6"/>
      </w:pPr>
      <w:r>
        <w:t>(1) 1-1-3-6-1-1-FULL_SELIASBUG</w:t>
      </w:r>
    </w:p>
    <w:p w:rsidR="005D7FB0" w:rsidRDefault="005D7FB0" w:rsidP="005D7FB0">
      <w:pPr>
        <w:pStyle w:val="a6"/>
      </w:pPr>
      <w:r>
        <w:t>[COMMENT]The object 1-1-3-6-1-begin_moving is aliased as symbology_layer/PFD/Airspeed/AirspeedSelectedBug/begin_moving:</w:t>
      </w:r>
    </w:p>
    <w:p w:rsidR="005D7FB0" w:rsidRDefault="005D7FB0" w:rsidP="005D7FB0">
      <w:pPr>
        <w:pStyle w:val="4"/>
      </w:pPr>
      <w:r>
        <w:t>Object 1-1-3-6-1-1-FULL_SELIASBUG</w:t>
      </w:r>
    </w:p>
    <w:p w:rsidR="005D7FB0" w:rsidRDefault="005D7FB0" w:rsidP="005D7FB0">
      <w:pPr>
        <w:pStyle w:val="a6"/>
      </w:pPr>
      <w:r>
        <w:t>[SDD-598]The object 1-1-3-6-1-1-FULL_SELIASBUG shall be designed with the specification defined in the Table 595.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lastRenderedPageBreak/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-185.945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205.107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maxX="9.43" maxY="20.714" minX="-9.43" minY="-20.714"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68 is the reference image for 1-1-3-6-1-1-FULL_SELIASBUG.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1-1-3-6-1-1-FULL_SELIASBUG are:</w:t>
      </w:r>
    </w:p>
    <w:p w:rsidR="005D7FB0" w:rsidRDefault="005D7FB0" w:rsidP="005D7FB0">
      <w:pPr>
        <w:pStyle w:val="a6"/>
      </w:pPr>
      <w:r>
        <w:t>(1) 1-1-3-6-1-1-a-shape</w:t>
      </w:r>
    </w:p>
    <w:p w:rsidR="005D7FB0" w:rsidRDefault="005D7FB0" w:rsidP="005D7FB0">
      <w:pPr>
        <w:pStyle w:val="a6"/>
      </w:pPr>
      <w:r>
        <w:t>(2) 1-1-3-6-1-1-b-shape</w:t>
      </w:r>
    </w:p>
    <w:p w:rsidR="005D7FB0" w:rsidRDefault="005D7FB0" w:rsidP="005D7FB0">
      <w:pPr>
        <w:pStyle w:val="a6"/>
      </w:pPr>
      <w:r>
        <w:t>[COMMENT]The object 1-1-3-6-1-1-FULL_SELIASBUG is aliased as symbology_layer/PFD/Airspeed/AirspeedSelectedBug/begin_moving/FULL_SELIASBUG:</w:t>
      </w:r>
    </w:p>
    <w:p w:rsidR="005D7FB0" w:rsidRDefault="005D7FB0" w:rsidP="005D7FB0">
      <w:pPr>
        <w:pStyle w:val="4"/>
      </w:pPr>
      <w:r>
        <w:t>Primitive 1-1-3-6-1-1-a-shape</w:t>
      </w:r>
    </w:p>
    <w:p w:rsidR="005D7FB0" w:rsidRDefault="005D7FB0" w:rsidP="005D7FB0">
      <w:pPr>
        <w:pStyle w:val="a6"/>
      </w:pPr>
      <w:r>
        <w:t>[SDD-599]The primitive 1-1-3-6-1-1-a-shape shall be designed with the specification defined in the Table 596.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2.457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[SDD-600]The state of applicable mask for 1-1-3-6-1-1-a-shape shall be set as the Table 597.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lastRenderedPageBreak/>
        <w:t>[COMMENT]The primitive 1-1-3-6-1-1-a-shape is aliased as symbology_layer/PFD/Airspeed/AirspeedSelectedBug/begin_moving/FULL_SELIASBUG/shape:</w:t>
      </w:r>
    </w:p>
    <w:p w:rsidR="005D7FB0" w:rsidRDefault="005D7FB0" w:rsidP="005D7FB0">
      <w:pPr>
        <w:pStyle w:val="4"/>
      </w:pPr>
      <w:r>
        <w:t>Primitive 1-1-3-6-1-1-b-shape</w:t>
      </w:r>
    </w:p>
    <w:p w:rsidR="005D7FB0" w:rsidRDefault="005D7FB0" w:rsidP="005D7FB0">
      <w:pPr>
        <w:pStyle w:val="a6"/>
      </w:pPr>
      <w:r>
        <w:t>[SDD-601]The primitive 1-1-3-6-1-1-b-shape shall be designed with the specification defined in the Table 598.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shape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-14.714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Point3.y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3.43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Point4.y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-2.472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CYAN1 [#16]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Filled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Polygon smooth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control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horizAlign="center" horizPattern="1.0" vertAlign="middle" vertPattern="1.0"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Texture ID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Modulate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 xml:space="preserve">[SDD-602]The state of applicable mask for 1-1-3-6-1-1-b-shape shall be set as the </w:t>
      </w:r>
      <w:r>
        <w:lastRenderedPageBreak/>
        <w:t>Table 599.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1-1-3-6-1-1-b-shape is aliased as symbology_layer/PFD/Airspeed/AirspeedSelectedBug/begin_moving/FULL_SELIASBUG/shape:</w:t>
      </w:r>
    </w:p>
    <w:p w:rsidR="005D7FB0" w:rsidRDefault="005D7FB0" w:rsidP="005D7FB0">
      <w:pPr>
        <w:pStyle w:val="4"/>
      </w:pPr>
      <w:r>
        <w:t>Object 1-1-3-7-AirspeedTrend</w:t>
      </w:r>
    </w:p>
    <w:p w:rsidR="005D7FB0" w:rsidRDefault="005D7FB0" w:rsidP="005D7FB0">
      <w:pPr>
        <w:pStyle w:val="a6"/>
      </w:pPr>
      <w:r>
        <w:t>[SDD-603]The object 1-1-3-7-AirspeedTrend shall be designed with the specification defined in the Table 600.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condContainer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-256.101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243.612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Show all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Index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Indexes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  <w:p w:rsidR="005D7FB0" w:rsidRDefault="005D7FB0" w:rsidP="009D42A1">
            <w:pPr>
              <w:pStyle w:val="TableCell"/>
              <w:widowControl/>
            </w:pPr>
            <w:r>
              <w:t>2</w:t>
            </w:r>
          </w:p>
          <w:p w:rsidR="005D7FB0" w:rsidRDefault="005D7FB0" w:rsidP="009D42A1">
            <w:pPr>
              <w:pStyle w:val="TableCell"/>
              <w:widowControl/>
            </w:pPr>
            <w:r>
              <w:t>(default)0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69 is the reference image for 1-1-3-7-AirspeedTrend.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0" name="图片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1-1-3-7-AirspeedTrend are:</w:t>
      </w:r>
    </w:p>
    <w:p w:rsidR="005D7FB0" w:rsidRDefault="005D7FB0" w:rsidP="005D7FB0">
      <w:pPr>
        <w:pStyle w:val="a6"/>
      </w:pPr>
      <w:r>
        <w:t>(1) 1-1-3-7-1-UpArrow</w:t>
      </w:r>
    </w:p>
    <w:p w:rsidR="005D7FB0" w:rsidRDefault="005D7FB0" w:rsidP="005D7FB0">
      <w:pPr>
        <w:pStyle w:val="a6"/>
      </w:pPr>
      <w:r>
        <w:t>(2) 1-1-3-7-2-DownArrow</w:t>
      </w:r>
    </w:p>
    <w:p w:rsidR="005D7FB0" w:rsidRDefault="005D7FB0" w:rsidP="005D7FB0">
      <w:pPr>
        <w:pStyle w:val="a6"/>
      </w:pPr>
      <w:r>
        <w:t>[COMMENT]The object 1-1-3-7-AirspeedTrend is aliased as symbology_layer/PFD/Airspeed/AirspeedTrend:</w:t>
      </w:r>
    </w:p>
    <w:p w:rsidR="005D7FB0" w:rsidRDefault="005D7FB0" w:rsidP="005D7FB0">
      <w:pPr>
        <w:pStyle w:val="4"/>
      </w:pPr>
      <w:r>
        <w:t>Object 1-1-3-7-1-UpArrow</w:t>
      </w:r>
    </w:p>
    <w:p w:rsidR="005D7FB0" w:rsidRDefault="005D7FB0" w:rsidP="005D7FB0">
      <w:pPr>
        <w:pStyle w:val="a6"/>
      </w:pPr>
      <w:r>
        <w:t>[SDD-604]The object 1-1-3-7-1-UpArrow shall be designed with the specification defined in the Table 601.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1.957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maxX="10.8810005" maxY="3.8370056" minX="-10.8810005" minY="-276.92"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70 is the reference image for 1-1-3-7-1-UpArrow.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1" name="图片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1-1-3-7-1-UpArrow are:</w:t>
      </w:r>
    </w:p>
    <w:p w:rsidR="005D7FB0" w:rsidRDefault="005D7FB0" w:rsidP="005D7FB0">
      <w:pPr>
        <w:pStyle w:val="a6"/>
      </w:pPr>
      <w:r>
        <w:t>(1) 1-1-3-7-1-a-_clip plane_001</w:t>
      </w:r>
    </w:p>
    <w:p w:rsidR="005D7FB0" w:rsidRDefault="005D7FB0" w:rsidP="005D7FB0">
      <w:pPr>
        <w:pStyle w:val="a6"/>
      </w:pPr>
      <w:r>
        <w:t>(2) 1-1-3-7-1-1-translate group</w:t>
      </w:r>
    </w:p>
    <w:p w:rsidR="005D7FB0" w:rsidRDefault="005D7FB0" w:rsidP="005D7FB0">
      <w:pPr>
        <w:pStyle w:val="a6"/>
      </w:pPr>
      <w:r>
        <w:t>[COMMENT]The object 1-1-3-7-1-UpArrow is aliased as symbology_layer/PFD/Airspeed/AirspeedTrend/UpArrow:</w:t>
      </w:r>
    </w:p>
    <w:p w:rsidR="005D7FB0" w:rsidRDefault="005D7FB0" w:rsidP="005D7FB0">
      <w:pPr>
        <w:pStyle w:val="4"/>
      </w:pPr>
      <w:r>
        <w:t>Primitive 1-1-3-7-1-a-_clip plane_001</w:t>
      </w:r>
    </w:p>
    <w:p w:rsidR="005D7FB0" w:rsidRDefault="005D7FB0" w:rsidP="005D7FB0">
      <w:pPr>
        <w:pStyle w:val="a6"/>
      </w:pPr>
      <w:r>
        <w:t>[SDD-605]The primitive 1-1-3-7-1-a-_clip plane_001 shall be designed with the specification defined in the Table 602.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-30.991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0.574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180.0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1-1-3-7-1-a-_clip plane_001 is aliased as symbology_layer/PFD/Airspeed/AirspeedTrend/UpArrow/_clip plane_001:</w:t>
      </w:r>
    </w:p>
    <w:p w:rsidR="005D7FB0" w:rsidRDefault="005D7FB0" w:rsidP="005D7FB0">
      <w:pPr>
        <w:pStyle w:val="4"/>
      </w:pPr>
      <w:r>
        <w:t>Object 1-1-3-7-1-1-translate group</w:t>
      </w:r>
    </w:p>
    <w:p w:rsidR="005D7FB0" w:rsidRDefault="005D7FB0" w:rsidP="005D7FB0">
      <w:pPr>
        <w:pStyle w:val="a6"/>
      </w:pPr>
      <w:r>
        <w:t>[SDD-606]The object 1-1-3-7-1-1-translate group shall be designed with the specification defined in the Table 603.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71 is the reference image for 1-1-3-7-1-1-translate group.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2" name="图片 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1-1-3-7-1-1-translate group are:</w:t>
      </w:r>
    </w:p>
    <w:p w:rsidR="005D7FB0" w:rsidRDefault="005D7FB0" w:rsidP="005D7FB0">
      <w:pPr>
        <w:pStyle w:val="a6"/>
      </w:pPr>
      <w:r>
        <w:t>(1) 1-1-3-7-1-1-a-line</w:t>
      </w:r>
    </w:p>
    <w:p w:rsidR="005D7FB0" w:rsidRDefault="005D7FB0" w:rsidP="005D7FB0">
      <w:pPr>
        <w:pStyle w:val="a6"/>
      </w:pPr>
      <w:r>
        <w:t>(2) 1-1-3-7-1-1-b-line</w:t>
      </w:r>
    </w:p>
    <w:p w:rsidR="005D7FB0" w:rsidRDefault="005D7FB0" w:rsidP="005D7FB0">
      <w:pPr>
        <w:pStyle w:val="a6"/>
      </w:pPr>
      <w:r>
        <w:t>(3) 1-1-3-7-1-1-c-line</w:t>
      </w:r>
    </w:p>
    <w:p w:rsidR="005D7FB0" w:rsidRDefault="005D7FB0" w:rsidP="005D7FB0">
      <w:pPr>
        <w:pStyle w:val="a6"/>
      </w:pPr>
      <w:r>
        <w:t>[COMMENT]The object 1-1-3-7-1-1-translate group is aliased as symbology_layer/PFD/Airspeed/AirspeedTrend/UpArrow/translate group:</w:t>
      </w:r>
    </w:p>
    <w:p w:rsidR="005D7FB0" w:rsidRDefault="005D7FB0" w:rsidP="005D7FB0">
      <w:pPr>
        <w:pStyle w:val="4"/>
      </w:pPr>
      <w:r>
        <w:t>Primitive 1-1-3-7-1-1-a-line</w:t>
      </w:r>
    </w:p>
    <w:p w:rsidR="005D7FB0" w:rsidRDefault="005D7FB0" w:rsidP="005D7FB0">
      <w:pPr>
        <w:pStyle w:val="a6"/>
      </w:pPr>
      <w:r>
        <w:t xml:space="preserve">[SDD-607]The primitive 1-1-3-7-1-1-a-line shall be designed with the specification </w:t>
      </w:r>
      <w:r>
        <w:lastRenderedPageBreak/>
        <w:t>defined in the Table 604.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4.881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-16.818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[SDD-608]The state of applicable mask for 1-1-3-7-1-1-a-line shall be set as the Table 605.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1-1-3-7-1-a-_clip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1-1-3-7-1-1-a-line is aliased as symbology_layer/PFD/Airspeed/AirspeedTrend/UpArrow/translate group/line:</w:t>
      </w:r>
    </w:p>
    <w:p w:rsidR="005D7FB0" w:rsidRDefault="005D7FB0" w:rsidP="005D7FB0">
      <w:pPr>
        <w:pStyle w:val="4"/>
      </w:pPr>
      <w:r>
        <w:t>Primitive 1-1-3-7-1-1-b-line</w:t>
      </w:r>
    </w:p>
    <w:p w:rsidR="005D7FB0" w:rsidRDefault="005D7FB0" w:rsidP="005D7FB0">
      <w:pPr>
        <w:pStyle w:val="a6"/>
      </w:pPr>
      <w:r>
        <w:t>[SDD-609]The primitive 1-1-3-7-1-1-b-line shall be designed with the specification defined in the Table 606.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-4.881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-16.818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[SDD-610]The state of applicable mask for 1-1-3-7-1-1-b-line shall be set as the Table 607.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1-1-3-7-1-a-_clip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1-1-3-7-1-1-b-line is aliased as symbology_layer/PFD/Airspeed/AirspeedTrend/UpArrow/translate group/line:</w:t>
      </w:r>
    </w:p>
    <w:p w:rsidR="005D7FB0" w:rsidRDefault="005D7FB0" w:rsidP="005D7FB0">
      <w:pPr>
        <w:pStyle w:val="4"/>
      </w:pPr>
      <w:r>
        <w:t>Primitive 1-1-3-7-1-1-c-line</w:t>
      </w:r>
    </w:p>
    <w:p w:rsidR="005D7FB0" w:rsidRDefault="005D7FB0" w:rsidP="005D7FB0">
      <w:pPr>
        <w:pStyle w:val="a6"/>
      </w:pPr>
      <w:r>
        <w:t>[SDD-611]The primitive 1-1-3-7-1-1-c-line shall be designed with the specification defined in the Table 608.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-2.163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-270.92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[SDD-612]The state of applicable mask for 1-1-3-7-1-1-c-line shall be set as the Table 609.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1-1-3-7-1-a-_clip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1-1-3-7-1-1-c-line is aliased as symbology_layer/PFD/Airspeed/AirspeedTrend/UpArrow/translate group/line:</w:t>
      </w:r>
    </w:p>
    <w:p w:rsidR="005D7FB0" w:rsidRDefault="005D7FB0" w:rsidP="005D7FB0">
      <w:pPr>
        <w:pStyle w:val="4"/>
      </w:pPr>
      <w:r>
        <w:t>Object 1-1-3-7-2-DownArrow</w:t>
      </w:r>
    </w:p>
    <w:p w:rsidR="005D7FB0" w:rsidRDefault="005D7FB0" w:rsidP="005D7FB0">
      <w:pPr>
        <w:pStyle w:val="a6"/>
      </w:pPr>
      <w:r>
        <w:t>[SDD-613]The object 1-1-3-7-2-DownArrow shall be designed with the specification defined in the Table 610.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Horizontal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scale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Rotate 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properties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editorLinked="true" generateStaticSequence="true" maxX="10.646001" maxY="276.95" minX="-11.116" minY="-3.808"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Static init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72 is the reference image for 1-1-3-7-2-DownArrow.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3" name="图片 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1-1-3-7-2-DownArrow are:</w:t>
      </w:r>
    </w:p>
    <w:p w:rsidR="005D7FB0" w:rsidRDefault="005D7FB0" w:rsidP="005D7FB0">
      <w:pPr>
        <w:pStyle w:val="a6"/>
      </w:pPr>
      <w:r>
        <w:t>(1) 1-1-3-7-2-a-_clip plane_001</w:t>
      </w:r>
    </w:p>
    <w:p w:rsidR="005D7FB0" w:rsidRDefault="005D7FB0" w:rsidP="005D7FB0">
      <w:pPr>
        <w:pStyle w:val="a6"/>
      </w:pPr>
      <w:r>
        <w:t>(2) 1-1-3-7-2-1-translate group</w:t>
      </w:r>
    </w:p>
    <w:p w:rsidR="005D7FB0" w:rsidRDefault="005D7FB0" w:rsidP="005D7FB0">
      <w:pPr>
        <w:pStyle w:val="a6"/>
      </w:pPr>
      <w:r>
        <w:t>[COMMENT]The object 1-1-3-7-2-DownArrow is aliased as symbology_layer/PFD/Airspeed/AirspeedTrend/DownArrow:</w:t>
      </w:r>
    </w:p>
    <w:p w:rsidR="005D7FB0" w:rsidRDefault="005D7FB0" w:rsidP="005D7FB0">
      <w:pPr>
        <w:pStyle w:val="4"/>
      </w:pPr>
      <w:r>
        <w:t>Primitive 1-1-3-7-2-a-_clip plane_001</w:t>
      </w:r>
    </w:p>
    <w:p w:rsidR="005D7FB0" w:rsidRDefault="005D7FB0" w:rsidP="005D7FB0">
      <w:pPr>
        <w:pStyle w:val="a6"/>
      </w:pPr>
      <w:r>
        <w:t>[SDD-614]The primitive 1-1-3-7-2-a-_clip plane_001 shall be designed with the specification defined in the Table 611.</w:t>
      </w:r>
    </w:p>
    <w:p w:rsidR="005D7FB0" w:rsidRDefault="005D7FB0" w:rsidP="005D7FB0">
      <w:pPr>
        <w:pStyle w:val="aff6"/>
      </w:pPr>
      <w:r>
        <w:rPr>
          <w:rFonts w:hint="eastAsia"/>
        </w:rPr>
        <w:lastRenderedPageBreak/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clipPlane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Mask activity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-28.639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1.398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Angle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Orientation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Counter Clockwise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1-1-3-7-2-a-_clip plane_001 is aliased as symbology_layer/PFD/Airspeed/AirspeedTrend/DownArrow/_clip plane_001:</w:t>
      </w:r>
    </w:p>
    <w:p w:rsidR="005D7FB0" w:rsidRDefault="005D7FB0" w:rsidP="005D7FB0">
      <w:pPr>
        <w:pStyle w:val="4"/>
      </w:pPr>
      <w:r>
        <w:t>Object 1-1-3-7-2-1-translate group</w:t>
      </w:r>
    </w:p>
    <w:p w:rsidR="005D7FB0" w:rsidRDefault="005D7FB0" w:rsidP="005D7FB0">
      <w:pPr>
        <w:pStyle w:val="a6"/>
      </w:pPr>
      <w:r>
        <w:t>[SDD-615]The object 1-1-3-7-2-1-translate group shall be designed with the specification defined in the Table 612.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translationContainer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Origin.y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Priority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Reference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point.y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-44.0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48.0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Start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End translation locked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Functional translation 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73 is the reference image for 1-1-3-7-2-1-translate group.</w:t>
      </w:r>
      <w:r>
        <w:rPr>
          <w:noProof/>
        </w:rPr>
        <w:lastRenderedPageBreak/>
        <w:drawing>
          <wp:inline distT="0" distB="0" distL="0" distR="0">
            <wp:extent cx="5831840" cy="5429250"/>
            <wp:effectExtent l="19050" t="0" r="0" b="0"/>
            <wp:docPr id="74" name="图片 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5D7FB0" w:rsidRDefault="005D7FB0" w:rsidP="005D7FB0">
      <w:pPr>
        <w:pStyle w:val="a6"/>
      </w:pPr>
      <w:r>
        <w:t>[COMMENT]The children of the object 1-1-3-7-2-1-translate group are:</w:t>
      </w:r>
    </w:p>
    <w:p w:rsidR="005D7FB0" w:rsidRDefault="005D7FB0" w:rsidP="005D7FB0">
      <w:pPr>
        <w:pStyle w:val="a6"/>
      </w:pPr>
      <w:r>
        <w:t>(1) 1-1-3-7-2-1-a-line</w:t>
      </w:r>
    </w:p>
    <w:p w:rsidR="005D7FB0" w:rsidRDefault="005D7FB0" w:rsidP="005D7FB0">
      <w:pPr>
        <w:pStyle w:val="a6"/>
      </w:pPr>
      <w:r>
        <w:t>(2) 1-1-3-7-2-1-b-line</w:t>
      </w:r>
    </w:p>
    <w:p w:rsidR="005D7FB0" w:rsidRDefault="005D7FB0" w:rsidP="005D7FB0">
      <w:pPr>
        <w:pStyle w:val="a6"/>
      </w:pPr>
      <w:r>
        <w:t>(3) 1-1-3-7-2-1-c-line</w:t>
      </w:r>
    </w:p>
    <w:p w:rsidR="005D7FB0" w:rsidRDefault="005D7FB0" w:rsidP="005D7FB0">
      <w:pPr>
        <w:pStyle w:val="a6"/>
      </w:pPr>
      <w:r>
        <w:t>[COMMENT]The object 1-1-3-7-2-1-translate group is aliased as symbology_layer/PFD/Airspeed/AirspeedTrend/DownArrow/translate group:</w:t>
      </w:r>
    </w:p>
    <w:p w:rsidR="005D7FB0" w:rsidRDefault="005D7FB0" w:rsidP="005D7FB0">
      <w:pPr>
        <w:pStyle w:val="4"/>
      </w:pPr>
      <w:r>
        <w:t>Primitive 1-1-3-7-2-1-a-line</w:t>
      </w:r>
    </w:p>
    <w:p w:rsidR="005D7FB0" w:rsidRDefault="005D7FB0" w:rsidP="005D7FB0">
      <w:pPr>
        <w:pStyle w:val="a6"/>
      </w:pPr>
      <w:r>
        <w:t xml:space="preserve">[SDD-616]The primitive 1-1-3-7-2-1-a-line shall be designed with the specification </w:t>
      </w:r>
      <w:r>
        <w:lastRenderedPageBreak/>
        <w:t>defined in the Table 613.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-5.116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16.847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[SDD-617]The state of applicable mask for 1-1-3-7-2-1-a-line shall be set as the Table 614.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1-1-3-7-2-a-_clip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1-1-3-7-2-1-a-line is aliased as symbology_layer/PFD/Airspeed/AirspeedTrend/DownArrow/translate group/line:</w:t>
      </w:r>
    </w:p>
    <w:p w:rsidR="005D7FB0" w:rsidRDefault="005D7FB0" w:rsidP="005D7FB0">
      <w:pPr>
        <w:pStyle w:val="4"/>
      </w:pPr>
      <w:r>
        <w:t>Primitive 1-1-3-7-2-1-b-line</w:t>
      </w:r>
    </w:p>
    <w:p w:rsidR="005D7FB0" w:rsidRDefault="005D7FB0" w:rsidP="005D7FB0">
      <w:pPr>
        <w:pStyle w:val="a6"/>
      </w:pPr>
      <w:r>
        <w:t>[SDD-618]The primitive 1-1-3-7-2-1-b-line shall be designed with the specification defined in the Table 615.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4.646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16.847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[SDD-619]The state of applicable mask for 1-1-3-7-2-1-b-line shall be set as the Table 616.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1-1-3-7-2-a-_clip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1-1-3-7-2-1-b-line is aliased as symbology_layer/PFD/Airspeed/AirspeedTrend/DownArrow/translate group/line:</w:t>
      </w:r>
    </w:p>
    <w:p w:rsidR="005D7FB0" w:rsidRDefault="005D7FB0" w:rsidP="005D7FB0">
      <w:pPr>
        <w:pStyle w:val="4"/>
      </w:pPr>
      <w:r>
        <w:t>Primitive 1-1-3-7-2-1-c-line</w:t>
      </w:r>
    </w:p>
    <w:p w:rsidR="005D7FB0" w:rsidRDefault="005D7FB0" w:rsidP="005D7FB0">
      <w:pPr>
        <w:pStyle w:val="a6"/>
      </w:pPr>
      <w:r>
        <w:t>[SDD-620]The primitive 1-1-3-7-2-1-c-line shall be designed with the specification defined in the Table 617.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line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Point1.y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270.95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-0.235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Point2.y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2.192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{2.55, 1.65, 3.65} [#1]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stipple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Line cap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round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false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opacity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255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[SDD-621]The state of applicable mask for 1-1-3-7-2-1-c-line shall be set as the Table 618.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1-1-3-7-2-a-_clip plane_001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primitive 1-1-3-7-2-1-c-line is aliased as symbology_layer/PFD/Airspeed/AirspeedTrend/DownArrow/translate group/line:</w:t>
      </w:r>
    </w:p>
    <w:p w:rsidR="005D7FB0" w:rsidRDefault="005D7FB0" w:rsidP="005D7FB0">
      <w:pPr>
        <w:pStyle w:val="4"/>
      </w:pPr>
      <w:r>
        <w:t>Primitive 1-1-3-b-RollCount</w:t>
      </w:r>
    </w:p>
    <w:p w:rsidR="005D7FB0" w:rsidRDefault="005D7FB0" w:rsidP="005D7FB0">
      <w:pPr>
        <w:pStyle w:val="a6"/>
      </w:pPr>
      <w:r>
        <w:t>[SDD-622]The primitive 1-1-3-b-RollCount shall be designed with the specification defined in the Table 619.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3005"/>
        <w:gridCol w:w="3005"/>
        <w:gridCol w:w="3005"/>
      </w:tblGrid>
      <w:tr w:rsidR="005D7FB0" w:rsidTr="009D42A1">
        <w:trPr>
          <w:cantSplit/>
          <w:trHeight w:val="284"/>
          <w:tblHeader/>
        </w:trPr>
        <w:tc>
          <w:tcPr>
            <w:tcW w:w="9015" w:type="dxa"/>
            <w:gridSpan w:val="3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  <w:jc w:val="center"/>
            </w:pPr>
            <w:r>
              <w:t>Type: biFont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Property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Value</w:t>
            </w:r>
          </w:p>
        </w:tc>
        <w:tc>
          <w:tcPr>
            <w:tcW w:w="300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Plugs expression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Visibility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Position.x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-299.735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Position.y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243.779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Value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0.0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PN_AIRSPEED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separator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46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integral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3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fractional part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second font pos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1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leading zeros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Format display sign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never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Haloing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true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Outline color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GREEN1 [#11]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First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Second line width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{2.75, 2.25, 4.25} [#2]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Second font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0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lastRenderedPageBreak/>
              <w:t>Horizontal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center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3005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Vertical alignment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middle</w:t>
            </w:r>
          </w:p>
        </w:tc>
        <w:tc>
          <w:tcPr>
            <w:tcW w:w="300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[SDD-623]The state of applicable mask for 1-1-3-b-RollCount shall be set as the Table 620.</w:t>
      </w:r>
    </w:p>
    <w:p w:rsidR="005D7FB0" w:rsidRDefault="005D7FB0" w:rsidP="005D7FB0">
      <w:pPr>
        <w:pStyle w:val="aff6"/>
      </w:pPr>
      <w:r>
        <w:rPr>
          <w:rFonts w:hint="eastAsia"/>
        </w:rPr>
        <w:t xml:space="preserve">Table </w:t>
      </w:r>
      <w:fldSimple w:instr=" SEQ 表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tbl>
      <w:tblPr>
        <w:tblW w:w="0" w:type="auto"/>
        <w:tblInd w:w="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7797"/>
        <w:gridCol w:w="1275"/>
      </w:tblGrid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Applicable Mask</w:t>
            </w:r>
          </w:p>
        </w:tc>
        <w:tc>
          <w:tcPr>
            <w:tcW w:w="1275" w:type="dxa"/>
            <w:shd w:val="clear" w:color="auto" w:fill="0070C0"/>
            <w:tcMar>
              <w:top w:w="20" w:type="dxa"/>
              <w:left w:w="20" w:type="dxa"/>
              <w:bottom w:w="20" w:type="dxa"/>
              <w:right w:w="20" w:type="nil"/>
            </w:tcMar>
          </w:tcPr>
          <w:p w:rsidR="005D7FB0" w:rsidRDefault="005D7FB0" w:rsidP="009D42A1">
            <w:pPr>
              <w:pStyle w:val="TableHeadingCell"/>
              <w:widowControl/>
            </w:pPr>
            <w:r>
              <w:t>State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1-1-3-b-_BOT_IAS_001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  <w:tr w:rsidR="005D7FB0" w:rsidTr="009D42A1">
        <w:trPr>
          <w:cantSplit/>
          <w:trHeight w:val="284"/>
          <w:tblHeader/>
        </w:trPr>
        <w:tc>
          <w:tcPr>
            <w:tcW w:w="7797" w:type="dxa"/>
            <w:shd w:val="clear" w:color="auto" w:fill="FFFFFF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HeadingCellAnnot"/>
              <w:widowControl/>
            </w:pPr>
            <w:r>
              <w:t>1-1-3-a-_TOP_IAS_001</w:t>
            </w:r>
          </w:p>
        </w:tc>
        <w:tc>
          <w:tcPr>
            <w:tcW w:w="1275" w:type="dxa"/>
            <w:tcMar>
              <w:top w:w="20" w:type="dxa"/>
              <w:left w:w="20" w:type="dxa"/>
              <w:bottom w:w="20" w:type="dxa"/>
              <w:right w:w="20" w:type="nil"/>
            </w:tcMar>
            <w:vAlign w:val="center"/>
          </w:tcPr>
          <w:p w:rsidR="005D7FB0" w:rsidRDefault="005D7FB0" w:rsidP="009D42A1">
            <w:pPr>
              <w:pStyle w:val="TableCell"/>
              <w:widowControl/>
            </w:pPr>
            <w:r>
              <w:t>Active</w:t>
            </w:r>
          </w:p>
        </w:tc>
      </w:tr>
    </w:tbl>
    <w:p w:rsidR="005D7FB0" w:rsidRDefault="005D7FB0" w:rsidP="005D7FB0"/>
    <w:p w:rsidR="005D7FB0" w:rsidRDefault="005D7FB0" w:rsidP="005D7FB0">
      <w:pPr>
        <w:pStyle w:val="a6"/>
      </w:pPr>
      <w:r>
        <w:t>[COMMENT]The Figure 74 is the reference image for 1-1-3-b-RollCount.</w:t>
      </w:r>
      <w:r>
        <w:rPr>
          <w:noProof/>
        </w:rPr>
        <w:drawing>
          <wp:inline distT="0" distB="0" distL="0" distR="0">
            <wp:extent cx="5831840" cy="5429250"/>
            <wp:effectExtent l="19050" t="0" r="0" b="0"/>
            <wp:docPr id="75" name="图片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184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7FB0" w:rsidRDefault="005D7FB0" w:rsidP="005D7FB0">
      <w:pPr>
        <w:pStyle w:val="a6"/>
      </w:pPr>
    </w:p>
    <w:p w:rsidR="005D7FB0" w:rsidRPr="006C798E" w:rsidRDefault="005D7FB0" w:rsidP="005D7FB0">
      <w:pPr>
        <w:pStyle w:val="aff6"/>
      </w:pPr>
      <w:r>
        <w:rPr>
          <w:rFonts w:hint="eastAsia"/>
        </w:rPr>
        <w:t xml:space="preserve">Figure </w:t>
      </w:r>
      <w:fldSimple w:instr=" SEQ 图 \* ARABIC ">
        <w:r>
          <w:rPr>
            <w:noProof/>
          </w:rPr>
          <w:t>1</w:t>
        </w:r>
      </w:fldSimple>
    </w:p>
    <w:p w:rsidR="005D7FB0" w:rsidRDefault="005D7FB0" w:rsidP="005D7FB0">
      <w:pPr>
        <w:pStyle w:val="aff6"/>
      </w:pPr>
    </w:p>
    <w:p w:rsidR="004E6D88" w:rsidRPr="005D7FB0" w:rsidRDefault="005D7FB0" w:rsidP="005D7FB0">
      <w:pPr>
        <w:pStyle w:val="a6"/>
      </w:pPr>
      <w:r>
        <w:t>[COMMENT]The primitive 1-1-3-b-RollCount is aliased as symbology_layer/PFD/Airspeed/RollCount:</w:t>
      </w:r>
    </w:p>
    <w:sectPr w:rsidR="004E6D88" w:rsidRPr="005D7FB0" w:rsidSect="00EF292A">
      <w:headerReference w:type="default" r:id="rId60"/>
      <w:footerReference w:type="default" r:id="rId61"/>
      <w:pgSz w:w="11906" w:h="16838" w:code="9"/>
      <w:pgMar w:top="1302" w:right="1134" w:bottom="1418" w:left="1588" w:header="284" w:footer="680" w:gutter="0"/>
      <w:pgNumType w:start="1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3C55" w:rsidRDefault="00573C55" w:rsidP="001E6510">
      <w:r>
        <w:separator/>
      </w:r>
    </w:p>
  </w:endnote>
  <w:endnote w:type="continuationSeparator" w:id="0">
    <w:p w:rsidR="00573C55" w:rsidRDefault="00573C55" w:rsidP="001E6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GE Inspira">
    <w:altName w:val="Arial Unicode MS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11041" w:rsidRDefault="00E11041" w:rsidP="00ED0B70">
    <w:pPr>
      <w:pStyle w:val="af"/>
    </w:pPr>
    <w:r>
      <w:rPr>
        <w:rFonts w:hint="eastAsia"/>
        <w:noProof/>
      </w:rPr>
      <w:drawing>
        <wp:inline distT="0" distB="0" distL="0" distR="0">
          <wp:extent cx="5791200" cy="96520"/>
          <wp:effectExtent l="19050" t="0" r="0" b="0"/>
          <wp:docPr id="3" name="图片 3" descr="C:\Program Files\Microsoft Office\MEDIA\OFFICE12\Lines\BD15155_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Program Files\Microsoft Office\MEDIA\OFFICE12\Lines\BD15155_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416" cy="97807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E11041" w:rsidRPr="00847B20" w:rsidRDefault="00B617B4" w:rsidP="00ED0B70">
    <w:pPr>
      <w:pStyle w:val="af"/>
    </w:pPr>
    <w:r>
      <w:rPr>
        <w:rFonts w:hint="eastAsia"/>
      </w:rPr>
      <w:t>XXX</w:t>
    </w:r>
    <w:r w:rsidR="00847B20">
      <w:rPr>
        <w:rFonts w:hint="eastAsia"/>
      </w:rPr>
      <w:t xml:space="preserve"> Software Design Specification</w:t>
    </w:r>
    <w:r w:rsidR="00E11041">
      <w:rPr>
        <w:rFonts w:hint="eastAsia"/>
      </w:rPr>
      <w:tab/>
    </w:r>
    <w:r w:rsidR="00847B20">
      <w:rPr>
        <w:rFonts w:hint="eastAsia"/>
      </w:rPr>
      <w:t xml:space="preserve">Page </w:t>
    </w:r>
    <w:fldSimple w:instr=" PAGE  \* Arabic  \* MERGEFORMAT ">
      <w:r w:rsidR="005D7FB0">
        <w:rPr>
          <w:noProof/>
        </w:rPr>
        <w:t>1</w:t>
      </w:r>
    </w:fldSimple>
    <w:r w:rsidR="00E11041">
      <w:rPr>
        <w:rFonts w:hint="eastAsia"/>
      </w:rPr>
      <w:t>，</w:t>
    </w:r>
    <w:r w:rsidR="00847B20">
      <w:rPr>
        <w:rFonts w:hint="eastAsia"/>
      </w:rPr>
      <w:t xml:space="preserve">Total pages </w:t>
    </w:r>
    <w:fldSimple w:instr=" NUMPAGES   \* MERGEFORMAT ">
      <w:r w:rsidR="005D7FB0">
        <w:rPr>
          <w:noProof/>
        </w:rPr>
        <w:t>376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3C55" w:rsidRDefault="00573C55" w:rsidP="001E6510">
      <w:r>
        <w:separator/>
      </w:r>
    </w:p>
  </w:footnote>
  <w:footnote w:type="continuationSeparator" w:id="0">
    <w:p w:rsidR="00573C55" w:rsidRDefault="00573C55" w:rsidP="001E651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8931" w:type="dxa"/>
      <w:tblInd w:w="10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1701"/>
      <w:gridCol w:w="4395"/>
      <w:gridCol w:w="1134"/>
      <w:gridCol w:w="1701"/>
    </w:tblGrid>
    <w:tr w:rsidR="004A486D" w:rsidRPr="00087312" w:rsidTr="006C2D53">
      <w:trPr>
        <w:cantSplit/>
        <w:trHeight w:val="128"/>
      </w:trPr>
      <w:tc>
        <w:tcPr>
          <w:tcW w:w="1701" w:type="dxa"/>
          <w:vMerge w:val="restart"/>
          <w:tcMar>
            <w:left w:w="0" w:type="dxa"/>
            <w:right w:w="0" w:type="dxa"/>
          </w:tcMar>
          <w:vAlign w:val="center"/>
        </w:tcPr>
        <w:p w:rsidR="004A486D" w:rsidRPr="00FB6E71" w:rsidRDefault="004A486D" w:rsidP="006C2D53">
          <w:pPr>
            <w:pStyle w:val="aff7"/>
            <w:jc w:val="center"/>
          </w:pPr>
          <w:r>
            <w:rPr>
              <w:noProof/>
            </w:rPr>
            <w:drawing>
              <wp:inline distT="0" distB="0" distL="0" distR="0">
                <wp:extent cx="895350" cy="495300"/>
                <wp:effectExtent l="19050" t="0" r="0" b="0"/>
                <wp:docPr id="12" name="图片 1" descr="图形+口号-透明高分辨率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图片 1" descr="图形+口号-透明高分辨率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953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95" w:type="dxa"/>
          <w:vMerge w:val="restart"/>
          <w:vAlign w:val="center"/>
        </w:tcPr>
        <w:p w:rsidR="004A486D" w:rsidRPr="00836FD5" w:rsidRDefault="004A486D" w:rsidP="006C2D53">
          <w:pPr>
            <w:pStyle w:val="aff7"/>
            <w:jc w:val="center"/>
            <w:rPr>
              <w:rFonts w:ascii="微软雅黑" w:eastAsia="微软雅黑" w:hAnsi="微软雅黑"/>
              <w:szCs w:val="24"/>
            </w:rPr>
          </w:pPr>
          <w:r w:rsidRPr="00836FD5">
            <w:rPr>
              <w:rFonts w:ascii="微软雅黑" w:eastAsia="微软雅黑" w:hAnsi="微软雅黑" w:hint="eastAsia"/>
              <w:szCs w:val="24"/>
            </w:rPr>
            <w:t>上海爱韦讯信息技术</w:t>
          </w:r>
          <w:r w:rsidR="00D42454">
            <w:rPr>
              <w:rFonts w:ascii="微软雅黑" w:eastAsia="微软雅黑" w:hAnsi="微软雅黑" w:hint="eastAsia"/>
              <w:szCs w:val="24"/>
            </w:rPr>
            <w:t>股份</w:t>
          </w:r>
          <w:r w:rsidRPr="00836FD5">
            <w:rPr>
              <w:rFonts w:ascii="微软雅黑" w:eastAsia="微软雅黑" w:hAnsi="微软雅黑" w:hint="eastAsia"/>
              <w:szCs w:val="24"/>
            </w:rPr>
            <w:t>有限公司</w:t>
          </w: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文件编号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31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版 本 号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  <w:tr w:rsidR="004A486D" w:rsidRPr="00087312" w:rsidTr="006C2D53">
      <w:trPr>
        <w:cantSplit/>
        <w:trHeight w:val="85"/>
      </w:trPr>
      <w:tc>
        <w:tcPr>
          <w:tcW w:w="1701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4395" w:type="dxa"/>
          <w:vMerge/>
          <w:vAlign w:val="center"/>
        </w:tcPr>
        <w:p w:rsidR="004A486D" w:rsidRPr="00087312" w:rsidRDefault="004A486D" w:rsidP="006C2D53">
          <w:pPr>
            <w:pStyle w:val="aff7"/>
          </w:pPr>
        </w:p>
      </w:tc>
      <w:tc>
        <w:tcPr>
          <w:tcW w:w="1134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  <w:r w:rsidRPr="00836FD5">
            <w:rPr>
              <w:rFonts w:ascii="微软雅黑" w:eastAsia="微软雅黑" w:hAnsi="微软雅黑" w:hint="eastAsia"/>
            </w:rPr>
            <w:t>密    级</w:t>
          </w:r>
        </w:p>
      </w:tc>
      <w:tc>
        <w:tcPr>
          <w:tcW w:w="1701" w:type="dxa"/>
          <w:vAlign w:val="center"/>
        </w:tcPr>
        <w:p w:rsidR="004A486D" w:rsidRPr="00836FD5" w:rsidRDefault="004A486D" w:rsidP="006C2D53">
          <w:pPr>
            <w:pStyle w:val="aff7"/>
            <w:rPr>
              <w:rFonts w:ascii="微软雅黑" w:eastAsia="微软雅黑" w:hAnsi="微软雅黑"/>
            </w:rPr>
          </w:pPr>
        </w:p>
      </w:tc>
    </w:tr>
  </w:tbl>
  <w:p w:rsidR="00E11041" w:rsidRDefault="00E11041" w:rsidP="001E6510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253FE"/>
    <w:multiLevelType w:val="hybridMultilevel"/>
    <w:tmpl w:val="201E6C52"/>
    <w:lvl w:ilvl="0" w:tplc="F618BC06">
      <w:start w:val="1"/>
      <w:numFmt w:val="chineseCountingThousand"/>
      <w:pStyle w:val="a"/>
      <w:lvlText w:val="附录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9C30585"/>
    <w:multiLevelType w:val="hybridMultilevel"/>
    <w:tmpl w:val="8A229EFE"/>
    <w:lvl w:ilvl="0" w:tplc="EF229D10">
      <w:start w:val="1"/>
      <w:numFmt w:val="bullet"/>
      <w:pStyle w:val="a0"/>
      <w:lvlText w:val=""/>
      <w:lvlJc w:val="left"/>
      <w:pPr>
        <w:ind w:left="2121" w:hanging="420"/>
      </w:pPr>
      <w:rPr>
        <w:rFonts w:ascii="Wingdings" w:hAnsi="Wingdings" w:hint="default"/>
      </w:rPr>
    </w:lvl>
    <w:lvl w:ilvl="1" w:tplc="04090019">
      <w:start w:val="1"/>
      <w:numFmt w:val="bullet"/>
      <w:lvlText w:val=""/>
      <w:lvlJc w:val="left"/>
      <w:pPr>
        <w:ind w:left="2541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961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3381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801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4221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4641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5061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5481" w:hanging="420"/>
      </w:pPr>
      <w:rPr>
        <w:rFonts w:ascii="Wingdings" w:hAnsi="Wingdings" w:hint="default"/>
      </w:rPr>
    </w:lvl>
  </w:abstractNum>
  <w:abstractNum w:abstractNumId="2">
    <w:nsid w:val="1E2412CE"/>
    <w:multiLevelType w:val="hybridMultilevel"/>
    <w:tmpl w:val="DB7A5D6A"/>
    <w:lvl w:ilvl="0" w:tplc="E55819A6">
      <w:start w:val="1"/>
      <w:numFmt w:val="bullet"/>
      <w:pStyle w:val="a1"/>
      <w:lvlText w:val=""/>
      <w:lvlJc w:val="left"/>
      <w:pPr>
        <w:tabs>
          <w:tab w:val="num" w:pos="1664"/>
        </w:tabs>
        <w:ind w:left="1644" w:hanging="34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">
    <w:nsid w:val="2EEA7315"/>
    <w:multiLevelType w:val="multilevel"/>
    <w:tmpl w:val="A7EE0A8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>
    <w:nsid w:val="42FE570A"/>
    <w:multiLevelType w:val="multilevel"/>
    <w:tmpl w:val="11FEBED6"/>
    <w:lvl w:ilvl="0">
      <w:start w:val="1"/>
      <w:numFmt w:val="decimal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pStyle w:val="a2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5">
    <w:nsid w:val="4569069B"/>
    <w:multiLevelType w:val="hybridMultilevel"/>
    <w:tmpl w:val="38C0809A"/>
    <w:lvl w:ilvl="0" w:tplc="275EC4E8">
      <w:start w:val="1"/>
      <w:numFmt w:val="lowerLetter"/>
      <w:pStyle w:val="a3"/>
      <w:lvlText w:val="%1)"/>
      <w:lvlJc w:val="left"/>
      <w:pPr>
        <w:ind w:left="841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1" w:hanging="420"/>
      </w:pPr>
    </w:lvl>
    <w:lvl w:ilvl="2" w:tplc="0409001B" w:tentative="1">
      <w:start w:val="1"/>
      <w:numFmt w:val="lowerRoman"/>
      <w:lvlText w:val="%3."/>
      <w:lvlJc w:val="right"/>
      <w:pPr>
        <w:ind w:left="1681" w:hanging="420"/>
      </w:pPr>
    </w:lvl>
    <w:lvl w:ilvl="3" w:tplc="0409000F" w:tentative="1">
      <w:start w:val="1"/>
      <w:numFmt w:val="decimal"/>
      <w:lvlText w:val="%4."/>
      <w:lvlJc w:val="left"/>
      <w:pPr>
        <w:ind w:left="2101" w:hanging="420"/>
      </w:pPr>
    </w:lvl>
    <w:lvl w:ilvl="4" w:tplc="04090019" w:tentative="1">
      <w:start w:val="1"/>
      <w:numFmt w:val="lowerLetter"/>
      <w:lvlText w:val="%5)"/>
      <w:lvlJc w:val="left"/>
      <w:pPr>
        <w:ind w:left="2521" w:hanging="420"/>
      </w:pPr>
    </w:lvl>
    <w:lvl w:ilvl="5" w:tplc="0409001B" w:tentative="1">
      <w:start w:val="1"/>
      <w:numFmt w:val="lowerRoman"/>
      <w:lvlText w:val="%6."/>
      <w:lvlJc w:val="right"/>
      <w:pPr>
        <w:ind w:left="2941" w:hanging="420"/>
      </w:pPr>
    </w:lvl>
    <w:lvl w:ilvl="6" w:tplc="0409000F" w:tentative="1">
      <w:start w:val="1"/>
      <w:numFmt w:val="decimal"/>
      <w:lvlText w:val="%7."/>
      <w:lvlJc w:val="left"/>
      <w:pPr>
        <w:ind w:left="3361" w:hanging="420"/>
      </w:pPr>
    </w:lvl>
    <w:lvl w:ilvl="7" w:tplc="04090019" w:tentative="1">
      <w:start w:val="1"/>
      <w:numFmt w:val="lowerLetter"/>
      <w:lvlText w:val="%8)"/>
      <w:lvlJc w:val="left"/>
      <w:pPr>
        <w:ind w:left="3781" w:hanging="420"/>
      </w:pPr>
    </w:lvl>
    <w:lvl w:ilvl="8" w:tplc="0409001B" w:tentative="1">
      <w:start w:val="1"/>
      <w:numFmt w:val="lowerRoman"/>
      <w:lvlText w:val="%9."/>
      <w:lvlJc w:val="right"/>
      <w:pPr>
        <w:ind w:left="4201" w:hanging="420"/>
      </w:pPr>
    </w:lvl>
  </w:abstractNum>
  <w:abstractNum w:abstractNumId="6">
    <w:nsid w:val="7B136315"/>
    <w:multiLevelType w:val="hybridMultilevel"/>
    <w:tmpl w:val="C3BCA12C"/>
    <w:lvl w:ilvl="0" w:tplc="F618BC06">
      <w:start w:val="1"/>
      <w:numFmt w:val="bullet"/>
      <w:pStyle w:val="a4"/>
      <w:lvlText w:val=""/>
      <w:lvlJc w:val="left"/>
      <w:pPr>
        <w:ind w:left="1476" w:hanging="42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"/>
      <w:lvlJc w:val="left"/>
      <w:pPr>
        <w:ind w:left="1896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2316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736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3156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3576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996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4416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836" w:hanging="420"/>
      </w:pPr>
      <w:rPr>
        <w:rFonts w:ascii="Wingdings" w:hAnsi="Wingdings" w:hint="default"/>
      </w:r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  <w:lvlOverride w:ilvl="0">
      <w:startOverride w:val="1"/>
    </w:lvlOverride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attachedTemplate r:id="rId1"/>
  <w:stylePaneFormatFilter w:val="3F0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399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D3264"/>
    <w:rsid w:val="00000152"/>
    <w:rsid w:val="00002692"/>
    <w:rsid w:val="00003F97"/>
    <w:rsid w:val="0000618F"/>
    <w:rsid w:val="00006B97"/>
    <w:rsid w:val="0001050C"/>
    <w:rsid w:val="000106B4"/>
    <w:rsid w:val="00011627"/>
    <w:rsid w:val="00013312"/>
    <w:rsid w:val="0001389F"/>
    <w:rsid w:val="00013DD3"/>
    <w:rsid w:val="00016E80"/>
    <w:rsid w:val="000177B8"/>
    <w:rsid w:val="000207ED"/>
    <w:rsid w:val="00021871"/>
    <w:rsid w:val="00021F2B"/>
    <w:rsid w:val="00023704"/>
    <w:rsid w:val="000251ED"/>
    <w:rsid w:val="000256A3"/>
    <w:rsid w:val="00025E3A"/>
    <w:rsid w:val="0002607B"/>
    <w:rsid w:val="0002649A"/>
    <w:rsid w:val="00030659"/>
    <w:rsid w:val="0003072B"/>
    <w:rsid w:val="00031252"/>
    <w:rsid w:val="00031D51"/>
    <w:rsid w:val="00035400"/>
    <w:rsid w:val="0003651A"/>
    <w:rsid w:val="000400BE"/>
    <w:rsid w:val="00040719"/>
    <w:rsid w:val="00040B4C"/>
    <w:rsid w:val="00040FA2"/>
    <w:rsid w:val="00046AEF"/>
    <w:rsid w:val="0005407A"/>
    <w:rsid w:val="000540B6"/>
    <w:rsid w:val="00054D40"/>
    <w:rsid w:val="000569B2"/>
    <w:rsid w:val="00056A2D"/>
    <w:rsid w:val="00056F45"/>
    <w:rsid w:val="00063018"/>
    <w:rsid w:val="00063CD6"/>
    <w:rsid w:val="00064FC4"/>
    <w:rsid w:val="0006695B"/>
    <w:rsid w:val="00066C9C"/>
    <w:rsid w:val="00066E82"/>
    <w:rsid w:val="00066EE8"/>
    <w:rsid w:val="00070D94"/>
    <w:rsid w:val="00071680"/>
    <w:rsid w:val="00072D29"/>
    <w:rsid w:val="00073068"/>
    <w:rsid w:val="00073D66"/>
    <w:rsid w:val="00074C1B"/>
    <w:rsid w:val="0007516C"/>
    <w:rsid w:val="00075FD6"/>
    <w:rsid w:val="00076F78"/>
    <w:rsid w:val="00080BC2"/>
    <w:rsid w:val="00083100"/>
    <w:rsid w:val="000834D5"/>
    <w:rsid w:val="000839B9"/>
    <w:rsid w:val="000854DD"/>
    <w:rsid w:val="000867DD"/>
    <w:rsid w:val="00087312"/>
    <w:rsid w:val="0009122B"/>
    <w:rsid w:val="000920A9"/>
    <w:rsid w:val="0009265E"/>
    <w:rsid w:val="00094932"/>
    <w:rsid w:val="000965E6"/>
    <w:rsid w:val="00097E01"/>
    <w:rsid w:val="000A059A"/>
    <w:rsid w:val="000A0D67"/>
    <w:rsid w:val="000A2B86"/>
    <w:rsid w:val="000A4139"/>
    <w:rsid w:val="000A4C13"/>
    <w:rsid w:val="000A5B7E"/>
    <w:rsid w:val="000A5D6B"/>
    <w:rsid w:val="000A6647"/>
    <w:rsid w:val="000A699F"/>
    <w:rsid w:val="000A6A40"/>
    <w:rsid w:val="000A7FEE"/>
    <w:rsid w:val="000B0A8C"/>
    <w:rsid w:val="000B22C2"/>
    <w:rsid w:val="000B27B6"/>
    <w:rsid w:val="000B5334"/>
    <w:rsid w:val="000B5398"/>
    <w:rsid w:val="000B5517"/>
    <w:rsid w:val="000B609C"/>
    <w:rsid w:val="000B7678"/>
    <w:rsid w:val="000B7F2F"/>
    <w:rsid w:val="000C0C0A"/>
    <w:rsid w:val="000C1915"/>
    <w:rsid w:val="000C2D12"/>
    <w:rsid w:val="000C4F28"/>
    <w:rsid w:val="000C5B95"/>
    <w:rsid w:val="000C5DB2"/>
    <w:rsid w:val="000C6B99"/>
    <w:rsid w:val="000C6E09"/>
    <w:rsid w:val="000C729E"/>
    <w:rsid w:val="000D14FC"/>
    <w:rsid w:val="000D3340"/>
    <w:rsid w:val="000D5561"/>
    <w:rsid w:val="000D5FBA"/>
    <w:rsid w:val="000D6A30"/>
    <w:rsid w:val="000D723E"/>
    <w:rsid w:val="000D7ED5"/>
    <w:rsid w:val="000E093F"/>
    <w:rsid w:val="000E0EAD"/>
    <w:rsid w:val="000E3350"/>
    <w:rsid w:val="000E3A81"/>
    <w:rsid w:val="000E3D72"/>
    <w:rsid w:val="000E509D"/>
    <w:rsid w:val="000E6F18"/>
    <w:rsid w:val="000E73DC"/>
    <w:rsid w:val="000F0036"/>
    <w:rsid w:val="000F0E81"/>
    <w:rsid w:val="000F11CF"/>
    <w:rsid w:val="000F2162"/>
    <w:rsid w:val="000F49F7"/>
    <w:rsid w:val="000F559A"/>
    <w:rsid w:val="000F67D6"/>
    <w:rsid w:val="00100BE6"/>
    <w:rsid w:val="00102592"/>
    <w:rsid w:val="0010314E"/>
    <w:rsid w:val="00105343"/>
    <w:rsid w:val="00106474"/>
    <w:rsid w:val="0010761B"/>
    <w:rsid w:val="0010768E"/>
    <w:rsid w:val="001102D8"/>
    <w:rsid w:val="00112F77"/>
    <w:rsid w:val="00113923"/>
    <w:rsid w:val="001147D0"/>
    <w:rsid w:val="00115499"/>
    <w:rsid w:val="00116037"/>
    <w:rsid w:val="0011654F"/>
    <w:rsid w:val="00116C69"/>
    <w:rsid w:val="0012476E"/>
    <w:rsid w:val="00125C29"/>
    <w:rsid w:val="00126D38"/>
    <w:rsid w:val="00126E8A"/>
    <w:rsid w:val="001272C2"/>
    <w:rsid w:val="00132880"/>
    <w:rsid w:val="00134AE4"/>
    <w:rsid w:val="0013677B"/>
    <w:rsid w:val="0013751E"/>
    <w:rsid w:val="00140A0D"/>
    <w:rsid w:val="001413DD"/>
    <w:rsid w:val="001417C2"/>
    <w:rsid w:val="0014235A"/>
    <w:rsid w:val="001425DE"/>
    <w:rsid w:val="00143041"/>
    <w:rsid w:val="001468CF"/>
    <w:rsid w:val="001477E1"/>
    <w:rsid w:val="001479C0"/>
    <w:rsid w:val="001509AC"/>
    <w:rsid w:val="00150D93"/>
    <w:rsid w:val="001533CC"/>
    <w:rsid w:val="00153FA6"/>
    <w:rsid w:val="001542F6"/>
    <w:rsid w:val="001548F6"/>
    <w:rsid w:val="00156DF9"/>
    <w:rsid w:val="00157280"/>
    <w:rsid w:val="001602E2"/>
    <w:rsid w:val="001613E2"/>
    <w:rsid w:val="00163901"/>
    <w:rsid w:val="00164376"/>
    <w:rsid w:val="00167A1D"/>
    <w:rsid w:val="00170E70"/>
    <w:rsid w:val="00171E6C"/>
    <w:rsid w:val="001720CC"/>
    <w:rsid w:val="0017312C"/>
    <w:rsid w:val="00173496"/>
    <w:rsid w:val="001761B9"/>
    <w:rsid w:val="00180C8C"/>
    <w:rsid w:val="00180F36"/>
    <w:rsid w:val="00181F17"/>
    <w:rsid w:val="001838C4"/>
    <w:rsid w:val="0018421A"/>
    <w:rsid w:val="00185DB0"/>
    <w:rsid w:val="00190747"/>
    <w:rsid w:val="0019111E"/>
    <w:rsid w:val="00193866"/>
    <w:rsid w:val="00194A60"/>
    <w:rsid w:val="00194CF8"/>
    <w:rsid w:val="00195054"/>
    <w:rsid w:val="00195A52"/>
    <w:rsid w:val="001961A8"/>
    <w:rsid w:val="001A1348"/>
    <w:rsid w:val="001A2955"/>
    <w:rsid w:val="001A38F4"/>
    <w:rsid w:val="001A4993"/>
    <w:rsid w:val="001A52AC"/>
    <w:rsid w:val="001A769E"/>
    <w:rsid w:val="001A78F3"/>
    <w:rsid w:val="001A7CF5"/>
    <w:rsid w:val="001B0745"/>
    <w:rsid w:val="001B09C2"/>
    <w:rsid w:val="001B19D1"/>
    <w:rsid w:val="001B1E22"/>
    <w:rsid w:val="001B258E"/>
    <w:rsid w:val="001B2F6C"/>
    <w:rsid w:val="001B3074"/>
    <w:rsid w:val="001C005C"/>
    <w:rsid w:val="001C4728"/>
    <w:rsid w:val="001C4A22"/>
    <w:rsid w:val="001C729B"/>
    <w:rsid w:val="001C7598"/>
    <w:rsid w:val="001C7D33"/>
    <w:rsid w:val="001D2F38"/>
    <w:rsid w:val="001D3823"/>
    <w:rsid w:val="001D6AEB"/>
    <w:rsid w:val="001E22BB"/>
    <w:rsid w:val="001E38F2"/>
    <w:rsid w:val="001E42E8"/>
    <w:rsid w:val="001E4456"/>
    <w:rsid w:val="001E4D95"/>
    <w:rsid w:val="001E6510"/>
    <w:rsid w:val="001E67ED"/>
    <w:rsid w:val="001E7369"/>
    <w:rsid w:val="001E7D40"/>
    <w:rsid w:val="001F09C2"/>
    <w:rsid w:val="001F1143"/>
    <w:rsid w:val="001F1543"/>
    <w:rsid w:val="001F3C4D"/>
    <w:rsid w:val="001F45C5"/>
    <w:rsid w:val="001F4794"/>
    <w:rsid w:val="001F50E6"/>
    <w:rsid w:val="001F6EC1"/>
    <w:rsid w:val="00202DC0"/>
    <w:rsid w:val="002041D9"/>
    <w:rsid w:val="00205252"/>
    <w:rsid w:val="0020525A"/>
    <w:rsid w:val="002078E8"/>
    <w:rsid w:val="00211A9E"/>
    <w:rsid w:val="00214018"/>
    <w:rsid w:val="002157BD"/>
    <w:rsid w:val="002160F7"/>
    <w:rsid w:val="00217000"/>
    <w:rsid w:val="00220B37"/>
    <w:rsid w:val="00222836"/>
    <w:rsid w:val="002229CA"/>
    <w:rsid w:val="00223AD4"/>
    <w:rsid w:val="00223B84"/>
    <w:rsid w:val="00225B72"/>
    <w:rsid w:val="00226424"/>
    <w:rsid w:val="002266D0"/>
    <w:rsid w:val="00227AFB"/>
    <w:rsid w:val="00230536"/>
    <w:rsid w:val="0023257B"/>
    <w:rsid w:val="002338AF"/>
    <w:rsid w:val="00233AB9"/>
    <w:rsid w:val="00234CEA"/>
    <w:rsid w:val="00235C4E"/>
    <w:rsid w:val="00236809"/>
    <w:rsid w:val="002403C5"/>
    <w:rsid w:val="00241B8F"/>
    <w:rsid w:val="00244873"/>
    <w:rsid w:val="00244E54"/>
    <w:rsid w:val="00244E74"/>
    <w:rsid w:val="00245F3C"/>
    <w:rsid w:val="00247D88"/>
    <w:rsid w:val="00250E41"/>
    <w:rsid w:val="0025115D"/>
    <w:rsid w:val="00252306"/>
    <w:rsid w:val="00253B4E"/>
    <w:rsid w:val="002563D4"/>
    <w:rsid w:val="0025742B"/>
    <w:rsid w:val="00261839"/>
    <w:rsid w:val="002648EF"/>
    <w:rsid w:val="00266D74"/>
    <w:rsid w:val="00267054"/>
    <w:rsid w:val="00270E9A"/>
    <w:rsid w:val="0027101F"/>
    <w:rsid w:val="002750C7"/>
    <w:rsid w:val="00275171"/>
    <w:rsid w:val="00276E99"/>
    <w:rsid w:val="00277364"/>
    <w:rsid w:val="0027783F"/>
    <w:rsid w:val="0028097F"/>
    <w:rsid w:val="002839BC"/>
    <w:rsid w:val="00283A22"/>
    <w:rsid w:val="00285033"/>
    <w:rsid w:val="002860BC"/>
    <w:rsid w:val="002861E8"/>
    <w:rsid w:val="002920A0"/>
    <w:rsid w:val="00293668"/>
    <w:rsid w:val="0029379F"/>
    <w:rsid w:val="00294143"/>
    <w:rsid w:val="00295837"/>
    <w:rsid w:val="002967B5"/>
    <w:rsid w:val="00296DCB"/>
    <w:rsid w:val="00297D55"/>
    <w:rsid w:val="002A08B4"/>
    <w:rsid w:val="002A2D62"/>
    <w:rsid w:val="002A3D5C"/>
    <w:rsid w:val="002A673B"/>
    <w:rsid w:val="002A6A62"/>
    <w:rsid w:val="002A7CD7"/>
    <w:rsid w:val="002B01A5"/>
    <w:rsid w:val="002B190A"/>
    <w:rsid w:val="002B2C7E"/>
    <w:rsid w:val="002B3FC5"/>
    <w:rsid w:val="002B450B"/>
    <w:rsid w:val="002B6B84"/>
    <w:rsid w:val="002B6F63"/>
    <w:rsid w:val="002C31A8"/>
    <w:rsid w:val="002C34B8"/>
    <w:rsid w:val="002C3686"/>
    <w:rsid w:val="002C3883"/>
    <w:rsid w:val="002C3F7E"/>
    <w:rsid w:val="002C6F79"/>
    <w:rsid w:val="002C7E78"/>
    <w:rsid w:val="002D0E4E"/>
    <w:rsid w:val="002D19DB"/>
    <w:rsid w:val="002D31F0"/>
    <w:rsid w:val="002D36FC"/>
    <w:rsid w:val="002D44C7"/>
    <w:rsid w:val="002D49FC"/>
    <w:rsid w:val="002D4EC1"/>
    <w:rsid w:val="002D4ED8"/>
    <w:rsid w:val="002D613E"/>
    <w:rsid w:val="002D66B3"/>
    <w:rsid w:val="002E07EA"/>
    <w:rsid w:val="002E0A85"/>
    <w:rsid w:val="002E146F"/>
    <w:rsid w:val="002E67AB"/>
    <w:rsid w:val="002F05B5"/>
    <w:rsid w:val="002F09B8"/>
    <w:rsid w:val="002F1B8D"/>
    <w:rsid w:val="002F32D8"/>
    <w:rsid w:val="002F34F0"/>
    <w:rsid w:val="002F3888"/>
    <w:rsid w:val="002F3CD0"/>
    <w:rsid w:val="002F3D9D"/>
    <w:rsid w:val="002F4486"/>
    <w:rsid w:val="002F4AF4"/>
    <w:rsid w:val="002F5759"/>
    <w:rsid w:val="002F6E37"/>
    <w:rsid w:val="00300386"/>
    <w:rsid w:val="0030130F"/>
    <w:rsid w:val="0030276C"/>
    <w:rsid w:val="00303335"/>
    <w:rsid w:val="0030396C"/>
    <w:rsid w:val="0030464A"/>
    <w:rsid w:val="003062C5"/>
    <w:rsid w:val="00307601"/>
    <w:rsid w:val="003105D0"/>
    <w:rsid w:val="003123EB"/>
    <w:rsid w:val="00313A44"/>
    <w:rsid w:val="003144A9"/>
    <w:rsid w:val="0031540E"/>
    <w:rsid w:val="00316457"/>
    <w:rsid w:val="00322694"/>
    <w:rsid w:val="003243C6"/>
    <w:rsid w:val="00326CCE"/>
    <w:rsid w:val="00327BF0"/>
    <w:rsid w:val="003301D4"/>
    <w:rsid w:val="00331765"/>
    <w:rsid w:val="003325A0"/>
    <w:rsid w:val="0033310A"/>
    <w:rsid w:val="00333814"/>
    <w:rsid w:val="00333D7F"/>
    <w:rsid w:val="003343DA"/>
    <w:rsid w:val="00335E77"/>
    <w:rsid w:val="003371CA"/>
    <w:rsid w:val="00337A77"/>
    <w:rsid w:val="0034019F"/>
    <w:rsid w:val="00340275"/>
    <w:rsid w:val="00340B3B"/>
    <w:rsid w:val="00340EFC"/>
    <w:rsid w:val="00341FD2"/>
    <w:rsid w:val="003424CF"/>
    <w:rsid w:val="003425EB"/>
    <w:rsid w:val="003437B5"/>
    <w:rsid w:val="0034423C"/>
    <w:rsid w:val="00344B83"/>
    <w:rsid w:val="00345B78"/>
    <w:rsid w:val="00350074"/>
    <w:rsid w:val="0035094E"/>
    <w:rsid w:val="00351E2A"/>
    <w:rsid w:val="00355C58"/>
    <w:rsid w:val="003568C8"/>
    <w:rsid w:val="003624E8"/>
    <w:rsid w:val="003626D8"/>
    <w:rsid w:val="003639B4"/>
    <w:rsid w:val="00364683"/>
    <w:rsid w:val="003648FD"/>
    <w:rsid w:val="00365259"/>
    <w:rsid w:val="00366B4A"/>
    <w:rsid w:val="003676B6"/>
    <w:rsid w:val="003678BB"/>
    <w:rsid w:val="00370FE8"/>
    <w:rsid w:val="003710A2"/>
    <w:rsid w:val="0037770B"/>
    <w:rsid w:val="00380721"/>
    <w:rsid w:val="0038125F"/>
    <w:rsid w:val="003825CF"/>
    <w:rsid w:val="00382E81"/>
    <w:rsid w:val="00383938"/>
    <w:rsid w:val="00385B6C"/>
    <w:rsid w:val="003865C7"/>
    <w:rsid w:val="003906EE"/>
    <w:rsid w:val="00390C5F"/>
    <w:rsid w:val="00392190"/>
    <w:rsid w:val="003938F7"/>
    <w:rsid w:val="00393AEB"/>
    <w:rsid w:val="00393B6B"/>
    <w:rsid w:val="003952B2"/>
    <w:rsid w:val="003A0A13"/>
    <w:rsid w:val="003A3FEC"/>
    <w:rsid w:val="003A5399"/>
    <w:rsid w:val="003A62D2"/>
    <w:rsid w:val="003A6602"/>
    <w:rsid w:val="003A7120"/>
    <w:rsid w:val="003A7D8B"/>
    <w:rsid w:val="003B1876"/>
    <w:rsid w:val="003B2E57"/>
    <w:rsid w:val="003B590A"/>
    <w:rsid w:val="003C025E"/>
    <w:rsid w:val="003C17CE"/>
    <w:rsid w:val="003C1942"/>
    <w:rsid w:val="003C19A9"/>
    <w:rsid w:val="003C1BCA"/>
    <w:rsid w:val="003C27CC"/>
    <w:rsid w:val="003C3B00"/>
    <w:rsid w:val="003C48D0"/>
    <w:rsid w:val="003C4CF3"/>
    <w:rsid w:val="003C5371"/>
    <w:rsid w:val="003C6B75"/>
    <w:rsid w:val="003C752D"/>
    <w:rsid w:val="003D00AE"/>
    <w:rsid w:val="003D4A91"/>
    <w:rsid w:val="003D4FAE"/>
    <w:rsid w:val="003D6C95"/>
    <w:rsid w:val="003E158C"/>
    <w:rsid w:val="003E1F0D"/>
    <w:rsid w:val="003E2051"/>
    <w:rsid w:val="003E5BCD"/>
    <w:rsid w:val="003E729E"/>
    <w:rsid w:val="003F0590"/>
    <w:rsid w:val="003F2776"/>
    <w:rsid w:val="003F2C86"/>
    <w:rsid w:val="003F4589"/>
    <w:rsid w:val="003F4615"/>
    <w:rsid w:val="003F4EFA"/>
    <w:rsid w:val="003F746C"/>
    <w:rsid w:val="00400C44"/>
    <w:rsid w:val="0040266D"/>
    <w:rsid w:val="0040350F"/>
    <w:rsid w:val="00404D9D"/>
    <w:rsid w:val="00404E31"/>
    <w:rsid w:val="00406A57"/>
    <w:rsid w:val="0040700E"/>
    <w:rsid w:val="0041149D"/>
    <w:rsid w:val="00413198"/>
    <w:rsid w:val="00415DC1"/>
    <w:rsid w:val="004200E3"/>
    <w:rsid w:val="004204D8"/>
    <w:rsid w:val="00420A74"/>
    <w:rsid w:val="00420CA7"/>
    <w:rsid w:val="0042692D"/>
    <w:rsid w:val="004305FD"/>
    <w:rsid w:val="00432AE0"/>
    <w:rsid w:val="0043315C"/>
    <w:rsid w:val="004359C6"/>
    <w:rsid w:val="00440423"/>
    <w:rsid w:val="00440DC5"/>
    <w:rsid w:val="00441502"/>
    <w:rsid w:val="00441797"/>
    <w:rsid w:val="004419FA"/>
    <w:rsid w:val="00441D67"/>
    <w:rsid w:val="00443E06"/>
    <w:rsid w:val="0044637C"/>
    <w:rsid w:val="00450384"/>
    <w:rsid w:val="00451127"/>
    <w:rsid w:val="00451132"/>
    <w:rsid w:val="00453495"/>
    <w:rsid w:val="0045492F"/>
    <w:rsid w:val="00457B38"/>
    <w:rsid w:val="00461590"/>
    <w:rsid w:val="004631C7"/>
    <w:rsid w:val="00466695"/>
    <w:rsid w:val="00467E86"/>
    <w:rsid w:val="00470BA2"/>
    <w:rsid w:val="004721FE"/>
    <w:rsid w:val="00475696"/>
    <w:rsid w:val="00476DBC"/>
    <w:rsid w:val="00476E1F"/>
    <w:rsid w:val="004801D0"/>
    <w:rsid w:val="00480F20"/>
    <w:rsid w:val="00481D09"/>
    <w:rsid w:val="00481F12"/>
    <w:rsid w:val="00483113"/>
    <w:rsid w:val="0048426E"/>
    <w:rsid w:val="00490B46"/>
    <w:rsid w:val="00490BE6"/>
    <w:rsid w:val="00492D2D"/>
    <w:rsid w:val="00492ED9"/>
    <w:rsid w:val="00496BD4"/>
    <w:rsid w:val="00496DE4"/>
    <w:rsid w:val="00496F8F"/>
    <w:rsid w:val="004A058F"/>
    <w:rsid w:val="004A08D9"/>
    <w:rsid w:val="004A1D20"/>
    <w:rsid w:val="004A3A5F"/>
    <w:rsid w:val="004A486D"/>
    <w:rsid w:val="004A61BC"/>
    <w:rsid w:val="004A7160"/>
    <w:rsid w:val="004A7E72"/>
    <w:rsid w:val="004B300D"/>
    <w:rsid w:val="004B5759"/>
    <w:rsid w:val="004B61BF"/>
    <w:rsid w:val="004C0FFD"/>
    <w:rsid w:val="004C138D"/>
    <w:rsid w:val="004C3196"/>
    <w:rsid w:val="004C31EC"/>
    <w:rsid w:val="004C3FF6"/>
    <w:rsid w:val="004C4A1E"/>
    <w:rsid w:val="004C7868"/>
    <w:rsid w:val="004D0EEA"/>
    <w:rsid w:val="004D14D6"/>
    <w:rsid w:val="004D463D"/>
    <w:rsid w:val="004D681C"/>
    <w:rsid w:val="004D6964"/>
    <w:rsid w:val="004E0078"/>
    <w:rsid w:val="004E0B0B"/>
    <w:rsid w:val="004E1770"/>
    <w:rsid w:val="004E5561"/>
    <w:rsid w:val="004E5988"/>
    <w:rsid w:val="004E6256"/>
    <w:rsid w:val="004E6D88"/>
    <w:rsid w:val="004E7323"/>
    <w:rsid w:val="004F19A1"/>
    <w:rsid w:val="004F337B"/>
    <w:rsid w:val="004F3D1E"/>
    <w:rsid w:val="004F563F"/>
    <w:rsid w:val="00502286"/>
    <w:rsid w:val="00502E75"/>
    <w:rsid w:val="00503FD0"/>
    <w:rsid w:val="005042E7"/>
    <w:rsid w:val="00504765"/>
    <w:rsid w:val="00504824"/>
    <w:rsid w:val="00504961"/>
    <w:rsid w:val="00510BBE"/>
    <w:rsid w:val="00511D62"/>
    <w:rsid w:val="00513E0B"/>
    <w:rsid w:val="00515FB3"/>
    <w:rsid w:val="005169E8"/>
    <w:rsid w:val="0051753B"/>
    <w:rsid w:val="005207C0"/>
    <w:rsid w:val="00524AC9"/>
    <w:rsid w:val="00524C9E"/>
    <w:rsid w:val="0052575D"/>
    <w:rsid w:val="005258EF"/>
    <w:rsid w:val="00530075"/>
    <w:rsid w:val="005309BE"/>
    <w:rsid w:val="00532231"/>
    <w:rsid w:val="00533BCD"/>
    <w:rsid w:val="00534735"/>
    <w:rsid w:val="00535DC2"/>
    <w:rsid w:val="005367F7"/>
    <w:rsid w:val="0054379D"/>
    <w:rsid w:val="00547483"/>
    <w:rsid w:val="00547484"/>
    <w:rsid w:val="005476D5"/>
    <w:rsid w:val="0054784E"/>
    <w:rsid w:val="00551DE8"/>
    <w:rsid w:val="00552627"/>
    <w:rsid w:val="00553607"/>
    <w:rsid w:val="00555A42"/>
    <w:rsid w:val="0055760B"/>
    <w:rsid w:val="0055799D"/>
    <w:rsid w:val="00561B12"/>
    <w:rsid w:val="0056337C"/>
    <w:rsid w:val="00566416"/>
    <w:rsid w:val="0056683D"/>
    <w:rsid w:val="00570B9A"/>
    <w:rsid w:val="0057343D"/>
    <w:rsid w:val="00573C55"/>
    <w:rsid w:val="00575834"/>
    <w:rsid w:val="0057674C"/>
    <w:rsid w:val="005769DB"/>
    <w:rsid w:val="00577502"/>
    <w:rsid w:val="00580CD6"/>
    <w:rsid w:val="00581110"/>
    <w:rsid w:val="005817BE"/>
    <w:rsid w:val="00582BD4"/>
    <w:rsid w:val="0058336F"/>
    <w:rsid w:val="005918E8"/>
    <w:rsid w:val="00591BFE"/>
    <w:rsid w:val="00593A6F"/>
    <w:rsid w:val="005962BB"/>
    <w:rsid w:val="0059691E"/>
    <w:rsid w:val="005A149F"/>
    <w:rsid w:val="005A267B"/>
    <w:rsid w:val="005A3C48"/>
    <w:rsid w:val="005B20CC"/>
    <w:rsid w:val="005B2148"/>
    <w:rsid w:val="005B58DD"/>
    <w:rsid w:val="005B6276"/>
    <w:rsid w:val="005B7815"/>
    <w:rsid w:val="005B7B5E"/>
    <w:rsid w:val="005C01CA"/>
    <w:rsid w:val="005C2B7A"/>
    <w:rsid w:val="005C6CDC"/>
    <w:rsid w:val="005D04F5"/>
    <w:rsid w:val="005D1929"/>
    <w:rsid w:val="005D1CA7"/>
    <w:rsid w:val="005D23EE"/>
    <w:rsid w:val="005D3683"/>
    <w:rsid w:val="005D44E7"/>
    <w:rsid w:val="005D4F25"/>
    <w:rsid w:val="005D6130"/>
    <w:rsid w:val="005D667E"/>
    <w:rsid w:val="005D7073"/>
    <w:rsid w:val="005D71A9"/>
    <w:rsid w:val="005D7585"/>
    <w:rsid w:val="005D7FB0"/>
    <w:rsid w:val="005E2AA5"/>
    <w:rsid w:val="005E3465"/>
    <w:rsid w:val="005E3A81"/>
    <w:rsid w:val="005E3B93"/>
    <w:rsid w:val="005E41D6"/>
    <w:rsid w:val="005E42AB"/>
    <w:rsid w:val="005E5A0A"/>
    <w:rsid w:val="005E5C3B"/>
    <w:rsid w:val="005E64C1"/>
    <w:rsid w:val="005E7677"/>
    <w:rsid w:val="005E7DD9"/>
    <w:rsid w:val="005F0395"/>
    <w:rsid w:val="005F041A"/>
    <w:rsid w:val="005F1CF3"/>
    <w:rsid w:val="005F3293"/>
    <w:rsid w:val="005F35D5"/>
    <w:rsid w:val="005F60DF"/>
    <w:rsid w:val="00600233"/>
    <w:rsid w:val="0060114E"/>
    <w:rsid w:val="0060115F"/>
    <w:rsid w:val="0060178A"/>
    <w:rsid w:val="00602AB4"/>
    <w:rsid w:val="00605E19"/>
    <w:rsid w:val="00605E37"/>
    <w:rsid w:val="00607346"/>
    <w:rsid w:val="006105EF"/>
    <w:rsid w:val="00611C03"/>
    <w:rsid w:val="006125EE"/>
    <w:rsid w:val="00612FA6"/>
    <w:rsid w:val="0061434D"/>
    <w:rsid w:val="00614EAC"/>
    <w:rsid w:val="0061544F"/>
    <w:rsid w:val="00615A16"/>
    <w:rsid w:val="00615DEB"/>
    <w:rsid w:val="00616FF8"/>
    <w:rsid w:val="00617B39"/>
    <w:rsid w:val="00620EC6"/>
    <w:rsid w:val="00621066"/>
    <w:rsid w:val="00621113"/>
    <w:rsid w:val="006213DD"/>
    <w:rsid w:val="0062152B"/>
    <w:rsid w:val="006216B8"/>
    <w:rsid w:val="00623939"/>
    <w:rsid w:val="00623C0A"/>
    <w:rsid w:val="00625E12"/>
    <w:rsid w:val="00625E17"/>
    <w:rsid w:val="00626138"/>
    <w:rsid w:val="0062636D"/>
    <w:rsid w:val="006269ED"/>
    <w:rsid w:val="006302C9"/>
    <w:rsid w:val="00631F20"/>
    <w:rsid w:val="00633504"/>
    <w:rsid w:val="0063379C"/>
    <w:rsid w:val="006348AF"/>
    <w:rsid w:val="006360CF"/>
    <w:rsid w:val="00636D69"/>
    <w:rsid w:val="00636EA2"/>
    <w:rsid w:val="0063759C"/>
    <w:rsid w:val="00642A45"/>
    <w:rsid w:val="00642B73"/>
    <w:rsid w:val="00644384"/>
    <w:rsid w:val="0064622D"/>
    <w:rsid w:val="0064747B"/>
    <w:rsid w:val="0064777A"/>
    <w:rsid w:val="006477CF"/>
    <w:rsid w:val="006527A4"/>
    <w:rsid w:val="006557A5"/>
    <w:rsid w:val="00655ECC"/>
    <w:rsid w:val="0065773E"/>
    <w:rsid w:val="00660101"/>
    <w:rsid w:val="0066098F"/>
    <w:rsid w:val="0066113E"/>
    <w:rsid w:val="006620A3"/>
    <w:rsid w:val="0066230B"/>
    <w:rsid w:val="00662B3B"/>
    <w:rsid w:val="006631E0"/>
    <w:rsid w:val="00663FAE"/>
    <w:rsid w:val="006666D5"/>
    <w:rsid w:val="00666B5D"/>
    <w:rsid w:val="00666EB3"/>
    <w:rsid w:val="00667BF5"/>
    <w:rsid w:val="0067371D"/>
    <w:rsid w:val="00673CB1"/>
    <w:rsid w:val="006744B2"/>
    <w:rsid w:val="00674FC9"/>
    <w:rsid w:val="006753AD"/>
    <w:rsid w:val="00676243"/>
    <w:rsid w:val="00680B08"/>
    <w:rsid w:val="00682222"/>
    <w:rsid w:val="006837C6"/>
    <w:rsid w:val="00683AAE"/>
    <w:rsid w:val="0068436B"/>
    <w:rsid w:val="00690FC3"/>
    <w:rsid w:val="00691B4E"/>
    <w:rsid w:val="0069218C"/>
    <w:rsid w:val="006943C3"/>
    <w:rsid w:val="00695AD0"/>
    <w:rsid w:val="00695D89"/>
    <w:rsid w:val="006969F3"/>
    <w:rsid w:val="006A0148"/>
    <w:rsid w:val="006A0481"/>
    <w:rsid w:val="006A295E"/>
    <w:rsid w:val="006A323D"/>
    <w:rsid w:val="006A77FA"/>
    <w:rsid w:val="006B0460"/>
    <w:rsid w:val="006B0A8E"/>
    <w:rsid w:val="006B2E52"/>
    <w:rsid w:val="006B5C8B"/>
    <w:rsid w:val="006B6A1B"/>
    <w:rsid w:val="006B6B15"/>
    <w:rsid w:val="006B6D2A"/>
    <w:rsid w:val="006B6D3D"/>
    <w:rsid w:val="006C0BC9"/>
    <w:rsid w:val="006C260C"/>
    <w:rsid w:val="006C3F61"/>
    <w:rsid w:val="006C4E32"/>
    <w:rsid w:val="006C6770"/>
    <w:rsid w:val="006D168B"/>
    <w:rsid w:val="006D1DF8"/>
    <w:rsid w:val="006D3C33"/>
    <w:rsid w:val="006D4184"/>
    <w:rsid w:val="006D43AF"/>
    <w:rsid w:val="006D4B03"/>
    <w:rsid w:val="006D5DD9"/>
    <w:rsid w:val="006E099C"/>
    <w:rsid w:val="006E0A6A"/>
    <w:rsid w:val="006E2CAE"/>
    <w:rsid w:val="006E2FCD"/>
    <w:rsid w:val="006E4957"/>
    <w:rsid w:val="006E58E7"/>
    <w:rsid w:val="006E59C0"/>
    <w:rsid w:val="006E5E30"/>
    <w:rsid w:val="006E6F35"/>
    <w:rsid w:val="006F3C24"/>
    <w:rsid w:val="006F4366"/>
    <w:rsid w:val="00700CFB"/>
    <w:rsid w:val="007037C0"/>
    <w:rsid w:val="00704814"/>
    <w:rsid w:val="00705A8C"/>
    <w:rsid w:val="007075D4"/>
    <w:rsid w:val="00711A2A"/>
    <w:rsid w:val="007125F1"/>
    <w:rsid w:val="00712AF5"/>
    <w:rsid w:val="0071346A"/>
    <w:rsid w:val="007141D5"/>
    <w:rsid w:val="00716878"/>
    <w:rsid w:val="00720475"/>
    <w:rsid w:val="00721ADD"/>
    <w:rsid w:val="00723030"/>
    <w:rsid w:val="00724989"/>
    <w:rsid w:val="00731338"/>
    <w:rsid w:val="00732680"/>
    <w:rsid w:val="00732D92"/>
    <w:rsid w:val="00734190"/>
    <w:rsid w:val="00735460"/>
    <w:rsid w:val="00735731"/>
    <w:rsid w:val="00736E33"/>
    <w:rsid w:val="00737DCB"/>
    <w:rsid w:val="00740586"/>
    <w:rsid w:val="00742C05"/>
    <w:rsid w:val="0074377A"/>
    <w:rsid w:val="00751023"/>
    <w:rsid w:val="007510D3"/>
    <w:rsid w:val="0075228F"/>
    <w:rsid w:val="0075349D"/>
    <w:rsid w:val="00753E22"/>
    <w:rsid w:val="007567C7"/>
    <w:rsid w:val="00756FEE"/>
    <w:rsid w:val="007605BF"/>
    <w:rsid w:val="0076315F"/>
    <w:rsid w:val="00764723"/>
    <w:rsid w:val="00764FE2"/>
    <w:rsid w:val="00767E9E"/>
    <w:rsid w:val="00770DB9"/>
    <w:rsid w:val="0077144E"/>
    <w:rsid w:val="007729C1"/>
    <w:rsid w:val="0077300E"/>
    <w:rsid w:val="00773F94"/>
    <w:rsid w:val="007743D0"/>
    <w:rsid w:val="0077564C"/>
    <w:rsid w:val="0077610C"/>
    <w:rsid w:val="00777038"/>
    <w:rsid w:val="00780192"/>
    <w:rsid w:val="0078168F"/>
    <w:rsid w:val="00782568"/>
    <w:rsid w:val="00783E54"/>
    <w:rsid w:val="00784164"/>
    <w:rsid w:val="00784F79"/>
    <w:rsid w:val="007872BA"/>
    <w:rsid w:val="00787C6D"/>
    <w:rsid w:val="00790B72"/>
    <w:rsid w:val="00790E6D"/>
    <w:rsid w:val="00791FB1"/>
    <w:rsid w:val="007924CB"/>
    <w:rsid w:val="007925AB"/>
    <w:rsid w:val="00792B7F"/>
    <w:rsid w:val="0079364A"/>
    <w:rsid w:val="007945BD"/>
    <w:rsid w:val="00794A0D"/>
    <w:rsid w:val="0079605D"/>
    <w:rsid w:val="007964D6"/>
    <w:rsid w:val="0079700E"/>
    <w:rsid w:val="007A04C0"/>
    <w:rsid w:val="007A1107"/>
    <w:rsid w:val="007A5465"/>
    <w:rsid w:val="007A5AAE"/>
    <w:rsid w:val="007A63B8"/>
    <w:rsid w:val="007A7866"/>
    <w:rsid w:val="007A7EA2"/>
    <w:rsid w:val="007B1624"/>
    <w:rsid w:val="007B25BF"/>
    <w:rsid w:val="007B45E7"/>
    <w:rsid w:val="007B565A"/>
    <w:rsid w:val="007B61D0"/>
    <w:rsid w:val="007B632C"/>
    <w:rsid w:val="007B7716"/>
    <w:rsid w:val="007C6B8A"/>
    <w:rsid w:val="007C7E6E"/>
    <w:rsid w:val="007D1174"/>
    <w:rsid w:val="007D1C73"/>
    <w:rsid w:val="007D3DDE"/>
    <w:rsid w:val="007E1CC7"/>
    <w:rsid w:val="007E49D5"/>
    <w:rsid w:val="007E5513"/>
    <w:rsid w:val="007F1C24"/>
    <w:rsid w:val="007F3724"/>
    <w:rsid w:val="007F3F86"/>
    <w:rsid w:val="007F532A"/>
    <w:rsid w:val="007F6A66"/>
    <w:rsid w:val="007F793B"/>
    <w:rsid w:val="008002FC"/>
    <w:rsid w:val="00802957"/>
    <w:rsid w:val="00804486"/>
    <w:rsid w:val="0080537C"/>
    <w:rsid w:val="008055CB"/>
    <w:rsid w:val="00805E0D"/>
    <w:rsid w:val="008062F1"/>
    <w:rsid w:val="0080682A"/>
    <w:rsid w:val="0081274B"/>
    <w:rsid w:val="008162AD"/>
    <w:rsid w:val="00820397"/>
    <w:rsid w:val="00821A71"/>
    <w:rsid w:val="00822843"/>
    <w:rsid w:val="00822B94"/>
    <w:rsid w:val="00824AED"/>
    <w:rsid w:val="00825530"/>
    <w:rsid w:val="0082568B"/>
    <w:rsid w:val="008258A6"/>
    <w:rsid w:val="0082629E"/>
    <w:rsid w:val="008264C6"/>
    <w:rsid w:val="00826F22"/>
    <w:rsid w:val="00827240"/>
    <w:rsid w:val="00827905"/>
    <w:rsid w:val="00830166"/>
    <w:rsid w:val="0083417B"/>
    <w:rsid w:val="0083477F"/>
    <w:rsid w:val="0083515B"/>
    <w:rsid w:val="00835DDC"/>
    <w:rsid w:val="008362A6"/>
    <w:rsid w:val="0084121F"/>
    <w:rsid w:val="00841ED7"/>
    <w:rsid w:val="00843D43"/>
    <w:rsid w:val="0084667C"/>
    <w:rsid w:val="0084767B"/>
    <w:rsid w:val="00847B20"/>
    <w:rsid w:val="00851DB0"/>
    <w:rsid w:val="00853456"/>
    <w:rsid w:val="00853BA6"/>
    <w:rsid w:val="00860FB7"/>
    <w:rsid w:val="008610E3"/>
    <w:rsid w:val="008617BE"/>
    <w:rsid w:val="00867120"/>
    <w:rsid w:val="00870561"/>
    <w:rsid w:val="008757B1"/>
    <w:rsid w:val="00875E5A"/>
    <w:rsid w:val="00876CAB"/>
    <w:rsid w:val="00877134"/>
    <w:rsid w:val="00877596"/>
    <w:rsid w:val="00880707"/>
    <w:rsid w:val="008837B4"/>
    <w:rsid w:val="008846FE"/>
    <w:rsid w:val="00887706"/>
    <w:rsid w:val="00887AAF"/>
    <w:rsid w:val="00890508"/>
    <w:rsid w:val="00892218"/>
    <w:rsid w:val="0089248D"/>
    <w:rsid w:val="00894B5C"/>
    <w:rsid w:val="00895709"/>
    <w:rsid w:val="00896534"/>
    <w:rsid w:val="00896F78"/>
    <w:rsid w:val="00897483"/>
    <w:rsid w:val="008974B6"/>
    <w:rsid w:val="008A095D"/>
    <w:rsid w:val="008A11E9"/>
    <w:rsid w:val="008A1A34"/>
    <w:rsid w:val="008A3747"/>
    <w:rsid w:val="008A507C"/>
    <w:rsid w:val="008A59BE"/>
    <w:rsid w:val="008A5B90"/>
    <w:rsid w:val="008B02C8"/>
    <w:rsid w:val="008B0AFA"/>
    <w:rsid w:val="008B5053"/>
    <w:rsid w:val="008B58F8"/>
    <w:rsid w:val="008C1480"/>
    <w:rsid w:val="008C28AA"/>
    <w:rsid w:val="008C4586"/>
    <w:rsid w:val="008C5975"/>
    <w:rsid w:val="008C6CF9"/>
    <w:rsid w:val="008D169D"/>
    <w:rsid w:val="008D1DC3"/>
    <w:rsid w:val="008D1E09"/>
    <w:rsid w:val="008D552E"/>
    <w:rsid w:val="008D61EC"/>
    <w:rsid w:val="008D6372"/>
    <w:rsid w:val="008D6988"/>
    <w:rsid w:val="008D777F"/>
    <w:rsid w:val="008D7F56"/>
    <w:rsid w:val="008E35B6"/>
    <w:rsid w:val="008E4378"/>
    <w:rsid w:val="008E5026"/>
    <w:rsid w:val="008E5611"/>
    <w:rsid w:val="008E749D"/>
    <w:rsid w:val="008E7EE7"/>
    <w:rsid w:val="008F10A2"/>
    <w:rsid w:val="008F198F"/>
    <w:rsid w:val="008F2D12"/>
    <w:rsid w:val="008F51DB"/>
    <w:rsid w:val="008F5AB4"/>
    <w:rsid w:val="008F5B92"/>
    <w:rsid w:val="008F6876"/>
    <w:rsid w:val="008F6AC5"/>
    <w:rsid w:val="008F7634"/>
    <w:rsid w:val="0090022E"/>
    <w:rsid w:val="00900CA4"/>
    <w:rsid w:val="00902239"/>
    <w:rsid w:val="0090224E"/>
    <w:rsid w:val="009027A2"/>
    <w:rsid w:val="0090291D"/>
    <w:rsid w:val="0090393E"/>
    <w:rsid w:val="0090413C"/>
    <w:rsid w:val="009057FB"/>
    <w:rsid w:val="00907288"/>
    <w:rsid w:val="0090750D"/>
    <w:rsid w:val="009078B6"/>
    <w:rsid w:val="00907B13"/>
    <w:rsid w:val="009102C7"/>
    <w:rsid w:val="009106AF"/>
    <w:rsid w:val="00911B8A"/>
    <w:rsid w:val="00913296"/>
    <w:rsid w:val="009135AE"/>
    <w:rsid w:val="009138A6"/>
    <w:rsid w:val="00916795"/>
    <w:rsid w:val="00916EB2"/>
    <w:rsid w:val="0092426B"/>
    <w:rsid w:val="009250A2"/>
    <w:rsid w:val="009252D2"/>
    <w:rsid w:val="00925CC0"/>
    <w:rsid w:val="00926981"/>
    <w:rsid w:val="00930A66"/>
    <w:rsid w:val="009325B5"/>
    <w:rsid w:val="00933ED7"/>
    <w:rsid w:val="00934165"/>
    <w:rsid w:val="009346C1"/>
    <w:rsid w:val="009347DD"/>
    <w:rsid w:val="00936D05"/>
    <w:rsid w:val="009408DB"/>
    <w:rsid w:val="00941E24"/>
    <w:rsid w:val="0094327D"/>
    <w:rsid w:val="009432DC"/>
    <w:rsid w:val="0094334B"/>
    <w:rsid w:val="00943D0D"/>
    <w:rsid w:val="009440EE"/>
    <w:rsid w:val="00945A6E"/>
    <w:rsid w:val="00946111"/>
    <w:rsid w:val="0094669A"/>
    <w:rsid w:val="00947594"/>
    <w:rsid w:val="00950B16"/>
    <w:rsid w:val="0095555C"/>
    <w:rsid w:val="00955AE7"/>
    <w:rsid w:val="00955C84"/>
    <w:rsid w:val="009566F3"/>
    <w:rsid w:val="00956E09"/>
    <w:rsid w:val="00961219"/>
    <w:rsid w:val="009613BA"/>
    <w:rsid w:val="0096359C"/>
    <w:rsid w:val="00964555"/>
    <w:rsid w:val="009662E5"/>
    <w:rsid w:val="00967521"/>
    <w:rsid w:val="009719F8"/>
    <w:rsid w:val="00971AD0"/>
    <w:rsid w:val="009722EE"/>
    <w:rsid w:val="00973BE0"/>
    <w:rsid w:val="00975651"/>
    <w:rsid w:val="00977518"/>
    <w:rsid w:val="009800F6"/>
    <w:rsid w:val="009806BC"/>
    <w:rsid w:val="0098171C"/>
    <w:rsid w:val="00981EB1"/>
    <w:rsid w:val="0098697B"/>
    <w:rsid w:val="009877AE"/>
    <w:rsid w:val="00987820"/>
    <w:rsid w:val="00987AE1"/>
    <w:rsid w:val="00993EFF"/>
    <w:rsid w:val="00994A0C"/>
    <w:rsid w:val="00996728"/>
    <w:rsid w:val="00997EB1"/>
    <w:rsid w:val="009A0FE6"/>
    <w:rsid w:val="009A2306"/>
    <w:rsid w:val="009A2B19"/>
    <w:rsid w:val="009A4CF2"/>
    <w:rsid w:val="009A51A1"/>
    <w:rsid w:val="009A5E2F"/>
    <w:rsid w:val="009A60F4"/>
    <w:rsid w:val="009A673F"/>
    <w:rsid w:val="009A6EB2"/>
    <w:rsid w:val="009B0B72"/>
    <w:rsid w:val="009B3FC9"/>
    <w:rsid w:val="009B5827"/>
    <w:rsid w:val="009B68A2"/>
    <w:rsid w:val="009B7CEE"/>
    <w:rsid w:val="009C06A7"/>
    <w:rsid w:val="009C0CAB"/>
    <w:rsid w:val="009C22B8"/>
    <w:rsid w:val="009C23E5"/>
    <w:rsid w:val="009C45AC"/>
    <w:rsid w:val="009C4683"/>
    <w:rsid w:val="009C64FF"/>
    <w:rsid w:val="009D0618"/>
    <w:rsid w:val="009D2FFA"/>
    <w:rsid w:val="009D3451"/>
    <w:rsid w:val="009D5041"/>
    <w:rsid w:val="009D505B"/>
    <w:rsid w:val="009D6041"/>
    <w:rsid w:val="009D6CD5"/>
    <w:rsid w:val="009D74F7"/>
    <w:rsid w:val="009E4626"/>
    <w:rsid w:val="009E552E"/>
    <w:rsid w:val="009F1F12"/>
    <w:rsid w:val="009F40BB"/>
    <w:rsid w:val="009F4E14"/>
    <w:rsid w:val="00A00692"/>
    <w:rsid w:val="00A00A29"/>
    <w:rsid w:val="00A03846"/>
    <w:rsid w:val="00A060E1"/>
    <w:rsid w:val="00A060EA"/>
    <w:rsid w:val="00A06D26"/>
    <w:rsid w:val="00A078D9"/>
    <w:rsid w:val="00A11422"/>
    <w:rsid w:val="00A114D2"/>
    <w:rsid w:val="00A1307F"/>
    <w:rsid w:val="00A13979"/>
    <w:rsid w:val="00A15554"/>
    <w:rsid w:val="00A17CF6"/>
    <w:rsid w:val="00A17D4A"/>
    <w:rsid w:val="00A20258"/>
    <w:rsid w:val="00A20899"/>
    <w:rsid w:val="00A235B0"/>
    <w:rsid w:val="00A23E27"/>
    <w:rsid w:val="00A25460"/>
    <w:rsid w:val="00A3120D"/>
    <w:rsid w:val="00A3124E"/>
    <w:rsid w:val="00A3213D"/>
    <w:rsid w:val="00A40649"/>
    <w:rsid w:val="00A4133D"/>
    <w:rsid w:val="00A42089"/>
    <w:rsid w:val="00A42856"/>
    <w:rsid w:val="00A4464E"/>
    <w:rsid w:val="00A45F06"/>
    <w:rsid w:val="00A460AC"/>
    <w:rsid w:val="00A50B8C"/>
    <w:rsid w:val="00A520AF"/>
    <w:rsid w:val="00A52207"/>
    <w:rsid w:val="00A5515C"/>
    <w:rsid w:val="00A552DE"/>
    <w:rsid w:val="00A57B8B"/>
    <w:rsid w:val="00A634A2"/>
    <w:rsid w:val="00A64883"/>
    <w:rsid w:val="00A64E4D"/>
    <w:rsid w:val="00A707DB"/>
    <w:rsid w:val="00A70929"/>
    <w:rsid w:val="00A7103C"/>
    <w:rsid w:val="00A730AB"/>
    <w:rsid w:val="00A74326"/>
    <w:rsid w:val="00A75561"/>
    <w:rsid w:val="00A8087C"/>
    <w:rsid w:val="00A81AC9"/>
    <w:rsid w:val="00A82215"/>
    <w:rsid w:val="00A8429C"/>
    <w:rsid w:val="00A853C7"/>
    <w:rsid w:val="00A85F4E"/>
    <w:rsid w:val="00A87B4B"/>
    <w:rsid w:val="00A87BDA"/>
    <w:rsid w:val="00A90A58"/>
    <w:rsid w:val="00A90BAA"/>
    <w:rsid w:val="00A90CD5"/>
    <w:rsid w:val="00A9185A"/>
    <w:rsid w:val="00A929D1"/>
    <w:rsid w:val="00A92AA2"/>
    <w:rsid w:val="00A93E26"/>
    <w:rsid w:val="00A95D50"/>
    <w:rsid w:val="00A961E5"/>
    <w:rsid w:val="00A965B2"/>
    <w:rsid w:val="00A96D9E"/>
    <w:rsid w:val="00AA1592"/>
    <w:rsid w:val="00AA25B8"/>
    <w:rsid w:val="00AA342A"/>
    <w:rsid w:val="00AB006A"/>
    <w:rsid w:val="00AB0A1F"/>
    <w:rsid w:val="00AB1F8C"/>
    <w:rsid w:val="00AB2EB5"/>
    <w:rsid w:val="00AB658E"/>
    <w:rsid w:val="00AC0A47"/>
    <w:rsid w:val="00AC19DC"/>
    <w:rsid w:val="00AC44B0"/>
    <w:rsid w:val="00AC49D5"/>
    <w:rsid w:val="00AC5099"/>
    <w:rsid w:val="00AC75CF"/>
    <w:rsid w:val="00AC77AD"/>
    <w:rsid w:val="00AD0115"/>
    <w:rsid w:val="00AD0984"/>
    <w:rsid w:val="00AD1761"/>
    <w:rsid w:val="00AD2457"/>
    <w:rsid w:val="00AD5D1A"/>
    <w:rsid w:val="00AD607F"/>
    <w:rsid w:val="00AD7578"/>
    <w:rsid w:val="00AD7603"/>
    <w:rsid w:val="00AE228E"/>
    <w:rsid w:val="00AE33C6"/>
    <w:rsid w:val="00AE5C65"/>
    <w:rsid w:val="00AE62D4"/>
    <w:rsid w:val="00AE733E"/>
    <w:rsid w:val="00AE7D20"/>
    <w:rsid w:val="00AF0868"/>
    <w:rsid w:val="00AF133E"/>
    <w:rsid w:val="00AF1458"/>
    <w:rsid w:val="00AF2B21"/>
    <w:rsid w:val="00AF3C4A"/>
    <w:rsid w:val="00AF5932"/>
    <w:rsid w:val="00AF741A"/>
    <w:rsid w:val="00B03036"/>
    <w:rsid w:val="00B03876"/>
    <w:rsid w:val="00B04468"/>
    <w:rsid w:val="00B04FE7"/>
    <w:rsid w:val="00B05363"/>
    <w:rsid w:val="00B06FBF"/>
    <w:rsid w:val="00B07335"/>
    <w:rsid w:val="00B07B80"/>
    <w:rsid w:val="00B10A91"/>
    <w:rsid w:val="00B10B5D"/>
    <w:rsid w:val="00B10D11"/>
    <w:rsid w:val="00B129AA"/>
    <w:rsid w:val="00B13025"/>
    <w:rsid w:val="00B130F5"/>
    <w:rsid w:val="00B22182"/>
    <w:rsid w:val="00B228FB"/>
    <w:rsid w:val="00B22CA9"/>
    <w:rsid w:val="00B25A5C"/>
    <w:rsid w:val="00B27273"/>
    <w:rsid w:val="00B322D7"/>
    <w:rsid w:val="00B3237C"/>
    <w:rsid w:val="00B32AF3"/>
    <w:rsid w:val="00B34BB3"/>
    <w:rsid w:val="00B3575A"/>
    <w:rsid w:val="00B36130"/>
    <w:rsid w:val="00B421DE"/>
    <w:rsid w:val="00B4245E"/>
    <w:rsid w:val="00B42FEB"/>
    <w:rsid w:val="00B46062"/>
    <w:rsid w:val="00B507A6"/>
    <w:rsid w:val="00B52678"/>
    <w:rsid w:val="00B536D7"/>
    <w:rsid w:val="00B54F43"/>
    <w:rsid w:val="00B55466"/>
    <w:rsid w:val="00B5649C"/>
    <w:rsid w:val="00B57FCF"/>
    <w:rsid w:val="00B617B4"/>
    <w:rsid w:val="00B6320B"/>
    <w:rsid w:val="00B63624"/>
    <w:rsid w:val="00B64393"/>
    <w:rsid w:val="00B64499"/>
    <w:rsid w:val="00B672B8"/>
    <w:rsid w:val="00B7151D"/>
    <w:rsid w:val="00B7359D"/>
    <w:rsid w:val="00B7363C"/>
    <w:rsid w:val="00B7751E"/>
    <w:rsid w:val="00B81025"/>
    <w:rsid w:val="00B811CB"/>
    <w:rsid w:val="00B819B8"/>
    <w:rsid w:val="00B824F4"/>
    <w:rsid w:val="00B832ED"/>
    <w:rsid w:val="00B83C6D"/>
    <w:rsid w:val="00B84688"/>
    <w:rsid w:val="00B85705"/>
    <w:rsid w:val="00B90925"/>
    <w:rsid w:val="00B93949"/>
    <w:rsid w:val="00B948BE"/>
    <w:rsid w:val="00B96110"/>
    <w:rsid w:val="00B96D0F"/>
    <w:rsid w:val="00BA0EBA"/>
    <w:rsid w:val="00BA1682"/>
    <w:rsid w:val="00BA2C9A"/>
    <w:rsid w:val="00BA317D"/>
    <w:rsid w:val="00BA379E"/>
    <w:rsid w:val="00BA7CB7"/>
    <w:rsid w:val="00BA7F08"/>
    <w:rsid w:val="00BB0029"/>
    <w:rsid w:val="00BB01C4"/>
    <w:rsid w:val="00BB02AA"/>
    <w:rsid w:val="00BB14CF"/>
    <w:rsid w:val="00BB198B"/>
    <w:rsid w:val="00BB256F"/>
    <w:rsid w:val="00BB5854"/>
    <w:rsid w:val="00BB75E4"/>
    <w:rsid w:val="00BC14A0"/>
    <w:rsid w:val="00BC228C"/>
    <w:rsid w:val="00BC30D3"/>
    <w:rsid w:val="00BC50D8"/>
    <w:rsid w:val="00BC51A6"/>
    <w:rsid w:val="00BC67D0"/>
    <w:rsid w:val="00BC71ED"/>
    <w:rsid w:val="00BD0E39"/>
    <w:rsid w:val="00BD4FCE"/>
    <w:rsid w:val="00BD58A4"/>
    <w:rsid w:val="00BD5EC6"/>
    <w:rsid w:val="00BD61D2"/>
    <w:rsid w:val="00BD7FB7"/>
    <w:rsid w:val="00BE0A67"/>
    <w:rsid w:val="00BE0E43"/>
    <w:rsid w:val="00BE1AA8"/>
    <w:rsid w:val="00BE1C8C"/>
    <w:rsid w:val="00BE1F96"/>
    <w:rsid w:val="00BE2C39"/>
    <w:rsid w:val="00BE2F84"/>
    <w:rsid w:val="00BE3A9E"/>
    <w:rsid w:val="00BE3B58"/>
    <w:rsid w:val="00BE7777"/>
    <w:rsid w:val="00BF3452"/>
    <w:rsid w:val="00BF5DFC"/>
    <w:rsid w:val="00BF6D08"/>
    <w:rsid w:val="00C10DD4"/>
    <w:rsid w:val="00C11AEE"/>
    <w:rsid w:val="00C137ED"/>
    <w:rsid w:val="00C14371"/>
    <w:rsid w:val="00C1793A"/>
    <w:rsid w:val="00C2014E"/>
    <w:rsid w:val="00C2097D"/>
    <w:rsid w:val="00C20C1C"/>
    <w:rsid w:val="00C23E9E"/>
    <w:rsid w:val="00C243FE"/>
    <w:rsid w:val="00C269DA"/>
    <w:rsid w:val="00C2701B"/>
    <w:rsid w:val="00C2720D"/>
    <w:rsid w:val="00C273B9"/>
    <w:rsid w:val="00C27F53"/>
    <w:rsid w:val="00C313C9"/>
    <w:rsid w:val="00C32A35"/>
    <w:rsid w:val="00C33351"/>
    <w:rsid w:val="00C3399C"/>
    <w:rsid w:val="00C34678"/>
    <w:rsid w:val="00C35C1C"/>
    <w:rsid w:val="00C3669A"/>
    <w:rsid w:val="00C40973"/>
    <w:rsid w:val="00C41CD0"/>
    <w:rsid w:val="00C438B2"/>
    <w:rsid w:val="00C4537E"/>
    <w:rsid w:val="00C454DF"/>
    <w:rsid w:val="00C455DE"/>
    <w:rsid w:val="00C46186"/>
    <w:rsid w:val="00C46253"/>
    <w:rsid w:val="00C47E38"/>
    <w:rsid w:val="00C500A3"/>
    <w:rsid w:val="00C50C83"/>
    <w:rsid w:val="00C51A7C"/>
    <w:rsid w:val="00C51C7A"/>
    <w:rsid w:val="00C53304"/>
    <w:rsid w:val="00C5338C"/>
    <w:rsid w:val="00C55685"/>
    <w:rsid w:val="00C55899"/>
    <w:rsid w:val="00C65125"/>
    <w:rsid w:val="00C67208"/>
    <w:rsid w:val="00C67774"/>
    <w:rsid w:val="00C67CC7"/>
    <w:rsid w:val="00C7096E"/>
    <w:rsid w:val="00C70AC2"/>
    <w:rsid w:val="00C70B4E"/>
    <w:rsid w:val="00C73152"/>
    <w:rsid w:val="00C74CE5"/>
    <w:rsid w:val="00C75F81"/>
    <w:rsid w:val="00C76818"/>
    <w:rsid w:val="00C84A53"/>
    <w:rsid w:val="00C87E37"/>
    <w:rsid w:val="00C901AD"/>
    <w:rsid w:val="00C90E99"/>
    <w:rsid w:val="00C916EB"/>
    <w:rsid w:val="00C92C33"/>
    <w:rsid w:val="00C92EBC"/>
    <w:rsid w:val="00C9343F"/>
    <w:rsid w:val="00C9368D"/>
    <w:rsid w:val="00C93EFA"/>
    <w:rsid w:val="00C943C4"/>
    <w:rsid w:val="00C94D6B"/>
    <w:rsid w:val="00C9536B"/>
    <w:rsid w:val="00C95B6F"/>
    <w:rsid w:val="00C973AC"/>
    <w:rsid w:val="00C973D3"/>
    <w:rsid w:val="00CA01E9"/>
    <w:rsid w:val="00CA4926"/>
    <w:rsid w:val="00CA5FB2"/>
    <w:rsid w:val="00CA6F44"/>
    <w:rsid w:val="00CA7061"/>
    <w:rsid w:val="00CB0E90"/>
    <w:rsid w:val="00CB1452"/>
    <w:rsid w:val="00CB2219"/>
    <w:rsid w:val="00CB5C1E"/>
    <w:rsid w:val="00CC1314"/>
    <w:rsid w:val="00CC38D6"/>
    <w:rsid w:val="00CC3D5E"/>
    <w:rsid w:val="00CC5366"/>
    <w:rsid w:val="00CC7DED"/>
    <w:rsid w:val="00CC7E17"/>
    <w:rsid w:val="00CD0259"/>
    <w:rsid w:val="00CD2952"/>
    <w:rsid w:val="00CD2FEA"/>
    <w:rsid w:val="00CD5E9D"/>
    <w:rsid w:val="00CD6B48"/>
    <w:rsid w:val="00CD739B"/>
    <w:rsid w:val="00CE0FFB"/>
    <w:rsid w:val="00CE1C48"/>
    <w:rsid w:val="00CE4A74"/>
    <w:rsid w:val="00CE6DEA"/>
    <w:rsid w:val="00CE728F"/>
    <w:rsid w:val="00CE7FDB"/>
    <w:rsid w:val="00CF009D"/>
    <w:rsid w:val="00CF05D0"/>
    <w:rsid w:val="00CF1357"/>
    <w:rsid w:val="00CF2B5B"/>
    <w:rsid w:val="00CF3F52"/>
    <w:rsid w:val="00CF5DA1"/>
    <w:rsid w:val="00CF6DAE"/>
    <w:rsid w:val="00CF7637"/>
    <w:rsid w:val="00D0191D"/>
    <w:rsid w:val="00D022AD"/>
    <w:rsid w:val="00D034F8"/>
    <w:rsid w:val="00D046B6"/>
    <w:rsid w:val="00D106AD"/>
    <w:rsid w:val="00D11D2F"/>
    <w:rsid w:val="00D130AF"/>
    <w:rsid w:val="00D13291"/>
    <w:rsid w:val="00D14CF7"/>
    <w:rsid w:val="00D16F37"/>
    <w:rsid w:val="00D173E1"/>
    <w:rsid w:val="00D17BAA"/>
    <w:rsid w:val="00D202A8"/>
    <w:rsid w:val="00D2149E"/>
    <w:rsid w:val="00D21B68"/>
    <w:rsid w:val="00D22FB2"/>
    <w:rsid w:val="00D237A9"/>
    <w:rsid w:val="00D2649B"/>
    <w:rsid w:val="00D279CB"/>
    <w:rsid w:val="00D27A5C"/>
    <w:rsid w:val="00D30051"/>
    <w:rsid w:val="00D316CB"/>
    <w:rsid w:val="00D31EB8"/>
    <w:rsid w:val="00D32D51"/>
    <w:rsid w:val="00D32ECC"/>
    <w:rsid w:val="00D33A52"/>
    <w:rsid w:val="00D33E21"/>
    <w:rsid w:val="00D35F3C"/>
    <w:rsid w:val="00D3628D"/>
    <w:rsid w:val="00D36574"/>
    <w:rsid w:val="00D42454"/>
    <w:rsid w:val="00D42D81"/>
    <w:rsid w:val="00D43D3B"/>
    <w:rsid w:val="00D44316"/>
    <w:rsid w:val="00D45C2C"/>
    <w:rsid w:val="00D4740E"/>
    <w:rsid w:val="00D55730"/>
    <w:rsid w:val="00D6233D"/>
    <w:rsid w:val="00D62B85"/>
    <w:rsid w:val="00D62CF1"/>
    <w:rsid w:val="00D64EA7"/>
    <w:rsid w:val="00D66D05"/>
    <w:rsid w:val="00D67B15"/>
    <w:rsid w:val="00D716AB"/>
    <w:rsid w:val="00D73632"/>
    <w:rsid w:val="00D736AD"/>
    <w:rsid w:val="00D7597F"/>
    <w:rsid w:val="00D7623F"/>
    <w:rsid w:val="00D77192"/>
    <w:rsid w:val="00D80B86"/>
    <w:rsid w:val="00D810FE"/>
    <w:rsid w:val="00D828C5"/>
    <w:rsid w:val="00D843AB"/>
    <w:rsid w:val="00D8726D"/>
    <w:rsid w:val="00D87A1D"/>
    <w:rsid w:val="00D90261"/>
    <w:rsid w:val="00D91B61"/>
    <w:rsid w:val="00D91D2C"/>
    <w:rsid w:val="00D955D4"/>
    <w:rsid w:val="00D959A2"/>
    <w:rsid w:val="00D96212"/>
    <w:rsid w:val="00D96E3E"/>
    <w:rsid w:val="00DA1D23"/>
    <w:rsid w:val="00DA1E9C"/>
    <w:rsid w:val="00DA289B"/>
    <w:rsid w:val="00DA421F"/>
    <w:rsid w:val="00DA56B1"/>
    <w:rsid w:val="00DA6D3F"/>
    <w:rsid w:val="00DA702A"/>
    <w:rsid w:val="00DA74D9"/>
    <w:rsid w:val="00DA7BE8"/>
    <w:rsid w:val="00DA7DC0"/>
    <w:rsid w:val="00DB02A5"/>
    <w:rsid w:val="00DB11F0"/>
    <w:rsid w:val="00DB1704"/>
    <w:rsid w:val="00DB251B"/>
    <w:rsid w:val="00DB3F72"/>
    <w:rsid w:val="00DB4578"/>
    <w:rsid w:val="00DB4AC5"/>
    <w:rsid w:val="00DB4EBA"/>
    <w:rsid w:val="00DB6F68"/>
    <w:rsid w:val="00DC12B8"/>
    <w:rsid w:val="00DC2CDE"/>
    <w:rsid w:val="00DC3049"/>
    <w:rsid w:val="00DC52A3"/>
    <w:rsid w:val="00DC5F1B"/>
    <w:rsid w:val="00DC5FCC"/>
    <w:rsid w:val="00DC67DC"/>
    <w:rsid w:val="00DC7F1A"/>
    <w:rsid w:val="00DD02F6"/>
    <w:rsid w:val="00DD032B"/>
    <w:rsid w:val="00DD1693"/>
    <w:rsid w:val="00DD2F92"/>
    <w:rsid w:val="00DD30CB"/>
    <w:rsid w:val="00DD3264"/>
    <w:rsid w:val="00DD33D6"/>
    <w:rsid w:val="00DD354A"/>
    <w:rsid w:val="00DD541C"/>
    <w:rsid w:val="00DD7A12"/>
    <w:rsid w:val="00DD7C20"/>
    <w:rsid w:val="00DE092D"/>
    <w:rsid w:val="00DE42B3"/>
    <w:rsid w:val="00DF1BEF"/>
    <w:rsid w:val="00DF1EC0"/>
    <w:rsid w:val="00DF21D1"/>
    <w:rsid w:val="00DF2E15"/>
    <w:rsid w:val="00DF3EA4"/>
    <w:rsid w:val="00E05965"/>
    <w:rsid w:val="00E0775F"/>
    <w:rsid w:val="00E07EB2"/>
    <w:rsid w:val="00E07F89"/>
    <w:rsid w:val="00E102FD"/>
    <w:rsid w:val="00E11041"/>
    <w:rsid w:val="00E114C8"/>
    <w:rsid w:val="00E13958"/>
    <w:rsid w:val="00E14CDA"/>
    <w:rsid w:val="00E14FC8"/>
    <w:rsid w:val="00E157E6"/>
    <w:rsid w:val="00E1625A"/>
    <w:rsid w:val="00E164CF"/>
    <w:rsid w:val="00E17AAB"/>
    <w:rsid w:val="00E20797"/>
    <w:rsid w:val="00E211BE"/>
    <w:rsid w:val="00E21258"/>
    <w:rsid w:val="00E24CCD"/>
    <w:rsid w:val="00E25807"/>
    <w:rsid w:val="00E2583C"/>
    <w:rsid w:val="00E25BBE"/>
    <w:rsid w:val="00E26FE6"/>
    <w:rsid w:val="00E270E0"/>
    <w:rsid w:val="00E32AAA"/>
    <w:rsid w:val="00E33E36"/>
    <w:rsid w:val="00E3577E"/>
    <w:rsid w:val="00E37025"/>
    <w:rsid w:val="00E37A88"/>
    <w:rsid w:val="00E40851"/>
    <w:rsid w:val="00E41183"/>
    <w:rsid w:val="00E4206A"/>
    <w:rsid w:val="00E42671"/>
    <w:rsid w:val="00E457C7"/>
    <w:rsid w:val="00E45CF2"/>
    <w:rsid w:val="00E51470"/>
    <w:rsid w:val="00E54D99"/>
    <w:rsid w:val="00E55077"/>
    <w:rsid w:val="00E5563E"/>
    <w:rsid w:val="00E56CE2"/>
    <w:rsid w:val="00E60BA9"/>
    <w:rsid w:val="00E60E31"/>
    <w:rsid w:val="00E611C5"/>
    <w:rsid w:val="00E61998"/>
    <w:rsid w:val="00E628C0"/>
    <w:rsid w:val="00E62E76"/>
    <w:rsid w:val="00E63E69"/>
    <w:rsid w:val="00E649C0"/>
    <w:rsid w:val="00E64FF5"/>
    <w:rsid w:val="00E65596"/>
    <w:rsid w:val="00E66AD0"/>
    <w:rsid w:val="00E6705D"/>
    <w:rsid w:val="00E70FC8"/>
    <w:rsid w:val="00E71737"/>
    <w:rsid w:val="00E73D14"/>
    <w:rsid w:val="00E7585A"/>
    <w:rsid w:val="00E77516"/>
    <w:rsid w:val="00E80E94"/>
    <w:rsid w:val="00E812A2"/>
    <w:rsid w:val="00E8174A"/>
    <w:rsid w:val="00E826A5"/>
    <w:rsid w:val="00E82BF1"/>
    <w:rsid w:val="00E82DF3"/>
    <w:rsid w:val="00E83278"/>
    <w:rsid w:val="00E8343B"/>
    <w:rsid w:val="00E846A6"/>
    <w:rsid w:val="00E84B39"/>
    <w:rsid w:val="00E860FF"/>
    <w:rsid w:val="00E86D4E"/>
    <w:rsid w:val="00E90711"/>
    <w:rsid w:val="00E919AA"/>
    <w:rsid w:val="00E945F8"/>
    <w:rsid w:val="00E947E8"/>
    <w:rsid w:val="00E94C1D"/>
    <w:rsid w:val="00E9574B"/>
    <w:rsid w:val="00E96FBC"/>
    <w:rsid w:val="00E976AC"/>
    <w:rsid w:val="00EA0F35"/>
    <w:rsid w:val="00EA1095"/>
    <w:rsid w:val="00EA17A7"/>
    <w:rsid w:val="00EA46DD"/>
    <w:rsid w:val="00EA499C"/>
    <w:rsid w:val="00EA5512"/>
    <w:rsid w:val="00EA69F1"/>
    <w:rsid w:val="00EB081A"/>
    <w:rsid w:val="00EB4022"/>
    <w:rsid w:val="00EB5440"/>
    <w:rsid w:val="00EB5CB8"/>
    <w:rsid w:val="00EC0E03"/>
    <w:rsid w:val="00EC1C87"/>
    <w:rsid w:val="00EC28BE"/>
    <w:rsid w:val="00EC2920"/>
    <w:rsid w:val="00EC3A13"/>
    <w:rsid w:val="00EC59DC"/>
    <w:rsid w:val="00EC5B20"/>
    <w:rsid w:val="00EC741C"/>
    <w:rsid w:val="00EC7B18"/>
    <w:rsid w:val="00ED0B70"/>
    <w:rsid w:val="00ED2FCE"/>
    <w:rsid w:val="00ED458C"/>
    <w:rsid w:val="00ED4E7B"/>
    <w:rsid w:val="00ED550C"/>
    <w:rsid w:val="00ED5DDD"/>
    <w:rsid w:val="00EE030D"/>
    <w:rsid w:val="00EE19F2"/>
    <w:rsid w:val="00EE2C36"/>
    <w:rsid w:val="00EE449D"/>
    <w:rsid w:val="00EE4D7F"/>
    <w:rsid w:val="00EE7766"/>
    <w:rsid w:val="00EE77DB"/>
    <w:rsid w:val="00EE77FB"/>
    <w:rsid w:val="00EF0577"/>
    <w:rsid w:val="00EF292A"/>
    <w:rsid w:val="00EF3AE5"/>
    <w:rsid w:val="00EF45A8"/>
    <w:rsid w:val="00EF76B4"/>
    <w:rsid w:val="00EF7AD1"/>
    <w:rsid w:val="00F025A7"/>
    <w:rsid w:val="00F02CAA"/>
    <w:rsid w:val="00F03EBD"/>
    <w:rsid w:val="00F05F85"/>
    <w:rsid w:val="00F10565"/>
    <w:rsid w:val="00F11E09"/>
    <w:rsid w:val="00F12182"/>
    <w:rsid w:val="00F12C40"/>
    <w:rsid w:val="00F1307B"/>
    <w:rsid w:val="00F139DE"/>
    <w:rsid w:val="00F14674"/>
    <w:rsid w:val="00F16869"/>
    <w:rsid w:val="00F20ECE"/>
    <w:rsid w:val="00F22829"/>
    <w:rsid w:val="00F22A5C"/>
    <w:rsid w:val="00F240B3"/>
    <w:rsid w:val="00F249AD"/>
    <w:rsid w:val="00F24C35"/>
    <w:rsid w:val="00F25741"/>
    <w:rsid w:val="00F25923"/>
    <w:rsid w:val="00F25B55"/>
    <w:rsid w:val="00F25FA4"/>
    <w:rsid w:val="00F2643B"/>
    <w:rsid w:val="00F30068"/>
    <w:rsid w:val="00F31144"/>
    <w:rsid w:val="00F31782"/>
    <w:rsid w:val="00F33082"/>
    <w:rsid w:val="00F34005"/>
    <w:rsid w:val="00F345C4"/>
    <w:rsid w:val="00F351F3"/>
    <w:rsid w:val="00F35375"/>
    <w:rsid w:val="00F40062"/>
    <w:rsid w:val="00F401CD"/>
    <w:rsid w:val="00F401D9"/>
    <w:rsid w:val="00F42C9F"/>
    <w:rsid w:val="00F43069"/>
    <w:rsid w:val="00F43416"/>
    <w:rsid w:val="00F44A12"/>
    <w:rsid w:val="00F4546A"/>
    <w:rsid w:val="00F46C70"/>
    <w:rsid w:val="00F46E78"/>
    <w:rsid w:val="00F4723D"/>
    <w:rsid w:val="00F525DC"/>
    <w:rsid w:val="00F52731"/>
    <w:rsid w:val="00F5277E"/>
    <w:rsid w:val="00F52A65"/>
    <w:rsid w:val="00F532B6"/>
    <w:rsid w:val="00F53EEC"/>
    <w:rsid w:val="00F5519F"/>
    <w:rsid w:val="00F55641"/>
    <w:rsid w:val="00F574A2"/>
    <w:rsid w:val="00F61552"/>
    <w:rsid w:val="00F61823"/>
    <w:rsid w:val="00F61A57"/>
    <w:rsid w:val="00F62E6C"/>
    <w:rsid w:val="00F63968"/>
    <w:rsid w:val="00F64AEA"/>
    <w:rsid w:val="00F6539F"/>
    <w:rsid w:val="00F661D8"/>
    <w:rsid w:val="00F669F2"/>
    <w:rsid w:val="00F676FC"/>
    <w:rsid w:val="00F67BF2"/>
    <w:rsid w:val="00F70504"/>
    <w:rsid w:val="00F7155C"/>
    <w:rsid w:val="00F731BB"/>
    <w:rsid w:val="00F73293"/>
    <w:rsid w:val="00F75420"/>
    <w:rsid w:val="00F755E1"/>
    <w:rsid w:val="00F76909"/>
    <w:rsid w:val="00F779F1"/>
    <w:rsid w:val="00F77F2C"/>
    <w:rsid w:val="00F81496"/>
    <w:rsid w:val="00F815C0"/>
    <w:rsid w:val="00F821FA"/>
    <w:rsid w:val="00F82889"/>
    <w:rsid w:val="00F82A7B"/>
    <w:rsid w:val="00F85B60"/>
    <w:rsid w:val="00F85F55"/>
    <w:rsid w:val="00F86B57"/>
    <w:rsid w:val="00F90AF5"/>
    <w:rsid w:val="00F91945"/>
    <w:rsid w:val="00F91E7B"/>
    <w:rsid w:val="00F93EEF"/>
    <w:rsid w:val="00F94183"/>
    <w:rsid w:val="00F956CB"/>
    <w:rsid w:val="00F968DD"/>
    <w:rsid w:val="00F96F3D"/>
    <w:rsid w:val="00FA250B"/>
    <w:rsid w:val="00FA3641"/>
    <w:rsid w:val="00FA4C84"/>
    <w:rsid w:val="00FA50D0"/>
    <w:rsid w:val="00FA688E"/>
    <w:rsid w:val="00FA6CB2"/>
    <w:rsid w:val="00FB147B"/>
    <w:rsid w:val="00FB1CAE"/>
    <w:rsid w:val="00FB1E9C"/>
    <w:rsid w:val="00FB33C3"/>
    <w:rsid w:val="00FB5816"/>
    <w:rsid w:val="00FB6327"/>
    <w:rsid w:val="00FB6458"/>
    <w:rsid w:val="00FB6512"/>
    <w:rsid w:val="00FB6E71"/>
    <w:rsid w:val="00FC050A"/>
    <w:rsid w:val="00FC0A57"/>
    <w:rsid w:val="00FC1558"/>
    <w:rsid w:val="00FC1D0E"/>
    <w:rsid w:val="00FC1D10"/>
    <w:rsid w:val="00FC302C"/>
    <w:rsid w:val="00FC425B"/>
    <w:rsid w:val="00FC425C"/>
    <w:rsid w:val="00FC7D7E"/>
    <w:rsid w:val="00FD0D55"/>
    <w:rsid w:val="00FD0D72"/>
    <w:rsid w:val="00FD2AC0"/>
    <w:rsid w:val="00FD2C75"/>
    <w:rsid w:val="00FD51F6"/>
    <w:rsid w:val="00FD6597"/>
    <w:rsid w:val="00FE03C5"/>
    <w:rsid w:val="00FE06AD"/>
    <w:rsid w:val="00FE2AFD"/>
    <w:rsid w:val="00FE4248"/>
    <w:rsid w:val="00FE5DC8"/>
    <w:rsid w:val="00FE5F05"/>
    <w:rsid w:val="00FF49E2"/>
    <w:rsid w:val="00FF5E7A"/>
    <w:rsid w:val="00FF6093"/>
    <w:rsid w:val="00FF6A9B"/>
    <w:rsid w:val="00FF6A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99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(Web)" w:uiPriority="99"/>
    <w:lsdException w:name="HTML Code" w:uiPriority="99"/>
    <w:lsdException w:name="HTML Preformatted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69218C"/>
    <w:pPr>
      <w:widowControl w:val="0"/>
      <w:autoSpaceDE w:val="0"/>
      <w:autoSpaceDN w:val="0"/>
      <w:adjustRightInd w:val="0"/>
      <w:spacing w:line="312" w:lineRule="exact"/>
    </w:pPr>
    <w:rPr>
      <w:rFonts w:ascii="Arial Unicode MS" w:eastAsia="微软雅黑" w:hAnsi="Arial Unicode MS" w:cs="宋体"/>
      <w:sz w:val="21"/>
      <w:szCs w:val="21"/>
    </w:rPr>
  </w:style>
  <w:style w:type="paragraph" w:styleId="1">
    <w:name w:val="heading 1"/>
    <w:next w:val="a6"/>
    <w:autoRedefine/>
    <w:qFormat/>
    <w:rsid w:val="00F6539F"/>
    <w:pPr>
      <w:keepNext/>
      <w:keepLines/>
      <w:numPr>
        <w:numId w:val="6"/>
      </w:numPr>
      <w:spacing w:before="240" w:after="240" w:line="0" w:lineRule="atLeast"/>
      <w:outlineLvl w:val="0"/>
    </w:pPr>
    <w:rPr>
      <w:rFonts w:ascii="Arial" w:eastAsia="微软雅黑" w:hAnsi="Arial"/>
      <w:b/>
      <w:bCs/>
      <w:kern w:val="44"/>
      <w:sz w:val="30"/>
      <w:szCs w:val="36"/>
    </w:rPr>
  </w:style>
  <w:style w:type="paragraph" w:styleId="2">
    <w:name w:val="heading 2"/>
    <w:next w:val="a6"/>
    <w:autoRedefine/>
    <w:qFormat/>
    <w:rsid w:val="00F6539F"/>
    <w:pPr>
      <w:keepNext/>
      <w:keepLines/>
      <w:numPr>
        <w:ilvl w:val="1"/>
        <w:numId w:val="6"/>
      </w:numPr>
      <w:spacing w:before="120" w:after="120" w:line="0" w:lineRule="atLeast"/>
      <w:outlineLvl w:val="1"/>
    </w:pPr>
    <w:rPr>
      <w:rFonts w:ascii="Arial" w:eastAsia="微软雅黑" w:hAnsi="Arial" w:cs="Arial"/>
      <w:b/>
      <w:bCs/>
      <w:sz w:val="24"/>
      <w:szCs w:val="32"/>
    </w:rPr>
  </w:style>
  <w:style w:type="paragraph" w:styleId="3">
    <w:name w:val="heading 3"/>
    <w:next w:val="a6"/>
    <w:autoRedefine/>
    <w:qFormat/>
    <w:rsid w:val="00784164"/>
    <w:pPr>
      <w:keepNext/>
      <w:keepLines/>
      <w:numPr>
        <w:ilvl w:val="2"/>
        <w:numId w:val="6"/>
      </w:numPr>
      <w:spacing w:before="120" w:after="120" w:line="0" w:lineRule="atLeast"/>
      <w:outlineLvl w:val="2"/>
    </w:pPr>
    <w:rPr>
      <w:rFonts w:ascii="Arial" w:eastAsia="微软雅黑" w:hAnsi="Arial"/>
      <w:b/>
      <w:bCs/>
      <w:kern w:val="2"/>
      <w:sz w:val="24"/>
      <w:szCs w:val="24"/>
    </w:rPr>
  </w:style>
  <w:style w:type="paragraph" w:styleId="4">
    <w:name w:val="heading 4"/>
    <w:basedOn w:val="3"/>
    <w:next w:val="a6"/>
    <w:link w:val="4Char"/>
    <w:qFormat/>
    <w:rsid w:val="00784164"/>
    <w:pPr>
      <w:keepNext w:val="0"/>
      <w:keepLines w:val="0"/>
      <w:numPr>
        <w:ilvl w:val="3"/>
      </w:numPr>
      <w:spacing w:before="60" w:after="60" w:line="240" w:lineRule="auto"/>
      <w:outlineLvl w:val="3"/>
    </w:pPr>
    <w:rPr>
      <w:rFonts w:ascii="宋体" w:hAnsi="宋体"/>
      <w:kern w:val="44"/>
      <w:szCs w:val="28"/>
    </w:rPr>
  </w:style>
  <w:style w:type="paragraph" w:styleId="5">
    <w:name w:val="heading 5"/>
    <w:basedOn w:val="4"/>
    <w:next w:val="a5"/>
    <w:link w:val="5Char"/>
    <w:qFormat/>
    <w:rsid w:val="00D91B61"/>
    <w:pPr>
      <w:numPr>
        <w:ilvl w:val="4"/>
      </w:numPr>
      <w:outlineLvl w:val="4"/>
    </w:pPr>
    <w:rPr>
      <w:bCs w:val="0"/>
    </w:rPr>
  </w:style>
  <w:style w:type="paragraph" w:styleId="6">
    <w:name w:val="heading 6"/>
    <w:basedOn w:val="5"/>
    <w:next w:val="a5"/>
    <w:link w:val="6Char"/>
    <w:qFormat/>
    <w:rsid w:val="00D91B61"/>
    <w:pPr>
      <w:numPr>
        <w:ilvl w:val="5"/>
      </w:numPr>
      <w:outlineLvl w:val="5"/>
    </w:pPr>
    <w:rPr>
      <w:bCs/>
      <w:szCs w:val="24"/>
    </w:rPr>
  </w:style>
  <w:style w:type="paragraph" w:styleId="7">
    <w:name w:val="heading 7"/>
    <w:basedOn w:val="6"/>
    <w:next w:val="a5"/>
    <w:link w:val="7Char"/>
    <w:qFormat/>
    <w:rsid w:val="00D91B61"/>
    <w:pPr>
      <w:numPr>
        <w:ilvl w:val="6"/>
      </w:numPr>
      <w:outlineLvl w:val="6"/>
    </w:pPr>
    <w:rPr>
      <w:bCs w:val="0"/>
      <w:kern w:val="0"/>
    </w:rPr>
  </w:style>
  <w:style w:type="paragraph" w:styleId="8">
    <w:name w:val="heading 8"/>
    <w:basedOn w:val="a5"/>
    <w:next w:val="a5"/>
    <w:link w:val="8Char"/>
    <w:qFormat/>
    <w:rsid w:val="00902239"/>
    <w:pPr>
      <w:keepNext/>
      <w:keepLines/>
      <w:numPr>
        <w:ilvl w:val="7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7"/>
    </w:pPr>
    <w:rPr>
      <w:rFonts w:ascii="Arial" w:eastAsia="黑体" w:hAnsi="Arial" w:cs="Times New Roman"/>
      <w:kern w:val="2"/>
      <w:sz w:val="24"/>
      <w:szCs w:val="24"/>
    </w:rPr>
  </w:style>
  <w:style w:type="paragraph" w:styleId="9">
    <w:name w:val="heading 9"/>
    <w:basedOn w:val="a5"/>
    <w:next w:val="a5"/>
    <w:link w:val="9Char"/>
    <w:qFormat/>
    <w:rsid w:val="00902239"/>
    <w:pPr>
      <w:keepNext/>
      <w:keepLines/>
      <w:numPr>
        <w:ilvl w:val="8"/>
        <w:numId w:val="6"/>
      </w:numPr>
      <w:autoSpaceDE/>
      <w:autoSpaceDN/>
      <w:adjustRightInd/>
      <w:spacing w:before="240" w:after="64" w:line="320" w:lineRule="auto"/>
      <w:ind w:firstLineChars="200" w:firstLine="200"/>
      <w:jc w:val="both"/>
      <w:outlineLvl w:val="8"/>
    </w:pPr>
    <w:rPr>
      <w:rFonts w:ascii="Arial" w:eastAsia="黑体" w:hAnsi="Arial" w:cs="Times New Roman"/>
      <w:kern w:val="2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paragraph" w:customStyle="1" w:styleId="aa">
    <w:name w:val="缺省文本"/>
    <w:basedOn w:val="a5"/>
    <w:rsid w:val="00F5277E"/>
    <w:pPr>
      <w:spacing w:line="240" w:lineRule="auto"/>
    </w:pPr>
    <w:rPr>
      <w:rFonts w:ascii="Times New Roman" w:cs="Times New Roman"/>
      <w:sz w:val="24"/>
      <w:szCs w:val="24"/>
    </w:rPr>
  </w:style>
  <w:style w:type="paragraph" w:customStyle="1" w:styleId="ab">
    <w:name w:val="表格题注"/>
    <w:basedOn w:val="ac"/>
    <w:next w:val="a5"/>
    <w:rsid w:val="0048426E"/>
  </w:style>
  <w:style w:type="paragraph" w:customStyle="1" w:styleId="a2">
    <w:name w:val="插图题注"/>
    <w:next w:val="a5"/>
    <w:rsid w:val="00FA3641"/>
    <w:pPr>
      <w:numPr>
        <w:ilvl w:val="7"/>
        <w:numId w:val="1"/>
      </w:num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table" w:styleId="ad">
    <w:name w:val="Table Grid"/>
    <w:basedOn w:val="a8"/>
    <w:rsid w:val="0095555C"/>
    <w:pPr>
      <w:widowControl w:val="0"/>
      <w:autoSpaceDE w:val="0"/>
      <w:autoSpaceDN w:val="0"/>
      <w:adjustRightInd w:val="0"/>
      <w:spacing w:line="360" w:lineRule="auto"/>
      <w:ind w:firstLineChars="200" w:firstLine="42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c">
    <w:name w:val="目录标题 表头"/>
    <w:basedOn w:val="a5"/>
    <w:rsid w:val="0048426E"/>
    <w:pPr>
      <w:spacing w:afterLines="100" w:line="400" w:lineRule="exact"/>
      <w:jc w:val="center"/>
    </w:pPr>
    <w:rPr>
      <w:rFonts w:ascii="黑体" w:hAnsi="宋体"/>
      <w:b/>
      <w:sz w:val="36"/>
      <w:szCs w:val="20"/>
    </w:rPr>
  </w:style>
  <w:style w:type="paragraph" w:styleId="ae">
    <w:name w:val="header"/>
    <w:basedOn w:val="a5"/>
    <w:link w:val="Char"/>
    <w:uiPriority w:val="99"/>
    <w:rsid w:val="00510B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paragraph" w:styleId="af">
    <w:name w:val="footer"/>
    <w:basedOn w:val="a5"/>
    <w:rsid w:val="00ED0B70"/>
    <w:pPr>
      <w:tabs>
        <w:tab w:val="left" w:pos="0"/>
        <w:tab w:val="right" w:pos="9072"/>
      </w:tabs>
      <w:snapToGrid w:val="0"/>
      <w:spacing w:line="240" w:lineRule="atLeast"/>
    </w:pPr>
    <w:rPr>
      <w:szCs w:val="18"/>
    </w:rPr>
  </w:style>
  <w:style w:type="character" w:styleId="af0">
    <w:name w:val="page number"/>
    <w:basedOn w:val="a7"/>
    <w:rsid w:val="00510BBE"/>
  </w:style>
  <w:style w:type="paragraph" w:styleId="20">
    <w:name w:val="toc 2"/>
    <w:basedOn w:val="a5"/>
    <w:autoRedefine/>
    <w:uiPriority w:val="39"/>
    <w:rsid w:val="00040FA2"/>
    <w:pPr>
      <w:tabs>
        <w:tab w:val="left" w:pos="840"/>
        <w:tab w:val="right" w:leader="dot" w:pos="9214"/>
      </w:tabs>
    </w:pPr>
    <w:rPr>
      <w:rFonts w:ascii="Times New Roman" w:cs="Times New Roman"/>
      <w:smallCaps/>
      <w:sz w:val="20"/>
      <w:szCs w:val="20"/>
    </w:rPr>
  </w:style>
  <w:style w:type="paragraph" w:styleId="10">
    <w:name w:val="toc 1"/>
    <w:basedOn w:val="a5"/>
    <w:next w:val="a5"/>
    <w:autoRedefine/>
    <w:uiPriority w:val="39"/>
    <w:rsid w:val="002C31A8"/>
    <w:pPr>
      <w:tabs>
        <w:tab w:val="left" w:pos="840"/>
        <w:tab w:val="right" w:leader="dot" w:pos="9214"/>
      </w:tabs>
      <w:spacing w:before="120" w:after="120"/>
    </w:pPr>
    <w:rPr>
      <w:rFonts w:ascii="Times New Roman" w:cs="Times New Roman"/>
      <w:b/>
      <w:bCs/>
      <w:caps/>
      <w:sz w:val="20"/>
      <w:szCs w:val="20"/>
    </w:rPr>
  </w:style>
  <w:style w:type="paragraph" w:customStyle="1" w:styleId="af1">
    <w:name w:val="图样式"/>
    <w:basedOn w:val="a5"/>
    <w:rsid w:val="00D034F8"/>
    <w:pPr>
      <w:keepNext/>
      <w:widowControl/>
      <w:spacing w:before="80" w:after="80" w:line="360" w:lineRule="auto"/>
    </w:pPr>
    <w:rPr>
      <w:rFonts w:ascii="Times New Roman" w:cs="Times New Roman"/>
      <w:szCs w:val="20"/>
    </w:rPr>
  </w:style>
  <w:style w:type="paragraph" w:customStyle="1" w:styleId="af2">
    <w:name w:val="修订页表单"/>
    <w:basedOn w:val="a5"/>
    <w:rsid w:val="00B90925"/>
    <w:pPr>
      <w:jc w:val="center"/>
    </w:pPr>
    <w:rPr>
      <w:rFonts w:ascii="华文细黑" w:eastAsia="华文细黑" w:hAnsi="华文细黑"/>
      <w:b/>
      <w:sz w:val="24"/>
      <w:szCs w:val="20"/>
    </w:rPr>
  </w:style>
  <w:style w:type="paragraph" w:customStyle="1" w:styleId="af3">
    <w:name w:val="文件修订页"/>
    <w:basedOn w:val="a5"/>
    <w:rsid w:val="006C6770"/>
    <w:pPr>
      <w:jc w:val="center"/>
    </w:pPr>
    <w:rPr>
      <w:rFonts w:ascii="华文细黑" w:eastAsia="华文细黑" w:hAnsi="华文细黑"/>
      <w:b/>
      <w:bCs/>
      <w:sz w:val="32"/>
      <w:szCs w:val="20"/>
    </w:rPr>
  </w:style>
  <w:style w:type="paragraph" w:customStyle="1" w:styleId="af4">
    <w:name w:val="封面表格文本"/>
    <w:basedOn w:val="a5"/>
    <w:rsid w:val="00BC14A0"/>
    <w:pPr>
      <w:spacing w:line="240" w:lineRule="auto"/>
    </w:pPr>
    <w:rPr>
      <w:rFonts w:ascii="Times New Roman" w:cs="Times New Roman"/>
      <w:b/>
      <w:bCs/>
    </w:rPr>
  </w:style>
  <w:style w:type="paragraph" w:customStyle="1" w:styleId="af5">
    <w:name w:val="封面表单"/>
    <w:basedOn w:val="a5"/>
    <w:rsid w:val="00217000"/>
    <w:rPr>
      <w:rFonts w:ascii="华文细黑" w:eastAsia="华文细黑" w:hAnsi="华文细黑"/>
      <w:b/>
      <w:bCs/>
      <w:sz w:val="24"/>
      <w:szCs w:val="20"/>
    </w:rPr>
  </w:style>
  <w:style w:type="paragraph" w:styleId="af6">
    <w:name w:val="Document Map"/>
    <w:basedOn w:val="a5"/>
    <w:semiHidden/>
    <w:rsid w:val="00F249AD"/>
    <w:pPr>
      <w:shd w:val="clear" w:color="auto" w:fill="000080"/>
    </w:pPr>
  </w:style>
  <w:style w:type="paragraph" w:styleId="30">
    <w:name w:val="toc 3"/>
    <w:basedOn w:val="a5"/>
    <w:next w:val="a5"/>
    <w:autoRedefine/>
    <w:uiPriority w:val="39"/>
    <w:rsid w:val="0013751E"/>
    <w:pPr>
      <w:tabs>
        <w:tab w:val="left" w:pos="840"/>
        <w:tab w:val="right" w:leader="dot" w:pos="9214"/>
      </w:tabs>
    </w:pPr>
    <w:rPr>
      <w:rFonts w:ascii="Times New Roman" w:cs="Times New Roman"/>
      <w:iCs/>
      <w:noProof/>
      <w:sz w:val="20"/>
      <w:szCs w:val="20"/>
    </w:rPr>
  </w:style>
  <w:style w:type="paragraph" w:styleId="40">
    <w:name w:val="toc 4"/>
    <w:basedOn w:val="a5"/>
    <w:next w:val="a5"/>
    <w:autoRedefine/>
    <w:semiHidden/>
    <w:rsid w:val="00AB006A"/>
    <w:pPr>
      <w:ind w:left="630"/>
    </w:pPr>
    <w:rPr>
      <w:rFonts w:ascii="Times New Roman" w:cs="Times New Roman"/>
      <w:sz w:val="18"/>
      <w:szCs w:val="18"/>
    </w:rPr>
  </w:style>
  <w:style w:type="paragraph" w:styleId="50">
    <w:name w:val="toc 5"/>
    <w:basedOn w:val="a5"/>
    <w:next w:val="a5"/>
    <w:autoRedefine/>
    <w:semiHidden/>
    <w:rsid w:val="00AB006A"/>
    <w:pPr>
      <w:ind w:left="840"/>
    </w:pPr>
    <w:rPr>
      <w:rFonts w:ascii="Times New Roman" w:cs="Times New Roman"/>
      <w:sz w:val="18"/>
      <w:szCs w:val="18"/>
    </w:rPr>
  </w:style>
  <w:style w:type="paragraph" w:styleId="60">
    <w:name w:val="toc 6"/>
    <w:basedOn w:val="a5"/>
    <w:next w:val="a5"/>
    <w:autoRedefine/>
    <w:semiHidden/>
    <w:rsid w:val="00AB006A"/>
    <w:pPr>
      <w:ind w:left="1050"/>
    </w:pPr>
    <w:rPr>
      <w:rFonts w:ascii="Times New Roman" w:cs="Times New Roman"/>
      <w:sz w:val="18"/>
      <w:szCs w:val="18"/>
    </w:rPr>
  </w:style>
  <w:style w:type="paragraph" w:styleId="70">
    <w:name w:val="toc 7"/>
    <w:basedOn w:val="a5"/>
    <w:next w:val="a5"/>
    <w:autoRedefine/>
    <w:semiHidden/>
    <w:rsid w:val="00AB006A"/>
    <w:pPr>
      <w:ind w:left="1260"/>
    </w:pPr>
    <w:rPr>
      <w:rFonts w:ascii="Times New Roman" w:cs="Times New Roman"/>
      <w:sz w:val="18"/>
      <w:szCs w:val="18"/>
    </w:rPr>
  </w:style>
  <w:style w:type="paragraph" w:styleId="80">
    <w:name w:val="toc 8"/>
    <w:basedOn w:val="a5"/>
    <w:next w:val="a5"/>
    <w:autoRedefine/>
    <w:semiHidden/>
    <w:rsid w:val="00AB006A"/>
    <w:pPr>
      <w:ind w:left="1470"/>
    </w:pPr>
    <w:rPr>
      <w:rFonts w:ascii="Times New Roman" w:cs="Times New Roman"/>
      <w:sz w:val="18"/>
      <w:szCs w:val="18"/>
    </w:rPr>
  </w:style>
  <w:style w:type="paragraph" w:styleId="90">
    <w:name w:val="toc 9"/>
    <w:basedOn w:val="a5"/>
    <w:next w:val="a5"/>
    <w:autoRedefine/>
    <w:semiHidden/>
    <w:rsid w:val="00AB006A"/>
    <w:pPr>
      <w:ind w:left="1680"/>
    </w:pPr>
    <w:rPr>
      <w:rFonts w:ascii="Times New Roman" w:cs="Times New Roman"/>
      <w:sz w:val="18"/>
      <w:szCs w:val="18"/>
    </w:rPr>
  </w:style>
  <w:style w:type="paragraph" w:styleId="af7">
    <w:name w:val="Balloon Text"/>
    <w:basedOn w:val="a5"/>
    <w:link w:val="Char0"/>
    <w:rsid w:val="00593A6F"/>
    <w:pPr>
      <w:spacing w:line="240" w:lineRule="auto"/>
    </w:pPr>
    <w:rPr>
      <w:sz w:val="18"/>
      <w:szCs w:val="18"/>
    </w:rPr>
  </w:style>
  <w:style w:type="character" w:customStyle="1" w:styleId="Char0">
    <w:name w:val="批注框文本 Char"/>
    <w:basedOn w:val="a7"/>
    <w:link w:val="af7"/>
    <w:rsid w:val="00593A6F"/>
    <w:rPr>
      <w:rFonts w:ascii="宋体" w:cs="宋体"/>
      <w:sz w:val="18"/>
      <w:szCs w:val="18"/>
    </w:rPr>
  </w:style>
  <w:style w:type="paragraph" w:customStyle="1" w:styleId="af8">
    <w:name w:val="封面名称"/>
    <w:basedOn w:val="a5"/>
    <w:rsid w:val="000A0D67"/>
    <w:pPr>
      <w:spacing w:line="240" w:lineRule="auto"/>
      <w:jc w:val="center"/>
    </w:pPr>
    <w:rPr>
      <w:rFonts w:ascii="华文细黑" w:eastAsia="华文细黑" w:hAnsi="华文细黑"/>
      <w:b/>
      <w:bCs/>
      <w:kern w:val="2"/>
      <w:sz w:val="60"/>
      <w:szCs w:val="20"/>
    </w:rPr>
  </w:style>
  <w:style w:type="paragraph" w:customStyle="1" w:styleId="af9">
    <w:name w:val="文本输入"/>
    <w:basedOn w:val="a5"/>
    <w:rsid w:val="00132880"/>
    <w:pPr>
      <w:spacing w:after="156" w:line="0" w:lineRule="atLeast"/>
      <w:ind w:leftChars="50" w:left="105" w:firstLineChars="200" w:firstLine="420"/>
    </w:pPr>
    <w:rPr>
      <w:rFonts w:ascii="Arial" w:hAnsi="微软雅黑"/>
      <w:szCs w:val="20"/>
    </w:rPr>
  </w:style>
  <w:style w:type="paragraph" w:customStyle="1" w:styleId="a0">
    <w:name w:val="一级项目符号"/>
    <w:basedOn w:val="a5"/>
    <w:rsid w:val="00ED0B70"/>
    <w:pPr>
      <w:widowControl/>
      <w:numPr>
        <w:numId w:val="2"/>
      </w:numPr>
      <w:autoSpaceDE/>
      <w:autoSpaceDN/>
      <w:adjustRightInd/>
      <w:snapToGrid w:val="0"/>
      <w:spacing w:afterLines="50" w:line="0" w:lineRule="atLeast"/>
      <w:ind w:leftChars="270" w:left="846" w:hangingChars="133" w:hanging="279"/>
    </w:pPr>
    <w:rPr>
      <w:rFonts w:ascii="Arial" w:hAnsi="微软雅黑" w:cs="Arial"/>
    </w:rPr>
  </w:style>
  <w:style w:type="paragraph" w:customStyle="1" w:styleId="a4">
    <w:name w:val="二级项目符号"/>
    <w:basedOn w:val="a5"/>
    <w:rsid w:val="00B04FE7"/>
    <w:pPr>
      <w:widowControl/>
      <w:numPr>
        <w:numId w:val="3"/>
      </w:numPr>
      <w:autoSpaceDE/>
      <w:autoSpaceDN/>
      <w:adjustRightInd/>
      <w:snapToGrid w:val="0"/>
      <w:spacing w:afterLines="50" w:line="0" w:lineRule="atLeast"/>
    </w:pPr>
    <w:rPr>
      <w:rFonts w:ascii="Arial" w:hAnsi="微软雅黑" w:cs="Arial"/>
    </w:rPr>
  </w:style>
  <w:style w:type="paragraph" w:customStyle="1" w:styleId="afa">
    <w:name w:val="封面 文件编号 依据"/>
    <w:basedOn w:val="a5"/>
    <w:rsid w:val="002F09B8"/>
    <w:pPr>
      <w:tabs>
        <w:tab w:val="left" w:pos="1418"/>
        <w:tab w:val="left" w:pos="2977"/>
        <w:tab w:val="left" w:pos="7088"/>
      </w:tabs>
    </w:pPr>
    <w:rPr>
      <w:rFonts w:ascii="Arial" w:eastAsia="华文细黑" w:hAnsi="Arial"/>
      <w:b/>
      <w:bCs/>
      <w:kern w:val="2"/>
      <w:sz w:val="28"/>
      <w:szCs w:val="20"/>
    </w:rPr>
  </w:style>
  <w:style w:type="character" w:customStyle="1" w:styleId="Char">
    <w:name w:val="页眉 Char"/>
    <w:basedOn w:val="a7"/>
    <w:link w:val="ae"/>
    <w:uiPriority w:val="99"/>
    <w:rsid w:val="00790B72"/>
    <w:rPr>
      <w:rFonts w:ascii="Arial Unicode MS" w:eastAsia="微软雅黑" w:hAnsi="Arial Unicode MS" w:cs="宋体"/>
      <w:sz w:val="18"/>
      <w:szCs w:val="18"/>
    </w:rPr>
  </w:style>
  <w:style w:type="paragraph" w:customStyle="1" w:styleId="a">
    <w:name w:val="样式 附录"/>
    <w:basedOn w:val="a5"/>
    <w:next w:val="a5"/>
    <w:link w:val="Char1"/>
    <w:rsid w:val="001A7CF5"/>
    <w:pPr>
      <w:numPr>
        <w:numId w:val="4"/>
      </w:numPr>
      <w:spacing w:line="100" w:lineRule="atLeast"/>
      <w:outlineLvl w:val="2"/>
    </w:pPr>
    <w:rPr>
      <w:sz w:val="24"/>
    </w:rPr>
  </w:style>
  <w:style w:type="character" w:customStyle="1" w:styleId="Char1">
    <w:name w:val="样式 附录 Char"/>
    <w:basedOn w:val="a7"/>
    <w:link w:val="a"/>
    <w:rsid w:val="001A7CF5"/>
    <w:rPr>
      <w:rFonts w:ascii="Arial Unicode MS" w:eastAsia="微软雅黑" w:hAnsi="Arial Unicode MS" w:cs="宋体"/>
      <w:sz w:val="24"/>
      <w:szCs w:val="21"/>
    </w:rPr>
  </w:style>
  <w:style w:type="paragraph" w:styleId="a3">
    <w:name w:val="List Paragraph"/>
    <w:basedOn w:val="a5"/>
    <w:qFormat/>
    <w:rsid w:val="006969F3"/>
    <w:pPr>
      <w:widowControl/>
      <w:numPr>
        <w:numId w:val="7"/>
      </w:numPr>
      <w:autoSpaceDE/>
      <w:autoSpaceDN/>
      <w:adjustRightInd/>
      <w:spacing w:line="0" w:lineRule="atLeast"/>
      <w:ind w:rightChars="100" w:right="100"/>
      <w:jc w:val="both"/>
    </w:pPr>
    <w:rPr>
      <w:rFonts w:ascii="微软雅黑" w:hAnsi="微软雅黑" w:cs="Arial"/>
      <w:noProof/>
    </w:rPr>
  </w:style>
  <w:style w:type="character" w:styleId="afb">
    <w:name w:val="Hyperlink"/>
    <w:basedOn w:val="a7"/>
    <w:uiPriority w:val="99"/>
    <w:unhideWhenUsed/>
    <w:rsid w:val="000A4C13"/>
    <w:rPr>
      <w:color w:val="0000FF" w:themeColor="hyperlink"/>
      <w:u w:val="single"/>
    </w:rPr>
  </w:style>
  <w:style w:type="paragraph" w:styleId="afc">
    <w:name w:val="Normal (Web)"/>
    <w:basedOn w:val="a5"/>
    <w:uiPriority w:val="99"/>
    <w:unhideWhenUsed/>
    <w:rsid w:val="00947594"/>
    <w:pPr>
      <w:widowControl/>
      <w:autoSpaceDE/>
      <w:autoSpaceDN/>
      <w:adjustRightInd/>
      <w:spacing w:before="100" w:beforeAutospacing="1" w:after="100" w:afterAutospacing="1" w:line="240" w:lineRule="auto"/>
    </w:pPr>
    <w:rPr>
      <w:rFonts w:ascii="宋体" w:eastAsia="宋体" w:hAnsi="宋体"/>
      <w:sz w:val="24"/>
      <w:szCs w:val="24"/>
    </w:rPr>
  </w:style>
  <w:style w:type="character" w:styleId="afd">
    <w:name w:val="Strong"/>
    <w:basedOn w:val="a7"/>
    <w:uiPriority w:val="22"/>
    <w:qFormat/>
    <w:rsid w:val="00947594"/>
    <w:rPr>
      <w:b/>
      <w:bCs/>
    </w:rPr>
  </w:style>
  <w:style w:type="paragraph" w:styleId="afe">
    <w:name w:val="Body Text Indent"/>
    <w:basedOn w:val="a5"/>
    <w:link w:val="Char2"/>
    <w:rsid w:val="00853456"/>
    <w:pPr>
      <w:autoSpaceDE/>
      <w:autoSpaceDN/>
      <w:adjustRightInd/>
      <w:spacing w:after="120" w:line="240" w:lineRule="auto"/>
      <w:ind w:leftChars="200" w:left="420" w:firstLineChars="200" w:firstLine="20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customStyle="1" w:styleId="Char2">
    <w:name w:val="正文文本缩进 Char"/>
    <w:basedOn w:val="a7"/>
    <w:link w:val="afe"/>
    <w:rsid w:val="00853456"/>
    <w:rPr>
      <w:kern w:val="2"/>
      <w:sz w:val="24"/>
      <w:szCs w:val="24"/>
    </w:rPr>
  </w:style>
  <w:style w:type="character" w:styleId="aff">
    <w:name w:val="annotation reference"/>
    <w:basedOn w:val="a7"/>
    <w:rsid w:val="00BE3B58"/>
    <w:rPr>
      <w:sz w:val="21"/>
      <w:szCs w:val="21"/>
    </w:rPr>
  </w:style>
  <w:style w:type="paragraph" w:styleId="aff0">
    <w:name w:val="annotation text"/>
    <w:basedOn w:val="a5"/>
    <w:link w:val="Char3"/>
    <w:rsid w:val="00BE3B58"/>
    <w:pPr>
      <w:autoSpaceDE/>
      <w:autoSpaceDN/>
      <w:adjustRightInd/>
      <w:spacing w:line="240" w:lineRule="auto"/>
    </w:pPr>
    <w:rPr>
      <w:rFonts w:ascii="Times New Roman" w:eastAsia="宋体" w:hAnsi="Times New Roman" w:cs="Times New Roman"/>
      <w:kern w:val="2"/>
      <w:szCs w:val="20"/>
    </w:rPr>
  </w:style>
  <w:style w:type="character" w:customStyle="1" w:styleId="Char3">
    <w:name w:val="批注文字 Char"/>
    <w:basedOn w:val="a7"/>
    <w:link w:val="aff0"/>
    <w:rsid w:val="00BE3B58"/>
    <w:rPr>
      <w:kern w:val="2"/>
      <w:sz w:val="21"/>
    </w:rPr>
  </w:style>
  <w:style w:type="character" w:customStyle="1" w:styleId="4Char">
    <w:name w:val="标题 4 Char"/>
    <w:basedOn w:val="a7"/>
    <w:link w:val="4"/>
    <w:rsid w:val="00784164"/>
    <w:rPr>
      <w:rFonts w:ascii="宋体" w:eastAsia="微软雅黑" w:hAnsi="宋体"/>
      <w:b/>
      <w:bCs/>
      <w:kern w:val="44"/>
      <w:sz w:val="24"/>
      <w:szCs w:val="28"/>
    </w:rPr>
  </w:style>
  <w:style w:type="character" w:customStyle="1" w:styleId="5Char">
    <w:name w:val="标题 5 Char"/>
    <w:basedOn w:val="a7"/>
    <w:link w:val="5"/>
    <w:rsid w:val="00D91B61"/>
    <w:rPr>
      <w:rFonts w:ascii="宋体" w:eastAsia="微软雅黑" w:hAnsi="宋体"/>
      <w:b/>
      <w:kern w:val="44"/>
      <w:sz w:val="24"/>
      <w:szCs w:val="28"/>
    </w:rPr>
  </w:style>
  <w:style w:type="character" w:customStyle="1" w:styleId="6Char">
    <w:name w:val="标题 6 Char"/>
    <w:basedOn w:val="a7"/>
    <w:link w:val="6"/>
    <w:rsid w:val="00D91B61"/>
    <w:rPr>
      <w:rFonts w:ascii="宋体" w:eastAsia="微软雅黑" w:hAnsi="宋体"/>
      <w:b/>
      <w:bCs/>
      <w:kern w:val="44"/>
      <w:sz w:val="24"/>
      <w:szCs w:val="24"/>
    </w:rPr>
  </w:style>
  <w:style w:type="character" w:customStyle="1" w:styleId="7Char">
    <w:name w:val="标题 7 Char"/>
    <w:basedOn w:val="a7"/>
    <w:link w:val="7"/>
    <w:rsid w:val="00D91B61"/>
    <w:rPr>
      <w:rFonts w:ascii="宋体" w:eastAsia="微软雅黑" w:hAnsi="宋体"/>
      <w:b/>
      <w:sz w:val="24"/>
      <w:szCs w:val="24"/>
    </w:rPr>
  </w:style>
  <w:style w:type="paragraph" w:styleId="aff1">
    <w:name w:val="footnote text"/>
    <w:basedOn w:val="a5"/>
    <w:link w:val="Char4"/>
    <w:rsid w:val="00DC67DC"/>
    <w:pPr>
      <w:snapToGrid w:val="0"/>
    </w:pPr>
    <w:rPr>
      <w:sz w:val="18"/>
      <w:szCs w:val="18"/>
    </w:rPr>
  </w:style>
  <w:style w:type="character" w:customStyle="1" w:styleId="Char4">
    <w:name w:val="脚注文本 Char"/>
    <w:basedOn w:val="a7"/>
    <w:link w:val="aff1"/>
    <w:rsid w:val="00DC67DC"/>
    <w:rPr>
      <w:rFonts w:ascii="Arial Unicode MS" w:eastAsia="微软雅黑" w:hAnsi="Arial Unicode MS" w:cs="宋体"/>
      <w:sz w:val="18"/>
      <w:szCs w:val="18"/>
    </w:rPr>
  </w:style>
  <w:style w:type="character" w:styleId="aff2">
    <w:name w:val="footnote reference"/>
    <w:basedOn w:val="a7"/>
    <w:rsid w:val="00DC67DC"/>
    <w:rPr>
      <w:vertAlign w:val="superscript"/>
    </w:rPr>
  </w:style>
  <w:style w:type="paragraph" w:styleId="a1">
    <w:name w:val="List Bullet"/>
    <w:basedOn w:val="aff3"/>
    <w:autoRedefine/>
    <w:rsid w:val="00902239"/>
    <w:pPr>
      <w:numPr>
        <w:numId w:val="5"/>
      </w:numPr>
      <w:autoSpaceDE/>
      <w:autoSpaceDN/>
      <w:spacing w:line="300" w:lineRule="auto"/>
      <w:ind w:firstLineChars="0" w:firstLine="0"/>
      <w:contextualSpacing w:val="0"/>
      <w:textAlignment w:val="baseline"/>
    </w:pPr>
    <w:rPr>
      <w:rFonts w:ascii="宋体" w:eastAsia="宋体" w:hAnsi="Times New Roman" w:cs="Times New Roman"/>
      <w:kern w:val="2"/>
      <w:sz w:val="24"/>
      <w:szCs w:val="20"/>
    </w:rPr>
  </w:style>
  <w:style w:type="paragraph" w:customStyle="1" w:styleId="aff4">
    <w:name w:val="技术文件_段"/>
    <w:basedOn w:val="a5"/>
    <w:link w:val="Char5"/>
    <w:rsid w:val="00902239"/>
    <w:pPr>
      <w:widowControl/>
      <w:snapToGrid w:val="0"/>
      <w:spacing w:line="300" w:lineRule="auto"/>
      <w:ind w:firstLineChars="200" w:firstLine="480"/>
      <w:jc w:val="both"/>
    </w:pPr>
    <w:rPr>
      <w:rFonts w:ascii="宋体" w:eastAsia="宋体" w:hAnsi="宋体"/>
      <w:noProof/>
      <w:sz w:val="24"/>
      <w:szCs w:val="24"/>
    </w:rPr>
  </w:style>
  <w:style w:type="character" w:customStyle="1" w:styleId="Char5">
    <w:name w:val="技术文件_段 Char"/>
    <w:basedOn w:val="a7"/>
    <w:link w:val="aff4"/>
    <w:rsid w:val="00902239"/>
    <w:rPr>
      <w:rFonts w:ascii="宋体" w:hAnsi="宋体" w:cs="宋体"/>
      <w:noProof/>
      <w:sz w:val="24"/>
      <w:szCs w:val="24"/>
    </w:rPr>
  </w:style>
  <w:style w:type="paragraph" w:styleId="aff3">
    <w:name w:val="List"/>
    <w:basedOn w:val="a5"/>
    <w:rsid w:val="00902239"/>
    <w:pPr>
      <w:ind w:left="200" w:hangingChars="200" w:hanging="200"/>
      <w:contextualSpacing/>
    </w:pPr>
  </w:style>
  <w:style w:type="paragraph" w:customStyle="1" w:styleId="TableText">
    <w:name w:val="Table Text"/>
    <w:basedOn w:val="a5"/>
    <w:rsid w:val="00902239"/>
    <w:pPr>
      <w:widowControl/>
      <w:autoSpaceDE/>
      <w:autoSpaceDN/>
      <w:adjustRightInd/>
      <w:spacing w:before="20" w:after="20" w:line="240" w:lineRule="auto"/>
    </w:pPr>
    <w:rPr>
      <w:rFonts w:ascii="GE Inspira" w:eastAsia="宋体" w:hAnsi="GE Inspira" w:cs="Times New Roman"/>
      <w:sz w:val="20"/>
      <w:szCs w:val="20"/>
      <w:lang w:val="en-GB" w:eastAsia="en-GB"/>
    </w:rPr>
  </w:style>
  <w:style w:type="character" w:customStyle="1" w:styleId="8Char">
    <w:name w:val="标题 8 Char"/>
    <w:basedOn w:val="a7"/>
    <w:link w:val="8"/>
    <w:rsid w:val="00902239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basedOn w:val="a7"/>
    <w:link w:val="9"/>
    <w:rsid w:val="00902239"/>
    <w:rPr>
      <w:rFonts w:ascii="Arial" w:eastAsia="黑体" w:hAnsi="Arial"/>
      <w:kern w:val="2"/>
      <w:sz w:val="21"/>
      <w:szCs w:val="21"/>
    </w:rPr>
  </w:style>
  <w:style w:type="paragraph" w:customStyle="1" w:styleId="aff5">
    <w:name w:val="技术文件_文件（附录）名称标题"/>
    <w:basedOn w:val="a5"/>
    <w:next w:val="a5"/>
    <w:rsid w:val="00902239"/>
    <w:pPr>
      <w:widowControl/>
      <w:shd w:val="clear" w:color="FFFFFF" w:fill="FFFFFF"/>
      <w:autoSpaceDE/>
      <w:autoSpaceDN/>
      <w:adjustRightInd/>
      <w:spacing w:line="300" w:lineRule="auto"/>
      <w:jc w:val="center"/>
      <w:outlineLvl w:val="0"/>
    </w:pPr>
    <w:rPr>
      <w:rFonts w:ascii="黑体" w:eastAsia="黑体" w:hAnsi="Times New Roman" w:cs="Times New Roman"/>
      <w:sz w:val="32"/>
      <w:szCs w:val="20"/>
    </w:rPr>
  </w:style>
  <w:style w:type="paragraph" w:customStyle="1" w:styleId="indentedtext">
    <w:name w:val="indented_text"/>
    <w:basedOn w:val="a5"/>
    <w:link w:val="indentedtextChar"/>
    <w:qFormat/>
    <w:rsid w:val="00902239"/>
    <w:pPr>
      <w:widowControl/>
      <w:autoSpaceDE/>
      <w:autoSpaceDN/>
      <w:adjustRightInd/>
      <w:spacing w:before="60" w:after="60" w:line="240" w:lineRule="auto"/>
      <w:ind w:left="709"/>
    </w:pPr>
    <w:rPr>
      <w:rFonts w:ascii="GE Inspira" w:eastAsia="宋体" w:hAnsi="GE Inspira" w:cs="Times New Roman"/>
      <w:sz w:val="22"/>
      <w:szCs w:val="20"/>
      <w:lang w:val="en-GB" w:eastAsia="en-GB"/>
    </w:rPr>
  </w:style>
  <w:style w:type="character" w:customStyle="1" w:styleId="indentedtextChar">
    <w:name w:val="indented_text Char"/>
    <w:link w:val="indentedtext"/>
    <w:rsid w:val="00902239"/>
    <w:rPr>
      <w:rFonts w:ascii="GE Inspira" w:hAnsi="GE Inspira"/>
      <w:sz w:val="22"/>
      <w:lang w:val="en-GB" w:eastAsia="en-GB"/>
    </w:rPr>
  </w:style>
  <w:style w:type="character" w:styleId="HTML">
    <w:name w:val="HTML Code"/>
    <w:basedOn w:val="a7"/>
    <w:uiPriority w:val="99"/>
    <w:unhideWhenUsed/>
    <w:rsid w:val="00705A8C"/>
    <w:rPr>
      <w:rFonts w:ascii="宋体" w:eastAsia="宋体" w:hAnsi="宋体" w:cs="宋体"/>
      <w:sz w:val="29"/>
      <w:szCs w:val="29"/>
    </w:rPr>
  </w:style>
  <w:style w:type="paragraph" w:styleId="HTML0">
    <w:name w:val="HTML Preformatted"/>
    <w:basedOn w:val="a5"/>
    <w:link w:val="HTMLChar"/>
    <w:uiPriority w:val="99"/>
    <w:unhideWhenUsed/>
    <w:rsid w:val="00705A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spacing w:line="240" w:lineRule="auto"/>
    </w:pPr>
    <w:rPr>
      <w:rFonts w:ascii="宋体" w:eastAsia="宋体" w:hAnsi="宋体"/>
      <w:sz w:val="31"/>
      <w:szCs w:val="31"/>
    </w:rPr>
  </w:style>
  <w:style w:type="character" w:customStyle="1" w:styleId="HTMLChar">
    <w:name w:val="HTML 预设格式 Char"/>
    <w:basedOn w:val="a7"/>
    <w:link w:val="HTML0"/>
    <w:uiPriority w:val="99"/>
    <w:rsid w:val="00705A8C"/>
    <w:rPr>
      <w:rFonts w:ascii="宋体" w:hAnsi="宋体" w:cs="宋体"/>
      <w:sz w:val="31"/>
      <w:szCs w:val="31"/>
    </w:rPr>
  </w:style>
  <w:style w:type="character" w:customStyle="1" w:styleId="strong1">
    <w:name w:val="strong1"/>
    <w:basedOn w:val="a7"/>
    <w:rsid w:val="00705A8C"/>
    <w:rPr>
      <w:b/>
      <w:bCs/>
    </w:rPr>
  </w:style>
  <w:style w:type="paragraph" w:customStyle="1" w:styleId="a6">
    <w:name w:val="段落"/>
    <w:basedOn w:val="af9"/>
    <w:qFormat/>
    <w:rsid w:val="00F85B60"/>
    <w:rPr>
      <w:rFonts w:ascii="微软雅黑"/>
    </w:rPr>
  </w:style>
  <w:style w:type="paragraph" w:styleId="aff6">
    <w:name w:val="caption"/>
    <w:basedOn w:val="a5"/>
    <w:next w:val="a5"/>
    <w:unhideWhenUsed/>
    <w:qFormat/>
    <w:rsid w:val="00A64883"/>
    <w:pPr>
      <w:jc w:val="center"/>
    </w:pPr>
    <w:rPr>
      <w:rFonts w:ascii="微软雅黑" w:hAnsi="微软雅黑" w:cstheme="majorBidi"/>
    </w:rPr>
  </w:style>
  <w:style w:type="paragraph" w:customStyle="1" w:styleId="aff7">
    <w:name w:val="表格"/>
    <w:link w:val="Char6"/>
    <w:qFormat/>
    <w:rsid w:val="004A486D"/>
    <w:rPr>
      <w:rFonts w:cs="宋体"/>
      <w:color w:val="000000"/>
      <w:sz w:val="21"/>
      <w:szCs w:val="21"/>
    </w:rPr>
  </w:style>
  <w:style w:type="character" w:customStyle="1" w:styleId="Char6">
    <w:name w:val="表格 Char"/>
    <w:basedOn w:val="a7"/>
    <w:link w:val="aff7"/>
    <w:rsid w:val="004A486D"/>
    <w:rPr>
      <w:rFonts w:cs="宋体"/>
      <w:color w:val="000000"/>
      <w:sz w:val="21"/>
      <w:szCs w:val="21"/>
    </w:rPr>
  </w:style>
  <w:style w:type="paragraph" w:customStyle="1" w:styleId="TableCell">
    <w:name w:val="TableCell"/>
    <w:basedOn w:val="a5"/>
    <w:next w:val="aff8"/>
    <w:uiPriority w:val="99"/>
    <w:rsid w:val="00DE092D"/>
    <w:pPr>
      <w:spacing w:line="240" w:lineRule="auto"/>
      <w:ind w:left="56" w:right="56"/>
    </w:pPr>
    <w:rPr>
      <w:rFonts w:ascii="Verdana" w:eastAsiaTheme="minorEastAsia" w:hAnsi="Verdana" w:cs="Verdana"/>
      <w:sz w:val="18"/>
      <w:szCs w:val="18"/>
    </w:rPr>
  </w:style>
  <w:style w:type="paragraph" w:customStyle="1" w:styleId="TableHeadingCell">
    <w:name w:val="TableHeadingCell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FFFFFF"/>
      <w:sz w:val="18"/>
      <w:szCs w:val="18"/>
    </w:rPr>
  </w:style>
  <w:style w:type="paragraph" w:customStyle="1" w:styleId="TableHeadingCellAnnot">
    <w:name w:val="TableHeadingCellAnnot"/>
    <w:basedOn w:val="a5"/>
    <w:next w:val="aff8"/>
    <w:uiPriority w:val="99"/>
    <w:rsid w:val="00DE092D"/>
    <w:pPr>
      <w:spacing w:line="240" w:lineRule="auto"/>
      <w:ind w:left="56"/>
    </w:pPr>
    <w:rPr>
      <w:rFonts w:ascii="Verdana" w:eastAsiaTheme="minorEastAsia" w:hAnsi="Verdana" w:cs="Verdana"/>
      <w:b/>
      <w:bCs/>
      <w:color w:val="000000"/>
      <w:sz w:val="18"/>
      <w:szCs w:val="18"/>
    </w:rPr>
  </w:style>
  <w:style w:type="paragraph" w:styleId="aff8">
    <w:name w:val="Body Text"/>
    <w:basedOn w:val="a5"/>
    <w:link w:val="Char7"/>
    <w:rsid w:val="00DE092D"/>
    <w:pPr>
      <w:spacing w:after="120"/>
    </w:pPr>
  </w:style>
  <w:style w:type="character" w:customStyle="1" w:styleId="Char7">
    <w:name w:val="正文文本 Char"/>
    <w:basedOn w:val="a7"/>
    <w:link w:val="aff8"/>
    <w:rsid w:val="00DE092D"/>
    <w:rPr>
      <w:rFonts w:ascii="Arial Unicode MS" w:eastAsia="微软雅黑" w:hAnsi="Arial Unicode MS" w:cs="宋体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9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2889">
                  <w:marLeft w:val="0"/>
                  <w:marRight w:val="0"/>
                  <w:marTop w:val="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96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8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45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38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087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2230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5644">
              <w:marLeft w:val="0"/>
              <w:marRight w:val="0"/>
              <w:marTop w:val="0"/>
              <w:marBottom w:val="0"/>
              <w:divBdr>
                <w:top w:val="single" w:sz="6" w:space="0" w:color="D1D1D1"/>
                <w:left w:val="single" w:sz="6" w:space="0" w:color="D1D1D1"/>
                <w:bottom w:val="single" w:sz="6" w:space="17" w:color="D1D1D1"/>
                <w:right w:val="single" w:sz="6" w:space="0" w:color="D1D1D1"/>
              </w:divBdr>
              <w:divsChild>
                <w:div w:id="1321932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9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4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1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3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670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00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915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2301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900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91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36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74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  <w:doNotOrganizeInFold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26" Type="http://schemas.openxmlformats.org/officeDocument/2006/relationships/image" Target="media/image19.jpeg"/><Relationship Id="rId39" Type="http://schemas.openxmlformats.org/officeDocument/2006/relationships/image" Target="media/image32.jpeg"/><Relationship Id="rId21" Type="http://schemas.openxmlformats.org/officeDocument/2006/relationships/image" Target="media/image14.jpeg"/><Relationship Id="rId34" Type="http://schemas.openxmlformats.org/officeDocument/2006/relationships/image" Target="media/image27.jpeg"/><Relationship Id="rId42" Type="http://schemas.openxmlformats.org/officeDocument/2006/relationships/image" Target="media/image35.jpeg"/><Relationship Id="rId47" Type="http://schemas.openxmlformats.org/officeDocument/2006/relationships/image" Target="media/image40.jpeg"/><Relationship Id="rId50" Type="http://schemas.openxmlformats.org/officeDocument/2006/relationships/image" Target="media/image43.jpeg"/><Relationship Id="rId55" Type="http://schemas.openxmlformats.org/officeDocument/2006/relationships/image" Target="media/image48.jpeg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29" Type="http://schemas.openxmlformats.org/officeDocument/2006/relationships/image" Target="media/image22.jpeg"/><Relationship Id="rId41" Type="http://schemas.openxmlformats.org/officeDocument/2006/relationships/image" Target="media/image34.jpeg"/><Relationship Id="rId54" Type="http://schemas.openxmlformats.org/officeDocument/2006/relationships/image" Target="media/image47.jpe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7.jpeg"/><Relationship Id="rId32" Type="http://schemas.openxmlformats.org/officeDocument/2006/relationships/image" Target="media/image25.jpe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45" Type="http://schemas.openxmlformats.org/officeDocument/2006/relationships/image" Target="media/image38.jpeg"/><Relationship Id="rId53" Type="http://schemas.openxmlformats.org/officeDocument/2006/relationships/image" Target="media/image46.jpeg"/><Relationship Id="rId58" Type="http://schemas.openxmlformats.org/officeDocument/2006/relationships/image" Target="media/image51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eg"/><Relationship Id="rId28" Type="http://schemas.openxmlformats.org/officeDocument/2006/relationships/image" Target="media/image21.jpeg"/><Relationship Id="rId36" Type="http://schemas.openxmlformats.org/officeDocument/2006/relationships/image" Target="media/image29.jpeg"/><Relationship Id="rId49" Type="http://schemas.openxmlformats.org/officeDocument/2006/relationships/image" Target="media/image42.jpeg"/><Relationship Id="rId57" Type="http://schemas.openxmlformats.org/officeDocument/2006/relationships/image" Target="media/image50.jpeg"/><Relationship Id="rId61" Type="http://schemas.openxmlformats.org/officeDocument/2006/relationships/footer" Target="footer1.xml"/><Relationship Id="rId10" Type="http://schemas.openxmlformats.org/officeDocument/2006/relationships/image" Target="media/image3.jpeg"/><Relationship Id="rId19" Type="http://schemas.openxmlformats.org/officeDocument/2006/relationships/image" Target="media/image12.jpeg"/><Relationship Id="rId31" Type="http://schemas.openxmlformats.org/officeDocument/2006/relationships/image" Target="media/image24.jpeg"/><Relationship Id="rId44" Type="http://schemas.openxmlformats.org/officeDocument/2006/relationships/image" Target="media/image37.jpeg"/><Relationship Id="rId52" Type="http://schemas.openxmlformats.org/officeDocument/2006/relationships/image" Target="media/image45.jpeg"/><Relationship Id="rId6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image" Target="media/image15.jpeg"/><Relationship Id="rId27" Type="http://schemas.openxmlformats.org/officeDocument/2006/relationships/image" Target="media/image20.jpeg"/><Relationship Id="rId30" Type="http://schemas.openxmlformats.org/officeDocument/2006/relationships/image" Target="media/image23.jpeg"/><Relationship Id="rId35" Type="http://schemas.openxmlformats.org/officeDocument/2006/relationships/image" Target="media/image28.jpeg"/><Relationship Id="rId43" Type="http://schemas.openxmlformats.org/officeDocument/2006/relationships/image" Target="media/image36.jpeg"/><Relationship Id="rId48" Type="http://schemas.openxmlformats.org/officeDocument/2006/relationships/image" Target="media/image41.jpeg"/><Relationship Id="rId56" Type="http://schemas.openxmlformats.org/officeDocument/2006/relationships/image" Target="media/image49.jpeg"/><Relationship Id="rId8" Type="http://schemas.openxmlformats.org/officeDocument/2006/relationships/image" Target="media/image1.jpeg"/><Relationship Id="rId51" Type="http://schemas.openxmlformats.org/officeDocument/2006/relationships/image" Target="media/image44.jpeg"/><Relationship Id="rId3" Type="http://schemas.openxmlformats.org/officeDocument/2006/relationships/styles" Target="styl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5" Type="http://schemas.openxmlformats.org/officeDocument/2006/relationships/image" Target="media/image18.jpeg"/><Relationship Id="rId33" Type="http://schemas.openxmlformats.org/officeDocument/2006/relationships/image" Target="media/image26.jpeg"/><Relationship Id="rId38" Type="http://schemas.openxmlformats.org/officeDocument/2006/relationships/image" Target="media/image31.jpeg"/><Relationship Id="rId46" Type="http://schemas.openxmlformats.org/officeDocument/2006/relationships/image" Target="media/image39.jpeg"/><Relationship Id="rId59" Type="http://schemas.openxmlformats.org/officeDocument/2006/relationships/image" Target="media/image5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4.gi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INDOWS\Desktop\CMMI\&#20307;&#31995;&#25991;&#20214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C8824A-49A7-4055-A1D4-4574053665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体系文件模板.dotm</Template>
  <TotalTime>1263</TotalTime>
  <Pages>376</Pages>
  <Words>44850</Words>
  <Characters>255649</Characters>
  <Application>Microsoft Office Word</Application>
  <DocSecurity>0</DocSecurity>
  <Lines>2130</Lines>
  <Paragraphs>599</Paragraphs>
  <ScaleCrop>false</ScaleCrop>
  <Company>Huawei Technologies Co., Ltd.</Company>
  <LinksUpToDate>false</LinksUpToDate>
  <CharactersWithSpaces>299900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rlu</dc:creator>
  <cp:keywords/>
  <dc:description/>
  <cp:lastModifiedBy>陆荣国</cp:lastModifiedBy>
  <cp:revision>42</cp:revision>
  <dcterms:created xsi:type="dcterms:W3CDTF">2013-09-11T00:39:00Z</dcterms:created>
  <dcterms:modified xsi:type="dcterms:W3CDTF">2018-06-14T03:02:00Z</dcterms:modified>
</cp:coreProperties>
</file>