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A0" w:rsidRPr="00A9185A" w:rsidRDefault="00BC14A0" w:rsidP="001E6510"/>
    <w:p w:rsidR="0060114E" w:rsidRPr="00A9185A" w:rsidRDefault="0060114E" w:rsidP="001E6510"/>
    <w:p w:rsidR="003568C8" w:rsidRPr="00A9185A" w:rsidRDefault="003568C8" w:rsidP="001E6510"/>
    <w:p w:rsidR="00B5649C" w:rsidRPr="008F10A2" w:rsidRDefault="00B5649C" w:rsidP="000A0D67">
      <w:pPr>
        <w:pStyle w:val="af8"/>
      </w:pPr>
    </w:p>
    <w:p w:rsidR="00B5649C" w:rsidRDefault="00B5649C" w:rsidP="000A0D67">
      <w:pPr>
        <w:pStyle w:val="af8"/>
      </w:pPr>
    </w:p>
    <w:p w:rsidR="00B617B4" w:rsidRDefault="00B617B4" w:rsidP="00BA379E">
      <w:pPr>
        <w:pStyle w:val="af8"/>
      </w:pPr>
      <w:r>
        <w:rPr>
          <w:rFonts w:hint="eastAsia"/>
        </w:rPr>
        <w:t>XXX</w:t>
      </w:r>
    </w:p>
    <w:p w:rsidR="00097E01" w:rsidRDefault="004A3A5F" w:rsidP="00BA379E">
      <w:pPr>
        <w:pStyle w:val="af8"/>
      </w:pPr>
      <w:r>
        <w:rPr>
          <w:rFonts w:hint="eastAsia"/>
        </w:rPr>
        <w:t>软件</w:t>
      </w:r>
      <w:r w:rsidR="00B617B4">
        <w:rPr>
          <w:rFonts w:hint="eastAsia"/>
        </w:rPr>
        <w:t>设计说明</w:t>
      </w:r>
    </w:p>
    <w:p w:rsidR="00BA379E" w:rsidRPr="00BA379E" w:rsidRDefault="00BA379E" w:rsidP="00BA379E">
      <w:pPr>
        <w:pStyle w:val="af8"/>
      </w:pPr>
    </w:p>
    <w:p w:rsidR="00B5649C" w:rsidRPr="008F10A2" w:rsidRDefault="00B5649C" w:rsidP="000A0D67">
      <w:pPr>
        <w:pStyle w:val="af8"/>
      </w:pPr>
    </w:p>
    <w:p w:rsidR="00B04FE7" w:rsidRPr="002F09B8" w:rsidRDefault="00B04FE7" w:rsidP="001E6510">
      <w:pPr>
        <w:pStyle w:val="afa"/>
      </w:pPr>
    </w:p>
    <w:p w:rsidR="002F09B8" w:rsidRDefault="002F09B8" w:rsidP="00B617B4">
      <w:pPr>
        <w:pStyle w:val="afa"/>
      </w:pPr>
    </w:p>
    <w:p w:rsidR="00236809" w:rsidRPr="002F09B8" w:rsidRDefault="00236809" w:rsidP="00B617B4">
      <w:pPr>
        <w:pStyle w:val="afa"/>
        <w:tabs>
          <w:tab w:val="clear" w:pos="1418"/>
          <w:tab w:val="clear" w:pos="2977"/>
          <w:tab w:val="clear" w:pos="7088"/>
        </w:tabs>
      </w:pPr>
    </w:p>
    <w:p w:rsidR="00BC14A0" w:rsidRPr="002F09B8" w:rsidRDefault="00BC14A0" w:rsidP="001E6510">
      <w:pPr>
        <w:pStyle w:val="afa"/>
      </w:pPr>
    </w:p>
    <w:p w:rsidR="00BC14A0" w:rsidRPr="00CD6B48" w:rsidRDefault="00BC14A0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EF292A" w:rsidRDefault="00EF292A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Pr="002F09B8" w:rsidRDefault="003A0A13" w:rsidP="001E6510">
      <w:pPr>
        <w:pStyle w:val="afa"/>
      </w:pPr>
    </w:p>
    <w:p w:rsidR="00A20258" w:rsidRPr="002F09B8" w:rsidRDefault="00A20258" w:rsidP="001E6510">
      <w:pPr>
        <w:pStyle w:val="afa"/>
      </w:pPr>
    </w:p>
    <w:p w:rsidR="00217000" w:rsidRPr="00E812A2" w:rsidRDefault="00217000" w:rsidP="001E6510"/>
    <w:p w:rsidR="00217000" w:rsidRDefault="00217000" w:rsidP="00660101">
      <w:r>
        <w:br w:type="page"/>
      </w:r>
    </w:p>
    <w:p w:rsidR="00BC14A0" w:rsidRPr="00E812A2" w:rsidRDefault="00BC14A0" w:rsidP="001E6510"/>
    <w:p w:rsidR="00782568" w:rsidRPr="008F10A2" w:rsidRDefault="00782568" w:rsidP="006C6770">
      <w:pPr>
        <w:pStyle w:val="af3"/>
      </w:pPr>
      <w:r w:rsidRPr="008F10A2">
        <w:t>文件修订页</w:t>
      </w:r>
    </w:p>
    <w:p w:rsidR="00782568" w:rsidRPr="008F10A2" w:rsidRDefault="00782568" w:rsidP="001E6510">
      <w:pPr>
        <w:pStyle w:val="af5"/>
      </w:pPr>
    </w:p>
    <w:tbl>
      <w:tblPr>
        <w:tblW w:w="893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134"/>
        <w:gridCol w:w="1276"/>
        <w:gridCol w:w="3402"/>
        <w:gridCol w:w="992"/>
        <w:gridCol w:w="1134"/>
        <w:gridCol w:w="992"/>
      </w:tblGrid>
      <w:tr w:rsidR="00ED0B70" w:rsidRPr="008F10A2" w:rsidTr="007F3F86">
        <w:trPr>
          <w:trHeight w:hRule="exact" w:val="850"/>
        </w:trPr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序号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修订日期</w:t>
            </w:r>
          </w:p>
        </w:tc>
        <w:tc>
          <w:tcPr>
            <w:tcW w:w="340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rPr>
                <w:rFonts w:hint="eastAsia"/>
              </w:rPr>
              <w:t>版本/修改单号及</w:t>
            </w:r>
            <w:r w:rsidRPr="00ED0B70">
              <w:t>修订内容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编制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审核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批准</w:t>
            </w:r>
          </w:p>
        </w:tc>
      </w:tr>
      <w:tr w:rsidR="00D62CF1" w:rsidRPr="008F10A2" w:rsidTr="00660101">
        <w:trPr>
          <w:trHeight w:val="680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440DC5"/>
        </w:tc>
        <w:tc>
          <w:tcPr>
            <w:tcW w:w="340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2E07EA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2E07EA" w:rsidRDefault="00D62CF1" w:rsidP="00D62CF1"/>
        </w:tc>
        <w:tc>
          <w:tcPr>
            <w:tcW w:w="1134" w:type="dxa"/>
            <w:vAlign w:val="center"/>
          </w:tcPr>
          <w:p w:rsidR="00F821FA" w:rsidRPr="00D62CF1" w:rsidRDefault="00F821FA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BB75E4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</w:tbl>
    <w:p w:rsidR="00660101" w:rsidRDefault="00660101" w:rsidP="00660101">
      <w:r>
        <w:br w:type="page"/>
      </w:r>
    </w:p>
    <w:p w:rsidR="008258A6" w:rsidRPr="00660101" w:rsidRDefault="008258A6" w:rsidP="00E86D4E">
      <w:pPr>
        <w:pStyle w:val="ac"/>
        <w:spacing w:after="312"/>
      </w:pPr>
      <w:r w:rsidRPr="00660101">
        <w:rPr>
          <w:rFonts w:hint="eastAsia"/>
        </w:rPr>
        <w:lastRenderedPageBreak/>
        <w:t>目</w:t>
      </w:r>
      <w:r w:rsidRPr="00660101">
        <w:rPr>
          <w:rFonts w:hint="eastAsia"/>
        </w:rPr>
        <w:t xml:space="preserve">  </w:t>
      </w:r>
      <w:r w:rsidRPr="00660101">
        <w:rPr>
          <w:rFonts w:hint="eastAsia"/>
        </w:rPr>
        <w:t>录</w:t>
      </w:r>
    </w:p>
    <w:bookmarkStart w:id="0" w:name="_Ref274574409"/>
    <w:bookmarkStart w:id="1" w:name="_Toc328333676"/>
    <w:p w:rsidR="004A50FB" w:rsidRDefault="0053171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531711">
        <w:fldChar w:fldCharType="begin"/>
      </w:r>
      <w:r w:rsidR="001F45C5">
        <w:instrText xml:space="preserve"> TOC \o "1-4" \h \z \u </w:instrText>
      </w:r>
      <w:r w:rsidRPr="00531711">
        <w:fldChar w:fldCharType="separate"/>
      </w:r>
      <w:hyperlink w:anchor="_Toc516569858" w:history="1">
        <w:r w:rsidR="004A50FB" w:rsidRPr="004A2557">
          <w:rPr>
            <w:rStyle w:val="afb"/>
            <w:noProof/>
          </w:rPr>
          <w:t>1</w:t>
        </w:r>
        <w:r w:rsidR="004A50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50FB" w:rsidRPr="004A2557">
          <w:rPr>
            <w:rStyle w:val="afb"/>
            <w:rFonts w:hint="eastAsia"/>
            <w:noProof/>
          </w:rPr>
          <w:t>范围</w:t>
        </w:r>
        <w:r w:rsidR="004A50FB">
          <w:rPr>
            <w:noProof/>
            <w:webHidden/>
          </w:rPr>
          <w:tab/>
        </w:r>
        <w:r w:rsidR="004A50FB">
          <w:rPr>
            <w:noProof/>
            <w:webHidden/>
          </w:rPr>
          <w:fldChar w:fldCharType="begin"/>
        </w:r>
        <w:r w:rsidR="004A50FB">
          <w:rPr>
            <w:noProof/>
            <w:webHidden/>
          </w:rPr>
          <w:instrText xml:space="preserve"> PAGEREF _Toc516569858 \h </w:instrText>
        </w:r>
        <w:r w:rsidR="004A50FB">
          <w:rPr>
            <w:noProof/>
            <w:webHidden/>
          </w:rPr>
        </w:r>
        <w:r w:rsidR="004A50FB">
          <w:rPr>
            <w:noProof/>
            <w:webHidden/>
          </w:rPr>
          <w:fldChar w:fldCharType="separate"/>
        </w:r>
        <w:r w:rsidR="004A50FB">
          <w:rPr>
            <w:noProof/>
            <w:webHidden/>
          </w:rPr>
          <w:t>12</w:t>
        </w:r>
        <w:r w:rsidR="004A50FB">
          <w:rPr>
            <w:noProof/>
            <w:webHidden/>
          </w:rPr>
          <w:fldChar w:fldCharType="end"/>
        </w:r>
      </w:hyperlink>
    </w:p>
    <w:p w:rsidR="004A50FB" w:rsidRDefault="004A50FB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569859" w:history="1">
        <w:r w:rsidRPr="004A2557">
          <w:rPr>
            <w:rStyle w:val="afb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516569860" w:history="1">
        <w:r w:rsidRPr="004A2557">
          <w:rPr>
            <w:rStyle w:val="afb"/>
          </w:rPr>
          <w:t>1.1.1</w:t>
        </w:r>
        <w:r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</w:rPr>
          <w:t>系统概述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_Toc516569860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A50FB" w:rsidRDefault="004A50FB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569861" w:history="1">
        <w:r w:rsidRPr="004A2557">
          <w:rPr>
            <w:rStyle w:val="afb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16569862" w:history="1">
        <w:r w:rsidRPr="004A2557">
          <w:rPr>
            <w:rStyle w:val="afb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引用文档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16569863" w:history="1">
        <w:r w:rsidRPr="004A2557">
          <w:rPr>
            <w:rStyle w:val="afb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569864" w:history="1">
        <w:r w:rsidRPr="004A2557">
          <w:rPr>
            <w:rStyle w:val="afb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文件列表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569865" w:history="1">
        <w:r w:rsidRPr="004A2557">
          <w:rPr>
            <w:rStyle w:val="afb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图层列表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569866" w:history="1">
        <w:r w:rsidRPr="004A2557">
          <w:rPr>
            <w:rStyle w:val="afb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层次结构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16569867" w:history="1">
        <w:r w:rsidRPr="004A2557">
          <w:rPr>
            <w:rStyle w:val="afb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569868" w:history="1">
        <w:r w:rsidRPr="004A2557">
          <w:rPr>
            <w:rStyle w:val="afb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noProof/>
          </w:rPr>
          <w:t>SGFX</w:t>
        </w:r>
        <w:r w:rsidRPr="004A2557">
          <w:rPr>
            <w:rStyle w:val="afb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516569869" w:history="1">
        <w:r w:rsidRPr="004A2557">
          <w:rPr>
            <w:rStyle w:val="afb"/>
          </w:rPr>
          <w:t>4.1.1</w:t>
        </w:r>
        <w:r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</w:rPr>
          <w:t>图层</w:t>
        </w:r>
        <w:r w:rsidRPr="004A2557">
          <w:rPr>
            <w:rStyle w:val="afb"/>
          </w:rPr>
          <w:t>1-symbology_layer</w:t>
        </w:r>
        <w:r w:rsidRPr="004A2557">
          <w:rPr>
            <w:rStyle w:val="afb"/>
            <w:rFonts w:hint="eastAsia"/>
          </w:rPr>
          <w:t>的接口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_Toc516569869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47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70" w:history="1">
        <w:r w:rsidRPr="004A2557">
          <w:rPr>
            <w:rStyle w:val="afb"/>
            <w:rFonts w:ascii="Arial" w:hAnsi="Arial" w:cs="Arial"/>
            <w:noProof/>
          </w:rPr>
          <w:t>4.1.1.1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输入变量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16569871" w:history="1">
        <w:r w:rsidRPr="004A2557">
          <w:rPr>
            <w:rStyle w:val="afb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569872" w:history="1">
        <w:r w:rsidRPr="004A2557">
          <w:rPr>
            <w:rStyle w:val="afb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noProof/>
          </w:rPr>
          <w:t>SGFX</w:t>
        </w:r>
        <w:r w:rsidRPr="004A2557">
          <w:rPr>
            <w:rStyle w:val="afb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30"/>
        <w:rPr>
          <w:rFonts w:asciiTheme="minorHAnsi" w:eastAsiaTheme="minorEastAsia" w:hAnsiTheme="minorHAnsi" w:cstheme="minorBidi"/>
          <w:iCs w:val="0"/>
          <w:kern w:val="2"/>
          <w:sz w:val="21"/>
          <w:szCs w:val="22"/>
        </w:rPr>
      </w:pPr>
      <w:hyperlink w:anchor="_Toc516569873" w:history="1">
        <w:r w:rsidRPr="004A2557">
          <w:rPr>
            <w:rStyle w:val="afb"/>
          </w:rPr>
          <w:t>5.1.1</w:t>
        </w:r>
        <w:r>
          <w:rPr>
            <w:rFonts w:asciiTheme="minorHAnsi" w:eastAsiaTheme="minorEastAsia" w:hAnsiTheme="minorHAnsi" w:cstheme="minorBidi"/>
            <w:iCs w:val="0"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</w:rPr>
          <w:t>图层</w:t>
        </w:r>
        <w:r w:rsidRPr="004A2557">
          <w:rPr>
            <w:rStyle w:val="afb"/>
          </w:rPr>
          <w:t>1-symbology_layer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_Toc516569873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47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74" w:history="1">
        <w:r w:rsidRPr="004A2557">
          <w:rPr>
            <w:rStyle w:val="afb"/>
            <w:rFonts w:ascii="Arial" w:hAnsi="Arial" w:cs="Arial"/>
            <w:noProof/>
          </w:rPr>
          <w:t>5.1.1.1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图层</w:t>
        </w:r>
        <w:r w:rsidRPr="004A2557">
          <w:rPr>
            <w:rStyle w:val="afb"/>
            <w:noProof/>
          </w:rPr>
          <w:t>1-symbology_layer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47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75" w:history="1">
        <w:r w:rsidRPr="004A2557">
          <w:rPr>
            <w:rStyle w:val="afb"/>
            <w:rFonts w:ascii="Arial" w:hAnsi="Arial" w:cs="Arial"/>
            <w:noProof/>
          </w:rPr>
          <w:t>5.1.1.2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1-1-PFD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47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76" w:history="1">
        <w:r w:rsidRPr="004A2557">
          <w:rPr>
            <w:rStyle w:val="afb"/>
            <w:rFonts w:ascii="Arial" w:hAnsi="Arial" w:cs="Arial"/>
            <w:noProof/>
          </w:rPr>
          <w:t>5.1.1.3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1-1-1-ADI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47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77" w:history="1">
        <w:r w:rsidRPr="004A2557">
          <w:rPr>
            <w:rStyle w:val="afb"/>
            <w:rFonts w:ascii="Arial" w:hAnsi="Arial" w:cs="Arial"/>
            <w:noProof/>
          </w:rPr>
          <w:t>5.1.1.4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1-1-1-1-ADI_masked_parts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47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78" w:history="1">
        <w:r w:rsidRPr="004A2557">
          <w:rPr>
            <w:rStyle w:val="afb"/>
            <w:rFonts w:ascii="Arial" w:hAnsi="Arial" w:cs="Arial"/>
            <w:noProof/>
          </w:rPr>
          <w:t>5.1.1.5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1-1-1-1-a-_MaskOutlinerADI_001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47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79" w:history="1">
        <w:r w:rsidRPr="004A2557">
          <w:rPr>
            <w:rStyle w:val="afb"/>
            <w:rFonts w:ascii="Arial" w:hAnsi="Arial" w:cs="Arial"/>
            <w:noProof/>
          </w:rPr>
          <w:t>5.1.1.6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1-1-1-1-1-SkyEarthAndScales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47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80" w:history="1">
        <w:r w:rsidRPr="004A2557">
          <w:rPr>
            <w:rStyle w:val="afb"/>
            <w:rFonts w:ascii="Arial" w:hAnsi="Arial" w:cs="Arial"/>
            <w:noProof/>
          </w:rPr>
          <w:t>5.1.1.7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1-1-1-1-1-1-SKY_EARTH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47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81" w:history="1">
        <w:r w:rsidRPr="004A2557">
          <w:rPr>
            <w:rStyle w:val="afb"/>
            <w:rFonts w:ascii="Arial" w:hAnsi="Arial" w:cs="Arial"/>
            <w:noProof/>
          </w:rPr>
          <w:t>5.1.1.8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1-1-1-1-1-1-a-SkyRect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47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82" w:history="1">
        <w:r w:rsidRPr="004A2557">
          <w:rPr>
            <w:rStyle w:val="afb"/>
            <w:rFonts w:ascii="Arial" w:hAnsi="Arial" w:cs="Arial"/>
            <w:noProof/>
          </w:rPr>
          <w:t>5.1.1.9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1-1-1-1-1-1-b-EarthRect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83" w:history="1">
        <w:r w:rsidRPr="004A2557">
          <w:rPr>
            <w:rStyle w:val="afb"/>
            <w:rFonts w:ascii="Arial" w:hAnsi="Arial" w:cs="Arial"/>
            <w:noProof/>
          </w:rPr>
          <w:t>5.1.1.10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1-1-1-1-1-2-ScaleAndAlarms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84" w:history="1">
        <w:r w:rsidRPr="004A2557">
          <w:rPr>
            <w:rStyle w:val="afb"/>
            <w:rFonts w:ascii="Arial" w:hAnsi="Arial" w:cs="Arial"/>
            <w:noProof/>
          </w:rPr>
          <w:t>5.1.1.11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1-1-1-1-1-2-1-PitchScale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85" w:history="1">
        <w:r w:rsidRPr="004A2557">
          <w:rPr>
            <w:rStyle w:val="afb"/>
            <w:rFonts w:ascii="Arial" w:hAnsi="Arial" w:cs="Arial"/>
            <w:noProof/>
          </w:rPr>
          <w:t>5.1.1.12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1-1-1-1-1-2-1-1-SCALE_DAN_F00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86" w:history="1">
        <w:r w:rsidRPr="004A2557">
          <w:rPr>
            <w:rStyle w:val="afb"/>
            <w:rFonts w:ascii="Arial" w:hAnsi="Arial" w:cs="Arial"/>
            <w:noProof/>
          </w:rPr>
          <w:t>5.1.1.13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1-1-1-1-1-2-1-1-1-begin_moving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87" w:history="1">
        <w:r w:rsidRPr="004A2557">
          <w:rPr>
            <w:rStyle w:val="afb"/>
            <w:rFonts w:ascii="Arial" w:hAnsi="Arial" w:cs="Arial"/>
            <w:noProof/>
          </w:rPr>
          <w:t>5.1.1.14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1-1-1-1-1-2-1-1-1-1-PART_4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88" w:history="1">
        <w:r w:rsidRPr="004A2557">
          <w:rPr>
            <w:rStyle w:val="afb"/>
            <w:rFonts w:ascii="Arial" w:hAnsi="Arial" w:cs="Arial"/>
            <w:noProof/>
          </w:rPr>
          <w:t>5.1.1.15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1-1-1-1-1-2-1-1-1-1-a-text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89" w:history="1">
        <w:r w:rsidRPr="004A2557">
          <w:rPr>
            <w:rStyle w:val="afb"/>
            <w:rFonts w:ascii="Arial" w:hAnsi="Arial" w:cs="Arial"/>
            <w:noProof/>
          </w:rPr>
          <w:t>5.1.1.16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1-1-1-1-1-2-1-1-1-1-b-text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90" w:history="1">
        <w:r w:rsidRPr="004A2557">
          <w:rPr>
            <w:rStyle w:val="afb"/>
            <w:rFonts w:ascii="Arial" w:hAnsi="Arial" w:cs="Arial"/>
            <w:noProof/>
          </w:rPr>
          <w:t>5.1.1.17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1-1-1-1-1-2-1-1-1-1-c-text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91" w:history="1">
        <w:r w:rsidRPr="004A2557">
          <w:rPr>
            <w:rStyle w:val="afb"/>
            <w:rFonts w:ascii="Arial" w:hAnsi="Arial" w:cs="Arial"/>
            <w:noProof/>
          </w:rPr>
          <w:t>5.1.1.18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1-1-1-1-1-2-1-1-1-1-d-text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92" w:history="1">
        <w:r w:rsidRPr="004A2557">
          <w:rPr>
            <w:rStyle w:val="afb"/>
            <w:rFonts w:ascii="Arial" w:hAnsi="Arial" w:cs="Arial"/>
            <w:noProof/>
          </w:rPr>
          <w:t>5.1.1.19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1-1-1-1-1-2-1-1-1-1-e-text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93" w:history="1">
        <w:r w:rsidRPr="004A2557">
          <w:rPr>
            <w:rStyle w:val="afb"/>
            <w:rFonts w:ascii="Arial" w:hAnsi="Arial" w:cs="Arial"/>
            <w:noProof/>
          </w:rPr>
          <w:t>5.1.1.20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1-1-1-1-1-2-1-1-1-1-f-text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94" w:history="1">
        <w:r w:rsidRPr="004A2557">
          <w:rPr>
            <w:rStyle w:val="afb"/>
            <w:rFonts w:ascii="Arial" w:hAnsi="Arial" w:cs="Arial"/>
            <w:noProof/>
          </w:rPr>
          <w:t>5.1.1.21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1-1-1-1-1-2-1-1-1-1-g-text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95" w:history="1">
        <w:r w:rsidRPr="004A2557">
          <w:rPr>
            <w:rStyle w:val="afb"/>
            <w:rFonts w:ascii="Arial" w:hAnsi="Arial" w:cs="Arial"/>
            <w:noProof/>
          </w:rPr>
          <w:t>5.1.1.22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1-1-1-1-1-2-1-1-1-1-h-text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96" w:history="1">
        <w:r w:rsidRPr="004A2557">
          <w:rPr>
            <w:rStyle w:val="afb"/>
            <w:rFonts w:ascii="Arial" w:hAnsi="Arial" w:cs="Arial"/>
            <w:noProof/>
          </w:rPr>
          <w:t>5.1.1.23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1-1-1-1-1-2-1-1-1-1-i-line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97" w:history="1">
        <w:r w:rsidRPr="004A2557">
          <w:rPr>
            <w:rStyle w:val="afb"/>
            <w:rFonts w:ascii="Arial" w:hAnsi="Arial" w:cs="Arial"/>
            <w:noProof/>
          </w:rPr>
          <w:t>5.1.1.24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1-1-1-1-1-2-1-1-1-1-j-line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98" w:history="1">
        <w:r w:rsidRPr="004A2557">
          <w:rPr>
            <w:rStyle w:val="afb"/>
            <w:rFonts w:ascii="Arial" w:hAnsi="Arial" w:cs="Arial"/>
            <w:noProof/>
          </w:rPr>
          <w:t>5.1.1.25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1-1-1-1-1-2-1-1-1-1-k-line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899" w:history="1">
        <w:r w:rsidRPr="004A2557">
          <w:rPr>
            <w:rStyle w:val="afb"/>
            <w:rFonts w:ascii="Arial" w:hAnsi="Arial" w:cs="Arial"/>
            <w:noProof/>
          </w:rPr>
          <w:t>5.1.1.26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1-1-1-1-1-2-1-1-1-1-l-line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00" w:history="1">
        <w:r w:rsidRPr="004A2557">
          <w:rPr>
            <w:rStyle w:val="afb"/>
            <w:rFonts w:ascii="Arial" w:hAnsi="Arial" w:cs="Arial"/>
            <w:noProof/>
          </w:rPr>
          <w:t>5.1.1.27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1-1-1-1-1-2-1-1-1-1-m-line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01" w:history="1">
        <w:r w:rsidRPr="004A2557">
          <w:rPr>
            <w:rStyle w:val="afb"/>
            <w:rFonts w:ascii="Arial" w:hAnsi="Arial" w:cs="Arial"/>
            <w:noProof/>
          </w:rPr>
          <w:t>5.1.1.28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1-1-1-1-1-2-1-1-1-1-n-line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02" w:history="1">
        <w:r w:rsidRPr="004A2557">
          <w:rPr>
            <w:rStyle w:val="afb"/>
            <w:rFonts w:ascii="Arial" w:hAnsi="Arial" w:cs="Arial"/>
            <w:noProof/>
          </w:rPr>
          <w:t>5.1.1.29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1-1-1-1-1-2-1-1-1-1-o-line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03" w:history="1">
        <w:r w:rsidRPr="004A2557">
          <w:rPr>
            <w:rStyle w:val="afb"/>
            <w:rFonts w:ascii="Arial" w:hAnsi="Arial" w:cs="Arial"/>
            <w:noProof/>
          </w:rPr>
          <w:t>5.1.1.30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1-1-1-1-1-2-1-1-1-1-p-line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04" w:history="1">
        <w:r w:rsidRPr="004A2557">
          <w:rPr>
            <w:rStyle w:val="afb"/>
            <w:rFonts w:ascii="Arial" w:hAnsi="Arial" w:cs="Arial"/>
            <w:noProof/>
          </w:rPr>
          <w:t>5.1.1.31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1-1-1-1-1-2-1-1-1-1-q-line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05" w:history="1">
        <w:r w:rsidRPr="004A2557">
          <w:rPr>
            <w:rStyle w:val="afb"/>
            <w:rFonts w:ascii="Arial" w:hAnsi="Arial" w:cs="Arial"/>
            <w:noProof/>
          </w:rPr>
          <w:t>5.1.1.32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1-1-1-1-1-2-1-1-1-1-r-text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06" w:history="1">
        <w:r w:rsidRPr="004A2557">
          <w:rPr>
            <w:rStyle w:val="afb"/>
            <w:rFonts w:ascii="Arial" w:hAnsi="Arial" w:cs="Arial"/>
            <w:noProof/>
          </w:rPr>
          <w:t>5.1.1.33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1-1-1-1-1-2-1-1-1-1-s-text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07" w:history="1">
        <w:r w:rsidRPr="004A2557">
          <w:rPr>
            <w:rStyle w:val="afb"/>
            <w:rFonts w:ascii="Arial" w:hAnsi="Arial" w:cs="Arial"/>
            <w:noProof/>
          </w:rPr>
          <w:t>5.1.1.34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1-1-1-1-1-2-1-1-1-1-t-line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08" w:history="1">
        <w:r w:rsidRPr="004A2557">
          <w:rPr>
            <w:rStyle w:val="afb"/>
            <w:rFonts w:ascii="Arial" w:hAnsi="Arial" w:cs="Arial"/>
            <w:noProof/>
          </w:rPr>
          <w:t>5.1.1.35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1-1-1-1-1-2-1-1-1-2-PART_1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09" w:history="1">
        <w:r w:rsidRPr="004A2557">
          <w:rPr>
            <w:rStyle w:val="afb"/>
            <w:rFonts w:ascii="Arial" w:hAnsi="Arial" w:cs="Arial"/>
            <w:noProof/>
          </w:rPr>
          <w:t>5.1.1.36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1-1-1-1-1-2-1-1-1-2-a-text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10" w:history="1">
        <w:r w:rsidRPr="004A2557">
          <w:rPr>
            <w:rStyle w:val="afb"/>
            <w:rFonts w:ascii="Arial" w:hAnsi="Arial" w:cs="Arial"/>
            <w:noProof/>
          </w:rPr>
          <w:t>5.1.1.37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1-1-1-1-1-2-1-1-1-2-b-text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11" w:history="1">
        <w:r w:rsidRPr="004A2557">
          <w:rPr>
            <w:rStyle w:val="afb"/>
            <w:rFonts w:ascii="Arial" w:hAnsi="Arial" w:cs="Arial"/>
            <w:noProof/>
          </w:rPr>
          <w:t>5.1.1.38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1-1-1-1-1-2-1-1-1-2-c-text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12" w:history="1">
        <w:r w:rsidRPr="004A2557">
          <w:rPr>
            <w:rStyle w:val="afb"/>
            <w:rFonts w:ascii="Arial" w:hAnsi="Arial" w:cs="Arial"/>
            <w:noProof/>
          </w:rPr>
          <w:t>5.1.1.39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1-1-1-1-1-2-1-1-1-2-d-text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13" w:history="1">
        <w:r w:rsidRPr="004A2557">
          <w:rPr>
            <w:rStyle w:val="afb"/>
            <w:rFonts w:ascii="Arial" w:hAnsi="Arial" w:cs="Arial"/>
            <w:noProof/>
          </w:rPr>
          <w:t>5.1.1.40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1-1-1-1-1-2-1-1-1-2-e-text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14" w:history="1">
        <w:r w:rsidRPr="004A2557">
          <w:rPr>
            <w:rStyle w:val="afb"/>
            <w:rFonts w:ascii="Arial" w:hAnsi="Arial" w:cs="Arial"/>
            <w:noProof/>
          </w:rPr>
          <w:t>5.1.1.41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1-1-1-1-1-2-1-1-1-2-f-text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15" w:history="1">
        <w:r w:rsidRPr="004A2557">
          <w:rPr>
            <w:rStyle w:val="afb"/>
            <w:rFonts w:ascii="Arial" w:hAnsi="Arial" w:cs="Arial"/>
            <w:noProof/>
          </w:rPr>
          <w:t>5.1.1.42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1-1-1-1-1-2-1-1-1-2-g-text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16" w:history="1">
        <w:r w:rsidRPr="004A2557">
          <w:rPr>
            <w:rStyle w:val="afb"/>
            <w:rFonts w:ascii="Arial" w:hAnsi="Arial" w:cs="Arial"/>
            <w:noProof/>
          </w:rPr>
          <w:t>5.1.1.43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1-1-1-1-1-2-1-1-1-2-h-text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17" w:history="1">
        <w:r w:rsidRPr="004A2557">
          <w:rPr>
            <w:rStyle w:val="afb"/>
            <w:rFonts w:ascii="Arial" w:hAnsi="Arial" w:cs="Arial"/>
            <w:noProof/>
          </w:rPr>
          <w:t>5.1.1.44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1-1-1-1-1-2-1-1-1-2-i-text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18" w:history="1">
        <w:r w:rsidRPr="004A2557">
          <w:rPr>
            <w:rStyle w:val="afb"/>
            <w:rFonts w:ascii="Arial" w:hAnsi="Arial" w:cs="Arial"/>
            <w:noProof/>
          </w:rPr>
          <w:t>5.1.1.45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1-1-1-1-1-2-1-1-1-2-j-text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19" w:history="1">
        <w:r w:rsidRPr="004A2557">
          <w:rPr>
            <w:rStyle w:val="afb"/>
            <w:rFonts w:ascii="Arial" w:hAnsi="Arial" w:cs="Arial"/>
            <w:noProof/>
          </w:rPr>
          <w:t>5.1.1.46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1-1-1-1-1-2-1-1-1-2-k-line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20" w:history="1">
        <w:r w:rsidRPr="004A2557">
          <w:rPr>
            <w:rStyle w:val="afb"/>
            <w:rFonts w:ascii="Arial" w:hAnsi="Arial" w:cs="Arial"/>
            <w:noProof/>
          </w:rPr>
          <w:t>5.1.1.47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1-1-1-1-1-2-1-1-1-2-l-line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21" w:history="1">
        <w:r w:rsidRPr="004A2557">
          <w:rPr>
            <w:rStyle w:val="afb"/>
            <w:rFonts w:ascii="Arial" w:hAnsi="Arial" w:cs="Arial"/>
            <w:noProof/>
          </w:rPr>
          <w:t>5.1.1.48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1-1-1-1-1-2-1-1-1-2-m-line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22" w:history="1">
        <w:r w:rsidRPr="004A2557">
          <w:rPr>
            <w:rStyle w:val="afb"/>
            <w:rFonts w:ascii="Arial" w:hAnsi="Arial" w:cs="Arial"/>
            <w:noProof/>
          </w:rPr>
          <w:t>5.1.1.49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1-1-1-1-1-2-1-1-1-2-n-line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23" w:history="1">
        <w:r w:rsidRPr="004A2557">
          <w:rPr>
            <w:rStyle w:val="afb"/>
            <w:rFonts w:ascii="Arial" w:hAnsi="Arial" w:cs="Arial"/>
            <w:noProof/>
          </w:rPr>
          <w:t>5.1.1.50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1-1-1-1-1-2-1-1-1-2-o-line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24" w:history="1">
        <w:r w:rsidRPr="004A2557">
          <w:rPr>
            <w:rStyle w:val="afb"/>
            <w:rFonts w:ascii="Arial" w:hAnsi="Arial" w:cs="Arial"/>
            <w:noProof/>
          </w:rPr>
          <w:t>5.1.1.51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1-1-1-1-1-2-1-1-1-2-p-line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25" w:history="1">
        <w:r w:rsidRPr="004A2557">
          <w:rPr>
            <w:rStyle w:val="afb"/>
            <w:rFonts w:ascii="Arial" w:hAnsi="Arial" w:cs="Arial"/>
            <w:noProof/>
          </w:rPr>
          <w:t>5.1.1.52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1-1-1-1-1-2-1-1-1-2-q-line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26" w:history="1">
        <w:r w:rsidRPr="004A2557">
          <w:rPr>
            <w:rStyle w:val="afb"/>
            <w:rFonts w:ascii="Arial" w:hAnsi="Arial" w:cs="Arial"/>
            <w:noProof/>
          </w:rPr>
          <w:t>5.1.1.53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1-1-1-1-1-2-1-1-1-2-r-line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27" w:history="1">
        <w:r w:rsidRPr="004A2557">
          <w:rPr>
            <w:rStyle w:val="afb"/>
            <w:rFonts w:ascii="Arial" w:hAnsi="Arial" w:cs="Arial"/>
            <w:noProof/>
          </w:rPr>
          <w:t>5.1.1.54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1-1-1-1-1-2-1-1-1-2-s-line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28" w:history="1">
        <w:r w:rsidRPr="004A2557">
          <w:rPr>
            <w:rStyle w:val="afb"/>
            <w:rFonts w:ascii="Arial" w:hAnsi="Arial" w:cs="Arial"/>
            <w:noProof/>
          </w:rPr>
          <w:t>5.1.1.55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1-1-1-1-1-2-1-1-1-2-t-line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29" w:history="1">
        <w:r w:rsidRPr="004A2557">
          <w:rPr>
            <w:rStyle w:val="afb"/>
            <w:rFonts w:ascii="Arial" w:hAnsi="Arial" w:cs="Arial"/>
            <w:noProof/>
          </w:rPr>
          <w:t>5.1.1.56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1-1-1-1-1-2-1-1-1-3-PART_3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30" w:history="1">
        <w:r w:rsidRPr="004A2557">
          <w:rPr>
            <w:rStyle w:val="afb"/>
            <w:rFonts w:ascii="Arial" w:hAnsi="Arial" w:cs="Arial"/>
            <w:noProof/>
          </w:rPr>
          <w:t>5.1.1.57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31" w:history="1">
        <w:r w:rsidRPr="004A2557">
          <w:rPr>
            <w:rStyle w:val="afb"/>
            <w:rFonts w:ascii="Arial" w:hAnsi="Arial" w:cs="Arial"/>
            <w:noProof/>
          </w:rPr>
          <w:t>5.1.1.58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32" w:history="1">
        <w:r w:rsidRPr="004A2557">
          <w:rPr>
            <w:rStyle w:val="afb"/>
            <w:rFonts w:ascii="Arial" w:hAnsi="Arial" w:cs="Arial"/>
            <w:noProof/>
          </w:rPr>
          <w:t>5.1.1.59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33" w:history="1">
        <w:r w:rsidRPr="004A2557">
          <w:rPr>
            <w:rStyle w:val="afb"/>
            <w:rFonts w:ascii="Arial" w:hAnsi="Arial" w:cs="Arial"/>
            <w:noProof/>
          </w:rPr>
          <w:t>5.1.1.60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1-1-1-1-1-2-1-1-1-3-d-line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34" w:history="1">
        <w:r w:rsidRPr="004A2557">
          <w:rPr>
            <w:rStyle w:val="afb"/>
            <w:rFonts w:ascii="Arial" w:hAnsi="Arial" w:cs="Arial"/>
            <w:noProof/>
          </w:rPr>
          <w:t>5.1.1.61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1-1-1-1-1-2-1-1-1-3-e-line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35" w:history="1">
        <w:r w:rsidRPr="004A2557">
          <w:rPr>
            <w:rStyle w:val="afb"/>
            <w:rFonts w:ascii="Arial" w:hAnsi="Arial" w:cs="Arial"/>
            <w:noProof/>
          </w:rPr>
          <w:t>5.1.1.62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1-1-1-1-1-2-1-1-1-3-f-line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36" w:history="1">
        <w:r w:rsidRPr="004A2557">
          <w:rPr>
            <w:rStyle w:val="afb"/>
            <w:rFonts w:ascii="Arial" w:hAnsi="Arial" w:cs="Arial"/>
            <w:noProof/>
          </w:rPr>
          <w:t>5.1.1.63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1-1-1-1-1-2-1-1-1-3-g-text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37" w:history="1">
        <w:r w:rsidRPr="004A2557">
          <w:rPr>
            <w:rStyle w:val="afb"/>
            <w:rFonts w:ascii="Arial" w:hAnsi="Arial" w:cs="Arial"/>
            <w:noProof/>
          </w:rPr>
          <w:t>5.1.1.64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1-1-1-1-1-2-1-1-1-3-h-text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38" w:history="1">
        <w:r w:rsidRPr="004A2557">
          <w:rPr>
            <w:rStyle w:val="afb"/>
            <w:rFonts w:ascii="Arial" w:hAnsi="Arial" w:cs="Arial"/>
            <w:noProof/>
          </w:rPr>
          <w:t>5.1.1.65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1-1-1-1-1-2-1-1-1-3-i-text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39" w:history="1">
        <w:r w:rsidRPr="004A2557">
          <w:rPr>
            <w:rStyle w:val="afb"/>
            <w:rFonts w:ascii="Arial" w:hAnsi="Arial" w:cs="Arial"/>
            <w:noProof/>
          </w:rPr>
          <w:t>5.1.1.66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1-1-1-1-1-2-1-1-1-3-j-text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40" w:history="1">
        <w:r w:rsidRPr="004A2557">
          <w:rPr>
            <w:rStyle w:val="afb"/>
            <w:rFonts w:ascii="Arial" w:hAnsi="Arial" w:cs="Arial"/>
            <w:noProof/>
          </w:rPr>
          <w:t>5.1.1.67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1-1-1-1-1-2-1-1-1-3-k-text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41" w:history="1">
        <w:r w:rsidRPr="004A2557">
          <w:rPr>
            <w:rStyle w:val="afb"/>
            <w:rFonts w:ascii="Arial" w:hAnsi="Arial" w:cs="Arial"/>
            <w:noProof/>
          </w:rPr>
          <w:t>5.1.1.68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1-1-1-1-1-2-1-1-1-3-l-text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42" w:history="1">
        <w:r w:rsidRPr="004A2557">
          <w:rPr>
            <w:rStyle w:val="afb"/>
            <w:rFonts w:ascii="Arial" w:hAnsi="Arial" w:cs="Arial"/>
            <w:noProof/>
          </w:rPr>
          <w:t>5.1.1.69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1-1-1-1-1-2-1-1-1-3-m-text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43" w:history="1">
        <w:r w:rsidRPr="004A2557">
          <w:rPr>
            <w:rStyle w:val="afb"/>
            <w:rFonts w:ascii="Arial" w:hAnsi="Arial" w:cs="Arial"/>
            <w:noProof/>
          </w:rPr>
          <w:t>5.1.1.70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1-1-1-1-1-2-1-1-1-3-n-text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44" w:history="1">
        <w:r w:rsidRPr="004A2557">
          <w:rPr>
            <w:rStyle w:val="afb"/>
            <w:rFonts w:ascii="Arial" w:hAnsi="Arial" w:cs="Arial"/>
            <w:noProof/>
          </w:rPr>
          <w:t>5.1.1.71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1-1-1-1-1-2-1-1-1-3-o-line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45" w:history="1">
        <w:r w:rsidRPr="004A2557">
          <w:rPr>
            <w:rStyle w:val="afb"/>
            <w:rFonts w:ascii="Arial" w:hAnsi="Arial" w:cs="Arial"/>
            <w:noProof/>
          </w:rPr>
          <w:t>5.1.1.72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1-1-1-1-1-2-1-1-1-3-p-line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46" w:history="1">
        <w:r w:rsidRPr="004A2557">
          <w:rPr>
            <w:rStyle w:val="afb"/>
            <w:rFonts w:ascii="Arial" w:hAnsi="Arial" w:cs="Arial"/>
            <w:noProof/>
          </w:rPr>
          <w:t>5.1.1.73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1-1-1-1-1-2-1-1-1-4-PART_2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47" w:history="1">
        <w:r w:rsidRPr="004A2557">
          <w:rPr>
            <w:rStyle w:val="afb"/>
            <w:rFonts w:ascii="Arial" w:hAnsi="Arial" w:cs="Arial"/>
            <w:noProof/>
          </w:rPr>
          <w:t>5.1.1.74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48" w:history="1">
        <w:r w:rsidRPr="004A2557">
          <w:rPr>
            <w:rStyle w:val="afb"/>
            <w:rFonts w:ascii="Arial" w:hAnsi="Arial" w:cs="Arial"/>
            <w:noProof/>
          </w:rPr>
          <w:t>5.1.1.75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49" w:history="1">
        <w:r w:rsidRPr="004A2557">
          <w:rPr>
            <w:rStyle w:val="afb"/>
            <w:rFonts w:ascii="Arial" w:hAnsi="Arial" w:cs="Arial"/>
            <w:noProof/>
          </w:rPr>
          <w:t>5.1.1.76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50" w:history="1">
        <w:r w:rsidRPr="004A2557">
          <w:rPr>
            <w:rStyle w:val="afb"/>
            <w:rFonts w:ascii="Arial" w:hAnsi="Arial" w:cs="Arial"/>
            <w:noProof/>
          </w:rPr>
          <w:t>5.1.1.77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1-1-1-1-1-2-1-1-1-4-d-line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51" w:history="1">
        <w:r w:rsidRPr="004A2557">
          <w:rPr>
            <w:rStyle w:val="afb"/>
            <w:rFonts w:ascii="Arial" w:hAnsi="Arial" w:cs="Arial"/>
            <w:noProof/>
          </w:rPr>
          <w:t>5.1.1.78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1-1-1-1-1-2-1-1-1-4-e-line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52" w:history="1">
        <w:r w:rsidRPr="004A2557">
          <w:rPr>
            <w:rStyle w:val="afb"/>
            <w:rFonts w:ascii="Arial" w:hAnsi="Arial" w:cs="Arial"/>
            <w:noProof/>
          </w:rPr>
          <w:t>5.1.1.79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1-1-1-1-1-2-1-1-1-4-f-line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53" w:history="1">
        <w:r w:rsidRPr="004A2557">
          <w:rPr>
            <w:rStyle w:val="afb"/>
            <w:rFonts w:ascii="Arial" w:hAnsi="Arial" w:cs="Arial"/>
            <w:noProof/>
          </w:rPr>
          <w:t>5.1.1.80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1-1-1-1-1-2-1-1-1-4-g-text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54" w:history="1">
        <w:r w:rsidRPr="004A2557">
          <w:rPr>
            <w:rStyle w:val="afb"/>
            <w:rFonts w:ascii="Arial" w:hAnsi="Arial" w:cs="Arial"/>
            <w:noProof/>
          </w:rPr>
          <w:t>5.1.1.81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1-1-1-1-1-2-1-1-1-4-h-text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55" w:history="1">
        <w:r w:rsidRPr="004A2557">
          <w:rPr>
            <w:rStyle w:val="afb"/>
            <w:rFonts w:ascii="Arial" w:hAnsi="Arial" w:cs="Arial"/>
            <w:noProof/>
          </w:rPr>
          <w:t>5.1.1.82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1-1-1-1-1-2-1-1-1-4-i-text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56" w:history="1">
        <w:r w:rsidRPr="004A2557">
          <w:rPr>
            <w:rStyle w:val="afb"/>
            <w:rFonts w:ascii="Arial" w:hAnsi="Arial" w:cs="Arial"/>
            <w:noProof/>
          </w:rPr>
          <w:t>5.1.1.83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1-1-1-1-1-2-1-1-1-4-j-text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57" w:history="1">
        <w:r w:rsidRPr="004A2557">
          <w:rPr>
            <w:rStyle w:val="afb"/>
            <w:rFonts w:ascii="Arial" w:hAnsi="Arial" w:cs="Arial"/>
            <w:noProof/>
          </w:rPr>
          <w:t>5.1.1.84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1-1-1-1-1-2-1-1-1-4-k-text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58" w:history="1">
        <w:r w:rsidRPr="004A2557">
          <w:rPr>
            <w:rStyle w:val="afb"/>
            <w:rFonts w:ascii="Arial" w:hAnsi="Arial" w:cs="Arial"/>
            <w:noProof/>
          </w:rPr>
          <w:t>5.1.1.85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1-1-1-1-1-2-1-1-1-4-l-text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59" w:history="1">
        <w:r w:rsidRPr="004A2557">
          <w:rPr>
            <w:rStyle w:val="afb"/>
            <w:rFonts w:ascii="Arial" w:hAnsi="Arial" w:cs="Arial"/>
            <w:noProof/>
          </w:rPr>
          <w:t>5.1.1.86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1-1-1-1-1-2-1-1-1-4-m-text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60" w:history="1">
        <w:r w:rsidRPr="004A2557">
          <w:rPr>
            <w:rStyle w:val="afb"/>
            <w:rFonts w:ascii="Arial" w:hAnsi="Arial" w:cs="Arial"/>
            <w:noProof/>
          </w:rPr>
          <w:t>5.1.1.87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1-1-1-1-1-2-1-1-1-4-n-text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61" w:history="1">
        <w:r w:rsidRPr="004A2557">
          <w:rPr>
            <w:rStyle w:val="afb"/>
            <w:rFonts w:ascii="Arial" w:hAnsi="Arial" w:cs="Arial"/>
            <w:noProof/>
          </w:rPr>
          <w:t>5.1.1.88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1-1-1-1-1-2-1-1-1-4-o-line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62" w:history="1">
        <w:r w:rsidRPr="004A2557">
          <w:rPr>
            <w:rStyle w:val="afb"/>
            <w:rFonts w:ascii="Arial" w:hAnsi="Arial" w:cs="Arial"/>
            <w:noProof/>
          </w:rPr>
          <w:t>5.1.1.89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1-1-1-1-1-2-1-1-1-4-p-line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63" w:history="1">
        <w:r w:rsidRPr="004A2557">
          <w:rPr>
            <w:rStyle w:val="afb"/>
            <w:rFonts w:ascii="Arial" w:hAnsi="Arial" w:cs="Arial"/>
            <w:noProof/>
          </w:rPr>
          <w:t>5.1.1.90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1-1-1-1-1-2-1-1-1-5-HORIZON_LINE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64" w:history="1">
        <w:r w:rsidRPr="004A2557">
          <w:rPr>
            <w:rStyle w:val="afb"/>
            <w:rFonts w:ascii="Arial" w:hAnsi="Arial" w:cs="Arial"/>
            <w:noProof/>
          </w:rPr>
          <w:t>5.1.1.91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1-1-1-1-1-2-1-1-1-5-a-line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65" w:history="1">
        <w:r w:rsidRPr="004A2557">
          <w:rPr>
            <w:rStyle w:val="afb"/>
            <w:rFonts w:ascii="Arial" w:hAnsi="Arial" w:cs="Arial"/>
            <w:noProof/>
          </w:rPr>
          <w:t>5.1.1.92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1-1-1-1-1-2-2-HighWarning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66" w:history="1">
        <w:r w:rsidRPr="004A2557">
          <w:rPr>
            <w:rStyle w:val="afb"/>
            <w:rFonts w:ascii="Arial" w:hAnsi="Arial" w:cs="Arial"/>
            <w:noProof/>
          </w:rPr>
          <w:t>5.1.1.93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1-1-1-1-1-2-2-1-HIGHWARNING_DAN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67" w:history="1">
        <w:r w:rsidRPr="004A2557">
          <w:rPr>
            <w:rStyle w:val="afb"/>
            <w:rFonts w:ascii="Arial" w:hAnsi="Arial" w:cs="Arial"/>
            <w:noProof/>
          </w:rPr>
          <w:t>5.1.1.94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1-1-1-1-1-2-2-1-1-begin_moving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68" w:history="1">
        <w:r w:rsidRPr="004A2557">
          <w:rPr>
            <w:rStyle w:val="afb"/>
            <w:rFonts w:ascii="Arial" w:hAnsi="Arial" w:cs="Arial"/>
            <w:noProof/>
          </w:rPr>
          <w:t>5.1.1.95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1-1-1-1-1-2-2-1-1-a-line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69" w:history="1">
        <w:r w:rsidRPr="004A2557">
          <w:rPr>
            <w:rStyle w:val="afb"/>
            <w:rFonts w:ascii="Arial" w:hAnsi="Arial" w:cs="Arial"/>
            <w:noProof/>
          </w:rPr>
          <w:t>5.1.1.96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1-1-1-1-1-2-2-1-1-b-line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70" w:history="1">
        <w:r w:rsidRPr="004A2557">
          <w:rPr>
            <w:rStyle w:val="afb"/>
            <w:rFonts w:ascii="Arial" w:hAnsi="Arial" w:cs="Arial"/>
            <w:noProof/>
          </w:rPr>
          <w:t>5.1.1.97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1-1-1-1-1-2-2-1-1-c-line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71" w:history="1">
        <w:r w:rsidRPr="004A2557">
          <w:rPr>
            <w:rStyle w:val="afb"/>
            <w:rFonts w:ascii="Arial" w:hAnsi="Arial" w:cs="Arial"/>
            <w:noProof/>
          </w:rPr>
          <w:t>5.1.1.98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1-1-1-1-1-2-2-1-1-d-line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72" w:history="1">
        <w:r w:rsidRPr="004A2557">
          <w:rPr>
            <w:rStyle w:val="afb"/>
            <w:rFonts w:ascii="Arial" w:hAnsi="Arial" w:cs="Arial"/>
            <w:noProof/>
          </w:rPr>
          <w:t>5.1.1.99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1-1-1-1-1-2-2-1-1-e-line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73" w:history="1">
        <w:r w:rsidRPr="004A2557">
          <w:rPr>
            <w:rStyle w:val="afb"/>
            <w:rFonts w:ascii="Arial" w:hAnsi="Arial" w:cs="Arial"/>
            <w:noProof/>
          </w:rPr>
          <w:t>5.1.1.100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1-1-1-1-1-2-2-1-1-f-line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74" w:history="1">
        <w:r w:rsidRPr="004A2557">
          <w:rPr>
            <w:rStyle w:val="afb"/>
            <w:rFonts w:ascii="Arial" w:hAnsi="Arial" w:cs="Arial"/>
            <w:noProof/>
          </w:rPr>
          <w:t>5.1.1.101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1-1-1-1-1-2-3-HighAlarm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75" w:history="1">
        <w:r w:rsidRPr="004A2557">
          <w:rPr>
            <w:rStyle w:val="afb"/>
            <w:rFonts w:ascii="Arial" w:hAnsi="Arial" w:cs="Arial"/>
            <w:noProof/>
          </w:rPr>
          <w:t>5.1.1.102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1-1-1-1-1-2-3-1-HIGHALARM_DAN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76" w:history="1">
        <w:r w:rsidRPr="004A2557">
          <w:rPr>
            <w:rStyle w:val="afb"/>
            <w:rFonts w:ascii="Arial" w:hAnsi="Arial" w:cs="Arial"/>
            <w:noProof/>
          </w:rPr>
          <w:t>5.1.1.103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1-1-1-1-1-2-3-1-1-begin_moving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77" w:history="1">
        <w:r w:rsidRPr="004A2557">
          <w:rPr>
            <w:rStyle w:val="afb"/>
            <w:rFonts w:ascii="Arial" w:hAnsi="Arial" w:cs="Arial"/>
            <w:noProof/>
          </w:rPr>
          <w:t>5.1.1.104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1-1-1-1-1-2-3-1-1-a-line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78" w:history="1">
        <w:r w:rsidRPr="004A2557">
          <w:rPr>
            <w:rStyle w:val="afb"/>
            <w:rFonts w:ascii="Arial" w:hAnsi="Arial" w:cs="Arial"/>
            <w:noProof/>
          </w:rPr>
          <w:t>5.1.1.105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1-1-1-1-1-2-3-1-1-b-line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79" w:history="1">
        <w:r w:rsidRPr="004A2557">
          <w:rPr>
            <w:rStyle w:val="afb"/>
            <w:rFonts w:ascii="Arial" w:hAnsi="Arial" w:cs="Arial"/>
            <w:noProof/>
          </w:rPr>
          <w:t>5.1.1.106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1-1-1-1-1-2-3-1-1-c-line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80" w:history="1">
        <w:r w:rsidRPr="004A2557">
          <w:rPr>
            <w:rStyle w:val="afb"/>
            <w:rFonts w:ascii="Arial" w:hAnsi="Arial" w:cs="Arial"/>
            <w:noProof/>
          </w:rPr>
          <w:t>5.1.1.107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1-1-1-1-1-2-3-1-1-d-line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81" w:history="1">
        <w:r w:rsidRPr="004A2557">
          <w:rPr>
            <w:rStyle w:val="afb"/>
            <w:rFonts w:ascii="Arial" w:hAnsi="Arial" w:cs="Arial"/>
            <w:noProof/>
          </w:rPr>
          <w:t>5.1.1.108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1-1-1-1-1-2-3-1-1-e-line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82" w:history="1">
        <w:r w:rsidRPr="004A2557">
          <w:rPr>
            <w:rStyle w:val="afb"/>
            <w:rFonts w:ascii="Arial" w:hAnsi="Arial" w:cs="Arial"/>
            <w:noProof/>
          </w:rPr>
          <w:t>5.1.1.109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1-1-1-1-1-2-3-1-1-f-line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83" w:history="1">
        <w:r w:rsidRPr="004A2557">
          <w:rPr>
            <w:rStyle w:val="afb"/>
            <w:rFonts w:ascii="Arial" w:hAnsi="Arial" w:cs="Arial"/>
            <w:noProof/>
          </w:rPr>
          <w:t>5.1.1.110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1-1-1-1-1-2-3-1-1-g-line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84" w:history="1">
        <w:r w:rsidRPr="004A2557">
          <w:rPr>
            <w:rStyle w:val="afb"/>
            <w:rFonts w:ascii="Arial" w:hAnsi="Arial" w:cs="Arial"/>
            <w:noProof/>
          </w:rPr>
          <w:t>5.1.1.111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1-1-1-1-1-2-3-1-1-h-line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85" w:history="1">
        <w:r w:rsidRPr="004A2557">
          <w:rPr>
            <w:rStyle w:val="afb"/>
            <w:rFonts w:ascii="Arial" w:hAnsi="Arial" w:cs="Arial"/>
            <w:noProof/>
          </w:rPr>
          <w:t>5.1.1.112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1-1-1-1-1-2-3-1-1-i-line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86" w:history="1">
        <w:r w:rsidRPr="004A2557">
          <w:rPr>
            <w:rStyle w:val="afb"/>
            <w:rFonts w:ascii="Arial" w:hAnsi="Arial" w:cs="Arial"/>
            <w:noProof/>
          </w:rPr>
          <w:t>5.1.1.113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1-1-1-1-1-2-3-1-1-j-line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87" w:history="1">
        <w:r w:rsidRPr="004A2557">
          <w:rPr>
            <w:rStyle w:val="afb"/>
            <w:rFonts w:ascii="Arial" w:hAnsi="Arial" w:cs="Arial"/>
            <w:noProof/>
          </w:rPr>
          <w:t>5.1.1.114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1-1-1-1-1-2-4-LowWarning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88" w:history="1">
        <w:r w:rsidRPr="004A2557">
          <w:rPr>
            <w:rStyle w:val="afb"/>
            <w:rFonts w:ascii="Arial" w:hAnsi="Arial" w:cs="Arial"/>
            <w:noProof/>
          </w:rPr>
          <w:t>5.1.1.115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1-1-1-1-1-2-4-1-LOWWARNING_DAN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89" w:history="1">
        <w:r w:rsidRPr="004A2557">
          <w:rPr>
            <w:rStyle w:val="afb"/>
            <w:rFonts w:ascii="Arial" w:hAnsi="Arial" w:cs="Arial"/>
            <w:noProof/>
          </w:rPr>
          <w:t>5.1.1.116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1-1-1-1-1-2-4-1-1-begin_moving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90" w:history="1">
        <w:r w:rsidRPr="004A2557">
          <w:rPr>
            <w:rStyle w:val="afb"/>
            <w:rFonts w:ascii="Arial" w:hAnsi="Arial" w:cs="Arial"/>
            <w:noProof/>
          </w:rPr>
          <w:t>5.1.1.117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1-1-1-1-1-2-4-1-1-a-line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91" w:history="1">
        <w:r w:rsidRPr="004A2557">
          <w:rPr>
            <w:rStyle w:val="afb"/>
            <w:rFonts w:ascii="Arial" w:hAnsi="Arial" w:cs="Arial"/>
            <w:noProof/>
          </w:rPr>
          <w:t>5.1.1.118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1-1-1-1-1-2-4-1-1-b-line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92" w:history="1">
        <w:r w:rsidRPr="004A2557">
          <w:rPr>
            <w:rStyle w:val="afb"/>
            <w:rFonts w:ascii="Arial" w:hAnsi="Arial" w:cs="Arial"/>
            <w:noProof/>
          </w:rPr>
          <w:t>5.1.1.119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1-1-1-1-1-2-4-1-1-c-line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93" w:history="1">
        <w:r w:rsidRPr="004A2557">
          <w:rPr>
            <w:rStyle w:val="afb"/>
            <w:rFonts w:ascii="Arial" w:hAnsi="Arial" w:cs="Arial"/>
            <w:noProof/>
          </w:rPr>
          <w:t>5.1.1.120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1-1-1-1-1-2-4-1-1-d-line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94" w:history="1">
        <w:r w:rsidRPr="004A2557">
          <w:rPr>
            <w:rStyle w:val="afb"/>
            <w:rFonts w:ascii="Arial" w:hAnsi="Arial" w:cs="Arial"/>
            <w:noProof/>
          </w:rPr>
          <w:t>5.1.1.121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1-1-1-1-1-2-4-1-1-e-line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95" w:history="1">
        <w:r w:rsidRPr="004A2557">
          <w:rPr>
            <w:rStyle w:val="afb"/>
            <w:rFonts w:ascii="Arial" w:hAnsi="Arial" w:cs="Arial"/>
            <w:noProof/>
          </w:rPr>
          <w:t>5.1.1.122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1-1-1-1-1-2-4-1-1-f-line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96" w:history="1">
        <w:r w:rsidRPr="004A2557">
          <w:rPr>
            <w:rStyle w:val="afb"/>
            <w:rFonts w:ascii="Arial" w:hAnsi="Arial" w:cs="Arial"/>
            <w:noProof/>
          </w:rPr>
          <w:t>5.1.1.123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1-1-1-1-1-2-5-LowAlarm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97" w:history="1">
        <w:r w:rsidRPr="004A2557">
          <w:rPr>
            <w:rStyle w:val="afb"/>
            <w:rFonts w:ascii="Arial" w:hAnsi="Arial" w:cs="Arial"/>
            <w:noProof/>
          </w:rPr>
          <w:t>5.1.1.124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1-1-1-1-1-2-5-1-LOWALARM_DAN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98" w:history="1">
        <w:r w:rsidRPr="004A2557">
          <w:rPr>
            <w:rStyle w:val="afb"/>
            <w:rFonts w:ascii="Arial" w:hAnsi="Arial" w:cs="Arial"/>
            <w:noProof/>
          </w:rPr>
          <w:t>5.1.1.125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1-1-1-1-1-2-5-1-1-begin_moving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69999" w:history="1">
        <w:r w:rsidRPr="004A2557">
          <w:rPr>
            <w:rStyle w:val="afb"/>
            <w:rFonts w:ascii="Arial" w:hAnsi="Arial" w:cs="Arial"/>
            <w:noProof/>
          </w:rPr>
          <w:t>5.1.1.126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1-1-1-1-1-2-5-1-1-a-line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_Toc516569999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00" w:history="1">
        <w:r w:rsidRPr="004A2557">
          <w:rPr>
            <w:rStyle w:val="afb"/>
            <w:rFonts w:ascii="Arial" w:hAnsi="Arial" w:cs="Arial"/>
            <w:noProof/>
          </w:rPr>
          <w:t>5.1.1.127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1-1-1-1-1-2-5-1-1-b-line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01" w:history="1">
        <w:r w:rsidRPr="004A2557">
          <w:rPr>
            <w:rStyle w:val="afb"/>
            <w:rFonts w:ascii="Arial" w:hAnsi="Arial" w:cs="Arial"/>
            <w:noProof/>
          </w:rPr>
          <w:t>5.1.1.128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1-1-1-1-1-2-5-1-1-c-line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02" w:history="1">
        <w:r w:rsidRPr="004A2557">
          <w:rPr>
            <w:rStyle w:val="afb"/>
            <w:rFonts w:ascii="Arial" w:hAnsi="Arial" w:cs="Arial"/>
            <w:noProof/>
          </w:rPr>
          <w:t>5.1.1.129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1-1-1-1-1-2-5-1-1-d-line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03" w:history="1">
        <w:r w:rsidRPr="004A2557">
          <w:rPr>
            <w:rStyle w:val="afb"/>
            <w:rFonts w:ascii="Arial" w:hAnsi="Arial" w:cs="Arial"/>
            <w:noProof/>
          </w:rPr>
          <w:t>5.1.1.130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1-1-1-1-1-2-5-1-1-e-line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04" w:history="1">
        <w:r w:rsidRPr="004A2557">
          <w:rPr>
            <w:rStyle w:val="afb"/>
            <w:rFonts w:ascii="Arial" w:hAnsi="Arial" w:cs="Arial"/>
            <w:noProof/>
          </w:rPr>
          <w:t>5.1.1.131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1-1-1-1-1-2-5-1-1-f-line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05" w:history="1">
        <w:r w:rsidRPr="004A2557">
          <w:rPr>
            <w:rStyle w:val="afb"/>
            <w:rFonts w:ascii="Arial" w:hAnsi="Arial" w:cs="Arial"/>
            <w:noProof/>
          </w:rPr>
          <w:t>5.1.1.132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1-1-1-1-1-2-5-1-1-g-line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06" w:history="1">
        <w:r w:rsidRPr="004A2557">
          <w:rPr>
            <w:rStyle w:val="afb"/>
            <w:rFonts w:ascii="Arial" w:hAnsi="Arial" w:cs="Arial"/>
            <w:noProof/>
          </w:rPr>
          <w:t>5.1.1.133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1-1-1-1-1-2-5-1-1-h-line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07" w:history="1">
        <w:r w:rsidRPr="004A2557">
          <w:rPr>
            <w:rStyle w:val="afb"/>
            <w:rFonts w:ascii="Arial" w:hAnsi="Arial" w:cs="Arial"/>
            <w:noProof/>
          </w:rPr>
          <w:t>5.1.1.134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1-1-1-1-1-2-5-1-1-i-line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08" w:history="1">
        <w:r w:rsidRPr="004A2557">
          <w:rPr>
            <w:rStyle w:val="afb"/>
            <w:rFonts w:ascii="Arial" w:hAnsi="Arial" w:cs="Arial"/>
            <w:noProof/>
          </w:rPr>
          <w:t>5.1.1.135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1-1-1-1-1-2-5-1-1-j-line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09" w:history="1">
        <w:r w:rsidRPr="004A2557">
          <w:rPr>
            <w:rStyle w:val="afb"/>
            <w:rFonts w:ascii="Arial" w:hAnsi="Arial" w:cs="Arial"/>
            <w:noProof/>
          </w:rPr>
          <w:t>5.1.1.136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1-1-1-1-1-3-BugReference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10" w:history="1">
        <w:r w:rsidRPr="004A2557">
          <w:rPr>
            <w:rStyle w:val="afb"/>
            <w:rFonts w:ascii="Arial" w:hAnsi="Arial" w:cs="Arial"/>
            <w:noProof/>
          </w:rPr>
          <w:t>5.1.1.137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1-1-1-1-1-3-a-BugRef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11" w:history="1">
        <w:r w:rsidRPr="004A2557">
          <w:rPr>
            <w:rStyle w:val="afb"/>
            <w:rFonts w:ascii="Arial" w:hAnsi="Arial" w:cs="Arial"/>
            <w:noProof/>
          </w:rPr>
          <w:t>5.1.1.138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1-1-1-1-2-lunula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12" w:history="1">
        <w:r w:rsidRPr="004A2557">
          <w:rPr>
            <w:rStyle w:val="afb"/>
            <w:rFonts w:ascii="Arial" w:hAnsi="Arial" w:cs="Arial"/>
            <w:noProof/>
          </w:rPr>
          <w:t>5.1.1.139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1-1-1-1-2-a-TOP_Lunula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13" w:history="1">
        <w:r w:rsidRPr="004A2557">
          <w:rPr>
            <w:rStyle w:val="afb"/>
            <w:rFonts w:ascii="Arial" w:hAnsi="Arial" w:cs="Arial"/>
            <w:noProof/>
          </w:rPr>
          <w:t>5.1.1.140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1-1-1-1-2-b-BOT_Lunula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14" w:history="1">
        <w:r w:rsidRPr="004A2557">
          <w:rPr>
            <w:rStyle w:val="afb"/>
            <w:rFonts w:ascii="Arial" w:hAnsi="Arial" w:cs="Arial"/>
            <w:noProof/>
          </w:rPr>
          <w:t>5.1.1.141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1-1-1-1-3-RollIndex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15" w:history="1">
        <w:r w:rsidRPr="004A2557">
          <w:rPr>
            <w:rStyle w:val="afb"/>
            <w:rFonts w:ascii="Arial" w:hAnsi="Arial" w:cs="Arial"/>
            <w:noProof/>
          </w:rPr>
          <w:t>5.1.1.142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1-1-1-1-3-a-shape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16" w:history="1">
        <w:r w:rsidRPr="004A2557">
          <w:rPr>
            <w:rStyle w:val="afb"/>
            <w:rFonts w:ascii="Arial" w:hAnsi="Arial" w:cs="Arial"/>
            <w:noProof/>
          </w:rPr>
          <w:t>5.1.1.143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1-1-1-2-RollFix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17" w:history="1">
        <w:r w:rsidRPr="004A2557">
          <w:rPr>
            <w:rStyle w:val="afb"/>
            <w:rFonts w:ascii="Arial" w:hAnsi="Arial" w:cs="Arial"/>
            <w:noProof/>
          </w:rPr>
          <w:t>5.1.1.144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1-1-1-2-a-shape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18" w:history="1">
        <w:r w:rsidRPr="004A2557">
          <w:rPr>
            <w:rStyle w:val="afb"/>
            <w:rFonts w:ascii="Arial" w:hAnsi="Arial" w:cs="Arial"/>
            <w:noProof/>
          </w:rPr>
          <w:t>5.1.1.145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1-1-1-2-1-RollGraduations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19" w:history="1">
        <w:r w:rsidRPr="004A2557">
          <w:rPr>
            <w:rStyle w:val="afb"/>
            <w:rFonts w:ascii="Arial" w:hAnsi="Arial" w:cs="Arial"/>
            <w:noProof/>
          </w:rPr>
          <w:t>5.1.1.146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1-1-1-2-1-1-group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20" w:history="1">
        <w:r w:rsidRPr="004A2557">
          <w:rPr>
            <w:rStyle w:val="afb"/>
            <w:rFonts w:ascii="Arial" w:hAnsi="Arial" w:cs="Arial"/>
            <w:noProof/>
          </w:rPr>
          <w:t>5.1.1.147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1-1-1-2-1-1-a-Ind-45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21" w:history="1">
        <w:r w:rsidRPr="004A2557">
          <w:rPr>
            <w:rStyle w:val="afb"/>
            <w:rFonts w:ascii="Arial" w:hAnsi="Arial" w:cs="Arial"/>
            <w:noProof/>
          </w:rPr>
          <w:t>5.1.1.148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1-1-1-2-1-2-group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22" w:history="1">
        <w:r w:rsidRPr="004A2557">
          <w:rPr>
            <w:rStyle w:val="afb"/>
            <w:rFonts w:ascii="Arial" w:hAnsi="Arial" w:cs="Arial"/>
            <w:noProof/>
          </w:rPr>
          <w:t>5.1.1.149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1-1-1-2-1-2-a-Ind45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23" w:history="1">
        <w:r w:rsidRPr="004A2557">
          <w:rPr>
            <w:rStyle w:val="afb"/>
            <w:rFonts w:ascii="Arial" w:hAnsi="Arial" w:cs="Arial"/>
            <w:noProof/>
          </w:rPr>
          <w:t>5.1.1.150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1-1-1-2-1-3-group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24" w:history="1">
        <w:r w:rsidRPr="004A2557">
          <w:rPr>
            <w:rStyle w:val="afb"/>
            <w:rFonts w:ascii="Arial" w:hAnsi="Arial" w:cs="Arial"/>
            <w:noProof/>
          </w:rPr>
          <w:t>5.1.1.151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1-1-1-2-1-3-a-Ind-30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25" w:history="1">
        <w:r w:rsidRPr="004A2557">
          <w:rPr>
            <w:rStyle w:val="afb"/>
            <w:rFonts w:ascii="Arial" w:hAnsi="Arial" w:cs="Arial"/>
            <w:noProof/>
          </w:rPr>
          <w:t>5.1.1.152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1-1-1-2-1-4-group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26" w:history="1">
        <w:r w:rsidRPr="004A2557">
          <w:rPr>
            <w:rStyle w:val="afb"/>
            <w:rFonts w:ascii="Arial" w:hAnsi="Arial" w:cs="Arial"/>
            <w:noProof/>
          </w:rPr>
          <w:t>5.1.1.153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1-1-1-2-1-4-a-Ind30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27" w:history="1">
        <w:r w:rsidRPr="004A2557">
          <w:rPr>
            <w:rStyle w:val="afb"/>
            <w:rFonts w:ascii="Arial" w:hAnsi="Arial" w:cs="Arial"/>
            <w:noProof/>
          </w:rPr>
          <w:t>5.1.1.154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1-1-1-2-1-5-group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28" w:history="1">
        <w:r w:rsidRPr="004A2557">
          <w:rPr>
            <w:rStyle w:val="afb"/>
            <w:rFonts w:ascii="Arial" w:hAnsi="Arial" w:cs="Arial"/>
            <w:noProof/>
          </w:rPr>
          <w:t>5.1.1.155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1-1-1-2-1-5-a-line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29" w:history="1">
        <w:r w:rsidRPr="004A2557">
          <w:rPr>
            <w:rStyle w:val="afb"/>
            <w:rFonts w:ascii="Arial" w:hAnsi="Arial" w:cs="Arial"/>
            <w:noProof/>
          </w:rPr>
          <w:t>5.1.1.156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1-1-1-2-1-6-group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30" w:history="1">
        <w:r w:rsidRPr="004A2557">
          <w:rPr>
            <w:rStyle w:val="afb"/>
            <w:rFonts w:ascii="Arial" w:hAnsi="Arial" w:cs="Arial"/>
            <w:noProof/>
          </w:rPr>
          <w:t>5.1.1.157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1-1-1-2-1-6-a-line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31" w:history="1">
        <w:r w:rsidRPr="004A2557">
          <w:rPr>
            <w:rStyle w:val="afb"/>
            <w:rFonts w:ascii="Arial" w:hAnsi="Arial" w:cs="Arial"/>
            <w:noProof/>
          </w:rPr>
          <w:t>5.1.1.158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1-1-1-2-1-7-group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32" w:history="1">
        <w:r w:rsidRPr="004A2557">
          <w:rPr>
            <w:rStyle w:val="afb"/>
            <w:rFonts w:ascii="Arial" w:hAnsi="Arial" w:cs="Arial"/>
            <w:noProof/>
          </w:rPr>
          <w:t>5.1.1.159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1-1-1-2-1-7-a-line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33" w:history="1">
        <w:r w:rsidRPr="004A2557">
          <w:rPr>
            <w:rStyle w:val="afb"/>
            <w:rFonts w:ascii="Arial" w:hAnsi="Arial" w:cs="Arial"/>
            <w:noProof/>
          </w:rPr>
          <w:t>5.1.1.160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1-1-1-2-1-8-group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34" w:history="1">
        <w:r w:rsidRPr="004A2557">
          <w:rPr>
            <w:rStyle w:val="afb"/>
            <w:rFonts w:ascii="Arial" w:hAnsi="Arial" w:cs="Arial"/>
            <w:noProof/>
          </w:rPr>
          <w:t>5.1.1.161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1-1-1-2-1-8-a-line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35" w:history="1">
        <w:r w:rsidRPr="004A2557">
          <w:rPr>
            <w:rStyle w:val="afb"/>
            <w:rFonts w:ascii="Arial" w:hAnsi="Arial" w:cs="Arial"/>
            <w:noProof/>
          </w:rPr>
          <w:t>5.1.1.162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1-1-2-Altitude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36" w:history="1">
        <w:r w:rsidRPr="004A2557">
          <w:rPr>
            <w:rStyle w:val="afb"/>
            <w:rFonts w:ascii="Arial" w:hAnsi="Arial" w:cs="Arial"/>
            <w:noProof/>
          </w:rPr>
          <w:t>5.1.1.163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1-1-2-a-_TOP_ALTI_001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37" w:history="1">
        <w:r w:rsidRPr="004A2557">
          <w:rPr>
            <w:rStyle w:val="afb"/>
            <w:rFonts w:ascii="Arial" w:hAnsi="Arial" w:cs="Arial"/>
            <w:noProof/>
          </w:rPr>
          <w:t>5.1.1.164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1-1-2-b-_BOT_ALTI_001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38" w:history="1">
        <w:r w:rsidRPr="004A2557">
          <w:rPr>
            <w:rStyle w:val="afb"/>
            <w:rFonts w:ascii="Arial" w:hAnsi="Arial" w:cs="Arial"/>
            <w:noProof/>
          </w:rPr>
          <w:t>5.1.1.165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1-1-2-1-ClippedBackground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39" w:history="1">
        <w:r w:rsidRPr="004A2557">
          <w:rPr>
            <w:rStyle w:val="afb"/>
            <w:rFonts w:ascii="Arial" w:hAnsi="Arial" w:cs="Arial"/>
            <w:noProof/>
          </w:rPr>
          <w:t>5.1.1.166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1-1-2-1-a-_clip box_001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40" w:history="1">
        <w:r w:rsidRPr="004A2557">
          <w:rPr>
            <w:rStyle w:val="afb"/>
            <w:rFonts w:ascii="Arial" w:hAnsi="Arial" w:cs="Arial"/>
            <w:noProof/>
          </w:rPr>
          <w:t>5.1.1.167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1-1-2-1-b-rectangle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41" w:history="1">
        <w:r w:rsidRPr="004A2557">
          <w:rPr>
            <w:rStyle w:val="afb"/>
            <w:rFonts w:ascii="Arial" w:hAnsi="Arial" w:cs="Arial"/>
            <w:noProof/>
          </w:rPr>
          <w:t>5.1.1.168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1-1-2-2-RADALT_Group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42" w:history="1">
        <w:r w:rsidRPr="004A2557">
          <w:rPr>
            <w:rStyle w:val="afb"/>
            <w:rFonts w:ascii="Arial" w:hAnsi="Arial" w:cs="Arial"/>
            <w:noProof/>
          </w:rPr>
          <w:t>5.1.1.169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1-1-2-2-a-_clip box_001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43" w:history="1">
        <w:r w:rsidRPr="004A2557">
          <w:rPr>
            <w:rStyle w:val="afb"/>
            <w:rFonts w:ascii="Arial" w:hAnsi="Arial" w:cs="Arial"/>
            <w:noProof/>
          </w:rPr>
          <w:t>5.1.1.170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1-1-2-2-1-RADALT_Analog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44" w:history="1">
        <w:r w:rsidRPr="004A2557">
          <w:rPr>
            <w:rStyle w:val="afb"/>
            <w:rFonts w:ascii="Arial" w:hAnsi="Arial" w:cs="Arial"/>
            <w:noProof/>
          </w:rPr>
          <w:t>5.1.1.171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1-1-2-2-1-a-rectangle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45" w:history="1">
        <w:r w:rsidRPr="004A2557">
          <w:rPr>
            <w:rStyle w:val="afb"/>
            <w:rFonts w:ascii="Arial" w:hAnsi="Arial" w:cs="Arial"/>
            <w:noProof/>
          </w:rPr>
          <w:t>5.1.1.172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1-1-2-3-AltiScale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46" w:history="1">
        <w:r w:rsidRPr="004A2557">
          <w:rPr>
            <w:rStyle w:val="afb"/>
            <w:rFonts w:ascii="Arial" w:hAnsi="Arial" w:cs="Arial"/>
            <w:noProof/>
          </w:rPr>
          <w:t>5.1.1.173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1-1-2-3-1-lines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47" w:history="1">
        <w:r w:rsidRPr="004A2557">
          <w:rPr>
            <w:rStyle w:val="afb"/>
            <w:rFonts w:ascii="Arial" w:hAnsi="Arial" w:cs="Arial"/>
            <w:noProof/>
          </w:rPr>
          <w:t>5.1.1.174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48" w:history="1">
        <w:r w:rsidRPr="004A2557">
          <w:rPr>
            <w:rStyle w:val="afb"/>
            <w:rFonts w:ascii="Arial" w:hAnsi="Arial" w:cs="Arial"/>
            <w:noProof/>
          </w:rPr>
          <w:t>5.1.1.175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49" w:history="1">
        <w:r w:rsidRPr="004A2557">
          <w:rPr>
            <w:rStyle w:val="afb"/>
            <w:rFonts w:ascii="Arial" w:hAnsi="Arial" w:cs="Arial"/>
            <w:noProof/>
          </w:rPr>
          <w:t>5.1.1.176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50" w:history="1">
        <w:r w:rsidRPr="004A2557">
          <w:rPr>
            <w:rStyle w:val="afb"/>
            <w:rFonts w:ascii="Arial" w:hAnsi="Arial" w:cs="Arial"/>
            <w:noProof/>
          </w:rPr>
          <w:t>5.1.1.177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1-1-2-3-1-d-line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51" w:history="1">
        <w:r w:rsidRPr="004A2557">
          <w:rPr>
            <w:rStyle w:val="afb"/>
            <w:rFonts w:ascii="Arial" w:hAnsi="Arial" w:cs="Arial"/>
            <w:noProof/>
          </w:rPr>
          <w:t>5.1.1.178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1-1-2-3-1-e-line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52" w:history="1">
        <w:r w:rsidRPr="004A2557">
          <w:rPr>
            <w:rStyle w:val="afb"/>
            <w:rFonts w:ascii="Arial" w:hAnsi="Arial" w:cs="Arial"/>
            <w:noProof/>
          </w:rPr>
          <w:t>5.1.1.179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1-1-2-3-1-f-line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53" w:history="1">
        <w:r w:rsidRPr="004A2557">
          <w:rPr>
            <w:rStyle w:val="afb"/>
            <w:rFonts w:ascii="Arial" w:hAnsi="Arial" w:cs="Arial"/>
            <w:noProof/>
          </w:rPr>
          <w:t>5.1.1.180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1-1-2-3-1-g-line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54" w:history="1">
        <w:r w:rsidRPr="004A2557">
          <w:rPr>
            <w:rStyle w:val="afb"/>
            <w:rFonts w:ascii="Arial" w:hAnsi="Arial" w:cs="Arial"/>
            <w:noProof/>
          </w:rPr>
          <w:t>5.1.1.181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1-1-2-3-1-h-line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55" w:history="1">
        <w:r w:rsidRPr="004A2557">
          <w:rPr>
            <w:rStyle w:val="afb"/>
            <w:rFonts w:ascii="Arial" w:hAnsi="Arial" w:cs="Arial"/>
            <w:noProof/>
          </w:rPr>
          <w:t>5.1.1.182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1-1-2-3-1-i-line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56" w:history="1">
        <w:r w:rsidRPr="004A2557">
          <w:rPr>
            <w:rStyle w:val="afb"/>
            <w:rFonts w:ascii="Arial" w:hAnsi="Arial" w:cs="Arial"/>
            <w:noProof/>
          </w:rPr>
          <w:t>5.1.1.183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1-1-2-3-1-j-line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57" w:history="1">
        <w:r w:rsidRPr="004A2557">
          <w:rPr>
            <w:rStyle w:val="afb"/>
            <w:rFonts w:ascii="Arial" w:hAnsi="Arial" w:cs="Arial"/>
            <w:noProof/>
          </w:rPr>
          <w:t>5.1.1.184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1-1-2-3-1-k-line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58" w:history="1">
        <w:r w:rsidRPr="004A2557">
          <w:rPr>
            <w:rStyle w:val="afb"/>
            <w:rFonts w:ascii="Arial" w:hAnsi="Arial" w:cs="Arial"/>
            <w:noProof/>
          </w:rPr>
          <w:t>5.1.1.185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1-1-2-3-1-l-line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59" w:history="1">
        <w:r w:rsidRPr="004A2557">
          <w:rPr>
            <w:rStyle w:val="afb"/>
            <w:rFonts w:ascii="Arial" w:hAnsi="Arial" w:cs="Arial"/>
            <w:noProof/>
          </w:rPr>
          <w:t>5.1.1.186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1-1-2-3-1-m-line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60" w:history="1">
        <w:r w:rsidRPr="004A2557">
          <w:rPr>
            <w:rStyle w:val="afb"/>
            <w:rFonts w:ascii="Arial" w:hAnsi="Arial" w:cs="Arial"/>
            <w:noProof/>
          </w:rPr>
          <w:t>5.1.1.187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1-1-2-3-1-n-line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61" w:history="1">
        <w:r w:rsidRPr="004A2557">
          <w:rPr>
            <w:rStyle w:val="afb"/>
            <w:rFonts w:ascii="Arial" w:hAnsi="Arial" w:cs="Arial"/>
            <w:noProof/>
          </w:rPr>
          <w:t>5.1.1.188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1-1-2-3-1-o-line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62" w:history="1">
        <w:r w:rsidRPr="004A2557">
          <w:rPr>
            <w:rStyle w:val="afb"/>
            <w:rFonts w:ascii="Arial" w:hAnsi="Arial" w:cs="Arial"/>
            <w:noProof/>
          </w:rPr>
          <w:t>5.1.1.189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1-1-2-3-1-p-line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63" w:history="1">
        <w:r w:rsidRPr="004A2557">
          <w:rPr>
            <w:rStyle w:val="afb"/>
            <w:rFonts w:ascii="Arial" w:hAnsi="Arial" w:cs="Arial"/>
            <w:noProof/>
          </w:rPr>
          <w:t>5.1.1.190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1-1-2-3-1-q-line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64" w:history="1">
        <w:r w:rsidRPr="004A2557">
          <w:rPr>
            <w:rStyle w:val="afb"/>
            <w:rFonts w:ascii="Arial" w:hAnsi="Arial" w:cs="Arial"/>
            <w:noProof/>
          </w:rPr>
          <w:t>5.1.1.191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1-1-2-3-1-r-line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65" w:history="1">
        <w:r w:rsidRPr="004A2557">
          <w:rPr>
            <w:rStyle w:val="afb"/>
            <w:rFonts w:ascii="Arial" w:hAnsi="Arial" w:cs="Arial"/>
            <w:noProof/>
          </w:rPr>
          <w:t>5.1.1.192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1-1-2-3-1-s-line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66" w:history="1">
        <w:r w:rsidRPr="004A2557">
          <w:rPr>
            <w:rStyle w:val="afb"/>
            <w:rFonts w:ascii="Arial" w:hAnsi="Arial" w:cs="Arial"/>
            <w:noProof/>
          </w:rPr>
          <w:t>5.1.1.193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1-1-2-3-1-t-line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67" w:history="1">
        <w:r w:rsidRPr="004A2557">
          <w:rPr>
            <w:rStyle w:val="afb"/>
            <w:rFonts w:ascii="Arial" w:hAnsi="Arial" w:cs="Arial"/>
            <w:noProof/>
          </w:rPr>
          <w:t>5.1.1.194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1-1-2-3-1-u-line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68" w:history="1">
        <w:r w:rsidRPr="004A2557">
          <w:rPr>
            <w:rStyle w:val="afb"/>
            <w:rFonts w:ascii="Arial" w:hAnsi="Arial" w:cs="Arial"/>
            <w:noProof/>
          </w:rPr>
          <w:t>5.1.1.195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1-1-2-3-1-v-line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69" w:history="1">
        <w:r w:rsidRPr="004A2557">
          <w:rPr>
            <w:rStyle w:val="afb"/>
            <w:rFonts w:ascii="Arial" w:hAnsi="Arial" w:cs="Arial"/>
            <w:noProof/>
          </w:rPr>
          <w:t>5.1.1.196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1-1-2-3-1-w-line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70" w:history="1">
        <w:r w:rsidRPr="004A2557">
          <w:rPr>
            <w:rStyle w:val="afb"/>
            <w:rFonts w:ascii="Arial" w:hAnsi="Arial" w:cs="Arial"/>
            <w:noProof/>
          </w:rPr>
          <w:t>5.1.1.197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1-1-2-3-1-x-line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71" w:history="1">
        <w:r w:rsidRPr="004A2557">
          <w:rPr>
            <w:rStyle w:val="afb"/>
            <w:rFonts w:ascii="Arial" w:hAnsi="Arial" w:cs="Arial"/>
            <w:noProof/>
          </w:rPr>
          <w:t>5.1.1.198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1-1-2-3-1-y-line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72" w:history="1">
        <w:r w:rsidRPr="004A2557">
          <w:rPr>
            <w:rStyle w:val="afb"/>
            <w:rFonts w:ascii="Arial" w:hAnsi="Arial" w:cs="Arial"/>
            <w:noProof/>
          </w:rPr>
          <w:t>5.1.1.199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1-1-2-3-1-z-line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73" w:history="1">
        <w:r w:rsidRPr="004A2557">
          <w:rPr>
            <w:rStyle w:val="afb"/>
            <w:rFonts w:ascii="Arial" w:hAnsi="Arial" w:cs="Arial"/>
            <w:noProof/>
          </w:rPr>
          <w:t>5.1.1.200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74" w:history="1">
        <w:r w:rsidRPr="004A2557">
          <w:rPr>
            <w:rStyle w:val="afb"/>
            <w:rFonts w:ascii="Arial" w:hAnsi="Arial" w:cs="Arial"/>
            <w:noProof/>
          </w:rPr>
          <w:t>5.1.1.201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75" w:history="1">
        <w:r w:rsidRPr="004A2557">
          <w:rPr>
            <w:rStyle w:val="afb"/>
            <w:rFonts w:ascii="Arial" w:hAnsi="Arial" w:cs="Arial"/>
            <w:noProof/>
          </w:rPr>
          <w:t>5.1.1.202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76" w:history="1">
        <w:r w:rsidRPr="004A2557">
          <w:rPr>
            <w:rStyle w:val="afb"/>
            <w:rFonts w:ascii="Arial" w:hAnsi="Arial" w:cs="Arial"/>
            <w:noProof/>
          </w:rPr>
          <w:t>5.1.1.203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1-1-2-3-1-ad-line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77" w:history="1">
        <w:r w:rsidRPr="004A2557">
          <w:rPr>
            <w:rStyle w:val="afb"/>
            <w:rFonts w:ascii="Arial" w:hAnsi="Arial" w:cs="Arial"/>
            <w:noProof/>
          </w:rPr>
          <w:t>5.1.1.204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1-1-2-3-1-ae-line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78" w:history="1">
        <w:r w:rsidRPr="004A2557">
          <w:rPr>
            <w:rStyle w:val="afb"/>
            <w:rFonts w:ascii="Arial" w:hAnsi="Arial" w:cs="Arial"/>
            <w:noProof/>
          </w:rPr>
          <w:t>5.1.1.205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1-1-2-3-1-af-line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79" w:history="1">
        <w:r w:rsidRPr="004A2557">
          <w:rPr>
            <w:rStyle w:val="afb"/>
            <w:rFonts w:ascii="Arial" w:hAnsi="Arial" w:cs="Arial"/>
            <w:noProof/>
          </w:rPr>
          <w:t>5.1.1.206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1-1-2-3-1-ag-line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80" w:history="1">
        <w:r w:rsidRPr="004A2557">
          <w:rPr>
            <w:rStyle w:val="afb"/>
            <w:rFonts w:ascii="Arial" w:hAnsi="Arial" w:cs="Arial"/>
            <w:noProof/>
          </w:rPr>
          <w:t>5.1.1.207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1-1-2-3-1-ah-line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81" w:history="1">
        <w:r w:rsidRPr="004A2557">
          <w:rPr>
            <w:rStyle w:val="afb"/>
            <w:rFonts w:ascii="Arial" w:hAnsi="Arial" w:cs="Arial"/>
            <w:noProof/>
          </w:rPr>
          <w:t>5.1.1.208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1-1-2-3-1-ai-line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82" w:history="1">
        <w:r w:rsidRPr="004A2557">
          <w:rPr>
            <w:rStyle w:val="afb"/>
            <w:rFonts w:ascii="Arial" w:hAnsi="Arial" w:cs="Arial"/>
            <w:noProof/>
          </w:rPr>
          <w:t>5.1.1.209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1-1-2-3-1-aj-line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83" w:history="1">
        <w:r w:rsidRPr="004A2557">
          <w:rPr>
            <w:rStyle w:val="afb"/>
            <w:rFonts w:ascii="Arial" w:hAnsi="Arial" w:cs="Arial"/>
            <w:noProof/>
          </w:rPr>
          <w:t>5.1.1.210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1-1-2-3-1-ak-line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84" w:history="1">
        <w:r w:rsidRPr="004A2557">
          <w:rPr>
            <w:rStyle w:val="afb"/>
            <w:rFonts w:ascii="Arial" w:hAnsi="Arial" w:cs="Arial"/>
            <w:noProof/>
          </w:rPr>
          <w:t>5.1.1.211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1-1-2-3-1-al-line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85" w:history="1">
        <w:r w:rsidRPr="004A2557">
          <w:rPr>
            <w:rStyle w:val="afb"/>
            <w:rFonts w:ascii="Arial" w:hAnsi="Arial" w:cs="Arial"/>
            <w:noProof/>
          </w:rPr>
          <w:t>5.1.1.212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1-1-2-3-1-am-line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86" w:history="1">
        <w:r w:rsidRPr="004A2557">
          <w:rPr>
            <w:rStyle w:val="afb"/>
            <w:rFonts w:ascii="Arial" w:hAnsi="Arial" w:cs="Arial"/>
            <w:noProof/>
          </w:rPr>
          <w:t>5.1.1.213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1-1-2-3-1-an-line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87" w:history="1">
        <w:r w:rsidRPr="004A2557">
          <w:rPr>
            <w:rStyle w:val="afb"/>
            <w:rFonts w:ascii="Arial" w:hAnsi="Arial" w:cs="Arial"/>
            <w:noProof/>
          </w:rPr>
          <w:t>5.1.1.214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1-1-2-3-1-ao-line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88" w:history="1">
        <w:r w:rsidRPr="004A2557">
          <w:rPr>
            <w:rStyle w:val="afb"/>
            <w:rFonts w:ascii="Arial" w:hAnsi="Arial" w:cs="Arial"/>
            <w:noProof/>
          </w:rPr>
          <w:t>5.1.1.215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1-1-2-3-2-texts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89" w:history="1">
        <w:r w:rsidRPr="004A2557">
          <w:rPr>
            <w:rStyle w:val="afb"/>
            <w:rFonts w:ascii="Arial" w:hAnsi="Arial" w:cs="Arial"/>
            <w:noProof/>
          </w:rPr>
          <w:t>5.1.1.216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1-1-2-3-2-a-text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90" w:history="1">
        <w:r w:rsidRPr="004A2557">
          <w:rPr>
            <w:rStyle w:val="afb"/>
            <w:rFonts w:ascii="Arial" w:hAnsi="Arial" w:cs="Arial"/>
            <w:noProof/>
          </w:rPr>
          <w:t>5.1.1.217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1-1-2-3-2-b-text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91" w:history="1">
        <w:r w:rsidRPr="004A2557">
          <w:rPr>
            <w:rStyle w:val="afb"/>
            <w:rFonts w:ascii="Arial" w:hAnsi="Arial" w:cs="Arial"/>
            <w:noProof/>
          </w:rPr>
          <w:t>5.1.1.218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1-1-2-3-2-c-text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92" w:history="1">
        <w:r w:rsidRPr="004A2557">
          <w:rPr>
            <w:rStyle w:val="afb"/>
            <w:rFonts w:ascii="Arial" w:hAnsi="Arial" w:cs="Arial"/>
            <w:noProof/>
          </w:rPr>
          <w:t>5.1.1.219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1-1-2-3-2-d-text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93" w:history="1">
        <w:r w:rsidRPr="004A2557">
          <w:rPr>
            <w:rStyle w:val="afb"/>
            <w:rFonts w:ascii="Arial" w:hAnsi="Arial" w:cs="Arial"/>
            <w:noProof/>
          </w:rPr>
          <w:t>5.1.1.220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1-1-2-3-2-e-text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94" w:history="1">
        <w:r w:rsidRPr="004A2557">
          <w:rPr>
            <w:rStyle w:val="afb"/>
            <w:rFonts w:ascii="Arial" w:hAnsi="Arial" w:cs="Arial"/>
            <w:noProof/>
          </w:rPr>
          <w:t>5.1.1.221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1-1-2-3-2-f-text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95" w:history="1">
        <w:r w:rsidRPr="004A2557">
          <w:rPr>
            <w:rStyle w:val="afb"/>
            <w:rFonts w:ascii="Arial" w:hAnsi="Arial" w:cs="Arial"/>
            <w:noProof/>
          </w:rPr>
          <w:t>5.1.1.222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1-1-2-3-2-h-text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96" w:history="1">
        <w:r w:rsidRPr="004A2557">
          <w:rPr>
            <w:rStyle w:val="afb"/>
            <w:rFonts w:ascii="Arial" w:hAnsi="Arial" w:cs="Arial"/>
            <w:noProof/>
          </w:rPr>
          <w:t>5.1.1.223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1-1-2-3-2-i-text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97" w:history="1">
        <w:r w:rsidRPr="004A2557">
          <w:rPr>
            <w:rStyle w:val="afb"/>
            <w:rFonts w:ascii="Arial" w:hAnsi="Arial" w:cs="Arial"/>
            <w:noProof/>
          </w:rPr>
          <w:t>5.1.1.224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1-1-2-4-Counter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98" w:history="1">
        <w:r w:rsidRPr="004A2557">
          <w:rPr>
            <w:rStyle w:val="afb"/>
            <w:rFonts w:ascii="Arial" w:hAnsi="Arial" w:cs="Arial"/>
            <w:noProof/>
          </w:rPr>
          <w:t>5.1.1.225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1-1-2-4-1-CounterBox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099" w:history="1">
        <w:r w:rsidRPr="004A2557">
          <w:rPr>
            <w:rStyle w:val="afb"/>
            <w:rFonts w:ascii="Arial" w:hAnsi="Arial" w:cs="Arial"/>
            <w:noProof/>
          </w:rPr>
          <w:t>5.1.1.226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1-1-2-4-1-a-CounterBackground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00" w:history="1">
        <w:r w:rsidRPr="004A2557">
          <w:rPr>
            <w:rStyle w:val="afb"/>
            <w:rFonts w:ascii="Arial" w:hAnsi="Arial" w:cs="Arial"/>
            <w:noProof/>
          </w:rPr>
          <w:t>5.1.1.227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1-1-2-4-2-CounterHundreds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01" w:history="1">
        <w:r w:rsidRPr="004A2557">
          <w:rPr>
            <w:rStyle w:val="afb"/>
            <w:rFonts w:ascii="Arial" w:hAnsi="Arial" w:cs="Arial"/>
            <w:noProof/>
          </w:rPr>
          <w:t>5.1.1.228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1-1-2-4-2-a-clip 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02" w:history="1">
        <w:r w:rsidRPr="004A2557">
          <w:rPr>
            <w:rStyle w:val="afb"/>
            <w:rFonts w:ascii="Arial" w:hAnsi="Arial" w:cs="Arial"/>
            <w:noProof/>
          </w:rPr>
          <w:t>5.1.1.229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1-1-2-4-2-b-AltiCount1000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03" w:history="1">
        <w:r w:rsidRPr="004A2557">
          <w:rPr>
            <w:rStyle w:val="afb"/>
            <w:rFonts w:ascii="Arial" w:hAnsi="Arial" w:cs="Arial"/>
            <w:noProof/>
          </w:rPr>
          <w:t>5.1.1.230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1-1-2-4-b-CounterUnits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04" w:history="1">
        <w:r w:rsidRPr="004A2557">
          <w:rPr>
            <w:rStyle w:val="afb"/>
            <w:rFonts w:ascii="Arial" w:hAnsi="Arial" w:cs="Arial"/>
            <w:noProof/>
          </w:rPr>
          <w:t>5.1.1.231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1-1-2-5-Outline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05" w:history="1">
        <w:r w:rsidRPr="004A2557">
          <w:rPr>
            <w:rStyle w:val="afb"/>
            <w:rFonts w:ascii="Arial" w:hAnsi="Arial" w:cs="Arial"/>
            <w:noProof/>
          </w:rPr>
          <w:t>5.1.1.232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1-1-2-5-a-line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06" w:history="1">
        <w:r w:rsidRPr="004A2557">
          <w:rPr>
            <w:rStyle w:val="afb"/>
            <w:rFonts w:ascii="Arial" w:hAnsi="Arial" w:cs="Arial"/>
            <w:noProof/>
          </w:rPr>
          <w:t>5.1.1.233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1-1-2-5-b-line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07" w:history="1">
        <w:r w:rsidRPr="004A2557">
          <w:rPr>
            <w:rStyle w:val="afb"/>
            <w:rFonts w:ascii="Arial" w:hAnsi="Arial" w:cs="Arial"/>
            <w:noProof/>
          </w:rPr>
          <w:t>5.1.1.234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1-1-2-5-c-line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08" w:history="1">
        <w:r w:rsidRPr="004A2557">
          <w:rPr>
            <w:rStyle w:val="afb"/>
            <w:rFonts w:ascii="Arial" w:hAnsi="Arial" w:cs="Arial"/>
            <w:noProof/>
          </w:rPr>
          <w:t>5.1.1.235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1-1-2-b-AltitudeSelectedBug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09" w:history="1">
        <w:r w:rsidRPr="004A2557">
          <w:rPr>
            <w:rStyle w:val="afb"/>
            <w:rFonts w:ascii="Arial" w:hAnsi="Arial" w:cs="Arial"/>
            <w:noProof/>
          </w:rPr>
          <w:t>5.1.1.236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1-1-3-Airspeed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10" w:history="1">
        <w:r w:rsidRPr="004A2557">
          <w:rPr>
            <w:rStyle w:val="afb"/>
            <w:rFonts w:ascii="Arial" w:hAnsi="Arial" w:cs="Arial"/>
            <w:noProof/>
          </w:rPr>
          <w:t>5.1.1.237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1-1-3-a-_TOP_IAS_001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11" w:history="1">
        <w:r w:rsidRPr="004A2557">
          <w:rPr>
            <w:rStyle w:val="afb"/>
            <w:rFonts w:ascii="Arial" w:hAnsi="Arial" w:cs="Arial"/>
            <w:noProof/>
          </w:rPr>
          <w:t>5.1.1.238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1-1-3-b-_BOT_IAS_001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12" w:history="1">
        <w:r w:rsidRPr="004A2557">
          <w:rPr>
            <w:rStyle w:val="afb"/>
            <w:rFonts w:ascii="Arial" w:hAnsi="Arial" w:cs="Arial"/>
            <w:noProof/>
          </w:rPr>
          <w:t>5.1.1.239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1-1-3-1-ClippedBackground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13" w:history="1">
        <w:r w:rsidRPr="004A2557">
          <w:rPr>
            <w:rStyle w:val="afb"/>
            <w:rFonts w:ascii="Arial" w:hAnsi="Arial" w:cs="Arial"/>
            <w:noProof/>
          </w:rPr>
          <w:t>5.1.1.240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1-1-3-1-a-_clip box_001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14" w:history="1">
        <w:r w:rsidRPr="004A2557">
          <w:rPr>
            <w:rStyle w:val="afb"/>
            <w:rFonts w:ascii="Arial" w:hAnsi="Arial" w:cs="Arial"/>
            <w:noProof/>
          </w:rPr>
          <w:t>5.1.1.241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1-1-3-1-b-background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15" w:history="1">
        <w:r w:rsidRPr="004A2557">
          <w:rPr>
            <w:rStyle w:val="afb"/>
            <w:rFonts w:ascii="Arial" w:hAnsi="Arial" w:cs="Arial"/>
            <w:noProof/>
          </w:rPr>
          <w:t>5.1.1.242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1-1-3-2-Outline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16" w:history="1">
        <w:r w:rsidRPr="004A2557">
          <w:rPr>
            <w:rStyle w:val="afb"/>
            <w:rFonts w:ascii="Arial" w:hAnsi="Arial" w:cs="Arial"/>
            <w:noProof/>
          </w:rPr>
          <w:t>5.1.1.243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1-1-3-2-a-line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17" w:history="1">
        <w:r w:rsidRPr="004A2557">
          <w:rPr>
            <w:rStyle w:val="afb"/>
            <w:rFonts w:ascii="Arial" w:hAnsi="Arial" w:cs="Arial"/>
            <w:noProof/>
          </w:rPr>
          <w:t>5.1.1.244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1-1-3-2-b-line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18" w:history="1">
        <w:r w:rsidRPr="004A2557">
          <w:rPr>
            <w:rStyle w:val="afb"/>
            <w:rFonts w:ascii="Arial" w:hAnsi="Arial" w:cs="Arial"/>
            <w:noProof/>
          </w:rPr>
          <w:t>5.1.1.245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1-1-3-2-c-line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19" w:history="1">
        <w:r w:rsidRPr="004A2557">
          <w:rPr>
            <w:rStyle w:val="afb"/>
            <w:rFonts w:ascii="Arial" w:hAnsi="Arial" w:cs="Arial"/>
            <w:noProof/>
          </w:rPr>
          <w:t>5.1.1.246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1-1-3-3-AirspeedScale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20" w:history="1">
        <w:r w:rsidRPr="004A2557">
          <w:rPr>
            <w:rStyle w:val="afb"/>
            <w:rFonts w:ascii="Arial" w:hAnsi="Arial" w:cs="Arial"/>
            <w:noProof/>
          </w:rPr>
          <w:t>5.1.1.247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1-1-3-3-1-lines1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21" w:history="1">
        <w:r w:rsidRPr="004A2557">
          <w:rPr>
            <w:rStyle w:val="afb"/>
            <w:rFonts w:ascii="Arial" w:hAnsi="Arial" w:cs="Arial"/>
            <w:noProof/>
          </w:rPr>
          <w:t>5.1.1.248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22" w:history="1">
        <w:r w:rsidRPr="004A2557">
          <w:rPr>
            <w:rStyle w:val="afb"/>
            <w:rFonts w:ascii="Arial" w:hAnsi="Arial" w:cs="Arial"/>
            <w:noProof/>
          </w:rPr>
          <w:t>5.1.1.249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23" w:history="1">
        <w:r w:rsidRPr="004A2557">
          <w:rPr>
            <w:rStyle w:val="afb"/>
            <w:rFonts w:ascii="Arial" w:hAnsi="Arial" w:cs="Arial"/>
            <w:noProof/>
          </w:rPr>
          <w:t>5.1.1.250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24" w:history="1">
        <w:r w:rsidRPr="004A2557">
          <w:rPr>
            <w:rStyle w:val="afb"/>
            <w:rFonts w:ascii="Arial" w:hAnsi="Arial" w:cs="Arial"/>
            <w:noProof/>
          </w:rPr>
          <w:t>5.1.1.251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1-1-3-3-1-d-line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25" w:history="1">
        <w:r w:rsidRPr="004A2557">
          <w:rPr>
            <w:rStyle w:val="afb"/>
            <w:rFonts w:ascii="Arial" w:hAnsi="Arial" w:cs="Arial"/>
            <w:noProof/>
          </w:rPr>
          <w:t>5.1.1.252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1-1-3-3-1-e-line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26" w:history="1">
        <w:r w:rsidRPr="004A2557">
          <w:rPr>
            <w:rStyle w:val="afb"/>
            <w:rFonts w:ascii="Arial" w:hAnsi="Arial" w:cs="Arial"/>
            <w:noProof/>
          </w:rPr>
          <w:t>5.1.1.253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1-1-3-3-1-f-line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27" w:history="1">
        <w:r w:rsidRPr="004A2557">
          <w:rPr>
            <w:rStyle w:val="afb"/>
            <w:rFonts w:ascii="Arial" w:hAnsi="Arial" w:cs="Arial"/>
            <w:noProof/>
          </w:rPr>
          <w:t>5.1.1.254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1-1-3-3-1-g-line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28" w:history="1">
        <w:r w:rsidRPr="004A2557">
          <w:rPr>
            <w:rStyle w:val="afb"/>
            <w:rFonts w:ascii="Arial" w:hAnsi="Arial" w:cs="Arial"/>
            <w:noProof/>
          </w:rPr>
          <w:t>5.1.1.255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1-1-3-3-1-h-line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29" w:history="1">
        <w:r w:rsidRPr="004A2557">
          <w:rPr>
            <w:rStyle w:val="afb"/>
            <w:rFonts w:ascii="Arial" w:hAnsi="Arial" w:cs="Arial"/>
            <w:noProof/>
          </w:rPr>
          <w:t>5.1.1.256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1-1-3-3-1-i-line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30" w:history="1">
        <w:r w:rsidRPr="004A2557">
          <w:rPr>
            <w:rStyle w:val="afb"/>
            <w:rFonts w:ascii="Arial" w:hAnsi="Arial" w:cs="Arial"/>
            <w:noProof/>
          </w:rPr>
          <w:t>5.1.1.257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1-1-3-3-1-j-line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31" w:history="1">
        <w:r w:rsidRPr="004A2557">
          <w:rPr>
            <w:rStyle w:val="afb"/>
            <w:rFonts w:ascii="Arial" w:hAnsi="Arial" w:cs="Arial"/>
            <w:noProof/>
          </w:rPr>
          <w:t>5.1.1.258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1-1-3-3-1-k-line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32" w:history="1">
        <w:r w:rsidRPr="004A2557">
          <w:rPr>
            <w:rStyle w:val="afb"/>
            <w:rFonts w:ascii="Arial" w:hAnsi="Arial" w:cs="Arial"/>
            <w:noProof/>
          </w:rPr>
          <w:t>5.1.1.259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1-1-3-3-1-l-line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33" w:history="1">
        <w:r w:rsidRPr="004A2557">
          <w:rPr>
            <w:rStyle w:val="afb"/>
            <w:rFonts w:ascii="Arial" w:hAnsi="Arial" w:cs="Arial"/>
            <w:noProof/>
          </w:rPr>
          <w:t>5.1.1.260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1-1-3-3-1-m-line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34" w:history="1">
        <w:r w:rsidRPr="004A2557">
          <w:rPr>
            <w:rStyle w:val="afb"/>
            <w:rFonts w:ascii="Arial" w:hAnsi="Arial" w:cs="Arial"/>
            <w:noProof/>
          </w:rPr>
          <w:t>5.1.1.261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1-1-3-3-1-n-line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35" w:history="1">
        <w:r w:rsidRPr="004A2557">
          <w:rPr>
            <w:rStyle w:val="afb"/>
            <w:rFonts w:ascii="Arial" w:hAnsi="Arial" w:cs="Arial"/>
            <w:noProof/>
          </w:rPr>
          <w:t>5.1.1.262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1-1-3-3-1-o-line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36" w:history="1">
        <w:r w:rsidRPr="004A2557">
          <w:rPr>
            <w:rStyle w:val="afb"/>
            <w:rFonts w:ascii="Arial" w:hAnsi="Arial" w:cs="Arial"/>
            <w:noProof/>
          </w:rPr>
          <w:t>5.1.1.263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1-1-3-3-1-p-line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37" w:history="1">
        <w:r w:rsidRPr="004A2557">
          <w:rPr>
            <w:rStyle w:val="afb"/>
            <w:rFonts w:ascii="Arial" w:hAnsi="Arial" w:cs="Arial"/>
            <w:noProof/>
          </w:rPr>
          <w:t>5.1.1.264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1-1-3-3-1-q-line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38" w:history="1">
        <w:r w:rsidRPr="004A2557">
          <w:rPr>
            <w:rStyle w:val="afb"/>
            <w:rFonts w:ascii="Arial" w:hAnsi="Arial" w:cs="Arial"/>
            <w:noProof/>
          </w:rPr>
          <w:t>5.1.1.265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1-1-3-3-1-r-line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39" w:history="1">
        <w:r w:rsidRPr="004A2557">
          <w:rPr>
            <w:rStyle w:val="afb"/>
            <w:rFonts w:ascii="Arial" w:hAnsi="Arial" w:cs="Arial"/>
            <w:noProof/>
          </w:rPr>
          <w:t>5.1.1.266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1-1-3-3-1-s-line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40" w:history="1">
        <w:r w:rsidRPr="004A2557">
          <w:rPr>
            <w:rStyle w:val="afb"/>
            <w:rFonts w:ascii="Arial" w:hAnsi="Arial" w:cs="Arial"/>
            <w:noProof/>
          </w:rPr>
          <w:t>5.1.1.267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1-1-3-3-1-t-line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41" w:history="1">
        <w:r w:rsidRPr="004A2557">
          <w:rPr>
            <w:rStyle w:val="afb"/>
            <w:rFonts w:ascii="Arial" w:hAnsi="Arial" w:cs="Arial"/>
            <w:noProof/>
          </w:rPr>
          <w:t>5.1.1.268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1-1-3-3-1-u-line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42" w:history="1">
        <w:r w:rsidRPr="004A2557">
          <w:rPr>
            <w:rStyle w:val="afb"/>
            <w:rFonts w:ascii="Arial" w:hAnsi="Arial" w:cs="Arial"/>
            <w:noProof/>
          </w:rPr>
          <w:t>5.1.1.269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1-1-3-3-1-v-line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43" w:history="1">
        <w:r w:rsidRPr="004A2557">
          <w:rPr>
            <w:rStyle w:val="afb"/>
            <w:rFonts w:ascii="Arial" w:hAnsi="Arial" w:cs="Arial"/>
            <w:noProof/>
          </w:rPr>
          <w:t>5.1.1.270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1-1-3-3-1-w-line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44" w:history="1">
        <w:r w:rsidRPr="004A2557">
          <w:rPr>
            <w:rStyle w:val="afb"/>
            <w:rFonts w:ascii="Arial" w:hAnsi="Arial" w:cs="Arial"/>
            <w:noProof/>
          </w:rPr>
          <w:t>5.1.1.271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1-1-3-3-1-x-line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45" w:history="1">
        <w:r w:rsidRPr="004A2557">
          <w:rPr>
            <w:rStyle w:val="afb"/>
            <w:rFonts w:ascii="Arial" w:hAnsi="Arial" w:cs="Arial"/>
            <w:noProof/>
          </w:rPr>
          <w:t>5.1.1.272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1-1-3-3-1-y-line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46" w:history="1">
        <w:r w:rsidRPr="004A2557">
          <w:rPr>
            <w:rStyle w:val="afb"/>
            <w:rFonts w:ascii="Arial" w:hAnsi="Arial" w:cs="Arial"/>
            <w:noProof/>
          </w:rPr>
          <w:t>5.1.1.273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1-1-3-3-1-z-line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47" w:history="1">
        <w:r w:rsidRPr="004A2557">
          <w:rPr>
            <w:rStyle w:val="afb"/>
            <w:rFonts w:ascii="Arial" w:hAnsi="Arial" w:cs="Arial"/>
            <w:noProof/>
          </w:rPr>
          <w:t>5.1.1.274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1-1-3-3-2-lines2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48" w:history="1">
        <w:r w:rsidRPr="004A2557">
          <w:rPr>
            <w:rStyle w:val="afb"/>
            <w:rFonts w:ascii="Arial" w:hAnsi="Arial" w:cs="Arial"/>
            <w:noProof/>
          </w:rPr>
          <w:t>5.1.1.275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49" w:history="1">
        <w:r w:rsidRPr="004A2557">
          <w:rPr>
            <w:rStyle w:val="afb"/>
            <w:rFonts w:ascii="Arial" w:hAnsi="Arial" w:cs="Arial"/>
            <w:noProof/>
          </w:rPr>
          <w:t>5.1.1.276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50" w:history="1">
        <w:r w:rsidRPr="004A2557">
          <w:rPr>
            <w:rStyle w:val="afb"/>
            <w:rFonts w:ascii="Arial" w:hAnsi="Arial" w:cs="Arial"/>
            <w:noProof/>
          </w:rPr>
          <w:t>5.1.1.277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51" w:history="1">
        <w:r w:rsidRPr="004A2557">
          <w:rPr>
            <w:rStyle w:val="afb"/>
            <w:rFonts w:ascii="Arial" w:hAnsi="Arial" w:cs="Arial"/>
            <w:noProof/>
          </w:rPr>
          <w:t>5.1.1.278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1-1-3-3-2-d-line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52" w:history="1">
        <w:r w:rsidRPr="004A2557">
          <w:rPr>
            <w:rStyle w:val="afb"/>
            <w:rFonts w:ascii="Arial" w:hAnsi="Arial" w:cs="Arial"/>
            <w:noProof/>
          </w:rPr>
          <w:t>5.1.1.279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1-1-3-3-2-e-line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53" w:history="1">
        <w:r w:rsidRPr="004A2557">
          <w:rPr>
            <w:rStyle w:val="afb"/>
            <w:rFonts w:ascii="Arial" w:hAnsi="Arial" w:cs="Arial"/>
            <w:noProof/>
          </w:rPr>
          <w:t>5.1.1.280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1-1-3-3-2-f-line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54" w:history="1">
        <w:r w:rsidRPr="004A2557">
          <w:rPr>
            <w:rStyle w:val="afb"/>
            <w:rFonts w:ascii="Arial" w:hAnsi="Arial" w:cs="Arial"/>
            <w:noProof/>
          </w:rPr>
          <w:t>5.1.1.281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1-1-3-3-2-g-line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55" w:history="1">
        <w:r w:rsidRPr="004A2557">
          <w:rPr>
            <w:rStyle w:val="afb"/>
            <w:rFonts w:ascii="Arial" w:hAnsi="Arial" w:cs="Arial"/>
            <w:noProof/>
          </w:rPr>
          <w:t>5.1.1.282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1-1-3-3-2-h-line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56" w:history="1">
        <w:r w:rsidRPr="004A2557">
          <w:rPr>
            <w:rStyle w:val="afb"/>
            <w:rFonts w:ascii="Arial" w:hAnsi="Arial" w:cs="Arial"/>
            <w:noProof/>
          </w:rPr>
          <w:t>5.1.1.283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1-1-3-3-2-i-line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57" w:history="1">
        <w:r w:rsidRPr="004A2557">
          <w:rPr>
            <w:rStyle w:val="afb"/>
            <w:rFonts w:ascii="Arial" w:hAnsi="Arial" w:cs="Arial"/>
            <w:noProof/>
          </w:rPr>
          <w:t>5.1.1.284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1-1-3-3-2-j-line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58" w:history="1">
        <w:r w:rsidRPr="004A2557">
          <w:rPr>
            <w:rStyle w:val="afb"/>
            <w:rFonts w:ascii="Arial" w:hAnsi="Arial" w:cs="Arial"/>
            <w:noProof/>
          </w:rPr>
          <w:t>5.1.1.285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1-1-3-3-2-k-line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59" w:history="1">
        <w:r w:rsidRPr="004A2557">
          <w:rPr>
            <w:rStyle w:val="afb"/>
            <w:rFonts w:ascii="Arial" w:hAnsi="Arial" w:cs="Arial"/>
            <w:noProof/>
          </w:rPr>
          <w:t>5.1.1.286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1-1-3-3-2-l-line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60" w:history="1">
        <w:r w:rsidRPr="004A2557">
          <w:rPr>
            <w:rStyle w:val="afb"/>
            <w:rFonts w:ascii="Arial" w:hAnsi="Arial" w:cs="Arial"/>
            <w:noProof/>
          </w:rPr>
          <w:t>5.1.1.287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1-1-3-3-2-m-line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61" w:history="1">
        <w:r w:rsidRPr="004A2557">
          <w:rPr>
            <w:rStyle w:val="afb"/>
            <w:rFonts w:ascii="Arial" w:hAnsi="Arial" w:cs="Arial"/>
            <w:noProof/>
          </w:rPr>
          <w:t>5.1.1.288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1-1-3-3-2-n-line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62" w:history="1">
        <w:r w:rsidRPr="004A2557">
          <w:rPr>
            <w:rStyle w:val="afb"/>
            <w:rFonts w:ascii="Arial" w:hAnsi="Arial" w:cs="Arial"/>
            <w:noProof/>
          </w:rPr>
          <w:t>5.1.1.289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1-1-3-3-2-o-line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63" w:history="1">
        <w:r w:rsidRPr="004A2557">
          <w:rPr>
            <w:rStyle w:val="afb"/>
            <w:rFonts w:ascii="Arial" w:hAnsi="Arial" w:cs="Arial"/>
            <w:noProof/>
          </w:rPr>
          <w:t>5.1.1.290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1-1-3-3-2-p-line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64" w:history="1">
        <w:r w:rsidRPr="004A2557">
          <w:rPr>
            <w:rStyle w:val="afb"/>
            <w:rFonts w:ascii="Arial" w:hAnsi="Arial" w:cs="Arial"/>
            <w:noProof/>
          </w:rPr>
          <w:t>5.1.1.291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1-1-3-3-2-q-line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65" w:history="1">
        <w:r w:rsidRPr="004A2557">
          <w:rPr>
            <w:rStyle w:val="afb"/>
            <w:rFonts w:ascii="Arial" w:hAnsi="Arial" w:cs="Arial"/>
            <w:noProof/>
          </w:rPr>
          <w:t>5.1.1.292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1-1-3-3-2-r-line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66" w:history="1">
        <w:r w:rsidRPr="004A2557">
          <w:rPr>
            <w:rStyle w:val="afb"/>
            <w:rFonts w:ascii="Arial" w:hAnsi="Arial" w:cs="Arial"/>
            <w:noProof/>
          </w:rPr>
          <w:t>5.1.1.293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1-1-3-3-2-s-line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67" w:history="1">
        <w:r w:rsidRPr="004A2557">
          <w:rPr>
            <w:rStyle w:val="afb"/>
            <w:rFonts w:ascii="Arial" w:hAnsi="Arial" w:cs="Arial"/>
            <w:noProof/>
          </w:rPr>
          <w:t>5.1.1.294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1-1-3-3-2-t-line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68" w:history="1">
        <w:r w:rsidRPr="004A2557">
          <w:rPr>
            <w:rStyle w:val="afb"/>
            <w:rFonts w:ascii="Arial" w:hAnsi="Arial" w:cs="Arial"/>
            <w:noProof/>
          </w:rPr>
          <w:t>5.1.1.295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1-1-3-3-2-u-line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69" w:history="1">
        <w:r w:rsidRPr="004A2557">
          <w:rPr>
            <w:rStyle w:val="afb"/>
            <w:rFonts w:ascii="Arial" w:hAnsi="Arial" w:cs="Arial"/>
            <w:noProof/>
          </w:rPr>
          <w:t>5.1.1.296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1-1-3-3-2-v-line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70" w:history="1">
        <w:r w:rsidRPr="004A2557">
          <w:rPr>
            <w:rStyle w:val="afb"/>
            <w:rFonts w:ascii="Arial" w:hAnsi="Arial" w:cs="Arial"/>
            <w:noProof/>
          </w:rPr>
          <w:t>5.1.1.297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1-1-3-3-2-w-line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71" w:history="1">
        <w:r w:rsidRPr="004A2557">
          <w:rPr>
            <w:rStyle w:val="afb"/>
            <w:rFonts w:ascii="Arial" w:hAnsi="Arial" w:cs="Arial"/>
            <w:noProof/>
          </w:rPr>
          <w:t>5.1.1.298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1-1-3-3-2-x-line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72" w:history="1">
        <w:r w:rsidRPr="004A2557">
          <w:rPr>
            <w:rStyle w:val="afb"/>
            <w:rFonts w:ascii="Arial" w:hAnsi="Arial" w:cs="Arial"/>
            <w:noProof/>
          </w:rPr>
          <w:t>5.1.1.299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1-1-3-3-2-y-line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73" w:history="1">
        <w:r w:rsidRPr="004A2557">
          <w:rPr>
            <w:rStyle w:val="afb"/>
            <w:rFonts w:ascii="Arial" w:hAnsi="Arial" w:cs="Arial"/>
            <w:noProof/>
          </w:rPr>
          <w:t>5.1.1.300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1-1-3-3-2-z-line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74" w:history="1">
        <w:r w:rsidRPr="004A2557">
          <w:rPr>
            <w:rStyle w:val="afb"/>
            <w:rFonts w:ascii="Arial" w:hAnsi="Arial" w:cs="Arial"/>
            <w:noProof/>
          </w:rPr>
          <w:t>5.1.1.301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1-1-3-3-3-numbers1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75" w:history="1">
        <w:r w:rsidRPr="004A2557">
          <w:rPr>
            <w:rStyle w:val="afb"/>
            <w:rFonts w:ascii="Arial" w:hAnsi="Arial" w:cs="Arial"/>
            <w:noProof/>
          </w:rPr>
          <w:t>5.1.1.302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1-1-3-3-3-a-text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76" w:history="1">
        <w:r w:rsidRPr="004A2557">
          <w:rPr>
            <w:rStyle w:val="afb"/>
            <w:rFonts w:ascii="Arial" w:hAnsi="Arial" w:cs="Arial"/>
            <w:noProof/>
          </w:rPr>
          <w:t>5.1.1.303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1-1-3-3-3-b-text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77" w:history="1">
        <w:r w:rsidRPr="004A2557">
          <w:rPr>
            <w:rStyle w:val="afb"/>
            <w:rFonts w:ascii="Arial" w:hAnsi="Arial" w:cs="Arial"/>
            <w:noProof/>
          </w:rPr>
          <w:t>5.1.1.304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1-1-3-3-3-c-text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78" w:history="1">
        <w:r w:rsidRPr="004A2557">
          <w:rPr>
            <w:rStyle w:val="afb"/>
            <w:rFonts w:ascii="Arial" w:hAnsi="Arial" w:cs="Arial"/>
            <w:noProof/>
          </w:rPr>
          <w:t>5.1.1.305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1-1-3-3-3-d-text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79" w:history="1">
        <w:r w:rsidRPr="004A2557">
          <w:rPr>
            <w:rStyle w:val="afb"/>
            <w:rFonts w:ascii="Arial" w:hAnsi="Arial" w:cs="Arial"/>
            <w:noProof/>
          </w:rPr>
          <w:t>5.1.1.306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1-1-3-3-3-e-text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80" w:history="1">
        <w:r w:rsidRPr="004A2557">
          <w:rPr>
            <w:rStyle w:val="afb"/>
            <w:rFonts w:ascii="Arial" w:hAnsi="Arial" w:cs="Arial"/>
            <w:noProof/>
          </w:rPr>
          <w:t>5.1.1.307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1-1-3-3-3-f-text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81" w:history="1">
        <w:r w:rsidRPr="004A2557">
          <w:rPr>
            <w:rStyle w:val="afb"/>
            <w:rFonts w:ascii="Arial" w:hAnsi="Arial" w:cs="Arial"/>
            <w:noProof/>
          </w:rPr>
          <w:t>5.1.1.308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1-1-3-3-3-g-text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82" w:history="1">
        <w:r w:rsidRPr="004A2557">
          <w:rPr>
            <w:rStyle w:val="afb"/>
            <w:rFonts w:ascii="Arial" w:hAnsi="Arial" w:cs="Arial"/>
            <w:noProof/>
          </w:rPr>
          <w:t>5.1.1.309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1-1-3-3-3-h-text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83" w:history="1">
        <w:r w:rsidRPr="004A2557">
          <w:rPr>
            <w:rStyle w:val="afb"/>
            <w:rFonts w:ascii="Arial" w:hAnsi="Arial" w:cs="Arial"/>
            <w:noProof/>
          </w:rPr>
          <w:t>5.1.1.310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1-1-3-3-3-i-text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84" w:history="1">
        <w:r w:rsidRPr="004A2557">
          <w:rPr>
            <w:rStyle w:val="afb"/>
            <w:rFonts w:ascii="Arial" w:hAnsi="Arial" w:cs="Arial"/>
            <w:noProof/>
          </w:rPr>
          <w:t>5.1.1.311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1-1-3-3-3-j-text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85" w:history="1">
        <w:r w:rsidRPr="004A2557">
          <w:rPr>
            <w:rStyle w:val="afb"/>
            <w:rFonts w:ascii="Arial" w:hAnsi="Arial" w:cs="Arial"/>
            <w:noProof/>
          </w:rPr>
          <w:t>5.1.1.312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1-1-3-3-3-k-text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86" w:history="1">
        <w:r w:rsidRPr="004A2557">
          <w:rPr>
            <w:rStyle w:val="afb"/>
            <w:rFonts w:ascii="Arial" w:hAnsi="Arial" w:cs="Arial"/>
            <w:noProof/>
          </w:rPr>
          <w:t>5.1.1.313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1-1-3-3-3-l-text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87" w:history="1">
        <w:r w:rsidRPr="004A2557">
          <w:rPr>
            <w:rStyle w:val="afb"/>
            <w:rFonts w:ascii="Arial" w:hAnsi="Arial" w:cs="Arial"/>
            <w:noProof/>
          </w:rPr>
          <w:t>5.1.1.314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1-1-3-3-3-m-text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88" w:history="1">
        <w:r w:rsidRPr="004A2557">
          <w:rPr>
            <w:rStyle w:val="afb"/>
            <w:rFonts w:ascii="Arial" w:hAnsi="Arial" w:cs="Arial"/>
            <w:noProof/>
          </w:rPr>
          <w:t>5.1.1.315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1-1-3-3-4-numbers2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89" w:history="1">
        <w:r w:rsidRPr="004A2557">
          <w:rPr>
            <w:rStyle w:val="afb"/>
            <w:rFonts w:ascii="Arial" w:hAnsi="Arial" w:cs="Arial"/>
            <w:noProof/>
          </w:rPr>
          <w:t>5.1.1.316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1-1-3-3-4-a-text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90" w:history="1">
        <w:r w:rsidRPr="004A2557">
          <w:rPr>
            <w:rStyle w:val="afb"/>
            <w:rFonts w:ascii="Arial" w:hAnsi="Arial" w:cs="Arial"/>
            <w:noProof/>
          </w:rPr>
          <w:t>5.1.1.317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1-1-3-3-4-b-text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91" w:history="1">
        <w:r w:rsidRPr="004A2557">
          <w:rPr>
            <w:rStyle w:val="afb"/>
            <w:rFonts w:ascii="Arial" w:hAnsi="Arial" w:cs="Arial"/>
            <w:noProof/>
          </w:rPr>
          <w:t>5.1.1.318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1-1-3-3-4-c-text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92" w:history="1">
        <w:r w:rsidRPr="004A2557">
          <w:rPr>
            <w:rStyle w:val="afb"/>
            <w:rFonts w:ascii="Arial" w:hAnsi="Arial" w:cs="Arial"/>
            <w:noProof/>
          </w:rPr>
          <w:t>5.1.1.319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1-1-3-3-4-d-text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93" w:history="1">
        <w:r w:rsidRPr="004A2557">
          <w:rPr>
            <w:rStyle w:val="afb"/>
            <w:rFonts w:ascii="Arial" w:hAnsi="Arial" w:cs="Arial"/>
            <w:noProof/>
          </w:rPr>
          <w:t>5.1.1.320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1-1-3-3-4-e-text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94" w:history="1">
        <w:r w:rsidRPr="004A2557">
          <w:rPr>
            <w:rStyle w:val="afb"/>
            <w:rFonts w:ascii="Arial" w:hAnsi="Arial" w:cs="Arial"/>
            <w:noProof/>
          </w:rPr>
          <w:t>5.1.1.321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1-1-3-3-4-f-text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95" w:history="1">
        <w:r w:rsidRPr="004A2557">
          <w:rPr>
            <w:rStyle w:val="afb"/>
            <w:rFonts w:ascii="Arial" w:hAnsi="Arial" w:cs="Arial"/>
            <w:noProof/>
          </w:rPr>
          <w:t>5.1.1.322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1-1-3-3-4-g-text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96" w:history="1">
        <w:r w:rsidRPr="004A2557">
          <w:rPr>
            <w:rStyle w:val="afb"/>
            <w:rFonts w:ascii="Arial" w:hAnsi="Arial" w:cs="Arial"/>
            <w:noProof/>
          </w:rPr>
          <w:t>5.1.1.323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1-1-3-3-4-h-text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97" w:history="1">
        <w:r w:rsidRPr="004A2557">
          <w:rPr>
            <w:rStyle w:val="afb"/>
            <w:rFonts w:ascii="Arial" w:hAnsi="Arial" w:cs="Arial"/>
            <w:noProof/>
          </w:rPr>
          <w:t>5.1.1.324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1-1-3-3-4-i-text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98" w:history="1">
        <w:r w:rsidRPr="004A2557">
          <w:rPr>
            <w:rStyle w:val="afb"/>
            <w:rFonts w:ascii="Arial" w:hAnsi="Arial" w:cs="Arial"/>
            <w:noProof/>
          </w:rPr>
          <w:t>5.1.1.325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1-1-3-3-4-j-text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199" w:history="1">
        <w:r w:rsidRPr="004A2557">
          <w:rPr>
            <w:rStyle w:val="afb"/>
            <w:rFonts w:ascii="Arial" w:hAnsi="Arial" w:cs="Arial"/>
            <w:noProof/>
          </w:rPr>
          <w:t>5.1.1.326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1-1-3-3-4-k-text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00" w:history="1">
        <w:r w:rsidRPr="004A2557">
          <w:rPr>
            <w:rStyle w:val="afb"/>
            <w:rFonts w:ascii="Arial" w:hAnsi="Arial" w:cs="Arial"/>
            <w:noProof/>
          </w:rPr>
          <w:t>5.1.1.327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1-1-3-3-4-l-text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01" w:history="1">
        <w:r w:rsidRPr="004A2557">
          <w:rPr>
            <w:rStyle w:val="afb"/>
            <w:rFonts w:ascii="Arial" w:hAnsi="Arial" w:cs="Arial"/>
            <w:noProof/>
          </w:rPr>
          <w:t>5.1.1.328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1-1-3-3-4-m-text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02" w:history="1">
        <w:r w:rsidRPr="004A2557">
          <w:rPr>
            <w:rStyle w:val="afb"/>
            <w:rFonts w:ascii="Arial" w:hAnsi="Arial" w:cs="Arial"/>
            <w:noProof/>
          </w:rPr>
          <w:t>5.1.1.329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1-1-3-4-CounterBox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03" w:history="1">
        <w:r w:rsidRPr="004A2557">
          <w:rPr>
            <w:rStyle w:val="afb"/>
            <w:rFonts w:ascii="Arial" w:hAnsi="Arial" w:cs="Arial"/>
            <w:noProof/>
          </w:rPr>
          <w:t>5.1.1.330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1-1-3-4-a-CounterBackground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04" w:history="1">
        <w:r w:rsidRPr="004A2557">
          <w:rPr>
            <w:rStyle w:val="afb"/>
            <w:rFonts w:ascii="Arial" w:hAnsi="Arial" w:cs="Arial"/>
            <w:noProof/>
          </w:rPr>
          <w:t>5.1.1.331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1-1-3-5-ReferenceLine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05" w:history="1">
        <w:r w:rsidRPr="004A2557">
          <w:rPr>
            <w:rStyle w:val="afb"/>
            <w:rFonts w:ascii="Arial" w:hAnsi="Arial" w:cs="Arial"/>
            <w:noProof/>
          </w:rPr>
          <w:t>5.1.1.332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1-1-3-5-1-IAS_REF_LINE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06" w:history="1">
        <w:r w:rsidRPr="004A2557">
          <w:rPr>
            <w:rStyle w:val="afb"/>
            <w:rFonts w:ascii="Arial" w:hAnsi="Arial" w:cs="Arial"/>
            <w:noProof/>
          </w:rPr>
          <w:t>5.1.1.333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1-1-3-5-1-a-line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07" w:history="1">
        <w:r w:rsidRPr="004A2557">
          <w:rPr>
            <w:rStyle w:val="afb"/>
            <w:rFonts w:ascii="Arial" w:hAnsi="Arial" w:cs="Arial"/>
            <w:noProof/>
          </w:rPr>
          <w:t>5.1.1.334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1-1-3-6-AirspeedSelectedBug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08" w:history="1">
        <w:r w:rsidRPr="004A2557">
          <w:rPr>
            <w:rStyle w:val="afb"/>
            <w:rFonts w:ascii="Arial" w:hAnsi="Arial" w:cs="Arial"/>
            <w:noProof/>
          </w:rPr>
          <w:t>5.1.1.335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1-1-3-6-1-begin_moving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09" w:history="1">
        <w:r w:rsidRPr="004A2557">
          <w:rPr>
            <w:rStyle w:val="afb"/>
            <w:rFonts w:ascii="Arial" w:hAnsi="Arial" w:cs="Arial"/>
            <w:noProof/>
          </w:rPr>
          <w:t>5.1.1.336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1-1-3-6-1-1-FULL_SELIASBUG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10" w:history="1">
        <w:r w:rsidRPr="004A2557">
          <w:rPr>
            <w:rStyle w:val="afb"/>
            <w:rFonts w:ascii="Arial" w:hAnsi="Arial" w:cs="Arial"/>
            <w:noProof/>
          </w:rPr>
          <w:t>5.1.1.337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1-1-3-6-1-1-a-shape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11" w:history="1">
        <w:r w:rsidRPr="004A2557">
          <w:rPr>
            <w:rStyle w:val="afb"/>
            <w:rFonts w:ascii="Arial" w:hAnsi="Arial" w:cs="Arial"/>
            <w:noProof/>
          </w:rPr>
          <w:t>5.1.1.338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1-1-3-6-1-1-b-shape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12" w:history="1">
        <w:r w:rsidRPr="004A2557">
          <w:rPr>
            <w:rStyle w:val="afb"/>
            <w:rFonts w:ascii="Arial" w:hAnsi="Arial" w:cs="Arial"/>
            <w:noProof/>
          </w:rPr>
          <w:t>5.1.1.339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1-1-3-7-AirspeedTrend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13" w:history="1">
        <w:r w:rsidRPr="004A2557">
          <w:rPr>
            <w:rStyle w:val="afb"/>
            <w:rFonts w:ascii="Arial" w:hAnsi="Arial" w:cs="Arial"/>
            <w:noProof/>
          </w:rPr>
          <w:t>5.1.1.340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1-1-3-7-1-UpArrow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14" w:history="1">
        <w:r w:rsidRPr="004A2557">
          <w:rPr>
            <w:rStyle w:val="afb"/>
            <w:rFonts w:ascii="Arial" w:hAnsi="Arial" w:cs="Arial"/>
            <w:noProof/>
          </w:rPr>
          <w:t>5.1.1.341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1-1-3-7-1-a-_clip plane_001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15" w:history="1">
        <w:r w:rsidRPr="004A2557">
          <w:rPr>
            <w:rStyle w:val="afb"/>
            <w:rFonts w:ascii="Arial" w:hAnsi="Arial" w:cs="Arial"/>
            <w:noProof/>
          </w:rPr>
          <w:t>5.1.1.342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1-1-3-7-1-1-translate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16" w:history="1">
        <w:r w:rsidRPr="004A2557">
          <w:rPr>
            <w:rStyle w:val="afb"/>
            <w:rFonts w:ascii="Arial" w:hAnsi="Arial" w:cs="Arial"/>
            <w:noProof/>
          </w:rPr>
          <w:t>5.1.1.343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1-1-3-7-1-1-a-line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17" w:history="1">
        <w:r w:rsidRPr="004A2557">
          <w:rPr>
            <w:rStyle w:val="afb"/>
            <w:rFonts w:ascii="Arial" w:hAnsi="Arial" w:cs="Arial"/>
            <w:noProof/>
          </w:rPr>
          <w:t>5.1.1.344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1-1-3-7-1-1-b-line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18" w:history="1">
        <w:r w:rsidRPr="004A2557">
          <w:rPr>
            <w:rStyle w:val="afb"/>
            <w:rFonts w:ascii="Arial" w:hAnsi="Arial" w:cs="Arial"/>
            <w:noProof/>
          </w:rPr>
          <w:t>5.1.1.345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1-1-3-7-1-1-c-line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19" w:history="1">
        <w:r w:rsidRPr="004A2557">
          <w:rPr>
            <w:rStyle w:val="afb"/>
            <w:rFonts w:ascii="Arial" w:hAnsi="Arial" w:cs="Arial"/>
            <w:noProof/>
          </w:rPr>
          <w:t>5.1.1.346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1-1-3-7-2-DownArrow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20" w:history="1">
        <w:r w:rsidRPr="004A2557">
          <w:rPr>
            <w:rStyle w:val="afb"/>
            <w:rFonts w:ascii="Arial" w:hAnsi="Arial" w:cs="Arial"/>
            <w:noProof/>
          </w:rPr>
          <w:t>5.1.1.347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1-1-3-7-2-a-_clip plane_001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21" w:history="1">
        <w:r w:rsidRPr="004A2557">
          <w:rPr>
            <w:rStyle w:val="afb"/>
            <w:rFonts w:ascii="Arial" w:hAnsi="Arial" w:cs="Arial"/>
            <w:noProof/>
          </w:rPr>
          <w:t>5.1.1.348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图件</w:t>
        </w:r>
        <w:r w:rsidRPr="004A2557">
          <w:rPr>
            <w:rStyle w:val="afb"/>
            <w:noProof/>
          </w:rPr>
          <w:t>1-1-3-7-2-1-translate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22" w:history="1">
        <w:r w:rsidRPr="004A2557">
          <w:rPr>
            <w:rStyle w:val="afb"/>
            <w:rFonts w:ascii="Arial" w:hAnsi="Arial" w:cs="Arial"/>
            <w:noProof/>
          </w:rPr>
          <w:t>5.1.1.349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1-1-3-7-2-1-a-line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23" w:history="1">
        <w:r w:rsidRPr="004A2557">
          <w:rPr>
            <w:rStyle w:val="afb"/>
            <w:rFonts w:ascii="Arial" w:hAnsi="Arial" w:cs="Arial"/>
            <w:noProof/>
          </w:rPr>
          <w:t>5.1.1.350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1-1-3-7-2-1-b-line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24" w:history="1">
        <w:r w:rsidRPr="004A2557">
          <w:rPr>
            <w:rStyle w:val="afb"/>
            <w:rFonts w:ascii="Arial" w:hAnsi="Arial" w:cs="Arial"/>
            <w:noProof/>
          </w:rPr>
          <w:t>5.1.1.351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1-1-3-7-2-1-c-line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:rsidR="004A50FB" w:rsidRDefault="004A50FB">
      <w:pPr>
        <w:pStyle w:val="40"/>
        <w:tabs>
          <w:tab w:val="left" w:pos="1680"/>
          <w:tab w:val="right" w:leader="dot" w:pos="91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16570225" w:history="1">
        <w:r w:rsidRPr="004A2557">
          <w:rPr>
            <w:rStyle w:val="afb"/>
            <w:rFonts w:ascii="Arial" w:hAnsi="Arial" w:cs="Arial"/>
            <w:noProof/>
          </w:rPr>
          <w:t>5.1.1.352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4A2557">
          <w:rPr>
            <w:rStyle w:val="afb"/>
            <w:rFonts w:hint="eastAsia"/>
            <w:noProof/>
          </w:rPr>
          <w:t>图元</w:t>
        </w:r>
        <w:r w:rsidRPr="004A2557">
          <w:rPr>
            <w:rStyle w:val="afb"/>
            <w:noProof/>
          </w:rPr>
          <w:t>1-1-3-b-RollCount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_Toc516570225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:rsidR="00040FA2" w:rsidRDefault="00531711" w:rsidP="0013751E">
      <w:pPr>
        <w:pStyle w:val="a6"/>
      </w:pPr>
      <w:r>
        <w:fldChar w:fldCharType="end"/>
      </w:r>
    </w:p>
    <w:p w:rsidR="00040FA2" w:rsidRDefault="00040FA2" w:rsidP="00040FA2">
      <w:pPr>
        <w:pStyle w:val="a6"/>
        <w:rPr>
          <w:rFonts w:ascii="Arial" w:hAnsi="Arial" w:cs="Times New Roman"/>
          <w:kern w:val="44"/>
          <w:sz w:val="30"/>
          <w:szCs w:val="36"/>
        </w:rPr>
      </w:pPr>
      <w:r>
        <w:br w:type="page"/>
      </w:r>
    </w:p>
    <w:p w:rsidR="00605E37" w:rsidRDefault="00605E37" w:rsidP="00040FA2">
      <w:pPr>
        <w:pStyle w:val="1"/>
      </w:pPr>
      <w:bookmarkStart w:id="2" w:name="_Toc515088741"/>
      <w:bookmarkStart w:id="3" w:name="_Toc516569858"/>
      <w:r>
        <w:rPr>
          <w:rFonts w:hint="eastAsia"/>
        </w:rPr>
        <w:lastRenderedPageBreak/>
        <w:t>范围</w:t>
      </w:r>
      <w:bookmarkEnd w:id="0"/>
      <w:bookmarkEnd w:id="1"/>
      <w:bookmarkEnd w:id="2"/>
      <w:bookmarkEnd w:id="3"/>
    </w:p>
    <w:p w:rsidR="00605E37" w:rsidRDefault="00605E37" w:rsidP="00F6539F">
      <w:pPr>
        <w:pStyle w:val="2"/>
      </w:pPr>
      <w:bookmarkStart w:id="4" w:name="_Toc328333677"/>
      <w:bookmarkStart w:id="5" w:name="_Toc515088742"/>
      <w:bookmarkStart w:id="6" w:name="_Toc516569859"/>
      <w:r>
        <w:rPr>
          <w:rFonts w:hint="eastAsia"/>
        </w:rPr>
        <w:t>标识</w:t>
      </w:r>
      <w:bookmarkEnd w:id="4"/>
      <w:bookmarkEnd w:id="5"/>
      <w:bookmarkEnd w:id="6"/>
    </w:p>
    <w:p w:rsidR="00605E37" w:rsidRDefault="00605E37" w:rsidP="00F85B60">
      <w:pPr>
        <w:pStyle w:val="a6"/>
      </w:pPr>
      <w:r w:rsidRPr="00A41C51">
        <w:rPr>
          <w:rFonts w:hint="eastAsia"/>
        </w:rPr>
        <w:t>本文档</w:t>
      </w:r>
      <w:r>
        <w:rPr>
          <w:rFonts w:hint="eastAsia"/>
        </w:rPr>
        <w:t>的标识为</w:t>
      </w:r>
      <w:r w:rsidR="00B617B4">
        <w:rPr>
          <w:rFonts w:hint="eastAsia"/>
        </w:rPr>
        <w:t>ZZZ</w:t>
      </w:r>
      <w:r>
        <w:rPr>
          <w:rFonts w:hint="eastAsia"/>
        </w:rPr>
        <w:t>，</w:t>
      </w:r>
      <w:r w:rsidRPr="00A41C51">
        <w:rPr>
          <w:rFonts w:hint="eastAsia"/>
        </w:rPr>
        <w:t>适用于</w:t>
      </w:r>
      <w:r w:rsidR="00B617B4">
        <w:rPr>
          <w:rFonts w:hint="eastAsia"/>
        </w:rPr>
        <w:t>XXX</w:t>
      </w:r>
      <w:r>
        <w:rPr>
          <w:rFonts w:hint="eastAsia"/>
        </w:rPr>
        <w:t>。</w:t>
      </w:r>
    </w:p>
    <w:p w:rsidR="00605E37" w:rsidRPr="00523135" w:rsidRDefault="00605E37" w:rsidP="00784164">
      <w:pPr>
        <w:pStyle w:val="3"/>
      </w:pPr>
      <w:bookmarkStart w:id="7" w:name="_Toc328333678"/>
      <w:bookmarkStart w:id="8" w:name="_Toc515088743"/>
      <w:bookmarkStart w:id="9" w:name="_Toc516569860"/>
      <w:r>
        <w:rPr>
          <w:rFonts w:hint="eastAsia"/>
        </w:rPr>
        <w:t>系统概述</w:t>
      </w:r>
      <w:bookmarkEnd w:id="7"/>
      <w:bookmarkEnd w:id="8"/>
      <w:bookmarkEnd w:id="9"/>
    </w:p>
    <w:p w:rsidR="00605E37" w:rsidRDefault="00B617B4" w:rsidP="00F85B60">
      <w:pPr>
        <w:pStyle w:val="a6"/>
      </w:pPr>
      <w:r>
        <w:rPr>
          <w:rFonts w:hint="eastAsia"/>
        </w:rPr>
        <w:t>XXX</w:t>
      </w:r>
      <w:r w:rsidR="00605E37">
        <w:rPr>
          <w:rFonts w:hint="eastAsia"/>
        </w:rPr>
        <w:t>是。</w:t>
      </w:r>
    </w:p>
    <w:p w:rsidR="00605E37" w:rsidRDefault="00605E37" w:rsidP="00F6539F">
      <w:pPr>
        <w:pStyle w:val="2"/>
      </w:pPr>
      <w:bookmarkStart w:id="10" w:name="_Toc328333679"/>
      <w:bookmarkStart w:id="11" w:name="_Toc515088744"/>
      <w:bookmarkStart w:id="12" w:name="_Toc516569861"/>
      <w:r>
        <w:rPr>
          <w:rFonts w:hint="eastAsia"/>
        </w:rPr>
        <w:t>文档概述</w:t>
      </w:r>
      <w:bookmarkEnd w:id="10"/>
      <w:bookmarkEnd w:id="11"/>
      <w:bookmarkEnd w:id="12"/>
    </w:p>
    <w:p w:rsidR="00605E37" w:rsidRPr="008534B1" w:rsidRDefault="00605E37" w:rsidP="00F85B60">
      <w:pPr>
        <w:pStyle w:val="a6"/>
      </w:pPr>
      <w:r>
        <w:rPr>
          <w:rFonts w:hint="eastAsia"/>
        </w:rPr>
        <w:t>本文档描述</w:t>
      </w:r>
      <w:r w:rsidR="00B617B4">
        <w:rPr>
          <w:rFonts w:hint="eastAsia"/>
        </w:rPr>
        <w:t>XXX</w:t>
      </w:r>
      <w:r>
        <w:rPr>
          <w:rFonts w:hint="eastAsia"/>
        </w:rPr>
        <w:t>的软件设计说明，旨在完整地定义</w:t>
      </w:r>
      <w:r w:rsidR="00B617B4">
        <w:rPr>
          <w:rFonts w:hint="eastAsia"/>
        </w:rPr>
        <w:t>XXX</w:t>
      </w:r>
      <w:r>
        <w:rPr>
          <w:rFonts w:hint="eastAsia"/>
        </w:rPr>
        <w:t>的软件架构和低层软件需求，使</w:t>
      </w:r>
      <w:r w:rsidR="00B617B4">
        <w:rPr>
          <w:rFonts w:hint="eastAsia"/>
        </w:rPr>
        <w:t>XXX</w:t>
      </w:r>
      <w:r>
        <w:rPr>
          <w:rFonts w:hint="eastAsia"/>
        </w:rPr>
        <w:t>的系统设计人员与软件开发人员对该项目的软件设计达成共识，为该项目的软件编码和软件测试提供基础，也为该项目的验收提供依据。</w:t>
      </w:r>
    </w:p>
    <w:p w:rsidR="00E07F89" w:rsidRDefault="00E07F89" w:rsidP="00F6539F">
      <w:pPr>
        <w:pStyle w:val="1"/>
      </w:pPr>
      <w:bookmarkStart w:id="13" w:name="_Toc328333680"/>
      <w:bookmarkStart w:id="14" w:name="_Toc515088745"/>
      <w:bookmarkStart w:id="15" w:name="_Toc516569862"/>
      <w:r>
        <w:rPr>
          <w:rFonts w:hint="eastAsia"/>
        </w:rPr>
        <w:t>引用文档</w:t>
      </w:r>
      <w:bookmarkEnd w:id="13"/>
      <w:bookmarkEnd w:id="14"/>
      <w:bookmarkEnd w:id="15"/>
    </w:p>
    <w:p w:rsidR="00FE2F7B" w:rsidRDefault="00FE2F7B" w:rsidP="004E6D88">
      <w:pPr>
        <w:pStyle w:val="a6"/>
      </w:pPr>
    </w:p>
    <w:p w:rsidR="00FE2F7B" w:rsidRDefault="00FE2F7B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r>
        <w:br w:type="page"/>
      </w:r>
    </w:p>
    <w:p w:rsidR="00FE2F7B" w:rsidRDefault="00FE2F7B" w:rsidP="00FE2F7B">
      <w:pPr>
        <w:pStyle w:val="1"/>
      </w:pPr>
      <w:bookmarkStart w:id="16" w:name="_Toc516569863"/>
      <w:r>
        <w:rPr>
          <w:rFonts w:hint="eastAsia"/>
        </w:rPr>
        <w:lastRenderedPageBreak/>
        <w:t>架构设计</w:t>
      </w:r>
      <w:bookmarkEnd w:id="16"/>
    </w:p>
    <w:p w:rsidR="00FE2F7B" w:rsidRDefault="00FE2F7B" w:rsidP="00FE2F7B">
      <w:pPr>
        <w:pStyle w:val="2"/>
      </w:pPr>
      <w:bookmarkStart w:id="17" w:name="_Toc516569864"/>
      <w:r>
        <w:rPr>
          <w:rFonts w:hint="eastAsia"/>
        </w:rPr>
        <w:t>文件列表</w:t>
      </w:r>
      <w:bookmarkEnd w:id="17"/>
    </w:p>
    <w:p w:rsidR="00FE2F7B" w:rsidRDefault="00FE2F7B" w:rsidP="00FE2F7B">
      <w:pPr>
        <w:pStyle w:val="a6"/>
      </w:pPr>
      <w:r>
        <w:t>[SDD-1]本系统应由以下SCADE Display的图形规格说明文件组成：</w:t>
      </w:r>
    </w:p>
    <w:p w:rsidR="00FE2F7B" w:rsidRDefault="00FE2F7B" w:rsidP="00FE2F7B">
      <w:pPr>
        <w:pStyle w:val="a6"/>
      </w:pPr>
      <w:r>
        <w:t>(1) D:\Program Files (x86)\Esterel Technologies\SCADE R16.2.1\SCADE Display\KCG66\oglx\examples\pfd\PrimaryFlightDisplay.sgfx</w:t>
      </w:r>
    </w:p>
    <w:p w:rsidR="00FE2F7B" w:rsidRDefault="00FE2F7B" w:rsidP="00FE2F7B">
      <w:pPr>
        <w:pStyle w:val="2"/>
      </w:pPr>
      <w:bookmarkStart w:id="18" w:name="_Toc516569865"/>
      <w:r>
        <w:rPr>
          <w:rFonts w:hint="eastAsia"/>
        </w:rPr>
        <w:t>图层列表</w:t>
      </w:r>
      <w:bookmarkEnd w:id="18"/>
    </w:p>
    <w:p w:rsidR="00FE2F7B" w:rsidRDefault="00FE2F7B" w:rsidP="00FE2F7B">
      <w:pPr>
        <w:pStyle w:val="a6"/>
      </w:pPr>
      <w:r>
        <w:t>[SDD-2]文件D:\Program Files (x86)\Esterel Technologies\SCADE R16.2.1\SCADE Display\KCG66\oglx\examples\pfd\PrimaryFlightDisplay.sgfx应包含以下图层：</w:t>
      </w:r>
    </w:p>
    <w:p w:rsidR="00FE2F7B" w:rsidRDefault="00FE2F7B" w:rsidP="00FE2F7B">
      <w:pPr>
        <w:pStyle w:val="a6"/>
      </w:pPr>
      <w:r>
        <w:t>(1) 1-symbology_layer</w:t>
      </w:r>
    </w:p>
    <w:p w:rsidR="00FE2F7B" w:rsidRDefault="00FE2F7B" w:rsidP="00FE2F7B">
      <w:pPr>
        <w:pStyle w:val="2"/>
      </w:pPr>
      <w:bookmarkStart w:id="19" w:name="_Toc516569866"/>
      <w:r>
        <w:rPr>
          <w:rFonts w:hint="eastAsia"/>
        </w:rPr>
        <w:t>层次结构</w:t>
      </w:r>
      <w:bookmarkEnd w:id="19"/>
    </w:p>
    <w:p w:rsidR="00FE2F7B" w:rsidRDefault="00FE2F7B" w:rsidP="00FE2F7B">
      <w:pPr>
        <w:pStyle w:val="a6"/>
      </w:pPr>
      <w:r>
        <w:t>[SDD-3]图层1-symbology_layer应具有图1所示的层次结构：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>1-symbology_layer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>|- 1-1-PFD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|- 1-1-1-ADI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|- 1-1-1-1-ADI_masked_parts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|- 1-1-1-1-1-SkyEarthAndScales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|- 1-1-1-1-1-1-SKY_EARTH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|- 1-1-1-1-1-2-ScaleAndAlarms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|- 1-1-1-1-1-2-1-PitchScale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  |- 1-1-1-1-1-2-1-1-SCALE_DAN_F00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     |- 1-1-1-1-1-2-1-1-1-begin_moving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        |- 1-1-1-1-1-2-1-1-1-1-PART_4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        |- 1-1-1-1-1-2-1-1-1-2-PART_1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        |- 1-1-1-1-1-2-1-1-1-3-PART_3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        |- 1-1-1-1-1-2-1-1-1-4-PART_2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        |- 1-1-1-1-1-2-1-1-1-5-HORIZON_LINE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|- 1-1-1-1-1-2-2-HighWarning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  |- 1-1-1-1-1-2-2-1-HIGHWARNING_DAN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     |- 1-1-1-1-1-2-2-1-1-begin_moving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|- 1-1-1-1-1-2-3-HighAlarm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  |- 1-1-1-1-1-2-3-1-HIGHALARM_DAN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     |- 1-1-1-1-1-2-3-1-1-begin_moving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|- 1-1-1-1-1-2-4-LowWarning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  |- 1-1-1-1-1-2-4-1-LOWWARNING_DAN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     |- 1-1-1-1-1-2-4-1-1-begin_moving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|- 1-1-1-1-1-2-5-LowAlarm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lastRenderedPageBreak/>
        <w:t xml:space="preserve">   |  |  |  |     |- 1-1-1-1-1-2-5-1-LOWALARM_DAN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        |- 1-1-1-1-1-2-5-1-1-begin_moving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  |- 1-1-1-1-1-3-BugReference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|- 1-1-1-1-2-lunula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|- 1-1-1-1-3-RollIndex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|- 1-1-1-2-RollFix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   |- 1-1-1-2-1-RollGraduations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      |- 1-1-1-2-1-1-group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      |- 1-1-1-2-1-2-group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      |- 1-1-1-2-1-3-group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      |- 1-1-1-2-1-4-group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      |- 1-1-1-2-1-5-group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      |- 1-1-1-2-1-6-group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      |- 1-1-1-2-1-7-group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      |- 1-1-1-2-1-8-group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|- 1-1-2-Altitude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|- 1-1-2-1-ClippedBackground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|- 1-1-2-2-RADALT_Group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|- 1-1-2-2-1-RADALT_Analog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|- 1-1-2-3-AltiScale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|- 1-1-2-3-1-lines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|- 1-1-2-3-2-texts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|- 1-1-2-4-Counter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|- 1-1-2-4-1-CounterBox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  |- 1-1-2-4-2-CounterHundreds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  |- 1-1-2-5-Outline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|- 1-1-3-Airspeed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|- 1-1-3-1-ClippedBackground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|- 1-1-3-2-Outline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|- 1-1-3-3-AirspeedScale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  |- 1-1-3-3-1-lines1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  |- 1-1-3-3-2-lines2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  |- 1-1-3-3-3-numbers1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  |- 1-1-3-3-4-numbers2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|- 1-1-3-4-CounterBox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|- 1-1-3-5-ReferenceLine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  |- 1-1-3-5-1-IAS_REF_LINE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|- 1-1-3-6-AirspeedSelectedBug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  |- 1-1-3-6-1-begin_moving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     |- 1-1-3-6-1-1-FULL_SELIASBUG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|- 1-1-3-7-AirspeedTrend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   |- 1-1-3-7-1-UpArrow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   |  |- 1-1-3-7-1-1-translate group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t xml:space="preserve">         |- 1-1-3-7-2-DownArrow</w:t>
      </w:r>
    </w:p>
    <w:p w:rsidR="00FE2F7B" w:rsidRPr="004A50FB" w:rsidRDefault="00FE2F7B" w:rsidP="004A50FB">
      <w:pPr>
        <w:pStyle w:val="a6"/>
        <w:spacing w:after="0"/>
        <w:ind w:firstLine="360"/>
        <w:rPr>
          <w:b/>
          <w:sz w:val="18"/>
          <w:szCs w:val="18"/>
        </w:rPr>
      </w:pPr>
      <w:r w:rsidRPr="004A50FB">
        <w:rPr>
          <w:b/>
          <w:sz w:val="18"/>
          <w:szCs w:val="18"/>
        </w:rPr>
        <w:lastRenderedPageBreak/>
        <w:t xml:space="preserve">            |- 1-1-3-7-2-1-translate group</w:t>
      </w: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1</w:t>
        </w:r>
      </w:fldSimple>
    </w:p>
    <w:p w:rsidR="00FE2F7B" w:rsidRDefault="00FE2F7B" w:rsidP="00FE2F7B">
      <w:pPr>
        <w:pStyle w:val="aff6"/>
      </w:pPr>
    </w:p>
    <w:p w:rsidR="00FE2F7B" w:rsidRDefault="00FE2F7B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r>
        <w:br w:type="page"/>
      </w:r>
    </w:p>
    <w:p w:rsidR="00FE2F7B" w:rsidRDefault="00FE2F7B" w:rsidP="00FE2F7B">
      <w:pPr>
        <w:pStyle w:val="1"/>
      </w:pPr>
      <w:bookmarkStart w:id="20" w:name="_Toc516569867"/>
      <w:r>
        <w:rPr>
          <w:rFonts w:hint="eastAsia"/>
        </w:rPr>
        <w:lastRenderedPageBreak/>
        <w:t>接口设计</w:t>
      </w:r>
      <w:bookmarkEnd w:id="20"/>
    </w:p>
    <w:p w:rsidR="00FE2F7B" w:rsidRDefault="00FE2F7B" w:rsidP="00FE2F7B">
      <w:pPr>
        <w:pStyle w:val="2"/>
      </w:pPr>
      <w:bookmarkStart w:id="21" w:name="_Toc516569868"/>
      <w:r>
        <w:rPr>
          <w:rFonts w:hint="eastAsia"/>
        </w:rPr>
        <w:t>SGFX</w:t>
      </w:r>
      <w:r>
        <w:rPr>
          <w:rFonts w:hint="eastAsia"/>
        </w:rPr>
        <w:t>接口</w:t>
      </w:r>
      <w:bookmarkEnd w:id="21"/>
    </w:p>
    <w:p w:rsidR="00FE2F7B" w:rsidRDefault="00FE2F7B" w:rsidP="00FE2F7B">
      <w:pPr>
        <w:pStyle w:val="3"/>
      </w:pPr>
      <w:bookmarkStart w:id="22" w:name="_Toc516569869"/>
      <w:r>
        <w:rPr>
          <w:rFonts w:hint="eastAsia"/>
        </w:rPr>
        <w:t>图层</w:t>
      </w:r>
      <w:r>
        <w:rPr>
          <w:rFonts w:hint="eastAsia"/>
        </w:rPr>
        <w:t>1-symbology_layer</w:t>
      </w:r>
      <w:r>
        <w:rPr>
          <w:rFonts w:hint="eastAsia"/>
        </w:rPr>
        <w:t>的接口</w:t>
      </w:r>
      <w:bookmarkEnd w:id="22"/>
    </w:p>
    <w:p w:rsidR="00FE2F7B" w:rsidRDefault="00FE2F7B" w:rsidP="00FE2F7B">
      <w:pPr>
        <w:pStyle w:val="4"/>
      </w:pPr>
      <w:bookmarkStart w:id="23" w:name="_Toc516569870"/>
      <w:r>
        <w:rPr>
          <w:rFonts w:hint="eastAsia"/>
        </w:rPr>
        <w:t>输入变量</w:t>
      </w:r>
      <w:bookmarkEnd w:id="23"/>
    </w:p>
    <w:p w:rsidR="00FE2F7B" w:rsidRDefault="00FE2F7B" w:rsidP="00FE2F7B">
      <w:pPr>
        <w:pStyle w:val="a6"/>
      </w:pPr>
      <w:r>
        <w:t>[SDD-4]变量PN_AIRSPEED应具有表1定义的特性。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real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n/a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[SDD-5]变量PN_ALTI应具有表2定义的特性。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real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n/a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[SDD-6]变量PN_PITCH_ANGLE应具有表3定义的特性。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real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n/a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[SDD-7]变量PN_ROLL_ANGLE应具有表4定义的特性。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real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n/a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r>
        <w:br w:type="page"/>
      </w:r>
    </w:p>
    <w:p w:rsidR="00FE2F7B" w:rsidRDefault="00FE2F7B" w:rsidP="00FE2F7B">
      <w:pPr>
        <w:pStyle w:val="1"/>
      </w:pPr>
      <w:bookmarkStart w:id="24" w:name="_Toc516569871"/>
      <w:r>
        <w:rPr>
          <w:rFonts w:hint="eastAsia"/>
        </w:rPr>
        <w:lastRenderedPageBreak/>
        <w:t>详细设计</w:t>
      </w:r>
      <w:bookmarkEnd w:id="24"/>
    </w:p>
    <w:p w:rsidR="00FE2F7B" w:rsidRDefault="00FE2F7B" w:rsidP="00FE2F7B">
      <w:pPr>
        <w:pStyle w:val="2"/>
      </w:pPr>
      <w:bookmarkStart w:id="25" w:name="_Toc516569872"/>
      <w:r>
        <w:rPr>
          <w:rFonts w:hint="eastAsia"/>
        </w:rPr>
        <w:t>SGFX</w:t>
      </w:r>
      <w:r>
        <w:rPr>
          <w:rFonts w:hint="eastAsia"/>
        </w:rPr>
        <w:t>详细设计</w:t>
      </w:r>
      <w:bookmarkEnd w:id="25"/>
    </w:p>
    <w:p w:rsidR="00FE2F7B" w:rsidRDefault="00FE2F7B" w:rsidP="00FE2F7B">
      <w:pPr>
        <w:pStyle w:val="3"/>
      </w:pPr>
      <w:bookmarkStart w:id="26" w:name="_Toc516569873"/>
      <w:r>
        <w:rPr>
          <w:rFonts w:hint="eastAsia"/>
        </w:rPr>
        <w:t>图层</w:t>
      </w:r>
      <w:r>
        <w:rPr>
          <w:rFonts w:hint="eastAsia"/>
        </w:rPr>
        <w:t>1-symbology_layer</w:t>
      </w:r>
      <w:bookmarkEnd w:id="26"/>
    </w:p>
    <w:p w:rsidR="00FE2F7B" w:rsidRDefault="00FE2F7B" w:rsidP="00FE2F7B">
      <w:pPr>
        <w:pStyle w:val="4"/>
      </w:pPr>
      <w:bookmarkStart w:id="27" w:name="_Toc516569874"/>
      <w:r>
        <w:rPr>
          <w:rFonts w:hint="eastAsia"/>
        </w:rPr>
        <w:t>图层</w:t>
      </w:r>
      <w:r>
        <w:t>1-symbology_layer</w:t>
      </w:r>
      <w:bookmarkEnd w:id="27"/>
    </w:p>
    <w:p w:rsidR="00FE2F7B" w:rsidRDefault="00FE2F7B" w:rsidP="00FE2F7B">
      <w:pPr>
        <w:pStyle w:val="a6"/>
      </w:pPr>
      <w:r>
        <w:t>[SDD-8]应按表5定义的规格设计图层1-symbology_layer。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layer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Ratio.x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Ratio.y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[注释]图2是1-symbology_layer的参考图像。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2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4"/>
      </w:pPr>
      <w:bookmarkStart w:id="28" w:name="_Toc516569875"/>
      <w:r>
        <w:rPr>
          <w:rFonts w:hint="eastAsia"/>
        </w:rPr>
        <w:t>图件</w:t>
      </w:r>
      <w:r>
        <w:t>1-1-PFD</w:t>
      </w:r>
      <w:bookmarkEnd w:id="28"/>
    </w:p>
    <w:p w:rsidR="00FE2F7B" w:rsidRDefault="00FE2F7B" w:rsidP="00FE2F7B">
      <w:pPr>
        <w:pStyle w:val="a6"/>
      </w:pPr>
      <w:r>
        <w:t>[SDD-9]应按表6定义的规格设计图件1-1-PFD。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maxX="381.953" maxY="1352.798"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[注释]图3是1-1-PFD的参考图像。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3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[注释]图件1-1-PFD包含下列子辈图件/图元:</w:t>
      </w:r>
    </w:p>
    <w:p w:rsidR="00FE2F7B" w:rsidRDefault="00FE2F7B" w:rsidP="00FE2F7B">
      <w:pPr>
        <w:pStyle w:val="a6"/>
      </w:pPr>
      <w:r>
        <w:t>(1) 1-1-1-ADI</w:t>
      </w:r>
    </w:p>
    <w:p w:rsidR="00FE2F7B" w:rsidRDefault="00FE2F7B" w:rsidP="00FE2F7B">
      <w:pPr>
        <w:pStyle w:val="a6"/>
      </w:pPr>
      <w:r>
        <w:t>(2) 1-1-2-Altitude</w:t>
      </w:r>
    </w:p>
    <w:p w:rsidR="00FE2F7B" w:rsidRDefault="00FE2F7B" w:rsidP="00FE2F7B">
      <w:pPr>
        <w:pStyle w:val="a6"/>
      </w:pPr>
      <w:r>
        <w:t>(3) 1-1-3-Airspeed</w:t>
      </w:r>
    </w:p>
    <w:p w:rsidR="00FE2F7B" w:rsidRDefault="00FE2F7B" w:rsidP="00FE2F7B">
      <w:pPr>
        <w:pStyle w:val="4"/>
      </w:pPr>
      <w:bookmarkStart w:id="29" w:name="_Toc516569876"/>
      <w:r>
        <w:rPr>
          <w:rFonts w:hint="eastAsia"/>
        </w:rPr>
        <w:t>图件</w:t>
      </w:r>
      <w:r>
        <w:t>1-1-1-ADI</w:t>
      </w:r>
      <w:bookmarkEnd w:id="29"/>
    </w:p>
    <w:p w:rsidR="00FE2F7B" w:rsidRDefault="00FE2F7B" w:rsidP="00FE2F7B">
      <w:pPr>
        <w:pStyle w:val="a6"/>
      </w:pPr>
      <w:r>
        <w:t>[SDD-10]应按表7定义的规格设计图件1-1-1-ADI。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30.123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-242.425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maxX="381.953" maxY="467.02402"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[注释]图4是1-1-1-ADI的参考图像。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4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[注释]图件1-1-1-ADI包含下列子辈图件/图元:</w:t>
      </w:r>
    </w:p>
    <w:p w:rsidR="00FE2F7B" w:rsidRDefault="00FE2F7B" w:rsidP="00FE2F7B">
      <w:pPr>
        <w:pStyle w:val="a6"/>
      </w:pPr>
      <w:r>
        <w:t>(1) 1-1-1-1-ADI_masked_parts</w:t>
      </w:r>
    </w:p>
    <w:p w:rsidR="00FE2F7B" w:rsidRDefault="00FE2F7B" w:rsidP="00FE2F7B">
      <w:pPr>
        <w:pStyle w:val="a6"/>
      </w:pPr>
      <w:r>
        <w:t>(2) 1-1-1-2-RollFix</w:t>
      </w:r>
    </w:p>
    <w:p w:rsidR="00FE2F7B" w:rsidRDefault="00FE2F7B" w:rsidP="00FE2F7B">
      <w:pPr>
        <w:pStyle w:val="4"/>
      </w:pPr>
      <w:bookmarkStart w:id="30" w:name="_Toc516569877"/>
      <w:r>
        <w:rPr>
          <w:rFonts w:hint="eastAsia"/>
        </w:rPr>
        <w:t>图件</w:t>
      </w:r>
      <w:r>
        <w:t>1-1-1-1-ADI_masked_parts</w:t>
      </w:r>
      <w:bookmarkEnd w:id="30"/>
    </w:p>
    <w:p w:rsidR="00FE2F7B" w:rsidRDefault="00FE2F7B" w:rsidP="00FE2F7B">
      <w:pPr>
        <w:pStyle w:val="a6"/>
      </w:pPr>
      <w:r>
        <w:t>[SDD-11]应按表8定义的规格设计图件1-1-1-1-ADI_masked_parts。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241.792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maxX="381.953" maxY="398.361"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[注释]图5是1-1-1-1-ADI_masked_parts的参考图像。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5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[注释]图件1-1-1-1-ADI_masked_parts包含下列子辈图件/图元: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a6"/>
      </w:pPr>
      <w:r>
        <w:t>(2) 1-1-1-1-1-SkyEarthAndScales</w:t>
      </w:r>
    </w:p>
    <w:p w:rsidR="00FE2F7B" w:rsidRDefault="00FE2F7B" w:rsidP="00FE2F7B">
      <w:pPr>
        <w:pStyle w:val="a6"/>
      </w:pPr>
      <w:r>
        <w:t>(3) 1-1-1-1-2-lunula</w:t>
      </w:r>
    </w:p>
    <w:p w:rsidR="00FE2F7B" w:rsidRDefault="00FE2F7B" w:rsidP="00FE2F7B">
      <w:pPr>
        <w:pStyle w:val="a6"/>
      </w:pPr>
      <w:r>
        <w:t>(4) 1-1-1-1-3-RollIndex</w:t>
      </w:r>
    </w:p>
    <w:p w:rsidR="00FE2F7B" w:rsidRDefault="00FE2F7B" w:rsidP="00FE2F7B">
      <w:pPr>
        <w:pStyle w:val="4"/>
      </w:pPr>
      <w:bookmarkStart w:id="31" w:name="_Toc516569878"/>
      <w:r>
        <w:rPr>
          <w:rFonts w:hint="eastAsia"/>
        </w:rPr>
        <w:t>图元</w:t>
      </w:r>
      <w:r>
        <w:t>1-1-1-1-a-_MaskOutlinerADI_001</w:t>
      </w:r>
      <w:bookmarkEnd w:id="31"/>
    </w:p>
    <w:p w:rsidR="00FE2F7B" w:rsidRDefault="00FE2F7B" w:rsidP="00FE2F7B">
      <w:pPr>
        <w:pStyle w:val="a6"/>
      </w:pPr>
      <w:r>
        <w:t>[SDD-12]应按表9定义的规格设计图元1-1-1-1-a-_MaskOutlinerADI_001。</w:t>
      </w:r>
    </w:p>
    <w:p w:rsidR="00FE2F7B" w:rsidRDefault="00FE2F7B" w:rsidP="00FE2F7B">
      <w:pPr>
        <w:pStyle w:val="aff6"/>
      </w:pPr>
      <w:r>
        <w:lastRenderedPageBreak/>
        <w:t>表</w:t>
      </w:r>
      <w:fldSimple w:instr=" SEQ 表 \* ARABIC ">
        <w:r w:rsidR="004A50FB">
          <w:rPr>
            <w:noProof/>
          </w:rPr>
          <w:t>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stencil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-170.538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98.384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Arc segment1.angle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120.002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Arc segment1.orientation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168.362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98.384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168.362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-94.716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Arc segment3.angle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120.002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Arc segment3.orientation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-170.538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-94.716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32" w:name="_Toc516569879"/>
      <w:r>
        <w:rPr>
          <w:rFonts w:hint="eastAsia"/>
        </w:rPr>
        <w:t>图件</w:t>
      </w:r>
      <w:r>
        <w:t>1-1-1-1-1-SkyEarthAndScales</w:t>
      </w:r>
      <w:bookmarkEnd w:id="32"/>
    </w:p>
    <w:p w:rsidR="00FE2F7B" w:rsidRDefault="00FE2F7B" w:rsidP="00FE2F7B">
      <w:pPr>
        <w:pStyle w:val="a6"/>
      </w:pPr>
      <w:r>
        <w:t>[SDD-13]应按表10定义的规格设计图件1-1-1-1-1-SkyEarthAndScales。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PN_ROLL_ANGLE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maxX="381.953" maxY="398.361"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[注释]图6是1-1-1-1-1-SkyEarthAndScales的参考图像。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6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[注释]图件1-1-1-1-1-SkyEarthAndScales包含下列子辈图件/图元:</w:t>
      </w:r>
    </w:p>
    <w:p w:rsidR="00FE2F7B" w:rsidRDefault="00FE2F7B" w:rsidP="00FE2F7B">
      <w:pPr>
        <w:pStyle w:val="a6"/>
      </w:pPr>
      <w:r>
        <w:lastRenderedPageBreak/>
        <w:t>(1) 1-1-1-1-1-1-SKY_EARTH</w:t>
      </w:r>
    </w:p>
    <w:p w:rsidR="00FE2F7B" w:rsidRDefault="00FE2F7B" w:rsidP="00FE2F7B">
      <w:pPr>
        <w:pStyle w:val="a6"/>
      </w:pPr>
      <w:r>
        <w:t>(2) 1-1-1-1-1-2-ScaleAndAlarms</w:t>
      </w:r>
    </w:p>
    <w:p w:rsidR="00FE2F7B" w:rsidRDefault="00FE2F7B" w:rsidP="00FE2F7B">
      <w:pPr>
        <w:pStyle w:val="a6"/>
      </w:pPr>
      <w:r>
        <w:t>(3) 1-1-1-1-1-3-BugReference</w:t>
      </w:r>
    </w:p>
    <w:p w:rsidR="00FE2F7B" w:rsidRDefault="00FE2F7B" w:rsidP="00FE2F7B">
      <w:pPr>
        <w:pStyle w:val="4"/>
      </w:pPr>
      <w:bookmarkStart w:id="33" w:name="_Toc516569880"/>
      <w:r>
        <w:rPr>
          <w:rFonts w:hint="eastAsia"/>
        </w:rPr>
        <w:t>图件</w:t>
      </w:r>
      <w:r>
        <w:t>1-1-1-1-1-1-SKY_EARTH</w:t>
      </w:r>
      <w:bookmarkEnd w:id="33"/>
    </w:p>
    <w:p w:rsidR="00FE2F7B" w:rsidRDefault="00FE2F7B" w:rsidP="00FE2F7B">
      <w:pPr>
        <w:pStyle w:val="a6"/>
      </w:pPr>
      <w:r>
        <w:t>[SDD-14]应按表11定义的规格设计图件1-1-1-1-1-1-SKY_EARTH。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PN_PITCH_ANGLE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maxX="381.953" maxY="398.361"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[注释]图7是1-1-1-1-1-1-SKY_EARTH的参考图像。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7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[注释]图件1-1-1-1-1-1-SKY_EARTH包含下列子辈图件/图元:</w:t>
      </w:r>
    </w:p>
    <w:p w:rsidR="00FE2F7B" w:rsidRDefault="00FE2F7B" w:rsidP="00FE2F7B">
      <w:pPr>
        <w:pStyle w:val="a6"/>
      </w:pPr>
      <w:r>
        <w:t>(1) 1-1-1-1-1-1-a-SkyRect</w:t>
      </w:r>
    </w:p>
    <w:p w:rsidR="00FE2F7B" w:rsidRDefault="00FE2F7B" w:rsidP="00FE2F7B">
      <w:pPr>
        <w:pStyle w:val="a6"/>
      </w:pPr>
      <w:r>
        <w:t>(2) 1-1-1-1-1-1-b-EarthRect</w:t>
      </w:r>
    </w:p>
    <w:p w:rsidR="00FE2F7B" w:rsidRDefault="00FE2F7B" w:rsidP="00FE2F7B">
      <w:pPr>
        <w:pStyle w:val="4"/>
      </w:pPr>
      <w:bookmarkStart w:id="34" w:name="_Toc516569881"/>
      <w:r>
        <w:rPr>
          <w:rFonts w:hint="eastAsia"/>
        </w:rPr>
        <w:t>图元</w:t>
      </w:r>
      <w:r>
        <w:t>1-1-1-1-1-1-a-SkyRect</w:t>
      </w:r>
      <w:bookmarkEnd w:id="34"/>
    </w:p>
    <w:p w:rsidR="00FE2F7B" w:rsidRDefault="00FE2F7B" w:rsidP="00FE2F7B">
      <w:pPr>
        <w:pStyle w:val="a6"/>
      </w:pPr>
      <w:r>
        <w:t>[SDD-15]应按表12定义的规格设计图元1-1-1-1-1-1-a-SkyRect。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392.361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CYAN3 [#18]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[SDD-16]以下masks应作用于图元1-1-1-1-1-1-a-SkyRect：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35" w:name="_Toc516569882"/>
      <w:r>
        <w:rPr>
          <w:rFonts w:hint="eastAsia"/>
        </w:rPr>
        <w:t>图元</w:t>
      </w:r>
      <w:r>
        <w:t>1-1-1-1-1-1-b-EarthRect</w:t>
      </w:r>
      <w:bookmarkEnd w:id="35"/>
    </w:p>
    <w:p w:rsidR="00FE2F7B" w:rsidRDefault="00FE2F7B" w:rsidP="00FE2F7B">
      <w:pPr>
        <w:pStyle w:val="a6"/>
      </w:pPr>
      <w:r>
        <w:t>[SDD-17]应按表13定义的规格设计图元1-1-1-1-1-1-b-EarthRect。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-392.361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AMBER3 [#33]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[SDD-18]以下masks应作用于图元1-1-1-1-1-1-b-EarthRect：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36" w:name="_Toc516569883"/>
      <w:r>
        <w:rPr>
          <w:rFonts w:hint="eastAsia"/>
        </w:rPr>
        <w:t>图件</w:t>
      </w:r>
      <w:r>
        <w:t>1-1-1-1-1-2-ScaleAndAlarms</w:t>
      </w:r>
      <w:bookmarkEnd w:id="36"/>
    </w:p>
    <w:p w:rsidR="00FE2F7B" w:rsidRDefault="00FE2F7B" w:rsidP="00FE2F7B">
      <w:pPr>
        <w:pStyle w:val="a6"/>
      </w:pPr>
      <w:r>
        <w:t>[SDD-19]应按表14定义的规格设计图件1-1-1-1-1-2-ScaleAndAlarms。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[注释]图8是1-1-1-1-1-2-ScaleAndAlarms的参考图像。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8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[注释]图件1-1-1-1-1-2-ScaleAndAlarms包含下列子辈图件/图元:</w:t>
      </w:r>
    </w:p>
    <w:p w:rsidR="00FE2F7B" w:rsidRDefault="00FE2F7B" w:rsidP="00FE2F7B">
      <w:pPr>
        <w:pStyle w:val="a6"/>
      </w:pPr>
      <w:r>
        <w:lastRenderedPageBreak/>
        <w:t>(1) 1-1-1-1-1-2-1-PitchScale</w:t>
      </w:r>
    </w:p>
    <w:p w:rsidR="00FE2F7B" w:rsidRDefault="00FE2F7B" w:rsidP="00FE2F7B">
      <w:pPr>
        <w:pStyle w:val="a6"/>
      </w:pPr>
      <w:r>
        <w:t>(2) 1-1-1-1-1-2-2-HighWarning</w:t>
      </w:r>
    </w:p>
    <w:p w:rsidR="00FE2F7B" w:rsidRDefault="00FE2F7B" w:rsidP="00FE2F7B">
      <w:pPr>
        <w:pStyle w:val="a6"/>
      </w:pPr>
      <w:r>
        <w:t>(3) 1-1-1-1-1-2-3-HighAlarm</w:t>
      </w:r>
    </w:p>
    <w:p w:rsidR="00FE2F7B" w:rsidRDefault="00FE2F7B" w:rsidP="00FE2F7B">
      <w:pPr>
        <w:pStyle w:val="a6"/>
      </w:pPr>
      <w:r>
        <w:t>(4) 1-1-1-1-1-2-4-LowWarning</w:t>
      </w:r>
    </w:p>
    <w:p w:rsidR="00FE2F7B" w:rsidRDefault="00FE2F7B" w:rsidP="00FE2F7B">
      <w:pPr>
        <w:pStyle w:val="a6"/>
      </w:pPr>
      <w:r>
        <w:t>(5) 1-1-1-1-1-2-5-LowAlarm</w:t>
      </w:r>
    </w:p>
    <w:p w:rsidR="00FE2F7B" w:rsidRDefault="00FE2F7B" w:rsidP="00FE2F7B">
      <w:pPr>
        <w:pStyle w:val="4"/>
      </w:pPr>
      <w:bookmarkStart w:id="37" w:name="_Toc516569884"/>
      <w:r>
        <w:rPr>
          <w:rFonts w:hint="eastAsia"/>
        </w:rPr>
        <w:t>图件</w:t>
      </w:r>
      <w:r>
        <w:t>1-1-1-1-1-2-1-PitchScale</w:t>
      </w:r>
      <w:bookmarkEnd w:id="37"/>
    </w:p>
    <w:p w:rsidR="00FE2F7B" w:rsidRDefault="00FE2F7B" w:rsidP="00FE2F7B">
      <w:pPr>
        <w:pStyle w:val="a6"/>
      </w:pPr>
      <w:r>
        <w:t>[SDD-20]应按表15定义的规格设计图件1-1-1-1-1-2-1-PitchScale。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PN_PITCH_ANGLE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[注释]图9是1-1-1-1-1-2-1-PitchScale的参考图像。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9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[注释]图件1-1-1-1-1-2-1-PitchScale包含下列子辈图件/图元:</w:t>
      </w:r>
    </w:p>
    <w:p w:rsidR="00FE2F7B" w:rsidRDefault="00FE2F7B" w:rsidP="00FE2F7B">
      <w:pPr>
        <w:pStyle w:val="a6"/>
      </w:pPr>
      <w:r>
        <w:t>(1) 1-1-1-1-1-2-1-1-SCALE_DAN_F00</w:t>
      </w:r>
    </w:p>
    <w:p w:rsidR="00FE2F7B" w:rsidRDefault="00FE2F7B" w:rsidP="00FE2F7B">
      <w:pPr>
        <w:pStyle w:val="4"/>
      </w:pPr>
      <w:bookmarkStart w:id="38" w:name="_Toc516569885"/>
      <w:r>
        <w:rPr>
          <w:rFonts w:hint="eastAsia"/>
        </w:rPr>
        <w:t>图件</w:t>
      </w:r>
      <w:r>
        <w:t>1-1-1-1-1-2-1-1-SCALE_DAN_F00</w:t>
      </w:r>
      <w:bookmarkEnd w:id="38"/>
    </w:p>
    <w:p w:rsidR="00FE2F7B" w:rsidRDefault="00FE2F7B" w:rsidP="00FE2F7B">
      <w:pPr>
        <w:pStyle w:val="a6"/>
      </w:pPr>
      <w:r>
        <w:t>[SDD-21]应按表16定义的规格设计图件1-1-1-1-1-2-1-1-SCALE_DAN_F00。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[注释]图10是1-1-1-1-1-2-1-1-SCALE_DAN_F00的参考图像。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10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[注释]图件1-1-1-1-1-2-1-1-SCALE_DAN_F00包含下列子辈图件/图元:</w:t>
      </w:r>
    </w:p>
    <w:p w:rsidR="00FE2F7B" w:rsidRDefault="00FE2F7B" w:rsidP="00FE2F7B">
      <w:pPr>
        <w:pStyle w:val="a6"/>
      </w:pPr>
      <w:r>
        <w:t>(1) 1-1-1-1-1-2-1-1-1-begin_moving</w:t>
      </w:r>
    </w:p>
    <w:p w:rsidR="00FE2F7B" w:rsidRDefault="00FE2F7B" w:rsidP="00FE2F7B">
      <w:pPr>
        <w:pStyle w:val="4"/>
      </w:pPr>
      <w:bookmarkStart w:id="39" w:name="_Toc516569886"/>
      <w:r>
        <w:rPr>
          <w:rFonts w:hint="eastAsia"/>
        </w:rPr>
        <w:t>图件</w:t>
      </w:r>
      <w:r>
        <w:t>1-1-1-1-1-2-1-1-1-begin_moving</w:t>
      </w:r>
      <w:bookmarkEnd w:id="39"/>
    </w:p>
    <w:p w:rsidR="00FE2F7B" w:rsidRDefault="00FE2F7B" w:rsidP="00FE2F7B">
      <w:pPr>
        <w:pStyle w:val="a6"/>
      </w:pPr>
      <w:r>
        <w:t>[SDD-22]应按表17定义的规格设计图件1-1-1-1-1-2-1-1-1-begin_moving。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0.358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[注释]图11是1-1-1-1-1-2-1-1-1-begin_moving的参考图像。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11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[注释]图件1-1-1-1-1-2-1-1-1-begin_moving包含下列子辈图件/图元:</w:t>
      </w:r>
    </w:p>
    <w:p w:rsidR="00FE2F7B" w:rsidRDefault="00FE2F7B" w:rsidP="00FE2F7B">
      <w:pPr>
        <w:pStyle w:val="a6"/>
      </w:pPr>
      <w:r>
        <w:t>(1) 1-1-1-1-1-2-1-1-1-1-PART_4</w:t>
      </w:r>
    </w:p>
    <w:p w:rsidR="00FE2F7B" w:rsidRDefault="00FE2F7B" w:rsidP="00FE2F7B">
      <w:pPr>
        <w:pStyle w:val="a6"/>
      </w:pPr>
      <w:r>
        <w:t>(2) 1-1-1-1-1-2-1-1-1-2-PART_1</w:t>
      </w:r>
    </w:p>
    <w:p w:rsidR="00FE2F7B" w:rsidRDefault="00FE2F7B" w:rsidP="00FE2F7B">
      <w:pPr>
        <w:pStyle w:val="a6"/>
      </w:pPr>
      <w:r>
        <w:t>(3) 1-1-1-1-1-2-1-1-1-3-PART_3</w:t>
      </w:r>
    </w:p>
    <w:p w:rsidR="00FE2F7B" w:rsidRDefault="00FE2F7B" w:rsidP="00FE2F7B">
      <w:pPr>
        <w:pStyle w:val="a6"/>
      </w:pPr>
      <w:r>
        <w:t>(4) 1-1-1-1-1-2-1-1-1-4-PART_2</w:t>
      </w:r>
    </w:p>
    <w:p w:rsidR="00FE2F7B" w:rsidRDefault="00FE2F7B" w:rsidP="00FE2F7B">
      <w:pPr>
        <w:pStyle w:val="a6"/>
      </w:pPr>
      <w:r>
        <w:t>(5) 1-1-1-1-1-2-1-1-1-5-HORIZON_LINE</w:t>
      </w:r>
    </w:p>
    <w:p w:rsidR="00FE2F7B" w:rsidRDefault="00FE2F7B" w:rsidP="00FE2F7B">
      <w:pPr>
        <w:pStyle w:val="4"/>
      </w:pPr>
      <w:bookmarkStart w:id="40" w:name="_Toc516569887"/>
      <w:r>
        <w:rPr>
          <w:rFonts w:hint="eastAsia"/>
        </w:rPr>
        <w:t>图件</w:t>
      </w:r>
      <w:r>
        <w:t>1-1-1-1-1-2-1-1-1-1-PART_4</w:t>
      </w:r>
      <w:bookmarkEnd w:id="40"/>
    </w:p>
    <w:p w:rsidR="00FE2F7B" w:rsidRDefault="00FE2F7B" w:rsidP="00FE2F7B">
      <w:pPr>
        <w:pStyle w:val="a6"/>
      </w:pPr>
      <w:r>
        <w:lastRenderedPageBreak/>
        <w:t>[SDD-23]应按表18定义的规格设计图件1-1-1-1-1-2-1-1-1-1-PART_4。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-343.674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maxX="91.27835" maxY="128.672" minX="-94.209" minY="-111.447"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[注释]图12是1-1-1-1-1-2-1-1-1-1-PART_4的参考图像。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12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[注释]图件1-1-1-1-1-2-1-1-1-1-PART_4包含下列子辈图件/图元:</w:t>
      </w:r>
    </w:p>
    <w:p w:rsidR="00FE2F7B" w:rsidRDefault="00FE2F7B" w:rsidP="00FE2F7B">
      <w:pPr>
        <w:pStyle w:val="a6"/>
      </w:pPr>
      <w:r>
        <w:t>(1) 1-1-1-1-1-2-1-1-1-1-a-text</w:t>
      </w:r>
    </w:p>
    <w:p w:rsidR="00FE2F7B" w:rsidRDefault="00FE2F7B" w:rsidP="00FE2F7B">
      <w:pPr>
        <w:pStyle w:val="a6"/>
      </w:pPr>
      <w:r>
        <w:t>(2) 1-1-1-1-1-2-1-1-1-1-b-text</w:t>
      </w:r>
    </w:p>
    <w:p w:rsidR="00FE2F7B" w:rsidRDefault="00FE2F7B" w:rsidP="00FE2F7B">
      <w:pPr>
        <w:pStyle w:val="a6"/>
      </w:pPr>
      <w:r>
        <w:t>(3) 1-1-1-1-1-2-1-1-1-1-c-text</w:t>
      </w:r>
    </w:p>
    <w:p w:rsidR="00FE2F7B" w:rsidRDefault="00FE2F7B" w:rsidP="00FE2F7B">
      <w:pPr>
        <w:pStyle w:val="a6"/>
      </w:pPr>
      <w:r>
        <w:t>(4) 1-1-1-1-1-2-1-1-1-1-d-text</w:t>
      </w:r>
    </w:p>
    <w:p w:rsidR="00FE2F7B" w:rsidRDefault="00FE2F7B" w:rsidP="00FE2F7B">
      <w:pPr>
        <w:pStyle w:val="a6"/>
      </w:pPr>
      <w:r>
        <w:t>(5) 1-1-1-1-1-2-1-1-1-1-e-text</w:t>
      </w:r>
    </w:p>
    <w:p w:rsidR="00FE2F7B" w:rsidRDefault="00FE2F7B" w:rsidP="00FE2F7B">
      <w:pPr>
        <w:pStyle w:val="a6"/>
      </w:pPr>
      <w:r>
        <w:t>(6) 1-1-1-1-1-2-1-1-1-1-f-text</w:t>
      </w:r>
    </w:p>
    <w:p w:rsidR="00FE2F7B" w:rsidRDefault="00FE2F7B" w:rsidP="00FE2F7B">
      <w:pPr>
        <w:pStyle w:val="a6"/>
      </w:pPr>
      <w:r>
        <w:lastRenderedPageBreak/>
        <w:t>(7) 1-1-1-1-1-2-1-1-1-1-g-text</w:t>
      </w:r>
    </w:p>
    <w:p w:rsidR="00FE2F7B" w:rsidRDefault="00FE2F7B" w:rsidP="00FE2F7B">
      <w:pPr>
        <w:pStyle w:val="a6"/>
      </w:pPr>
      <w:r>
        <w:t>(8) 1-1-1-1-1-2-1-1-1-1-h-text</w:t>
      </w:r>
    </w:p>
    <w:p w:rsidR="00FE2F7B" w:rsidRDefault="00FE2F7B" w:rsidP="00FE2F7B">
      <w:pPr>
        <w:pStyle w:val="a6"/>
      </w:pPr>
      <w:r>
        <w:t>(9) 1-1-1-1-1-2-1-1-1-1-i-line</w:t>
      </w:r>
    </w:p>
    <w:p w:rsidR="00FE2F7B" w:rsidRDefault="00FE2F7B" w:rsidP="00FE2F7B">
      <w:pPr>
        <w:pStyle w:val="a6"/>
      </w:pPr>
      <w:r>
        <w:t>(10) 1-1-1-1-1-2-1-1-1-1-j-line</w:t>
      </w:r>
    </w:p>
    <w:p w:rsidR="00FE2F7B" w:rsidRDefault="00FE2F7B" w:rsidP="00FE2F7B">
      <w:pPr>
        <w:pStyle w:val="a6"/>
      </w:pPr>
      <w:r>
        <w:t>(11) 1-1-1-1-1-2-1-1-1-1-k-line</w:t>
      </w:r>
    </w:p>
    <w:p w:rsidR="00FE2F7B" w:rsidRDefault="00FE2F7B" w:rsidP="00FE2F7B">
      <w:pPr>
        <w:pStyle w:val="a6"/>
      </w:pPr>
      <w:r>
        <w:t>(12) 1-1-1-1-1-2-1-1-1-1-l-line</w:t>
      </w:r>
    </w:p>
    <w:p w:rsidR="00FE2F7B" w:rsidRDefault="00FE2F7B" w:rsidP="00FE2F7B">
      <w:pPr>
        <w:pStyle w:val="a6"/>
      </w:pPr>
      <w:r>
        <w:t>(13) 1-1-1-1-1-2-1-1-1-1-m-line</w:t>
      </w:r>
    </w:p>
    <w:p w:rsidR="00FE2F7B" w:rsidRDefault="00FE2F7B" w:rsidP="00FE2F7B">
      <w:pPr>
        <w:pStyle w:val="a6"/>
      </w:pPr>
      <w:r>
        <w:t>(14) 1-1-1-1-1-2-1-1-1-1-n-line</w:t>
      </w:r>
    </w:p>
    <w:p w:rsidR="00FE2F7B" w:rsidRDefault="00FE2F7B" w:rsidP="00FE2F7B">
      <w:pPr>
        <w:pStyle w:val="a6"/>
      </w:pPr>
      <w:r>
        <w:t>(15) 1-1-1-1-1-2-1-1-1-1-o-line</w:t>
      </w:r>
    </w:p>
    <w:p w:rsidR="00FE2F7B" w:rsidRDefault="00FE2F7B" w:rsidP="00FE2F7B">
      <w:pPr>
        <w:pStyle w:val="a6"/>
      </w:pPr>
      <w:r>
        <w:t>(16) 1-1-1-1-1-2-1-1-1-1-p-line</w:t>
      </w:r>
    </w:p>
    <w:p w:rsidR="00FE2F7B" w:rsidRDefault="00FE2F7B" w:rsidP="00FE2F7B">
      <w:pPr>
        <w:pStyle w:val="a6"/>
      </w:pPr>
      <w:r>
        <w:t>(17) 1-1-1-1-1-2-1-1-1-1-q-line</w:t>
      </w:r>
    </w:p>
    <w:p w:rsidR="00FE2F7B" w:rsidRDefault="00FE2F7B" w:rsidP="00FE2F7B">
      <w:pPr>
        <w:pStyle w:val="a6"/>
      </w:pPr>
      <w:r>
        <w:t>(18) 1-1-1-1-1-2-1-1-1-1-r-text</w:t>
      </w:r>
    </w:p>
    <w:p w:rsidR="00FE2F7B" w:rsidRDefault="00FE2F7B" w:rsidP="00FE2F7B">
      <w:pPr>
        <w:pStyle w:val="a6"/>
      </w:pPr>
      <w:r>
        <w:t>(19) 1-1-1-1-1-2-1-1-1-1-s-text</w:t>
      </w:r>
    </w:p>
    <w:p w:rsidR="00FE2F7B" w:rsidRDefault="00FE2F7B" w:rsidP="00FE2F7B">
      <w:pPr>
        <w:pStyle w:val="a6"/>
      </w:pPr>
      <w:r>
        <w:t>(20) 1-1-1-1-1-2-1-1-1-1-t-line</w:t>
      </w:r>
    </w:p>
    <w:p w:rsidR="00FE2F7B" w:rsidRDefault="00FE2F7B" w:rsidP="00FE2F7B">
      <w:pPr>
        <w:pStyle w:val="4"/>
      </w:pPr>
      <w:bookmarkStart w:id="41" w:name="_Toc516569888"/>
      <w:r>
        <w:rPr>
          <w:rFonts w:hint="eastAsia"/>
        </w:rPr>
        <w:t>图元</w:t>
      </w:r>
      <w:r>
        <w:t>1-1-1-1-1-2-1-1-1-1-a-text</w:t>
      </w:r>
      <w:bookmarkEnd w:id="41"/>
    </w:p>
    <w:p w:rsidR="00FE2F7B" w:rsidRDefault="00FE2F7B" w:rsidP="00FE2F7B">
      <w:pPr>
        <w:pStyle w:val="a6"/>
      </w:pPr>
      <w:r>
        <w:t>[SDD-24]应按表19定义的规格设计图元1-1-1-1-1-2-1-1-1-1-a-text。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[SDD-25]以下masks应作用于图元1-1-1-1-1-2-1-1-1-1-a-text：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42" w:name="_Toc516569889"/>
      <w:r>
        <w:rPr>
          <w:rFonts w:hint="eastAsia"/>
        </w:rPr>
        <w:t>图元</w:t>
      </w:r>
      <w:r>
        <w:t>1-1-1-1-1-2-1-1-1-1-b-text</w:t>
      </w:r>
      <w:bookmarkEnd w:id="42"/>
    </w:p>
    <w:p w:rsidR="00FE2F7B" w:rsidRDefault="00FE2F7B" w:rsidP="00FE2F7B">
      <w:pPr>
        <w:pStyle w:val="a6"/>
      </w:pPr>
      <w:r>
        <w:t>[SDD-26]应按表20定义的规格设计图元1-1-1-1-1-2-1-1-1-1-b-text。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[SDD-27]以下masks应作用于图元1-1-1-1-1-2-1-1-1-1-b-text：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43" w:name="_Toc516569890"/>
      <w:r>
        <w:rPr>
          <w:rFonts w:hint="eastAsia"/>
        </w:rPr>
        <w:t>图元</w:t>
      </w:r>
      <w:r>
        <w:t>1-1-1-1-1-2-1-1-1-1-c-text</w:t>
      </w:r>
      <w:bookmarkEnd w:id="43"/>
    </w:p>
    <w:p w:rsidR="00FE2F7B" w:rsidRDefault="00FE2F7B" w:rsidP="00FE2F7B">
      <w:pPr>
        <w:pStyle w:val="a6"/>
      </w:pPr>
      <w:r>
        <w:t>[SDD-28]应按表21定义的规格设计图元1-1-1-1-1-2-1-1-1-1-c-text。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[SDD-29]以下masks应作用于图元1-1-1-1-1-2-1-1-1-1-c-text：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44" w:name="_Toc516569891"/>
      <w:r>
        <w:rPr>
          <w:rFonts w:hint="eastAsia"/>
        </w:rPr>
        <w:t>图元</w:t>
      </w:r>
      <w:r>
        <w:t>1-1-1-1-1-2-1-1-1-1-d-text</w:t>
      </w:r>
      <w:bookmarkEnd w:id="44"/>
    </w:p>
    <w:p w:rsidR="00FE2F7B" w:rsidRDefault="00FE2F7B" w:rsidP="00FE2F7B">
      <w:pPr>
        <w:pStyle w:val="a6"/>
      </w:pPr>
      <w:r>
        <w:t>[SDD-30]应按表22定义的规格设计图元1-1-1-1-1-2-1-1-1-1-d-text。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[SDD-31]以下masks应作用于图元1-1-1-1-1-2-1-1-1-1-d-text：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45" w:name="_Toc516569892"/>
      <w:r>
        <w:rPr>
          <w:rFonts w:hint="eastAsia"/>
        </w:rPr>
        <w:t>图元</w:t>
      </w:r>
      <w:r>
        <w:t>1-1-1-1-1-2-1-1-1-1-e-text</w:t>
      </w:r>
      <w:bookmarkEnd w:id="45"/>
    </w:p>
    <w:p w:rsidR="00FE2F7B" w:rsidRDefault="00FE2F7B" w:rsidP="00FE2F7B">
      <w:pPr>
        <w:pStyle w:val="a6"/>
      </w:pPr>
      <w:r>
        <w:t>[SDD-32]应按表23定义的规格设计图元1-1-1-1-1-2-1-1-1-1-e-text。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-56.402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[SDD-33]以下masks应作用于图元1-1-1-1-1-2-1-1-1-1-e-text：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46" w:name="_Toc516569893"/>
      <w:r>
        <w:rPr>
          <w:rFonts w:hint="eastAsia"/>
        </w:rPr>
        <w:t>图元</w:t>
      </w:r>
      <w:r>
        <w:t>1-1-1-1-1-2-1-1-1-1-f-text</w:t>
      </w:r>
      <w:bookmarkEnd w:id="46"/>
    </w:p>
    <w:p w:rsidR="00FE2F7B" w:rsidRDefault="00FE2F7B" w:rsidP="00FE2F7B">
      <w:pPr>
        <w:pStyle w:val="a6"/>
      </w:pPr>
      <w:r>
        <w:t>[SDD-34]应按表24定义的规格设计图元1-1-1-1-1-2-1-1-1-1-f-text。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-56.402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[SDD-35]以下masks应作用于图元1-1-1-1-1-2-1-1-1-1-f-text：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47" w:name="_Toc516569894"/>
      <w:r>
        <w:rPr>
          <w:rFonts w:hint="eastAsia"/>
        </w:rPr>
        <w:t>图元</w:t>
      </w:r>
      <w:r>
        <w:t>1-1-1-1-1-2-1-1-1-1-g-text</w:t>
      </w:r>
      <w:bookmarkEnd w:id="47"/>
    </w:p>
    <w:p w:rsidR="00FE2F7B" w:rsidRDefault="00FE2F7B" w:rsidP="00FE2F7B">
      <w:pPr>
        <w:pStyle w:val="a6"/>
      </w:pPr>
      <w:r>
        <w:t>[SDD-36]应按表25定义的规格设计图元1-1-1-1-1-2-1-1-1-1-g-text。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-105.447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[57,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[SDD-37]以下masks应作用于图元1-1-1-1-1-2-1-1-1-1-g-text：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48" w:name="_Toc516569895"/>
      <w:r>
        <w:rPr>
          <w:rFonts w:hint="eastAsia"/>
        </w:rPr>
        <w:lastRenderedPageBreak/>
        <w:t>图元</w:t>
      </w:r>
      <w:r>
        <w:t>1-1-1-1-1-2-1-1-1-1-h-text</w:t>
      </w:r>
      <w:bookmarkEnd w:id="48"/>
    </w:p>
    <w:p w:rsidR="00FE2F7B" w:rsidRDefault="00FE2F7B" w:rsidP="00FE2F7B">
      <w:pPr>
        <w:pStyle w:val="a6"/>
      </w:pPr>
      <w:r>
        <w:t>[SDD-38]应按表26定义的规格设计图元1-1-1-1-1-2-1-1-1-1-h-text。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-105.447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[57,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[SDD-39]以下masks应作用于图元1-1-1-1-1-2-1-1-1-1-h-text：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49" w:name="_Toc516569896"/>
      <w:r>
        <w:rPr>
          <w:rFonts w:hint="eastAsia"/>
        </w:rPr>
        <w:t>图元</w:t>
      </w:r>
      <w:r>
        <w:t>1-1-1-1-1-2-1-1-1-1-i-line</w:t>
      </w:r>
      <w:bookmarkEnd w:id="49"/>
    </w:p>
    <w:p w:rsidR="00FE2F7B" w:rsidRDefault="00FE2F7B" w:rsidP="00FE2F7B">
      <w:pPr>
        <w:pStyle w:val="a6"/>
      </w:pPr>
      <w:r>
        <w:t>[SDD-40]应按表27定义的规格设计图元1-1-1-1-1-2-1-1-1-1-i-line。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48.751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48.751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[SDD-41]以下masks应作用于图元1-1-1-1-1-2-1-1-1-1-i-line：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50" w:name="_Toc516569897"/>
      <w:r>
        <w:rPr>
          <w:rFonts w:hint="eastAsia"/>
        </w:rPr>
        <w:t>图元</w:t>
      </w:r>
      <w:r>
        <w:t>1-1-1-1-1-2-1-1-1-1-j-line</w:t>
      </w:r>
      <w:bookmarkEnd w:id="50"/>
    </w:p>
    <w:p w:rsidR="00FE2F7B" w:rsidRDefault="00FE2F7B" w:rsidP="00FE2F7B">
      <w:pPr>
        <w:pStyle w:val="a6"/>
      </w:pPr>
      <w:r>
        <w:t>[SDD-42]应按表28定义的规格设计图元1-1-1-1-1-2-1-1-1-1-j-line。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0.226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0.226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[SDD-43]以下masks应作用于图元1-1-1-1-1-2-1-1-1-1-j-line：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51" w:name="_Toc516569898"/>
      <w:r>
        <w:rPr>
          <w:rFonts w:hint="eastAsia"/>
        </w:rPr>
        <w:t>图元</w:t>
      </w:r>
      <w:r>
        <w:t>1-1-1-1-1-2-1-1-1-1-k-line</w:t>
      </w:r>
      <w:bookmarkEnd w:id="51"/>
    </w:p>
    <w:p w:rsidR="00FE2F7B" w:rsidRDefault="00FE2F7B" w:rsidP="00FE2F7B">
      <w:pPr>
        <w:pStyle w:val="a6"/>
      </w:pPr>
      <w:r>
        <w:t>[SDD-44]应按表29定义的规格设计图元1-1-1-1-1-2-1-1-1-1-k-line。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-49.261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-49.261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[SDD-45]以下masks应作用于图元1-1-1-1-1-2-1-1-1-1-k-line：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52" w:name="_Toc516569899"/>
      <w:r>
        <w:rPr>
          <w:rFonts w:hint="eastAsia"/>
        </w:rPr>
        <w:t>图元</w:t>
      </w:r>
      <w:r>
        <w:t>1-1-1-1-1-2-1-1-1-1-l-line</w:t>
      </w:r>
      <w:bookmarkEnd w:id="52"/>
    </w:p>
    <w:p w:rsidR="00FE2F7B" w:rsidRDefault="00FE2F7B" w:rsidP="00FE2F7B">
      <w:pPr>
        <w:pStyle w:val="a6"/>
      </w:pPr>
      <w:r>
        <w:t>[SDD-46]应按表30定义的规格设计图元1-1-1-1-1-2-1-1-1-1-l-line。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-98.267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-98.267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[SDD-47]以下masks应作用于图元1-1-1-1-1-2-1-1-1-1-l-line：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53" w:name="_Toc516569900"/>
      <w:r>
        <w:rPr>
          <w:rFonts w:hint="eastAsia"/>
        </w:rPr>
        <w:lastRenderedPageBreak/>
        <w:t>图元</w:t>
      </w:r>
      <w:r>
        <w:t>1-1-1-1-1-2-1-1-1-1-m-line</w:t>
      </w:r>
      <w:bookmarkEnd w:id="53"/>
    </w:p>
    <w:p w:rsidR="00FE2F7B" w:rsidRDefault="00FE2F7B" w:rsidP="00FE2F7B">
      <w:pPr>
        <w:pStyle w:val="a6"/>
      </w:pPr>
      <w:r>
        <w:t>[SDD-48]应按表31定义的规格设计图元1-1-1-1-1-2-1-1-1-1-m-line。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73.479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73.479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[SDD-49]以下masks应作用于图元1-1-1-1-1-2-1-1-1-1-m-line：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54" w:name="_Toc516569901"/>
      <w:r>
        <w:rPr>
          <w:rFonts w:hint="eastAsia"/>
        </w:rPr>
        <w:t>图元</w:t>
      </w:r>
      <w:r>
        <w:t>1-1-1-1-1-2-1-1-1-1-n-line</w:t>
      </w:r>
      <w:bookmarkEnd w:id="54"/>
    </w:p>
    <w:p w:rsidR="00FE2F7B" w:rsidRDefault="00FE2F7B" w:rsidP="00FE2F7B">
      <w:pPr>
        <w:pStyle w:val="a6"/>
      </w:pPr>
      <w:r>
        <w:t>[SDD-50]应按表32定义的规格设计图元1-1-1-1-1-2-1-1-1-1-n-line。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24.473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24.473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[SDD-51]以下masks应作用于图元1-1-1-1-1-2-1-1-1-1-n-line：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55" w:name="_Toc516569902"/>
      <w:r>
        <w:rPr>
          <w:rFonts w:hint="eastAsia"/>
        </w:rPr>
        <w:t>图元</w:t>
      </w:r>
      <w:r>
        <w:t>1-1-1-1-1-2-1-1-1-1-o-line</w:t>
      </w:r>
      <w:bookmarkEnd w:id="55"/>
    </w:p>
    <w:p w:rsidR="00FE2F7B" w:rsidRDefault="00FE2F7B" w:rsidP="00FE2F7B">
      <w:pPr>
        <w:pStyle w:val="a6"/>
      </w:pPr>
      <w:r>
        <w:t>[SDD-52]应按表33定义的规格设计图元1-1-1-1-1-2-1-1-1-1-o-line。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-24.532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-24.532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[SDD-53]以下masks应作用于图元1-1-1-1-1-2-1-1-1-1-o-line：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56" w:name="_Toc516569903"/>
      <w:r>
        <w:rPr>
          <w:rFonts w:hint="eastAsia"/>
        </w:rPr>
        <w:t>图元</w:t>
      </w:r>
      <w:r>
        <w:t>1-1-1-1-1-2-1-1-1-1-p-line</w:t>
      </w:r>
      <w:bookmarkEnd w:id="56"/>
    </w:p>
    <w:p w:rsidR="00FE2F7B" w:rsidRDefault="00FE2F7B" w:rsidP="00FE2F7B">
      <w:pPr>
        <w:pStyle w:val="a6"/>
      </w:pPr>
      <w:r>
        <w:t>[SDD-54]应按表34定义的规格设计图元1-1-1-1-1-2-1-1-1-1-p-line。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-73.533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-73.533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[SDD-55]以下masks应作用于图元1-1-1-1-1-2-1-1-1-1-p-line：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57" w:name="_Toc516569904"/>
      <w:r>
        <w:rPr>
          <w:rFonts w:hint="eastAsia"/>
        </w:rPr>
        <w:t>图元</w:t>
      </w:r>
      <w:r>
        <w:t>1-1-1-1-1-2-1-1-1-1-q-line</w:t>
      </w:r>
      <w:bookmarkEnd w:id="57"/>
    </w:p>
    <w:p w:rsidR="00FE2F7B" w:rsidRDefault="00FE2F7B" w:rsidP="00FE2F7B">
      <w:pPr>
        <w:pStyle w:val="a6"/>
      </w:pPr>
      <w:r>
        <w:t>[SDD-56]应按表35定义的规格设计图元1-1-1-1-1-2-1-1-1-1-q-line。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122.672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122.672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[SDD-57]以下masks应作用于图元1-1-1-1-1-2-1-1-1-1-q-line：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58" w:name="_Toc516569905"/>
      <w:r>
        <w:rPr>
          <w:rFonts w:hint="eastAsia"/>
        </w:rPr>
        <w:t>图元</w:t>
      </w:r>
      <w:r>
        <w:t>1-1-1-1-1-2-1-1-1-1-r-text</w:t>
      </w:r>
      <w:bookmarkEnd w:id="58"/>
    </w:p>
    <w:p w:rsidR="00FE2F7B" w:rsidRDefault="00FE2F7B" w:rsidP="00FE2F7B">
      <w:pPr>
        <w:pStyle w:val="a6"/>
      </w:pPr>
      <w:r>
        <w:t>[SDD-58]应按表36定义的规格设计图元1-1-1-1-1-2-1-1-1-1-r-text。</w:t>
      </w:r>
    </w:p>
    <w:p w:rsidR="00FE2F7B" w:rsidRDefault="00FE2F7B" w:rsidP="00FE2F7B">
      <w:pPr>
        <w:pStyle w:val="aff6"/>
      </w:pPr>
      <w:r>
        <w:lastRenderedPageBreak/>
        <w:t>表</w:t>
      </w:r>
      <w:fldSimple w:instr=" SEQ 表 \* ARABIC ">
        <w:r w:rsidR="004A50FB">
          <w:rPr>
            <w:noProof/>
          </w:rPr>
          <w:t>36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90.733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[53,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[SDD-59]以下masks应作用于图元1-1-1-1-1-2-1-1-1-1-r-text：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59" w:name="_Toc516569906"/>
      <w:r>
        <w:rPr>
          <w:rFonts w:hint="eastAsia"/>
        </w:rPr>
        <w:t>图元</w:t>
      </w:r>
      <w:r>
        <w:t>1-1-1-1-1-2-1-1-1-1-s-text</w:t>
      </w:r>
      <w:bookmarkEnd w:id="59"/>
    </w:p>
    <w:p w:rsidR="00FE2F7B" w:rsidRDefault="00FE2F7B" w:rsidP="00FE2F7B">
      <w:pPr>
        <w:pStyle w:val="a6"/>
      </w:pPr>
      <w:r>
        <w:t>[SDD-60]应按表37定义的规格设计图元1-1-1-1-1-2-1-1-1-1-s-text。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90.733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[53,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[SDD-61]以下masks应作用于图元1-1-1-1-1-2-1-1-1-1-s-text：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60" w:name="_Toc516569907"/>
      <w:r>
        <w:rPr>
          <w:rFonts w:hint="eastAsia"/>
        </w:rPr>
        <w:t>图元</w:t>
      </w:r>
      <w:r>
        <w:t>1-1-1-1-1-2-1-1-1-1-t-line</w:t>
      </w:r>
      <w:bookmarkEnd w:id="60"/>
    </w:p>
    <w:p w:rsidR="00FE2F7B" w:rsidRDefault="00FE2F7B" w:rsidP="00FE2F7B">
      <w:pPr>
        <w:pStyle w:val="a6"/>
      </w:pPr>
      <w:r>
        <w:t>[SDD-62]应按表38定义的规格设计图元1-1-1-1-1-2-1-1-1-1-t-line。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97.757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97.757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[SDD-63]以下masks应作用于图元1-1-1-1-1-2-1-1-1-1-t-line：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61" w:name="_Toc516569908"/>
      <w:r>
        <w:rPr>
          <w:rFonts w:hint="eastAsia"/>
        </w:rPr>
        <w:t>图件</w:t>
      </w:r>
      <w:r>
        <w:t>1-1-1-1-1-2-1-1-1-2-PART_1</w:t>
      </w:r>
      <w:bookmarkEnd w:id="61"/>
    </w:p>
    <w:p w:rsidR="00FE2F7B" w:rsidRDefault="00FE2F7B" w:rsidP="00FE2F7B">
      <w:pPr>
        <w:pStyle w:val="a6"/>
      </w:pPr>
      <w:r>
        <w:t>[SDD-64]应按表39定义的规格设计图件1-1-1-1-1-2-1-1-1-2-PART_1。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342.958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maxX="91.27835" maxY="113.16998" minX="-94.209"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[注释]图13是1-1-1-1-1-2-1-1-1-2-PART_1的参考图像。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13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[注释]图件1-1-1-1-1-2-1-1-1-2-PART_1包含下列子辈图件/图元:</w:t>
      </w:r>
    </w:p>
    <w:p w:rsidR="00FE2F7B" w:rsidRDefault="00FE2F7B" w:rsidP="00FE2F7B">
      <w:pPr>
        <w:pStyle w:val="a6"/>
      </w:pPr>
      <w:r>
        <w:t>(1) 1-1-1-1-1-2-1-1-1-2-a-text</w:t>
      </w:r>
    </w:p>
    <w:p w:rsidR="00FE2F7B" w:rsidRDefault="00FE2F7B" w:rsidP="00FE2F7B">
      <w:pPr>
        <w:pStyle w:val="a6"/>
      </w:pPr>
      <w:r>
        <w:t>(2) 1-1-1-1-1-2-1-1-1-2-b-text</w:t>
      </w:r>
    </w:p>
    <w:p w:rsidR="00FE2F7B" w:rsidRDefault="00FE2F7B" w:rsidP="00FE2F7B">
      <w:pPr>
        <w:pStyle w:val="a6"/>
      </w:pPr>
      <w:r>
        <w:t>(3) 1-1-1-1-1-2-1-1-1-2-c-text</w:t>
      </w:r>
    </w:p>
    <w:p w:rsidR="00FE2F7B" w:rsidRDefault="00FE2F7B" w:rsidP="00FE2F7B">
      <w:pPr>
        <w:pStyle w:val="a6"/>
      </w:pPr>
      <w:r>
        <w:t>(4) 1-1-1-1-1-2-1-1-1-2-d-text</w:t>
      </w:r>
    </w:p>
    <w:p w:rsidR="00FE2F7B" w:rsidRDefault="00FE2F7B" w:rsidP="00FE2F7B">
      <w:pPr>
        <w:pStyle w:val="a6"/>
      </w:pPr>
      <w:r>
        <w:t>(5) 1-1-1-1-1-2-1-1-1-2-e-text</w:t>
      </w:r>
    </w:p>
    <w:p w:rsidR="00FE2F7B" w:rsidRDefault="00FE2F7B" w:rsidP="00FE2F7B">
      <w:pPr>
        <w:pStyle w:val="a6"/>
      </w:pPr>
      <w:r>
        <w:t>(6) 1-1-1-1-1-2-1-1-1-2-f-text</w:t>
      </w:r>
    </w:p>
    <w:p w:rsidR="00FE2F7B" w:rsidRDefault="00FE2F7B" w:rsidP="00FE2F7B">
      <w:pPr>
        <w:pStyle w:val="a6"/>
      </w:pPr>
      <w:r>
        <w:lastRenderedPageBreak/>
        <w:t>(7) 1-1-1-1-1-2-1-1-1-2-g-text</w:t>
      </w:r>
    </w:p>
    <w:p w:rsidR="00FE2F7B" w:rsidRDefault="00FE2F7B" w:rsidP="00FE2F7B">
      <w:pPr>
        <w:pStyle w:val="a6"/>
      </w:pPr>
      <w:r>
        <w:t>(8) 1-1-1-1-1-2-1-1-1-2-h-text</w:t>
      </w:r>
    </w:p>
    <w:p w:rsidR="00FE2F7B" w:rsidRDefault="00FE2F7B" w:rsidP="00FE2F7B">
      <w:pPr>
        <w:pStyle w:val="a6"/>
      </w:pPr>
      <w:r>
        <w:t>(9) 1-1-1-1-1-2-1-1-1-2-i-text</w:t>
      </w:r>
    </w:p>
    <w:p w:rsidR="00FE2F7B" w:rsidRDefault="00FE2F7B" w:rsidP="00FE2F7B">
      <w:pPr>
        <w:pStyle w:val="a6"/>
      </w:pPr>
      <w:r>
        <w:t>(10) 1-1-1-1-1-2-1-1-1-2-j-text</w:t>
      </w:r>
    </w:p>
    <w:p w:rsidR="00FE2F7B" w:rsidRDefault="00FE2F7B" w:rsidP="00FE2F7B">
      <w:pPr>
        <w:pStyle w:val="a6"/>
      </w:pPr>
      <w:r>
        <w:t>(11) 1-1-1-1-1-2-1-1-1-2-k-line</w:t>
      </w:r>
    </w:p>
    <w:p w:rsidR="00FE2F7B" w:rsidRDefault="00FE2F7B" w:rsidP="00FE2F7B">
      <w:pPr>
        <w:pStyle w:val="a6"/>
      </w:pPr>
      <w:r>
        <w:t>(12) 1-1-1-1-1-2-1-1-1-2-l-line</w:t>
      </w:r>
    </w:p>
    <w:p w:rsidR="00FE2F7B" w:rsidRDefault="00FE2F7B" w:rsidP="00FE2F7B">
      <w:pPr>
        <w:pStyle w:val="a6"/>
      </w:pPr>
      <w:r>
        <w:t>(13) 1-1-1-1-1-2-1-1-1-2-m-line</w:t>
      </w:r>
    </w:p>
    <w:p w:rsidR="00FE2F7B" w:rsidRDefault="00FE2F7B" w:rsidP="00FE2F7B">
      <w:pPr>
        <w:pStyle w:val="a6"/>
      </w:pPr>
      <w:r>
        <w:t>(14) 1-1-1-1-1-2-1-1-1-2-n-line</w:t>
      </w:r>
    </w:p>
    <w:p w:rsidR="00FE2F7B" w:rsidRDefault="00FE2F7B" w:rsidP="00FE2F7B">
      <w:pPr>
        <w:pStyle w:val="a6"/>
      </w:pPr>
      <w:r>
        <w:t>(15) 1-1-1-1-1-2-1-1-1-2-o-line</w:t>
      </w:r>
    </w:p>
    <w:p w:rsidR="00FE2F7B" w:rsidRDefault="00FE2F7B" w:rsidP="00FE2F7B">
      <w:pPr>
        <w:pStyle w:val="a6"/>
      </w:pPr>
      <w:r>
        <w:t>(16) 1-1-1-1-1-2-1-1-1-2-p-line</w:t>
      </w:r>
    </w:p>
    <w:p w:rsidR="00FE2F7B" w:rsidRDefault="00FE2F7B" w:rsidP="00FE2F7B">
      <w:pPr>
        <w:pStyle w:val="a6"/>
      </w:pPr>
      <w:r>
        <w:t>(17) 1-1-1-1-1-2-1-1-1-2-q-line</w:t>
      </w:r>
    </w:p>
    <w:p w:rsidR="00FE2F7B" w:rsidRDefault="00FE2F7B" w:rsidP="00FE2F7B">
      <w:pPr>
        <w:pStyle w:val="a6"/>
      </w:pPr>
      <w:r>
        <w:t>(18) 1-1-1-1-1-2-1-1-1-2-r-line</w:t>
      </w:r>
    </w:p>
    <w:p w:rsidR="00FE2F7B" w:rsidRDefault="00FE2F7B" w:rsidP="00FE2F7B">
      <w:pPr>
        <w:pStyle w:val="a6"/>
      </w:pPr>
      <w:r>
        <w:t>(19) 1-1-1-1-1-2-1-1-1-2-s-line</w:t>
      </w:r>
    </w:p>
    <w:p w:rsidR="00FE2F7B" w:rsidRDefault="00FE2F7B" w:rsidP="00FE2F7B">
      <w:pPr>
        <w:pStyle w:val="a6"/>
      </w:pPr>
      <w:r>
        <w:t>(20) 1-1-1-1-1-2-1-1-1-2-t-line</w:t>
      </w:r>
    </w:p>
    <w:p w:rsidR="00FE2F7B" w:rsidRDefault="00FE2F7B" w:rsidP="00FE2F7B">
      <w:pPr>
        <w:pStyle w:val="4"/>
      </w:pPr>
      <w:bookmarkStart w:id="62" w:name="_Toc516569909"/>
      <w:r>
        <w:rPr>
          <w:rFonts w:hint="eastAsia"/>
        </w:rPr>
        <w:t>图元</w:t>
      </w:r>
      <w:r>
        <w:t>1-1-1-1-1-2-1-1-1-2-a-text</w:t>
      </w:r>
      <w:bookmarkEnd w:id="62"/>
    </w:p>
    <w:p w:rsidR="00FE2F7B" w:rsidRDefault="00FE2F7B" w:rsidP="00FE2F7B">
      <w:pPr>
        <w:pStyle w:val="a6"/>
      </w:pPr>
      <w:r>
        <w:t>[SDD-65]应按表40定义的规格设计图元1-1-1-1-1-2-1-1-1-2-a-text。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40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[SDD-66]以下masks应作用于图元1-1-1-1-1-2-1-1-1-2-a-text：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63" w:name="_Toc516569910"/>
      <w:r>
        <w:rPr>
          <w:rFonts w:hint="eastAsia"/>
        </w:rPr>
        <w:t>图元</w:t>
      </w:r>
      <w:r>
        <w:t>1-1-1-1-1-2-1-1-1-2-b-text</w:t>
      </w:r>
      <w:bookmarkEnd w:id="63"/>
    </w:p>
    <w:p w:rsidR="00FE2F7B" w:rsidRDefault="00FE2F7B" w:rsidP="00FE2F7B">
      <w:pPr>
        <w:pStyle w:val="a6"/>
      </w:pPr>
      <w:r>
        <w:t>[SDD-67]应按表41定义的规格设计图元1-1-1-1-1-2-1-1-1-2-b-text。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41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-105.447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[53,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[SDD-68]以下masks应作用于图元1-1-1-1-1-2-1-1-1-2-b-text：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64" w:name="_Toc516569911"/>
      <w:r>
        <w:rPr>
          <w:rFonts w:hint="eastAsia"/>
        </w:rPr>
        <w:t>图元</w:t>
      </w:r>
      <w:r>
        <w:t>1-1-1-1-1-2-1-1-1-2-c-text</w:t>
      </w:r>
      <w:bookmarkEnd w:id="64"/>
    </w:p>
    <w:p w:rsidR="00FE2F7B" w:rsidRDefault="00FE2F7B" w:rsidP="00FE2F7B">
      <w:pPr>
        <w:pStyle w:val="a6"/>
      </w:pPr>
      <w:r>
        <w:t>[SDD-69]应按表42定义的规格设计图元1-1-1-1-1-2-1-1-1-2-c-text。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42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90.733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[57,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[SDD-70]以下masks应作用于图元1-1-1-1-1-2-1-1-1-2-c-text：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65" w:name="_Toc516569912"/>
      <w:r>
        <w:rPr>
          <w:rFonts w:hint="eastAsia"/>
        </w:rPr>
        <w:t>图元</w:t>
      </w:r>
      <w:r>
        <w:t>1-1-1-1-1-2-1-1-1-2-d-text</w:t>
      </w:r>
      <w:bookmarkEnd w:id="65"/>
    </w:p>
    <w:p w:rsidR="00FE2F7B" w:rsidRDefault="00FE2F7B" w:rsidP="00FE2F7B">
      <w:pPr>
        <w:pStyle w:val="a6"/>
      </w:pPr>
      <w:r>
        <w:t>[SDD-71]应按表43定义的规格设计图元1-1-1-1-1-2-1-1-1-2-d-text。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43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90.733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[57,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[SDD-72]以下masks应作用于图元1-1-1-1-1-2-1-1-1-2-d-text：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66" w:name="_Toc516569913"/>
      <w:r>
        <w:rPr>
          <w:rFonts w:hint="eastAsia"/>
        </w:rPr>
        <w:t>图元</w:t>
      </w:r>
      <w:r>
        <w:t>1-1-1-1-1-2-1-1-1-2-e-text</w:t>
      </w:r>
      <w:bookmarkEnd w:id="66"/>
    </w:p>
    <w:p w:rsidR="00FE2F7B" w:rsidRDefault="00FE2F7B" w:rsidP="00FE2F7B">
      <w:pPr>
        <w:pStyle w:val="a6"/>
      </w:pPr>
      <w:r>
        <w:t>[SDD-73]应按表44定义的规格设计图元1-1-1-1-1-2-1-1-1-2-e-text。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44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[SDD-74]以下masks应作用于图元1-1-1-1-1-2-1-1-1-2-e-text：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67" w:name="_Toc516569914"/>
      <w:r>
        <w:rPr>
          <w:rFonts w:hint="eastAsia"/>
        </w:rPr>
        <w:t>图元</w:t>
      </w:r>
      <w:r>
        <w:t>1-1-1-1-1-2-1-1-1-2-f-text</w:t>
      </w:r>
      <w:bookmarkEnd w:id="67"/>
    </w:p>
    <w:p w:rsidR="00FE2F7B" w:rsidRDefault="00FE2F7B" w:rsidP="00FE2F7B">
      <w:pPr>
        <w:pStyle w:val="a6"/>
      </w:pPr>
      <w:r>
        <w:t>[SDD-75]应按表45定义的规格设计图元1-1-1-1-1-2-1-1-1-2-f-text。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45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[SDD-76]以下masks应作用于图元1-1-1-1-1-2-1-1-1-2-f-text：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68" w:name="_Toc516569915"/>
      <w:r>
        <w:rPr>
          <w:rFonts w:hint="eastAsia"/>
        </w:rPr>
        <w:t>图元</w:t>
      </w:r>
      <w:r>
        <w:t>1-1-1-1-1-2-1-1-1-2-g-text</w:t>
      </w:r>
      <w:bookmarkEnd w:id="68"/>
    </w:p>
    <w:p w:rsidR="00FE2F7B" w:rsidRDefault="00FE2F7B" w:rsidP="00FE2F7B">
      <w:pPr>
        <w:pStyle w:val="a6"/>
      </w:pPr>
      <w:r>
        <w:t>[SDD-77]应按表46定义的规格设计图元1-1-1-1-1-2-1-1-1-2-g-text。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46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[SDD-78]以下masks应作用于图元1-1-1-1-1-2-1-1-1-2-g-text：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69" w:name="_Toc516569916"/>
      <w:r>
        <w:rPr>
          <w:rFonts w:hint="eastAsia"/>
        </w:rPr>
        <w:lastRenderedPageBreak/>
        <w:t>图元</w:t>
      </w:r>
      <w:r>
        <w:t>1-1-1-1-1-2-1-1-1-2-h-text</w:t>
      </w:r>
      <w:bookmarkEnd w:id="69"/>
    </w:p>
    <w:p w:rsidR="00FE2F7B" w:rsidRDefault="00FE2F7B" w:rsidP="00FE2F7B">
      <w:pPr>
        <w:pStyle w:val="a6"/>
      </w:pPr>
      <w:r>
        <w:t>[SDD-79]应按表47定义的规格设计图元1-1-1-1-1-2-1-1-1-2-h-text。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47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-56.402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[SDD-80]以下masks应作用于图元1-1-1-1-1-2-1-1-1-2-h-text：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70" w:name="_Toc516569917"/>
      <w:r>
        <w:rPr>
          <w:rFonts w:hint="eastAsia"/>
        </w:rPr>
        <w:t>图元</w:t>
      </w:r>
      <w:r>
        <w:t>1-1-1-1-1-2-1-1-1-2-i-text</w:t>
      </w:r>
      <w:bookmarkEnd w:id="70"/>
    </w:p>
    <w:p w:rsidR="00FE2F7B" w:rsidRDefault="00FE2F7B" w:rsidP="00FE2F7B">
      <w:pPr>
        <w:pStyle w:val="a6"/>
      </w:pPr>
      <w:r>
        <w:t>[SDD-81]应按表48定义的规格设计图元1-1-1-1-1-2-1-1-1-2-i-text。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48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-56.402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[SDD-82]以下masks应作用于图元1-1-1-1-1-2-1-1-1-2-i-text：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71" w:name="_Toc516569918"/>
      <w:r>
        <w:rPr>
          <w:rFonts w:hint="eastAsia"/>
        </w:rPr>
        <w:t>图元</w:t>
      </w:r>
      <w:r>
        <w:t>1-1-1-1-1-2-1-1-1-2-j-text</w:t>
      </w:r>
      <w:bookmarkEnd w:id="71"/>
    </w:p>
    <w:p w:rsidR="00FE2F7B" w:rsidRDefault="00FE2F7B" w:rsidP="00FE2F7B">
      <w:pPr>
        <w:pStyle w:val="a6"/>
      </w:pPr>
      <w:r>
        <w:t>[SDD-83]应按表49定义的规格设计图元1-1-1-1-1-2-1-1-1-2-j-text。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49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-105.447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[53,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[SDD-84]以下masks应作用于图元1-1-1-1-1-2-1-1-1-2-j-text：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72" w:name="_Toc516569919"/>
      <w:r>
        <w:rPr>
          <w:rFonts w:hint="eastAsia"/>
        </w:rPr>
        <w:t>图元</w:t>
      </w:r>
      <w:r>
        <w:t>1-1-1-1-1-2-1-1-1-2-k-line</w:t>
      </w:r>
      <w:bookmarkEnd w:id="72"/>
    </w:p>
    <w:p w:rsidR="00FE2F7B" w:rsidRDefault="00FE2F7B" w:rsidP="00FE2F7B">
      <w:pPr>
        <w:pStyle w:val="a6"/>
      </w:pPr>
      <w:r>
        <w:t>[SDD-85]应按表50定义的规格设计图元1-1-1-1-1-2-1-1-1-2-k-line。</w:t>
      </w:r>
    </w:p>
    <w:p w:rsidR="00FE2F7B" w:rsidRDefault="00FE2F7B" w:rsidP="00FE2F7B">
      <w:pPr>
        <w:pStyle w:val="aff6"/>
      </w:pPr>
      <w:r>
        <w:lastRenderedPageBreak/>
        <w:t>表</w:t>
      </w:r>
      <w:fldSimple w:instr=" SEQ 表 \* ARABIC ">
        <w:r w:rsidR="004A50FB">
          <w:rPr>
            <w:noProof/>
          </w:rPr>
          <w:t>50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-97.31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-97.31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[SDD-86]以下masks应作用于图元1-1-1-1-1-2-1-1-1-2-k-line：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73" w:name="_Toc516569920"/>
      <w:r>
        <w:rPr>
          <w:rFonts w:hint="eastAsia"/>
        </w:rPr>
        <w:t>图元</w:t>
      </w:r>
      <w:r>
        <w:t>1-1-1-1-1-2-1-1-1-2-l-line</w:t>
      </w:r>
      <w:bookmarkEnd w:id="73"/>
    </w:p>
    <w:p w:rsidR="00FE2F7B" w:rsidRDefault="00FE2F7B" w:rsidP="00FE2F7B">
      <w:pPr>
        <w:pStyle w:val="a6"/>
      </w:pPr>
      <w:r>
        <w:t>[SDD-87]应按表51定义的规格设计图元1-1-1-1-1-2-1-1-1-2-l-line。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51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-122.789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-122.789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[SDD-88]以下masks应作用于图元1-1-1-1-1-2-1-1-1-2-l-line：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74" w:name="_Toc516569921"/>
      <w:r>
        <w:rPr>
          <w:rFonts w:hint="eastAsia"/>
        </w:rPr>
        <w:t>图元</w:t>
      </w:r>
      <w:r>
        <w:t>1-1-1-1-1-2-1-1-1-2-m-line</w:t>
      </w:r>
      <w:bookmarkEnd w:id="74"/>
    </w:p>
    <w:p w:rsidR="00FE2F7B" w:rsidRDefault="00FE2F7B" w:rsidP="00FE2F7B">
      <w:pPr>
        <w:pStyle w:val="a6"/>
      </w:pPr>
      <w:r>
        <w:t>[SDD-89]应按表52定义的规格设计图元1-1-1-1-1-2-1-1-1-2-m-line。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52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-48.437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-48.437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[SDD-90]以下masks应作用于图元1-1-1-1-1-2-1-1-1-2-m-line：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75" w:name="_Toc516569922"/>
      <w:r>
        <w:rPr>
          <w:rFonts w:hint="eastAsia"/>
        </w:rPr>
        <w:t>图元</w:t>
      </w:r>
      <w:r>
        <w:t>1-1-1-1-1-2-1-1-1-2-n-line</w:t>
      </w:r>
      <w:bookmarkEnd w:id="75"/>
    </w:p>
    <w:p w:rsidR="00FE2F7B" w:rsidRDefault="00FE2F7B" w:rsidP="00FE2F7B">
      <w:pPr>
        <w:pStyle w:val="a6"/>
      </w:pPr>
      <w:r>
        <w:t>[SDD-91]应按表53定义的规格设计图元1-1-1-1-1-2-1-1-1-2-n-line。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53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0.868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0.868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[SDD-92]以下masks应作用于图元1-1-1-1-1-2-1-1-1-2-n-line：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76" w:name="_Toc516569923"/>
      <w:r>
        <w:rPr>
          <w:rFonts w:hint="eastAsia"/>
        </w:rPr>
        <w:t>图元</w:t>
      </w:r>
      <w:r>
        <w:t>1-1-1-1-1-2-1-1-1-2-o-line</w:t>
      </w:r>
      <w:bookmarkEnd w:id="76"/>
    </w:p>
    <w:p w:rsidR="00FE2F7B" w:rsidRDefault="00FE2F7B" w:rsidP="00FE2F7B">
      <w:pPr>
        <w:pStyle w:val="a6"/>
      </w:pPr>
      <w:r>
        <w:t>[SDD-93]应按表54定义的规格设计图元1-1-1-1-1-2-1-1-1-2-o-line。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54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48.403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48.403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[SDD-94]以下masks应作用于图元1-1-1-1-1-2-1-1-1-2-o-line：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77" w:name="_Toc516569924"/>
      <w:r>
        <w:rPr>
          <w:rFonts w:hint="eastAsia"/>
        </w:rPr>
        <w:t>图元</w:t>
      </w:r>
      <w:r>
        <w:t>1-1-1-1-1-2-1-1-1-2-p-line</w:t>
      </w:r>
      <w:bookmarkEnd w:id="77"/>
    </w:p>
    <w:p w:rsidR="00FE2F7B" w:rsidRDefault="00FE2F7B" w:rsidP="00FE2F7B">
      <w:pPr>
        <w:pStyle w:val="a6"/>
      </w:pPr>
      <w:r>
        <w:t>[SDD-95]应按表55定义的规格设计图元1-1-1-1-1-2-1-1-1-2-p-line。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55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98.924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98.924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[SDD-96]以下masks应作用于图元1-1-1-1-1-2-1-1-1-2-p-line：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78" w:name="_Toc516569925"/>
      <w:r>
        <w:rPr>
          <w:rFonts w:hint="eastAsia"/>
        </w:rPr>
        <w:t>图元</w:t>
      </w:r>
      <w:r>
        <w:t>1-1-1-1-1-2-1-1-1-2-q-line</w:t>
      </w:r>
      <w:bookmarkEnd w:id="78"/>
    </w:p>
    <w:p w:rsidR="00FE2F7B" w:rsidRDefault="00FE2F7B" w:rsidP="00FE2F7B">
      <w:pPr>
        <w:pStyle w:val="a6"/>
      </w:pPr>
      <w:r>
        <w:t>[SDD-97]应按表56定义的规格设计图元1-1-1-1-1-2-1-1-1-2-q-line。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56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-72.391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-72.391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[SDD-98]以下masks应作用于图元1-1-1-1-1-2-1-1-1-2-q-line：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79" w:name="_Toc516569926"/>
      <w:r>
        <w:rPr>
          <w:rFonts w:hint="eastAsia"/>
        </w:rPr>
        <w:lastRenderedPageBreak/>
        <w:t>图元</w:t>
      </w:r>
      <w:r>
        <w:t>1-1-1-1-1-2-1-1-1-2-r-line</w:t>
      </w:r>
      <w:bookmarkEnd w:id="79"/>
    </w:p>
    <w:p w:rsidR="00FE2F7B" w:rsidRDefault="00FE2F7B" w:rsidP="00FE2F7B">
      <w:pPr>
        <w:pStyle w:val="a6"/>
      </w:pPr>
      <w:r>
        <w:t>[SDD-99]应按表57定义的规格设计图元1-1-1-1-1-2-1-1-1-2-r-line。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57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-24.743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-24.743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[SDD-100]以下masks应作用于图元1-1-1-1-1-2-1-1-1-2-r-line：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80" w:name="_Toc516569927"/>
      <w:r>
        <w:rPr>
          <w:rFonts w:hint="eastAsia"/>
        </w:rPr>
        <w:t>图元</w:t>
      </w:r>
      <w:r>
        <w:t>1-1-1-1-1-2-1-1-1-2-s-line</w:t>
      </w:r>
      <w:bookmarkEnd w:id="80"/>
    </w:p>
    <w:p w:rsidR="00FE2F7B" w:rsidRDefault="00FE2F7B" w:rsidP="00FE2F7B">
      <w:pPr>
        <w:pStyle w:val="a6"/>
      </w:pPr>
      <w:r>
        <w:t>[SDD-101]应按表58定义的规格设计图元1-1-1-1-1-2-1-1-1-2-s-line。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58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25.116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25.116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[SDD-102]以下masks应作用于图元1-1-1-1-1-2-1-1-1-2-s-line：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81" w:name="_Toc516569928"/>
      <w:r>
        <w:rPr>
          <w:rFonts w:hint="eastAsia"/>
        </w:rPr>
        <w:t>图元</w:t>
      </w:r>
      <w:r>
        <w:t>1-1-1-1-1-2-1-1-1-2-t-line</w:t>
      </w:r>
      <w:bookmarkEnd w:id="81"/>
    </w:p>
    <w:p w:rsidR="00FE2F7B" w:rsidRDefault="00FE2F7B" w:rsidP="00FE2F7B">
      <w:pPr>
        <w:pStyle w:val="a6"/>
      </w:pPr>
      <w:r>
        <w:t>[SDD-103]应按表59定义的规格设计图元1-1-1-1-1-2-1-1-1-2-t-line。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59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74.416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74.416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[SDD-104]以下masks应作用于图元1-1-1-1-1-2-1-1-1-2-t-line：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82" w:name="_Toc516569929"/>
      <w:r>
        <w:rPr>
          <w:rFonts w:hint="eastAsia"/>
        </w:rPr>
        <w:t>图件</w:t>
      </w:r>
      <w:r>
        <w:t>1-1-1-1-1-2-1-1-1-3-PART_3</w:t>
      </w:r>
      <w:bookmarkEnd w:id="82"/>
    </w:p>
    <w:p w:rsidR="00FE2F7B" w:rsidRDefault="00FE2F7B" w:rsidP="00FE2F7B">
      <w:pPr>
        <w:pStyle w:val="a6"/>
      </w:pPr>
      <w:r>
        <w:t>[SDD-105]应按表60定义的规格设计图件1-1-1-1-1-2-1-1-1-3-PART_3。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60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-122.971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maxX="91.27835" maxY="104.090004" minX="-94.209" minY="-86.924"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[注释]图14是1-1-1-1-1-2-1-1-1-3-PART_3的参考图像。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14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[注释]图件1-1-1-1-1-2-1-1-1-3-PART_3包含下列子辈图件/图元:</w:t>
      </w:r>
    </w:p>
    <w:p w:rsidR="00FE2F7B" w:rsidRDefault="00FE2F7B" w:rsidP="00FE2F7B">
      <w:pPr>
        <w:pStyle w:val="a6"/>
      </w:pPr>
      <w:r>
        <w:t>(1) 1-1-1-1-1-2-1-1-1-3-a-line</w:t>
      </w:r>
    </w:p>
    <w:p w:rsidR="00FE2F7B" w:rsidRDefault="00FE2F7B" w:rsidP="00FE2F7B">
      <w:pPr>
        <w:pStyle w:val="a6"/>
      </w:pPr>
      <w:r>
        <w:t>(2) 1-1-1-1-1-2-1-1-1-3-b-line</w:t>
      </w:r>
    </w:p>
    <w:p w:rsidR="00FE2F7B" w:rsidRDefault="00FE2F7B" w:rsidP="00FE2F7B">
      <w:pPr>
        <w:pStyle w:val="a6"/>
      </w:pPr>
      <w:r>
        <w:t>(3) 1-1-1-1-1-2-1-1-1-3-c-line</w:t>
      </w:r>
    </w:p>
    <w:p w:rsidR="00FE2F7B" w:rsidRDefault="00FE2F7B" w:rsidP="00FE2F7B">
      <w:pPr>
        <w:pStyle w:val="a6"/>
      </w:pPr>
      <w:r>
        <w:t>(4) 1-1-1-1-1-2-1-1-1-3-d-line</w:t>
      </w:r>
    </w:p>
    <w:p w:rsidR="00FE2F7B" w:rsidRDefault="00FE2F7B" w:rsidP="00FE2F7B">
      <w:pPr>
        <w:pStyle w:val="a6"/>
      </w:pPr>
      <w:r>
        <w:t>(5) 1-1-1-1-1-2-1-1-1-3-e-line</w:t>
      </w:r>
    </w:p>
    <w:p w:rsidR="00FE2F7B" w:rsidRDefault="00FE2F7B" w:rsidP="00FE2F7B">
      <w:pPr>
        <w:pStyle w:val="a6"/>
      </w:pPr>
      <w:r>
        <w:t>(6) 1-1-1-1-1-2-1-1-1-3-f-line</w:t>
      </w:r>
    </w:p>
    <w:p w:rsidR="00FE2F7B" w:rsidRDefault="00FE2F7B" w:rsidP="00FE2F7B">
      <w:pPr>
        <w:pStyle w:val="a6"/>
      </w:pPr>
      <w:r>
        <w:lastRenderedPageBreak/>
        <w:t>(7) 1-1-1-1-1-2-1-1-1-3-g-text</w:t>
      </w:r>
    </w:p>
    <w:p w:rsidR="00FE2F7B" w:rsidRDefault="00FE2F7B" w:rsidP="00FE2F7B">
      <w:pPr>
        <w:pStyle w:val="a6"/>
      </w:pPr>
      <w:r>
        <w:t>(8) 1-1-1-1-1-2-1-1-1-3-h-text</w:t>
      </w:r>
    </w:p>
    <w:p w:rsidR="00FE2F7B" w:rsidRDefault="00FE2F7B" w:rsidP="00FE2F7B">
      <w:pPr>
        <w:pStyle w:val="a6"/>
      </w:pPr>
      <w:r>
        <w:t>(9) 1-1-1-1-1-2-1-1-1-3-i-text</w:t>
      </w:r>
    </w:p>
    <w:p w:rsidR="00FE2F7B" w:rsidRDefault="00FE2F7B" w:rsidP="00FE2F7B">
      <w:pPr>
        <w:pStyle w:val="a6"/>
      </w:pPr>
      <w:r>
        <w:t>(10) 1-1-1-1-1-2-1-1-1-3-j-text</w:t>
      </w:r>
    </w:p>
    <w:p w:rsidR="00FE2F7B" w:rsidRDefault="00FE2F7B" w:rsidP="00FE2F7B">
      <w:pPr>
        <w:pStyle w:val="a6"/>
      </w:pPr>
      <w:r>
        <w:t>(11) 1-1-1-1-1-2-1-1-1-3-k-text</w:t>
      </w:r>
    </w:p>
    <w:p w:rsidR="00FE2F7B" w:rsidRDefault="00FE2F7B" w:rsidP="00FE2F7B">
      <w:pPr>
        <w:pStyle w:val="a6"/>
      </w:pPr>
      <w:r>
        <w:t>(12) 1-1-1-1-1-2-1-1-1-3-l-text</w:t>
      </w:r>
    </w:p>
    <w:p w:rsidR="00FE2F7B" w:rsidRDefault="00FE2F7B" w:rsidP="00FE2F7B">
      <w:pPr>
        <w:pStyle w:val="a6"/>
      </w:pPr>
      <w:r>
        <w:t>(13) 1-1-1-1-1-2-1-1-1-3-m-text</w:t>
      </w:r>
    </w:p>
    <w:p w:rsidR="00FE2F7B" w:rsidRDefault="00FE2F7B" w:rsidP="00FE2F7B">
      <w:pPr>
        <w:pStyle w:val="a6"/>
      </w:pPr>
      <w:r>
        <w:t>(14) 1-1-1-1-1-2-1-1-1-3-n-text</w:t>
      </w:r>
    </w:p>
    <w:p w:rsidR="00FE2F7B" w:rsidRDefault="00FE2F7B" w:rsidP="00FE2F7B">
      <w:pPr>
        <w:pStyle w:val="a6"/>
      </w:pPr>
      <w:r>
        <w:t>(15) 1-1-1-1-1-2-1-1-1-3-o-line</w:t>
      </w:r>
    </w:p>
    <w:p w:rsidR="00FE2F7B" w:rsidRDefault="00FE2F7B" w:rsidP="00FE2F7B">
      <w:pPr>
        <w:pStyle w:val="a6"/>
      </w:pPr>
      <w:r>
        <w:t>(16) 1-1-1-1-1-2-1-1-1-3-p-line</w:t>
      </w:r>
    </w:p>
    <w:p w:rsidR="00FE2F7B" w:rsidRDefault="00FE2F7B" w:rsidP="00FE2F7B">
      <w:pPr>
        <w:pStyle w:val="4"/>
      </w:pPr>
      <w:bookmarkStart w:id="83" w:name="_Toc516569930"/>
      <w:r>
        <w:rPr>
          <w:rFonts w:hint="eastAsia"/>
        </w:rPr>
        <w:t>图元</w:t>
      </w:r>
      <w:r>
        <w:t>1-1-1-1-1-2-1-1-1-3-a-line</w:t>
      </w:r>
      <w:bookmarkEnd w:id="83"/>
    </w:p>
    <w:p w:rsidR="00FE2F7B" w:rsidRDefault="00FE2F7B" w:rsidP="00FE2F7B">
      <w:pPr>
        <w:pStyle w:val="a6"/>
      </w:pPr>
      <w:r>
        <w:t>[SDD-106]应按表61定义的规格设计图元1-1-1-1-1-2-1-1-1-3-a-line。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61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98.09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98.09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[SDD-107]以下masks应作用于图元1-1-1-1-1-2-1-1-1-3-a-line：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84" w:name="_Toc516569931"/>
      <w:r>
        <w:rPr>
          <w:rFonts w:hint="eastAsia"/>
        </w:rPr>
        <w:t>图元</w:t>
      </w:r>
      <w:r>
        <w:t>1-1-1-1-1-2-1-1-1-3-b-line</w:t>
      </w:r>
      <w:bookmarkEnd w:id="84"/>
    </w:p>
    <w:p w:rsidR="00FE2F7B" w:rsidRDefault="00FE2F7B" w:rsidP="00FE2F7B">
      <w:pPr>
        <w:pStyle w:val="a6"/>
      </w:pPr>
      <w:r>
        <w:lastRenderedPageBreak/>
        <w:t>[SDD-108]应按表62定义的规格设计图元1-1-1-1-1-2-1-1-1-3-b-line。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62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73.568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73.568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[SDD-109]以下masks应作用于图元1-1-1-1-1-2-1-1-1-3-b-line：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85" w:name="_Toc516569932"/>
      <w:r>
        <w:rPr>
          <w:rFonts w:hint="eastAsia"/>
        </w:rPr>
        <w:t>图元</w:t>
      </w:r>
      <w:r>
        <w:t>1-1-1-1-1-2-1-1-1-3-c-line</w:t>
      </w:r>
      <w:bookmarkEnd w:id="85"/>
    </w:p>
    <w:p w:rsidR="00FE2F7B" w:rsidRDefault="00FE2F7B" w:rsidP="00FE2F7B">
      <w:pPr>
        <w:pStyle w:val="a6"/>
      </w:pPr>
      <w:r>
        <w:t>[SDD-110]应按表63定义的规格设计图元1-1-1-1-1-2-1-1-1-3-c-line。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63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[SDD-111]以下masks应作用于图元1-1-1-1-1-2-1-1-1-3-c-line：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86" w:name="_Toc516569933"/>
      <w:r>
        <w:rPr>
          <w:rFonts w:hint="eastAsia"/>
        </w:rPr>
        <w:t>图元</w:t>
      </w:r>
      <w:r>
        <w:t>1-1-1-1-1-2-1-1-1-3-d-line</w:t>
      </w:r>
      <w:bookmarkEnd w:id="86"/>
    </w:p>
    <w:p w:rsidR="00FE2F7B" w:rsidRDefault="00FE2F7B" w:rsidP="00FE2F7B">
      <w:pPr>
        <w:pStyle w:val="a6"/>
      </w:pPr>
      <w:r>
        <w:t>[SDD-112]应按表64定义的规格设计图元1-1-1-1-1-2-1-1-1-3-d-line。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64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[SDD-113]以下masks应作用于图元1-1-1-1-1-2-1-1-1-3-d-line：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87" w:name="_Toc516569934"/>
      <w:r>
        <w:rPr>
          <w:rFonts w:hint="eastAsia"/>
        </w:rPr>
        <w:t>图元</w:t>
      </w:r>
      <w:r>
        <w:t>1-1-1-1-1-2-1-1-1-3-e-line</w:t>
      </w:r>
      <w:bookmarkEnd w:id="87"/>
    </w:p>
    <w:p w:rsidR="00FE2F7B" w:rsidRDefault="00FE2F7B" w:rsidP="00FE2F7B">
      <w:pPr>
        <w:pStyle w:val="a6"/>
      </w:pPr>
      <w:r>
        <w:t>[SDD-114]应按表65定义的规格设计图元1-1-1-1-1-2-1-1-1-3-e-line。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65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[SDD-115]以下masks应作用于图元1-1-1-1-1-2-1-1-1-3-e-line：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88" w:name="_Toc516569935"/>
      <w:r>
        <w:rPr>
          <w:rFonts w:hint="eastAsia"/>
        </w:rPr>
        <w:t>图元</w:t>
      </w:r>
      <w:r>
        <w:t>1-1-1-1-1-2-1-1-1-3-f-line</w:t>
      </w:r>
      <w:bookmarkEnd w:id="88"/>
    </w:p>
    <w:p w:rsidR="00FE2F7B" w:rsidRDefault="00FE2F7B" w:rsidP="00FE2F7B">
      <w:pPr>
        <w:pStyle w:val="a6"/>
      </w:pPr>
      <w:r>
        <w:t>[SDD-116]应按表66定义的规格设计图元1-1-1-1-1-2-1-1-1-3-f-line。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66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[SDD-117]以下masks应作用于图元1-1-1-1-1-2-1-1-1-3-f-line：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89" w:name="_Toc516569936"/>
      <w:r>
        <w:rPr>
          <w:rFonts w:hint="eastAsia"/>
        </w:rPr>
        <w:t>图元</w:t>
      </w:r>
      <w:r>
        <w:t>1-1-1-1-1-2-1-1-1-3-g-text</w:t>
      </w:r>
      <w:bookmarkEnd w:id="89"/>
    </w:p>
    <w:p w:rsidR="00FE2F7B" w:rsidRDefault="00FE2F7B" w:rsidP="00FE2F7B">
      <w:pPr>
        <w:pStyle w:val="a6"/>
      </w:pPr>
      <w:r>
        <w:t>[SDD-118]应按表67定义的规格设计图元1-1-1-1-1-2-1-1-1-3-g-text。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67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66.211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[SDD-119]以下masks应作用于图元1-1-1-1-1-2-1-1-1-3-g-text：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90" w:name="_Toc516569937"/>
      <w:r>
        <w:rPr>
          <w:rFonts w:hint="eastAsia"/>
        </w:rPr>
        <w:t>图元</w:t>
      </w:r>
      <w:r>
        <w:t>1-1-1-1-1-2-1-1-1-3-h-text</w:t>
      </w:r>
      <w:bookmarkEnd w:id="90"/>
    </w:p>
    <w:p w:rsidR="00FE2F7B" w:rsidRDefault="00FE2F7B" w:rsidP="00FE2F7B">
      <w:pPr>
        <w:pStyle w:val="a6"/>
      </w:pPr>
      <w:r>
        <w:t>[SDD-120]应按表68定义的规格设计图元1-1-1-1-1-2-1-1-1-3-h-text。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68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66.211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[SDD-121]以下masks应作用于图元1-1-1-1-1-2-1-1-1-3-h-text：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91" w:name="_Toc516569938"/>
      <w:r>
        <w:rPr>
          <w:rFonts w:hint="eastAsia"/>
        </w:rPr>
        <w:t>图元</w:t>
      </w:r>
      <w:r>
        <w:t>1-1-1-1-1-2-1-1-1-3-i-text</w:t>
      </w:r>
      <w:bookmarkEnd w:id="91"/>
    </w:p>
    <w:p w:rsidR="00FE2F7B" w:rsidRDefault="00FE2F7B" w:rsidP="00FE2F7B">
      <w:pPr>
        <w:pStyle w:val="a6"/>
      </w:pPr>
      <w:r>
        <w:t>[SDD-122]应按表69定义的规格设计图元1-1-1-1-1-2-1-1-1-3-i-text。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69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17.166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[SDD-123]以下masks应作用于图元1-1-1-1-1-2-1-1-1-3-i-text：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92" w:name="_Toc516569939"/>
      <w:r>
        <w:rPr>
          <w:rFonts w:hint="eastAsia"/>
        </w:rPr>
        <w:t>图元</w:t>
      </w:r>
      <w:r>
        <w:t>1-1-1-1-1-2-1-1-1-3-j-text</w:t>
      </w:r>
      <w:bookmarkEnd w:id="92"/>
    </w:p>
    <w:p w:rsidR="00FE2F7B" w:rsidRDefault="00FE2F7B" w:rsidP="00FE2F7B">
      <w:pPr>
        <w:pStyle w:val="a6"/>
      </w:pPr>
      <w:r>
        <w:t>[SDD-124]应按表70定义的规格设计图元1-1-1-1-1-2-1-1-1-3-j-text。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70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17.166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[SDD-125]以下masks应作用于图元1-1-1-1-1-2-1-1-1-3-j-text：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93" w:name="_Toc516569940"/>
      <w:r>
        <w:rPr>
          <w:rFonts w:hint="eastAsia"/>
        </w:rPr>
        <w:t>图元</w:t>
      </w:r>
      <w:r>
        <w:t>1-1-1-1-1-2-1-1-1-3-k-text</w:t>
      </w:r>
      <w:bookmarkEnd w:id="93"/>
    </w:p>
    <w:p w:rsidR="00FE2F7B" w:rsidRDefault="00FE2F7B" w:rsidP="00FE2F7B">
      <w:pPr>
        <w:pStyle w:val="a6"/>
      </w:pPr>
      <w:r>
        <w:t>[SDD-126]应按表71定义的规格设计图元1-1-1-1-1-2-1-1-1-3-k-text。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71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-31.879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[SDD-127]以下masks应作用于图元1-1-1-1-1-2-1-1-1-3-k-text：</w:t>
      </w:r>
    </w:p>
    <w:p w:rsidR="00FE2F7B" w:rsidRDefault="00FE2F7B" w:rsidP="00FE2F7B">
      <w:pPr>
        <w:pStyle w:val="a6"/>
      </w:pPr>
      <w:r>
        <w:lastRenderedPageBreak/>
        <w:t>(1) 1-1-1-1-a-_MaskOutlinerADI_001</w:t>
      </w:r>
    </w:p>
    <w:p w:rsidR="00FE2F7B" w:rsidRDefault="00FE2F7B" w:rsidP="00FE2F7B">
      <w:pPr>
        <w:pStyle w:val="4"/>
      </w:pPr>
      <w:bookmarkStart w:id="94" w:name="_Toc516569941"/>
      <w:r>
        <w:rPr>
          <w:rFonts w:hint="eastAsia"/>
        </w:rPr>
        <w:t>图元</w:t>
      </w:r>
      <w:r>
        <w:t>1-1-1-1-1-2-1-1-1-3-l-text</w:t>
      </w:r>
      <w:bookmarkEnd w:id="94"/>
    </w:p>
    <w:p w:rsidR="00FE2F7B" w:rsidRDefault="00FE2F7B" w:rsidP="00FE2F7B">
      <w:pPr>
        <w:pStyle w:val="a6"/>
      </w:pPr>
      <w:r>
        <w:t>[SDD-128]应按表72定义的规格设计图元1-1-1-1-1-2-1-1-1-3-l-text。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72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-31.879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[SDD-129]以下masks应作用于图元1-1-1-1-1-2-1-1-1-3-l-text：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95" w:name="_Toc516569942"/>
      <w:r>
        <w:rPr>
          <w:rFonts w:hint="eastAsia"/>
        </w:rPr>
        <w:t>图元</w:t>
      </w:r>
      <w:r>
        <w:t>1-1-1-1-1-2-1-1-1-3-m-text</w:t>
      </w:r>
      <w:bookmarkEnd w:id="95"/>
    </w:p>
    <w:p w:rsidR="00FE2F7B" w:rsidRDefault="00FE2F7B" w:rsidP="00FE2F7B">
      <w:pPr>
        <w:pStyle w:val="a6"/>
      </w:pPr>
      <w:r>
        <w:t>[SDD-130]应按表73定义的规格设计图元1-1-1-1-1-2-1-1-1-3-m-text。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73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-80.924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[SDD-131]以下masks应作用于图元1-1-1-1-1-2-1-1-1-3-m-text：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96" w:name="_Toc516569943"/>
      <w:r>
        <w:rPr>
          <w:rFonts w:hint="eastAsia"/>
        </w:rPr>
        <w:t>图元</w:t>
      </w:r>
      <w:r>
        <w:t>1-1-1-1-1-2-1-1-1-3-n-text</w:t>
      </w:r>
      <w:bookmarkEnd w:id="96"/>
    </w:p>
    <w:p w:rsidR="00FE2F7B" w:rsidRDefault="00FE2F7B" w:rsidP="00FE2F7B">
      <w:pPr>
        <w:pStyle w:val="a6"/>
      </w:pPr>
      <w:r>
        <w:t>[SDD-132]应按表74定义的规格设计图元1-1-1-1-1-2-1-1-1-3-n-text。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74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-80.924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[SDD-133]以下masks应作用于图元1-1-1-1-1-2-1-1-1-3-n-text：</w:t>
      </w:r>
    </w:p>
    <w:p w:rsidR="00FE2F7B" w:rsidRDefault="00FE2F7B" w:rsidP="004E6D88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97" w:name="_Toc516569944"/>
      <w:r>
        <w:rPr>
          <w:rFonts w:hint="eastAsia"/>
        </w:rPr>
        <w:t>图元</w:t>
      </w:r>
      <w:r>
        <w:t>1-1-1-1-1-2-1-1-1-3-o-line</w:t>
      </w:r>
      <w:bookmarkEnd w:id="97"/>
    </w:p>
    <w:p w:rsidR="00FE2F7B" w:rsidRDefault="00FE2F7B" w:rsidP="00FE2F7B">
      <w:pPr>
        <w:pStyle w:val="a6"/>
      </w:pPr>
      <w:r>
        <w:lastRenderedPageBreak/>
        <w:t>[SDD-134]应按表75定义的规格设计图元1-1-1-1-1-2-1-1-1-3-o-line。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75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-48.986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-48.986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[SDD-135]以下masks应作用于图元1-1-1-1-1-2-1-1-1-3-o-line：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98" w:name="_Toc516569945"/>
      <w:r>
        <w:rPr>
          <w:rFonts w:hint="eastAsia"/>
        </w:rPr>
        <w:t>图元</w:t>
      </w:r>
      <w:r>
        <w:t>1-1-1-1-1-2-1-1-1-3-p-line</w:t>
      </w:r>
      <w:bookmarkEnd w:id="98"/>
    </w:p>
    <w:p w:rsidR="00FE2F7B" w:rsidRDefault="00FE2F7B" w:rsidP="00FE2F7B">
      <w:pPr>
        <w:pStyle w:val="a6"/>
      </w:pPr>
      <w:r>
        <w:t>[SDD-136]应按表76定义的规格设计图元1-1-1-1-1-2-1-1-1-3-p-line。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76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-73.734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-73.734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[SDD-137]以下masks应作用于图元1-1-1-1-1-2-1-1-1-3-p-line：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99" w:name="_Toc516569946"/>
      <w:r>
        <w:rPr>
          <w:rFonts w:hint="eastAsia"/>
        </w:rPr>
        <w:t>图件</w:t>
      </w:r>
      <w:r>
        <w:t>1-1-1-1-1-2-1-1-1-4-PART_2</w:t>
      </w:r>
      <w:bookmarkEnd w:id="99"/>
    </w:p>
    <w:p w:rsidR="00FE2F7B" w:rsidRDefault="00FE2F7B" w:rsidP="00FE2F7B">
      <w:pPr>
        <w:pStyle w:val="a6"/>
      </w:pPr>
      <w:r>
        <w:t>[SDD-138]应按表77定义的规格设计图件1-1-1-1-1-2-1-1-1-4-PART_2。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77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122.255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maxX="91.27835" maxY="88.64798" minX="-94.209" minY="-104.09"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[注释]图15是1-1-1-1-1-2-1-1-1-4-PART_2的参考图像。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15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[注释]图件1-1-1-1-1-2-1-1-1-4-PART_2包含下列子辈图件/图元:</w:t>
      </w:r>
    </w:p>
    <w:p w:rsidR="00FE2F7B" w:rsidRDefault="00FE2F7B" w:rsidP="00FE2F7B">
      <w:pPr>
        <w:pStyle w:val="a6"/>
      </w:pPr>
      <w:r>
        <w:t>(1) 1-1-1-1-1-2-1-1-1-4-a-line</w:t>
      </w:r>
    </w:p>
    <w:p w:rsidR="00FE2F7B" w:rsidRDefault="00FE2F7B" w:rsidP="00FE2F7B">
      <w:pPr>
        <w:pStyle w:val="a6"/>
      </w:pPr>
      <w:r>
        <w:t>(2) 1-1-1-1-1-2-1-1-1-4-b-line</w:t>
      </w:r>
    </w:p>
    <w:p w:rsidR="00FE2F7B" w:rsidRDefault="00FE2F7B" w:rsidP="00FE2F7B">
      <w:pPr>
        <w:pStyle w:val="a6"/>
      </w:pPr>
      <w:r>
        <w:t>(3) 1-1-1-1-1-2-1-1-1-4-c-line</w:t>
      </w:r>
    </w:p>
    <w:p w:rsidR="00FE2F7B" w:rsidRDefault="00FE2F7B" w:rsidP="00FE2F7B">
      <w:pPr>
        <w:pStyle w:val="a6"/>
      </w:pPr>
      <w:r>
        <w:t>(4) 1-1-1-1-1-2-1-1-1-4-d-line</w:t>
      </w:r>
    </w:p>
    <w:p w:rsidR="00FE2F7B" w:rsidRDefault="00FE2F7B" w:rsidP="00FE2F7B">
      <w:pPr>
        <w:pStyle w:val="a6"/>
      </w:pPr>
      <w:r>
        <w:t>(5) 1-1-1-1-1-2-1-1-1-4-e-line</w:t>
      </w:r>
    </w:p>
    <w:p w:rsidR="00FE2F7B" w:rsidRDefault="00FE2F7B" w:rsidP="00FE2F7B">
      <w:pPr>
        <w:pStyle w:val="a6"/>
      </w:pPr>
      <w:r>
        <w:t>(6) 1-1-1-1-1-2-1-1-1-4-f-line</w:t>
      </w:r>
    </w:p>
    <w:p w:rsidR="00FE2F7B" w:rsidRDefault="00FE2F7B" w:rsidP="00FE2F7B">
      <w:pPr>
        <w:pStyle w:val="a6"/>
      </w:pPr>
      <w:r>
        <w:lastRenderedPageBreak/>
        <w:t>(7) 1-1-1-1-1-2-1-1-1-4-g-text</w:t>
      </w:r>
    </w:p>
    <w:p w:rsidR="00FE2F7B" w:rsidRDefault="00FE2F7B" w:rsidP="00FE2F7B">
      <w:pPr>
        <w:pStyle w:val="a6"/>
      </w:pPr>
      <w:r>
        <w:t>(8) 1-1-1-1-1-2-1-1-1-4-h-text</w:t>
      </w:r>
    </w:p>
    <w:p w:rsidR="00FE2F7B" w:rsidRDefault="00FE2F7B" w:rsidP="00FE2F7B">
      <w:pPr>
        <w:pStyle w:val="a6"/>
      </w:pPr>
      <w:r>
        <w:t>(9) 1-1-1-1-1-2-1-1-1-4-i-text</w:t>
      </w:r>
    </w:p>
    <w:p w:rsidR="00FE2F7B" w:rsidRDefault="00FE2F7B" w:rsidP="00FE2F7B">
      <w:pPr>
        <w:pStyle w:val="a6"/>
      </w:pPr>
      <w:r>
        <w:t>(10) 1-1-1-1-1-2-1-1-1-4-j-text</w:t>
      </w:r>
    </w:p>
    <w:p w:rsidR="00FE2F7B" w:rsidRDefault="00FE2F7B" w:rsidP="00FE2F7B">
      <w:pPr>
        <w:pStyle w:val="a6"/>
      </w:pPr>
      <w:r>
        <w:t>(11) 1-1-1-1-1-2-1-1-1-4-k-text</w:t>
      </w:r>
    </w:p>
    <w:p w:rsidR="00FE2F7B" w:rsidRDefault="00FE2F7B" w:rsidP="00FE2F7B">
      <w:pPr>
        <w:pStyle w:val="a6"/>
      </w:pPr>
      <w:r>
        <w:t>(12) 1-1-1-1-1-2-1-1-1-4-l-text</w:t>
      </w:r>
    </w:p>
    <w:p w:rsidR="00FE2F7B" w:rsidRDefault="00FE2F7B" w:rsidP="00FE2F7B">
      <w:pPr>
        <w:pStyle w:val="a6"/>
      </w:pPr>
      <w:r>
        <w:t>(13) 1-1-1-1-1-2-1-1-1-4-m-text</w:t>
      </w:r>
    </w:p>
    <w:p w:rsidR="00FE2F7B" w:rsidRDefault="00FE2F7B" w:rsidP="00FE2F7B">
      <w:pPr>
        <w:pStyle w:val="a6"/>
      </w:pPr>
      <w:r>
        <w:t>(14) 1-1-1-1-1-2-1-1-1-4-n-text</w:t>
      </w:r>
    </w:p>
    <w:p w:rsidR="00FE2F7B" w:rsidRDefault="00FE2F7B" w:rsidP="00FE2F7B">
      <w:pPr>
        <w:pStyle w:val="a6"/>
      </w:pPr>
      <w:r>
        <w:t>(15) 1-1-1-1-1-2-1-1-1-4-o-line</w:t>
      </w:r>
    </w:p>
    <w:p w:rsidR="00FE2F7B" w:rsidRDefault="00FE2F7B" w:rsidP="00FE2F7B">
      <w:pPr>
        <w:pStyle w:val="a6"/>
      </w:pPr>
      <w:r>
        <w:t>(16) 1-1-1-1-1-2-1-1-1-4-p-line</w:t>
      </w:r>
    </w:p>
    <w:p w:rsidR="00FE2F7B" w:rsidRDefault="00FE2F7B" w:rsidP="00FE2F7B">
      <w:pPr>
        <w:pStyle w:val="4"/>
      </w:pPr>
      <w:bookmarkStart w:id="100" w:name="_Toc516569947"/>
      <w:r>
        <w:rPr>
          <w:rFonts w:hint="eastAsia"/>
        </w:rPr>
        <w:t>图元</w:t>
      </w:r>
      <w:r>
        <w:t>1-1-1-1-1-2-1-1-1-4-a-line</w:t>
      </w:r>
      <w:bookmarkEnd w:id="100"/>
    </w:p>
    <w:p w:rsidR="00FE2F7B" w:rsidRDefault="00FE2F7B" w:rsidP="00FE2F7B">
      <w:pPr>
        <w:pStyle w:val="a6"/>
      </w:pPr>
      <w:r>
        <w:t>[SDD-139]应按表78定义的规格设计图元1-1-1-1-1-2-1-1-1-4-a-line。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78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[SDD-140]以下masks应作用于图元1-1-1-1-1-2-1-1-1-4-a-line：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01" w:name="_Toc516569948"/>
      <w:r>
        <w:rPr>
          <w:rFonts w:hint="eastAsia"/>
        </w:rPr>
        <w:t>图元</w:t>
      </w:r>
      <w:r>
        <w:t>1-1-1-1-1-2-1-1-1-4-b-line</w:t>
      </w:r>
      <w:bookmarkEnd w:id="101"/>
    </w:p>
    <w:p w:rsidR="00FE2F7B" w:rsidRDefault="00FE2F7B" w:rsidP="00FE2F7B">
      <w:pPr>
        <w:pStyle w:val="a6"/>
      </w:pPr>
      <w:r>
        <w:lastRenderedPageBreak/>
        <w:t>[SDD-141]应按表79定义的规格设计图元1-1-1-1-1-2-1-1-1-4-b-line。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79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[SDD-142]以下masks应作用于图元1-1-1-1-1-2-1-1-1-4-b-line：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02" w:name="_Toc516569949"/>
      <w:r>
        <w:rPr>
          <w:rFonts w:hint="eastAsia"/>
        </w:rPr>
        <w:t>图元</w:t>
      </w:r>
      <w:r>
        <w:t>1-1-1-1-1-2-1-1-1-4-c-line</w:t>
      </w:r>
      <w:bookmarkEnd w:id="102"/>
    </w:p>
    <w:p w:rsidR="00FE2F7B" w:rsidRDefault="00FE2F7B" w:rsidP="00FE2F7B">
      <w:pPr>
        <w:pStyle w:val="a6"/>
      </w:pPr>
      <w:r>
        <w:t>[SDD-143]应按表80定义的规格设计图元1-1-1-1-1-2-1-1-1-4-c-line。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80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[SDD-144]以下masks应作用于图元1-1-1-1-1-2-1-1-1-4-c-line：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03" w:name="_Toc516569950"/>
      <w:r>
        <w:rPr>
          <w:rFonts w:hint="eastAsia"/>
        </w:rPr>
        <w:t>图元</w:t>
      </w:r>
      <w:r>
        <w:t>1-1-1-1-1-2-1-1-1-4-d-line</w:t>
      </w:r>
      <w:bookmarkEnd w:id="103"/>
    </w:p>
    <w:p w:rsidR="00FE2F7B" w:rsidRDefault="00FE2F7B" w:rsidP="00FE2F7B">
      <w:pPr>
        <w:pStyle w:val="a6"/>
      </w:pPr>
      <w:r>
        <w:t>[SDD-145]应按表81定义的规格设计图元1-1-1-1-1-2-1-1-1-4-d-line。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81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-73.568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-73.568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[SDD-146]以下masks应作用于图元1-1-1-1-1-2-1-1-1-4-d-line：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04" w:name="_Toc516569951"/>
      <w:r>
        <w:rPr>
          <w:rFonts w:hint="eastAsia"/>
        </w:rPr>
        <w:t>图元</w:t>
      </w:r>
      <w:r>
        <w:t>1-1-1-1-1-2-1-1-1-4-e-line</w:t>
      </w:r>
      <w:bookmarkEnd w:id="104"/>
    </w:p>
    <w:p w:rsidR="00FE2F7B" w:rsidRDefault="00FE2F7B" w:rsidP="00FE2F7B">
      <w:pPr>
        <w:pStyle w:val="a6"/>
      </w:pPr>
      <w:r>
        <w:t>[SDD-147]应按表82定义的规格设计图元1-1-1-1-1-2-1-1-1-4-e-line。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82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-98.09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-98.09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[SDD-148]以下masks应作用于图元1-1-1-1-1-2-1-1-1-4-e-line：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05" w:name="_Toc516569952"/>
      <w:r>
        <w:rPr>
          <w:rFonts w:hint="eastAsia"/>
        </w:rPr>
        <w:t>图元</w:t>
      </w:r>
      <w:r>
        <w:t>1-1-1-1-1-2-1-1-1-4-f-line</w:t>
      </w:r>
      <w:bookmarkEnd w:id="105"/>
    </w:p>
    <w:p w:rsidR="00FE2F7B" w:rsidRDefault="00FE2F7B" w:rsidP="00FE2F7B">
      <w:pPr>
        <w:pStyle w:val="a6"/>
      </w:pPr>
      <w:r>
        <w:t>[SDD-149]应按表83定义的规格设计图元1-1-1-1-1-2-1-1-1-4-f-line。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83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[SDD-150]以下masks应作用于图元1-1-1-1-1-2-1-1-1-4-f-line：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06" w:name="_Toc516569953"/>
      <w:r>
        <w:rPr>
          <w:rFonts w:hint="eastAsia"/>
        </w:rPr>
        <w:t>图元</w:t>
      </w:r>
      <w:r>
        <w:t>1-1-1-1-1-2-1-1-1-4-g-text</w:t>
      </w:r>
      <w:bookmarkEnd w:id="106"/>
    </w:p>
    <w:p w:rsidR="00FE2F7B" w:rsidRDefault="00FE2F7B" w:rsidP="00FE2F7B">
      <w:pPr>
        <w:pStyle w:val="a6"/>
      </w:pPr>
      <w:r>
        <w:t>[SDD-151]应按表84定义的规格设计图元1-1-1-1-1-2-1-1-1-4-g-text。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84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66.211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[SDD-152]以下masks应作用于图元1-1-1-1-1-2-1-1-1-4-g-text：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07" w:name="_Toc516569954"/>
      <w:r>
        <w:rPr>
          <w:rFonts w:hint="eastAsia"/>
        </w:rPr>
        <w:t>图元</w:t>
      </w:r>
      <w:r>
        <w:t>1-1-1-1-1-2-1-1-1-4-h-text</w:t>
      </w:r>
      <w:bookmarkEnd w:id="107"/>
    </w:p>
    <w:p w:rsidR="00FE2F7B" w:rsidRDefault="00FE2F7B" w:rsidP="00FE2F7B">
      <w:pPr>
        <w:pStyle w:val="a6"/>
      </w:pPr>
      <w:r>
        <w:t>[SDD-153]应按表85定义的规格设计图元1-1-1-1-1-2-1-1-1-4-h-text。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85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66.211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[SDD-154]以下masks应作用于图元1-1-1-1-1-2-1-1-1-4-h-text：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08" w:name="_Toc516569955"/>
      <w:r>
        <w:rPr>
          <w:rFonts w:hint="eastAsia"/>
        </w:rPr>
        <w:t>图元</w:t>
      </w:r>
      <w:r>
        <w:t>1-1-1-1-1-2-1-1-1-4-i-text</w:t>
      </w:r>
      <w:bookmarkEnd w:id="108"/>
    </w:p>
    <w:p w:rsidR="00FE2F7B" w:rsidRDefault="00FE2F7B" w:rsidP="00FE2F7B">
      <w:pPr>
        <w:pStyle w:val="a6"/>
      </w:pPr>
      <w:r>
        <w:t>[SDD-155]应按表86定义的规格设计图元1-1-1-1-1-2-1-1-1-4-i-text。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86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17.166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[SDD-156]以下masks应作用于图元1-1-1-1-1-2-1-1-1-4-i-text：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09" w:name="_Toc516569956"/>
      <w:r>
        <w:rPr>
          <w:rFonts w:hint="eastAsia"/>
        </w:rPr>
        <w:t>图元</w:t>
      </w:r>
      <w:r>
        <w:t>1-1-1-1-1-2-1-1-1-4-j-text</w:t>
      </w:r>
      <w:bookmarkEnd w:id="109"/>
    </w:p>
    <w:p w:rsidR="00FE2F7B" w:rsidRDefault="00FE2F7B" w:rsidP="00FE2F7B">
      <w:pPr>
        <w:pStyle w:val="a6"/>
      </w:pPr>
      <w:r>
        <w:t>[SDD-157]应按表87定义的规格设计图元1-1-1-1-1-2-1-1-1-4-j-text。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87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17.166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[SDD-158]以下masks应作用于图元1-1-1-1-1-2-1-1-1-4-j-text：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10" w:name="_Toc516569957"/>
      <w:r>
        <w:rPr>
          <w:rFonts w:hint="eastAsia"/>
        </w:rPr>
        <w:t>图元</w:t>
      </w:r>
      <w:r>
        <w:t>1-1-1-1-1-2-1-1-1-4-k-text</w:t>
      </w:r>
      <w:bookmarkEnd w:id="110"/>
    </w:p>
    <w:p w:rsidR="00FE2F7B" w:rsidRDefault="00FE2F7B" w:rsidP="00FE2F7B">
      <w:pPr>
        <w:pStyle w:val="a6"/>
      </w:pPr>
      <w:r>
        <w:t>[SDD-159]应按表88定义的规格设计图元1-1-1-1-1-2-1-1-1-4-k-text。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88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-31.879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[SDD-160]以下masks应作用于图元1-1-1-1-1-2-1-1-1-4-k-text：</w:t>
      </w:r>
    </w:p>
    <w:p w:rsidR="00FE2F7B" w:rsidRDefault="00FE2F7B" w:rsidP="00FE2F7B">
      <w:pPr>
        <w:pStyle w:val="a6"/>
      </w:pPr>
      <w:r>
        <w:lastRenderedPageBreak/>
        <w:t>(1) 1-1-1-1-a-_MaskOutlinerADI_001</w:t>
      </w:r>
    </w:p>
    <w:p w:rsidR="00FE2F7B" w:rsidRDefault="00FE2F7B" w:rsidP="00FE2F7B">
      <w:pPr>
        <w:pStyle w:val="4"/>
      </w:pPr>
      <w:bookmarkStart w:id="111" w:name="_Toc516569958"/>
      <w:r>
        <w:rPr>
          <w:rFonts w:hint="eastAsia"/>
        </w:rPr>
        <w:t>图元</w:t>
      </w:r>
      <w:r>
        <w:t>1-1-1-1-1-2-1-1-1-4-l-text</w:t>
      </w:r>
      <w:bookmarkEnd w:id="111"/>
    </w:p>
    <w:p w:rsidR="00FE2F7B" w:rsidRDefault="00FE2F7B" w:rsidP="00FE2F7B">
      <w:pPr>
        <w:pStyle w:val="a6"/>
      </w:pPr>
      <w:r>
        <w:t>[SDD-161]应按表89定义的规格设计图元1-1-1-1-1-2-1-1-1-4-l-text。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89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-31.879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[SDD-162]以下masks应作用于图元1-1-1-1-1-2-1-1-1-4-l-text：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12" w:name="_Toc516569959"/>
      <w:r>
        <w:rPr>
          <w:rFonts w:hint="eastAsia"/>
        </w:rPr>
        <w:t>图元</w:t>
      </w:r>
      <w:r>
        <w:t>1-1-1-1-1-2-1-1-1-4-m-text</w:t>
      </w:r>
      <w:bookmarkEnd w:id="112"/>
    </w:p>
    <w:p w:rsidR="00FE2F7B" w:rsidRDefault="00FE2F7B" w:rsidP="00FE2F7B">
      <w:pPr>
        <w:pStyle w:val="a6"/>
      </w:pPr>
      <w:r>
        <w:t>[SDD-163]应按表90定义的规格设计图元1-1-1-1-1-2-1-1-1-4-m-text。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90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-80.924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[SDD-164]以下masks应作用于图元1-1-1-1-1-2-1-1-1-4-m-text：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13" w:name="_Toc516569960"/>
      <w:r>
        <w:rPr>
          <w:rFonts w:hint="eastAsia"/>
        </w:rPr>
        <w:t>图元</w:t>
      </w:r>
      <w:r>
        <w:t>1-1-1-1-1-2-1-1-1-4-n-text</w:t>
      </w:r>
      <w:bookmarkEnd w:id="113"/>
    </w:p>
    <w:p w:rsidR="00FE2F7B" w:rsidRDefault="00FE2F7B" w:rsidP="00FE2F7B">
      <w:pPr>
        <w:pStyle w:val="a6"/>
      </w:pPr>
      <w:r>
        <w:t>[SDD-165]应按表91定义的规格设计图元1-1-1-1-1-2-1-1-1-4-n-text。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91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-80.924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[SDD-166]以下masks应作用于图元1-1-1-1-1-2-1-1-1-4-n-text：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14" w:name="_Toc516569961"/>
      <w:r>
        <w:rPr>
          <w:rFonts w:hint="eastAsia"/>
        </w:rPr>
        <w:t>图元</w:t>
      </w:r>
      <w:r>
        <w:t>1-1-1-1-1-2-1-1-1-4-o-line</w:t>
      </w:r>
      <w:bookmarkEnd w:id="114"/>
    </w:p>
    <w:p w:rsidR="00FE2F7B" w:rsidRDefault="00FE2F7B" w:rsidP="00FE2F7B">
      <w:pPr>
        <w:pStyle w:val="a6"/>
      </w:pPr>
      <w:r>
        <w:lastRenderedPageBreak/>
        <w:t>[SDD-167]应按表92定义的规格设计图元1-1-1-1-1-2-1-1-1-4-o-line。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92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74.23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74.23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[SDD-168]以下masks应作用于图元1-1-1-1-1-2-1-1-1-4-o-line：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15" w:name="_Toc516569962"/>
      <w:r>
        <w:rPr>
          <w:rFonts w:hint="eastAsia"/>
        </w:rPr>
        <w:t>图元</w:t>
      </w:r>
      <w:r>
        <w:t>1-1-1-1-1-2-1-1-1-4-p-line</w:t>
      </w:r>
      <w:bookmarkEnd w:id="115"/>
    </w:p>
    <w:p w:rsidR="00FE2F7B" w:rsidRDefault="00FE2F7B" w:rsidP="00FE2F7B">
      <w:pPr>
        <w:pStyle w:val="a6"/>
      </w:pPr>
      <w:r>
        <w:t>[SDD-169]应按表93定义的规格设计图元1-1-1-1-1-2-1-1-1-4-p-line。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93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48.878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48.878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[SDD-170]以下masks应作用于图元1-1-1-1-1-2-1-1-1-4-p-line：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16" w:name="_Toc516569963"/>
      <w:r>
        <w:rPr>
          <w:rFonts w:hint="eastAsia"/>
        </w:rPr>
        <w:t>图件</w:t>
      </w:r>
      <w:r>
        <w:t>1-1-1-1-1-2-1-1-1-5-HORIZON_LINE</w:t>
      </w:r>
      <w:bookmarkEnd w:id="116"/>
    </w:p>
    <w:p w:rsidR="00FE2F7B" w:rsidRDefault="00FE2F7B" w:rsidP="00FE2F7B">
      <w:pPr>
        <w:pStyle w:val="a6"/>
      </w:pPr>
      <w:r>
        <w:t>[SDD-171]应按表94定义的规格设计图件1-1-1-1-1-2-1-1-1-5-HORIZON_LINE。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94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maxX="202.021" maxY="6.0" minX="-202.021" minY="-6.0"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[注释]图16是1-1-1-1-1-2-1-1-1-5-HORIZON_LINE的参考图像。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16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[注释]图件1-1-1-1-1-2-1-1-1-5-HORIZON_LINE包含下列子辈图件/图元:</w:t>
      </w:r>
    </w:p>
    <w:p w:rsidR="00FE2F7B" w:rsidRDefault="00FE2F7B" w:rsidP="00FE2F7B">
      <w:pPr>
        <w:pStyle w:val="a6"/>
      </w:pPr>
      <w:r>
        <w:t>(1) 1-1-1-1-1-2-1-1-1-5-a-line</w:t>
      </w:r>
    </w:p>
    <w:p w:rsidR="00FE2F7B" w:rsidRDefault="00FE2F7B" w:rsidP="00FE2F7B">
      <w:pPr>
        <w:pStyle w:val="4"/>
      </w:pPr>
      <w:bookmarkStart w:id="117" w:name="_Toc516569964"/>
      <w:r>
        <w:rPr>
          <w:rFonts w:hint="eastAsia"/>
        </w:rPr>
        <w:t>图元</w:t>
      </w:r>
      <w:r>
        <w:t>1-1-1-1-1-2-1-1-1-5-a-line</w:t>
      </w:r>
      <w:bookmarkEnd w:id="117"/>
    </w:p>
    <w:p w:rsidR="00FE2F7B" w:rsidRDefault="00FE2F7B" w:rsidP="00FE2F7B">
      <w:pPr>
        <w:pStyle w:val="a6"/>
      </w:pPr>
      <w:r>
        <w:t>[SDD-172]应按表95定义的规格设计图元1-1-1-1-1-2-1-1-1-5-a-line。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95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-196.021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196.021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[SDD-173]以下masks应作用于图元1-1-1-1-1-2-1-1-1-5-a-line：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18" w:name="_Toc516569965"/>
      <w:r>
        <w:rPr>
          <w:rFonts w:hint="eastAsia"/>
        </w:rPr>
        <w:t>图件</w:t>
      </w:r>
      <w:r>
        <w:t>1-1-1-1-1-2-2-HighWarning</w:t>
      </w:r>
      <w:bookmarkEnd w:id="118"/>
    </w:p>
    <w:p w:rsidR="00FE2F7B" w:rsidRDefault="00FE2F7B" w:rsidP="00FE2F7B">
      <w:pPr>
        <w:pStyle w:val="a6"/>
      </w:pPr>
      <w:r>
        <w:t>[SDD-174]应按表96定义的规格设计图件1-1-1-1-1-2-2-HighWarning。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96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181.467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[注释]图17是1-1-1-1-1-2-2-HighWarning的参考图像。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17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[注释]图件1-1-1-1-1-2-2-HighWarning包含下列子辈图件/图元:</w:t>
      </w:r>
    </w:p>
    <w:p w:rsidR="00FE2F7B" w:rsidRDefault="00FE2F7B" w:rsidP="00FE2F7B">
      <w:pPr>
        <w:pStyle w:val="a6"/>
      </w:pPr>
      <w:r>
        <w:t>(1) 1-1-1-1-1-2-2-1-HIGHWARNING_DAN</w:t>
      </w:r>
    </w:p>
    <w:p w:rsidR="00FE2F7B" w:rsidRDefault="00FE2F7B" w:rsidP="00FE2F7B">
      <w:pPr>
        <w:pStyle w:val="4"/>
      </w:pPr>
      <w:bookmarkStart w:id="119" w:name="_Toc516569966"/>
      <w:r>
        <w:rPr>
          <w:rFonts w:hint="eastAsia"/>
        </w:rPr>
        <w:t>图件</w:t>
      </w:r>
      <w:r>
        <w:t>1-1-1-1-1-2-2-1-HIGHWARNING_DAN</w:t>
      </w:r>
      <w:bookmarkEnd w:id="119"/>
    </w:p>
    <w:p w:rsidR="00FE2F7B" w:rsidRDefault="00FE2F7B" w:rsidP="00FE2F7B">
      <w:pPr>
        <w:pStyle w:val="a6"/>
      </w:pPr>
      <w:r>
        <w:t>[SDD-175]应按表97定义的规格设计图件1-1-1-1-1-2-2-1-HIGHWARNING_DAN。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97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PN_PITCH_ANGLE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[注释]图18是1-1-1-1-1-2-2-1-HIGHWARNING_DAN的参考图像。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9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18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[注释]图件1-1-1-1-1-2-2-1-HIGHWARNING_DAN包含下列子辈图件/图元:</w:t>
      </w:r>
    </w:p>
    <w:p w:rsidR="00FE2F7B" w:rsidRDefault="00FE2F7B" w:rsidP="00FE2F7B">
      <w:pPr>
        <w:pStyle w:val="a6"/>
      </w:pPr>
      <w:r>
        <w:t>(1) 1-1-1-1-1-2-2-1-1-begin_moving</w:t>
      </w:r>
    </w:p>
    <w:p w:rsidR="00FE2F7B" w:rsidRDefault="00FE2F7B" w:rsidP="00FE2F7B">
      <w:pPr>
        <w:pStyle w:val="4"/>
      </w:pPr>
      <w:bookmarkStart w:id="120" w:name="_Toc516569967"/>
      <w:r>
        <w:rPr>
          <w:rFonts w:hint="eastAsia"/>
        </w:rPr>
        <w:t>图件</w:t>
      </w:r>
      <w:r>
        <w:t>1-1-1-1-1-2-2-1-1-begin_moving</w:t>
      </w:r>
      <w:bookmarkEnd w:id="120"/>
    </w:p>
    <w:p w:rsidR="00FE2F7B" w:rsidRDefault="00FE2F7B" w:rsidP="00FE2F7B">
      <w:pPr>
        <w:pStyle w:val="a6"/>
      </w:pPr>
      <w:r>
        <w:t>[SDD-176]应按表98定义的规格设计图件1-1-1-1-1-2-2-1-1-begin_moving。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98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[注释]图19是1-1-1-1-1-2-2-1-1-begin_moving的参考图像。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19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[注释]图件1-1-1-1-1-2-2-1-1-begin_moving包含下列子辈图件/图元:</w:t>
      </w:r>
    </w:p>
    <w:p w:rsidR="00FE2F7B" w:rsidRDefault="00FE2F7B" w:rsidP="00FE2F7B">
      <w:pPr>
        <w:pStyle w:val="a6"/>
      </w:pPr>
      <w:r>
        <w:t>(1) 1-1-1-1-1-2-2-1-1-a-line</w:t>
      </w:r>
    </w:p>
    <w:p w:rsidR="00FE2F7B" w:rsidRDefault="00FE2F7B" w:rsidP="00FE2F7B">
      <w:pPr>
        <w:pStyle w:val="a6"/>
      </w:pPr>
      <w:r>
        <w:t>(2) 1-1-1-1-1-2-2-1-1-b-line</w:t>
      </w:r>
    </w:p>
    <w:p w:rsidR="00FE2F7B" w:rsidRDefault="00FE2F7B" w:rsidP="00FE2F7B">
      <w:pPr>
        <w:pStyle w:val="a6"/>
      </w:pPr>
      <w:r>
        <w:t>(3) 1-1-1-1-1-2-2-1-1-c-line</w:t>
      </w:r>
    </w:p>
    <w:p w:rsidR="00FE2F7B" w:rsidRDefault="00FE2F7B" w:rsidP="00FE2F7B">
      <w:pPr>
        <w:pStyle w:val="a6"/>
      </w:pPr>
      <w:r>
        <w:t>(4) 1-1-1-1-1-2-2-1-1-d-line</w:t>
      </w:r>
    </w:p>
    <w:p w:rsidR="00FE2F7B" w:rsidRDefault="00FE2F7B" w:rsidP="00FE2F7B">
      <w:pPr>
        <w:pStyle w:val="a6"/>
      </w:pPr>
      <w:r>
        <w:t>(5) 1-1-1-1-1-2-2-1-1-e-line</w:t>
      </w:r>
    </w:p>
    <w:p w:rsidR="00FE2F7B" w:rsidRDefault="00FE2F7B" w:rsidP="00FE2F7B">
      <w:pPr>
        <w:pStyle w:val="a6"/>
      </w:pPr>
      <w:r>
        <w:t>(6) 1-1-1-1-1-2-2-1-1-f-line</w:t>
      </w:r>
    </w:p>
    <w:p w:rsidR="00FE2F7B" w:rsidRDefault="00FE2F7B" w:rsidP="00FE2F7B">
      <w:pPr>
        <w:pStyle w:val="4"/>
      </w:pPr>
      <w:bookmarkStart w:id="121" w:name="_Toc516569968"/>
      <w:r>
        <w:rPr>
          <w:rFonts w:hint="eastAsia"/>
        </w:rPr>
        <w:lastRenderedPageBreak/>
        <w:t>图元</w:t>
      </w:r>
      <w:r>
        <w:t>1-1-1-1-1-2-2-1-1-a-line</w:t>
      </w:r>
      <w:bookmarkEnd w:id="121"/>
    </w:p>
    <w:p w:rsidR="00FE2F7B" w:rsidRDefault="00FE2F7B" w:rsidP="00FE2F7B">
      <w:pPr>
        <w:pStyle w:val="a6"/>
      </w:pPr>
      <w:r>
        <w:t>[SDD-177]应按表99定义的规格设计图元1-1-1-1-1-2-2-1-1-a-line。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99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[SDD-178]以下masks应作用于图元1-1-1-1-1-2-2-1-1-a-line：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22" w:name="_Toc516569969"/>
      <w:r>
        <w:rPr>
          <w:rFonts w:hint="eastAsia"/>
        </w:rPr>
        <w:t>图元</w:t>
      </w:r>
      <w:r>
        <w:t>1-1-1-1-1-2-2-1-1-b-line</w:t>
      </w:r>
      <w:bookmarkEnd w:id="122"/>
    </w:p>
    <w:p w:rsidR="00FE2F7B" w:rsidRDefault="00FE2F7B" w:rsidP="00FE2F7B">
      <w:pPr>
        <w:pStyle w:val="a6"/>
      </w:pPr>
      <w:r>
        <w:t>[SDD-179]应按表100定义的规格设计图元1-1-1-1-1-2-2-1-1-b-line。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100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[SDD-180]以下masks应作用于图元1-1-1-1-1-2-2-1-1-b-line：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23" w:name="_Toc516569970"/>
      <w:r>
        <w:rPr>
          <w:rFonts w:hint="eastAsia"/>
        </w:rPr>
        <w:t>图元</w:t>
      </w:r>
      <w:r>
        <w:t>1-1-1-1-1-2-2-1-1-c-line</w:t>
      </w:r>
      <w:bookmarkEnd w:id="123"/>
    </w:p>
    <w:p w:rsidR="00FE2F7B" w:rsidRDefault="00FE2F7B" w:rsidP="00FE2F7B">
      <w:pPr>
        <w:pStyle w:val="a6"/>
      </w:pPr>
      <w:r>
        <w:t>[SDD-181]应按表101定义的规格设计图元1-1-1-1-1-2-2-1-1-c-line。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101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[SDD-182]以下masks应作用于图元1-1-1-1-1-2-2-1-1-c-line：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24" w:name="_Toc516569971"/>
      <w:r>
        <w:rPr>
          <w:rFonts w:hint="eastAsia"/>
        </w:rPr>
        <w:t>图元</w:t>
      </w:r>
      <w:r>
        <w:t>1-1-1-1-1-2-2-1-1-d-line</w:t>
      </w:r>
      <w:bookmarkEnd w:id="124"/>
    </w:p>
    <w:p w:rsidR="00FE2F7B" w:rsidRDefault="00FE2F7B" w:rsidP="00FE2F7B">
      <w:pPr>
        <w:pStyle w:val="a6"/>
      </w:pPr>
      <w:r>
        <w:t>[SDD-183]应按表102定义的规格设计图元1-1-1-1-1-2-2-1-1-d-line。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102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[SDD-184]以下masks应作用于图元1-1-1-1-1-2-2-1-1-d-line：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25" w:name="_Toc516569972"/>
      <w:r>
        <w:rPr>
          <w:rFonts w:hint="eastAsia"/>
        </w:rPr>
        <w:t>图元</w:t>
      </w:r>
      <w:r>
        <w:t>1-1-1-1-1-2-2-1-1-e-line</w:t>
      </w:r>
      <w:bookmarkEnd w:id="125"/>
    </w:p>
    <w:p w:rsidR="00FE2F7B" w:rsidRDefault="00FE2F7B" w:rsidP="00FE2F7B">
      <w:pPr>
        <w:pStyle w:val="a6"/>
      </w:pPr>
      <w:r>
        <w:t>[SDD-185]应按表103定义的规格设计图元1-1-1-1-1-2-2-1-1-e-line。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103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[SDD-186]以下masks应作用于图元1-1-1-1-1-2-2-1-1-e-line：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26" w:name="_Toc516569973"/>
      <w:r>
        <w:rPr>
          <w:rFonts w:hint="eastAsia"/>
        </w:rPr>
        <w:t>图元</w:t>
      </w:r>
      <w:r>
        <w:t>1-1-1-1-1-2-2-1-1-f-line</w:t>
      </w:r>
      <w:bookmarkEnd w:id="126"/>
    </w:p>
    <w:p w:rsidR="00FE2F7B" w:rsidRDefault="00FE2F7B" w:rsidP="00FE2F7B">
      <w:pPr>
        <w:pStyle w:val="a6"/>
      </w:pPr>
      <w:r>
        <w:t>[SDD-187]应按表104定义的规格设计图元1-1-1-1-1-2-2-1-1-f-line。</w:t>
      </w:r>
    </w:p>
    <w:p w:rsidR="00FE2F7B" w:rsidRDefault="00FE2F7B" w:rsidP="00FE2F7B">
      <w:pPr>
        <w:pStyle w:val="aff6"/>
      </w:pPr>
      <w:r>
        <w:lastRenderedPageBreak/>
        <w:t>表</w:t>
      </w:r>
      <w:fldSimple w:instr=" SEQ 表 \* ARABIC ">
        <w:r w:rsidR="004A50FB">
          <w:rPr>
            <w:noProof/>
          </w:rPr>
          <w:t>104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[SDD-188]以下masks应作用于图元1-1-1-1-1-2-2-1-1-f-line：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27" w:name="_Toc516569974"/>
      <w:r>
        <w:rPr>
          <w:rFonts w:hint="eastAsia"/>
        </w:rPr>
        <w:t>图件</w:t>
      </w:r>
      <w:r>
        <w:t>1-1-1-1-1-2-3-HighAlarm</w:t>
      </w:r>
      <w:bookmarkEnd w:id="127"/>
    </w:p>
    <w:p w:rsidR="00FE2F7B" w:rsidRDefault="00FE2F7B" w:rsidP="00FE2F7B">
      <w:pPr>
        <w:pStyle w:val="a6"/>
      </w:pPr>
      <w:r>
        <w:t>[SDD-189]应按表105定义的规格设计图件1-1-1-1-1-2-3-HighAlarm。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105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269.748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[注释]图20是1-1-1-1-1-2-3-HighAlarm的参考图像。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20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[注释]图件1-1-1-1-1-2-3-HighAlarm包含下列子辈图件/图元:</w:t>
      </w:r>
    </w:p>
    <w:p w:rsidR="00FE2F7B" w:rsidRDefault="00FE2F7B" w:rsidP="00FE2F7B">
      <w:pPr>
        <w:pStyle w:val="a6"/>
      </w:pPr>
      <w:r>
        <w:lastRenderedPageBreak/>
        <w:t>(1) 1-1-1-1-1-2-3-1-HIGHALARM_DAN</w:t>
      </w:r>
    </w:p>
    <w:p w:rsidR="00FE2F7B" w:rsidRDefault="00FE2F7B" w:rsidP="00FE2F7B">
      <w:pPr>
        <w:pStyle w:val="4"/>
      </w:pPr>
      <w:bookmarkStart w:id="128" w:name="_Toc516569975"/>
      <w:r>
        <w:rPr>
          <w:rFonts w:hint="eastAsia"/>
        </w:rPr>
        <w:t>图件</w:t>
      </w:r>
      <w:r>
        <w:t>1-1-1-1-1-2-3-1-HIGHALARM_DAN</w:t>
      </w:r>
      <w:bookmarkEnd w:id="128"/>
    </w:p>
    <w:p w:rsidR="00FE2F7B" w:rsidRDefault="00FE2F7B" w:rsidP="00FE2F7B">
      <w:pPr>
        <w:pStyle w:val="a6"/>
      </w:pPr>
      <w:r>
        <w:t>[SDD-190]应按表106定义的规格设计图件1-1-1-1-1-2-3-1-HIGHALARM_DAN。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106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PN_PITCH_ANGLE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[注释]图21是1-1-1-1-1-2-3-1-HIGHALARM_DAN的参考图像。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21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[注释]图件1-1-1-1-1-2-3-1-HIGHALARM_DAN包含下列子辈图件/图元:</w:t>
      </w:r>
    </w:p>
    <w:p w:rsidR="00FE2F7B" w:rsidRDefault="00FE2F7B" w:rsidP="00FE2F7B">
      <w:pPr>
        <w:pStyle w:val="a6"/>
      </w:pPr>
      <w:r>
        <w:t>(1) 1-1-1-1-1-2-3-1-1-begin_moving</w:t>
      </w:r>
    </w:p>
    <w:p w:rsidR="00FE2F7B" w:rsidRDefault="00FE2F7B" w:rsidP="00FE2F7B">
      <w:pPr>
        <w:pStyle w:val="4"/>
      </w:pPr>
      <w:bookmarkStart w:id="129" w:name="_Toc516569976"/>
      <w:r>
        <w:rPr>
          <w:rFonts w:hint="eastAsia"/>
        </w:rPr>
        <w:t>图件</w:t>
      </w:r>
      <w:r>
        <w:t>1-1-1-1-1-2-3-1-1-begin_moving</w:t>
      </w:r>
      <w:bookmarkEnd w:id="129"/>
    </w:p>
    <w:p w:rsidR="00FE2F7B" w:rsidRDefault="00FE2F7B" w:rsidP="00FE2F7B">
      <w:pPr>
        <w:pStyle w:val="a6"/>
      </w:pPr>
      <w:r>
        <w:t>[SDD-191]应按表107定义的规格设计图件1-1-1-1-1-2-3-1-1-begin_moving。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107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[注释]图22是1-1-1-1-1-2-3-1-1-begin_moving的参考图像。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22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[注释]图件1-1-1-1-1-2-3-1-1-begin_moving包含下列子辈图件/图元:</w:t>
      </w:r>
    </w:p>
    <w:p w:rsidR="00FE2F7B" w:rsidRDefault="00FE2F7B" w:rsidP="00FE2F7B">
      <w:pPr>
        <w:pStyle w:val="a6"/>
      </w:pPr>
      <w:r>
        <w:t>(1) 1-1-1-1-1-2-3-1-1-a-line</w:t>
      </w:r>
    </w:p>
    <w:p w:rsidR="00FE2F7B" w:rsidRDefault="00FE2F7B" w:rsidP="00FE2F7B">
      <w:pPr>
        <w:pStyle w:val="a6"/>
      </w:pPr>
      <w:r>
        <w:t>(2) 1-1-1-1-1-2-3-1-1-b-line</w:t>
      </w:r>
    </w:p>
    <w:p w:rsidR="00FE2F7B" w:rsidRDefault="00FE2F7B" w:rsidP="00FE2F7B">
      <w:pPr>
        <w:pStyle w:val="a6"/>
      </w:pPr>
      <w:r>
        <w:t>(3) 1-1-1-1-1-2-3-1-1-c-line</w:t>
      </w:r>
    </w:p>
    <w:p w:rsidR="00FE2F7B" w:rsidRDefault="00FE2F7B" w:rsidP="00FE2F7B">
      <w:pPr>
        <w:pStyle w:val="a6"/>
      </w:pPr>
      <w:r>
        <w:t>(4) 1-1-1-1-1-2-3-1-1-d-line</w:t>
      </w:r>
    </w:p>
    <w:p w:rsidR="00FE2F7B" w:rsidRDefault="00FE2F7B" w:rsidP="00FE2F7B">
      <w:pPr>
        <w:pStyle w:val="a6"/>
      </w:pPr>
      <w:r>
        <w:t>(5) 1-1-1-1-1-2-3-1-1-e-line</w:t>
      </w:r>
    </w:p>
    <w:p w:rsidR="00FE2F7B" w:rsidRDefault="00FE2F7B" w:rsidP="00FE2F7B">
      <w:pPr>
        <w:pStyle w:val="a6"/>
      </w:pPr>
      <w:r>
        <w:t>(6) 1-1-1-1-1-2-3-1-1-f-line</w:t>
      </w:r>
    </w:p>
    <w:p w:rsidR="00FE2F7B" w:rsidRDefault="00FE2F7B" w:rsidP="00FE2F7B">
      <w:pPr>
        <w:pStyle w:val="a6"/>
      </w:pPr>
      <w:r>
        <w:lastRenderedPageBreak/>
        <w:t>(7) 1-1-1-1-1-2-3-1-1-g-line</w:t>
      </w:r>
    </w:p>
    <w:p w:rsidR="00FE2F7B" w:rsidRDefault="00FE2F7B" w:rsidP="00FE2F7B">
      <w:pPr>
        <w:pStyle w:val="a6"/>
      </w:pPr>
      <w:r>
        <w:t>(8) 1-1-1-1-1-2-3-1-1-h-line</w:t>
      </w:r>
    </w:p>
    <w:p w:rsidR="00FE2F7B" w:rsidRDefault="00FE2F7B" w:rsidP="00FE2F7B">
      <w:pPr>
        <w:pStyle w:val="a6"/>
      </w:pPr>
      <w:r>
        <w:t>(9) 1-1-1-1-1-2-3-1-1-i-line</w:t>
      </w:r>
    </w:p>
    <w:p w:rsidR="00FE2F7B" w:rsidRDefault="00FE2F7B" w:rsidP="00FE2F7B">
      <w:pPr>
        <w:pStyle w:val="a6"/>
      </w:pPr>
      <w:r>
        <w:t>(10) 1-1-1-1-1-2-3-1-1-j-line</w:t>
      </w:r>
    </w:p>
    <w:p w:rsidR="00FE2F7B" w:rsidRDefault="00FE2F7B" w:rsidP="00FE2F7B">
      <w:pPr>
        <w:pStyle w:val="4"/>
      </w:pPr>
      <w:bookmarkStart w:id="130" w:name="_Toc516569977"/>
      <w:r>
        <w:rPr>
          <w:rFonts w:hint="eastAsia"/>
        </w:rPr>
        <w:t>图元</w:t>
      </w:r>
      <w:r>
        <w:t>1-1-1-1-1-2-3-1-1-a-line</w:t>
      </w:r>
      <w:bookmarkEnd w:id="130"/>
    </w:p>
    <w:p w:rsidR="00FE2F7B" w:rsidRDefault="00FE2F7B" w:rsidP="00FE2F7B">
      <w:pPr>
        <w:pStyle w:val="a6"/>
      </w:pPr>
      <w:r>
        <w:t>[SDD-192]应按表108定义的规格设计图元1-1-1-1-1-2-3-1-1-a-line。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108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-15.94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[SDD-193]以下masks应作用于图元1-1-1-1-1-2-3-1-1-a-line：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31" w:name="_Toc516569978"/>
      <w:r>
        <w:rPr>
          <w:rFonts w:hint="eastAsia"/>
        </w:rPr>
        <w:t>图元</w:t>
      </w:r>
      <w:r>
        <w:t>1-1-1-1-1-2-3-1-1-b-line</w:t>
      </w:r>
      <w:bookmarkEnd w:id="131"/>
    </w:p>
    <w:p w:rsidR="00FE2F7B" w:rsidRDefault="00FE2F7B" w:rsidP="00FE2F7B">
      <w:pPr>
        <w:pStyle w:val="a6"/>
      </w:pPr>
      <w:r>
        <w:t>[SDD-194]应按表109定义的规格设计图元1-1-1-1-1-2-3-1-1-b-line。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109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[SDD-195]以下masks应作用于图元1-1-1-1-1-2-3-1-1-b-line：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32" w:name="_Toc516569979"/>
      <w:r>
        <w:rPr>
          <w:rFonts w:hint="eastAsia"/>
        </w:rPr>
        <w:t>图元</w:t>
      </w:r>
      <w:r>
        <w:t>1-1-1-1-1-2-3-1-1-c-line</w:t>
      </w:r>
      <w:bookmarkEnd w:id="132"/>
    </w:p>
    <w:p w:rsidR="00FE2F7B" w:rsidRDefault="00FE2F7B" w:rsidP="00FE2F7B">
      <w:pPr>
        <w:pStyle w:val="a6"/>
      </w:pPr>
      <w:r>
        <w:t>[SDD-196]应按表110定义的规格设计图元1-1-1-1-1-2-3-1-1-c-line。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110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[SDD-197]以下masks应作用于图元1-1-1-1-1-2-3-1-1-c-line：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33" w:name="_Toc516569980"/>
      <w:r>
        <w:rPr>
          <w:rFonts w:hint="eastAsia"/>
        </w:rPr>
        <w:t>图元</w:t>
      </w:r>
      <w:r>
        <w:t>1-1-1-1-1-2-3-1-1-d-line</w:t>
      </w:r>
      <w:bookmarkEnd w:id="133"/>
    </w:p>
    <w:p w:rsidR="00FE2F7B" w:rsidRDefault="00FE2F7B" w:rsidP="00FE2F7B">
      <w:pPr>
        <w:pStyle w:val="a6"/>
      </w:pPr>
      <w:r>
        <w:t>[SDD-198]应按表111定义的规格设计图元1-1-1-1-1-2-3-1-1-d-line。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111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[SDD-199]以下masks应作用于图元1-1-1-1-1-2-3-1-1-d-line：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34" w:name="_Toc516569981"/>
      <w:r>
        <w:rPr>
          <w:rFonts w:hint="eastAsia"/>
        </w:rPr>
        <w:t>图元</w:t>
      </w:r>
      <w:r>
        <w:t>1-1-1-1-1-2-3-1-1-e-line</w:t>
      </w:r>
      <w:bookmarkEnd w:id="134"/>
    </w:p>
    <w:p w:rsidR="00FE2F7B" w:rsidRDefault="00FE2F7B" w:rsidP="00FE2F7B">
      <w:pPr>
        <w:pStyle w:val="a6"/>
      </w:pPr>
      <w:r>
        <w:t>[SDD-200]应按表112定义的规格设计图元1-1-1-1-1-2-3-1-1-e-line。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112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[SDD-201]以下masks应作用于图元1-1-1-1-1-2-3-1-1-e-line：</w:t>
      </w:r>
    </w:p>
    <w:p w:rsidR="00FE2F7B" w:rsidRDefault="00FE2F7B" w:rsidP="00FE2F7B">
      <w:pPr>
        <w:pStyle w:val="a6"/>
      </w:pPr>
      <w:r>
        <w:lastRenderedPageBreak/>
        <w:t>(1) 1-1-1-1-a-_MaskOutlinerADI_001</w:t>
      </w:r>
    </w:p>
    <w:p w:rsidR="00FE2F7B" w:rsidRDefault="00FE2F7B" w:rsidP="00FE2F7B">
      <w:pPr>
        <w:pStyle w:val="4"/>
      </w:pPr>
      <w:bookmarkStart w:id="135" w:name="_Toc516569982"/>
      <w:r>
        <w:rPr>
          <w:rFonts w:hint="eastAsia"/>
        </w:rPr>
        <w:t>图元</w:t>
      </w:r>
      <w:r>
        <w:t>1-1-1-1-1-2-3-1-1-f-line</w:t>
      </w:r>
      <w:bookmarkEnd w:id="135"/>
    </w:p>
    <w:p w:rsidR="00FE2F7B" w:rsidRDefault="00FE2F7B" w:rsidP="00FE2F7B">
      <w:pPr>
        <w:pStyle w:val="a6"/>
      </w:pPr>
      <w:r>
        <w:t>[SDD-202]应按表113定义的规格设计图元1-1-1-1-1-2-3-1-1-f-line。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113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[SDD-203]以下masks应作用于图元1-1-1-1-1-2-3-1-1-f-line：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36" w:name="_Toc516569983"/>
      <w:r>
        <w:rPr>
          <w:rFonts w:hint="eastAsia"/>
        </w:rPr>
        <w:t>图元</w:t>
      </w:r>
      <w:r>
        <w:t>1-1-1-1-1-2-3-1-1-g-line</w:t>
      </w:r>
      <w:bookmarkEnd w:id="136"/>
    </w:p>
    <w:p w:rsidR="00FE2F7B" w:rsidRDefault="00FE2F7B" w:rsidP="00FE2F7B">
      <w:pPr>
        <w:pStyle w:val="a6"/>
      </w:pPr>
      <w:r>
        <w:t>[SDD-204]应按表114定义的规格设计图元1-1-1-1-1-2-3-1-1-g-line。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114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[SDD-205]以下masks应作用于图元1-1-1-1-1-2-3-1-1-g-line：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37" w:name="_Toc516569984"/>
      <w:r>
        <w:rPr>
          <w:rFonts w:hint="eastAsia"/>
        </w:rPr>
        <w:t>图元</w:t>
      </w:r>
      <w:r>
        <w:t>1-1-1-1-1-2-3-1-1-h-line</w:t>
      </w:r>
      <w:bookmarkEnd w:id="137"/>
    </w:p>
    <w:p w:rsidR="00FE2F7B" w:rsidRDefault="00FE2F7B" w:rsidP="00FE2F7B">
      <w:pPr>
        <w:pStyle w:val="a6"/>
      </w:pPr>
      <w:r>
        <w:t>[SDD-206]应按表115定义的规格设计图元1-1-1-1-1-2-3-1-1-h-line。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115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[SDD-207]以下masks应作用于图元1-1-1-1-1-2-3-1-1-h-line：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38" w:name="_Toc516569985"/>
      <w:r>
        <w:rPr>
          <w:rFonts w:hint="eastAsia"/>
        </w:rPr>
        <w:t>图元</w:t>
      </w:r>
      <w:r>
        <w:t>1-1-1-1-1-2-3-1-1-i-line</w:t>
      </w:r>
      <w:bookmarkEnd w:id="138"/>
    </w:p>
    <w:p w:rsidR="00FE2F7B" w:rsidRDefault="00FE2F7B" w:rsidP="00FE2F7B">
      <w:pPr>
        <w:pStyle w:val="a6"/>
      </w:pPr>
      <w:r>
        <w:t>[SDD-208]应按表116定义的规格设计图元1-1-1-1-1-2-3-1-1-i-line。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116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-15.94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[SDD-209]以下masks应作用于图元1-1-1-1-1-2-3-1-1-i-line：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39" w:name="_Toc516569986"/>
      <w:r>
        <w:rPr>
          <w:rFonts w:hint="eastAsia"/>
        </w:rPr>
        <w:t>图元</w:t>
      </w:r>
      <w:r>
        <w:t>1-1-1-1-1-2-3-1-1-j-line</w:t>
      </w:r>
      <w:bookmarkEnd w:id="139"/>
    </w:p>
    <w:p w:rsidR="00FE2F7B" w:rsidRDefault="00FE2F7B" w:rsidP="00FE2F7B">
      <w:pPr>
        <w:pStyle w:val="a6"/>
      </w:pPr>
      <w:r>
        <w:t>[SDD-210]应按表117定义的规格设计图元1-1-1-1-1-2-3-1-1-j-line。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117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[SDD-211]以下masks应作用于图元1-1-1-1-1-2-3-1-1-j-line：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40" w:name="_Toc516569987"/>
      <w:r>
        <w:rPr>
          <w:rFonts w:hint="eastAsia"/>
        </w:rPr>
        <w:t>图件</w:t>
      </w:r>
      <w:r>
        <w:t>1-1-1-1-1-2-4-LowWarning</w:t>
      </w:r>
      <w:bookmarkEnd w:id="140"/>
    </w:p>
    <w:p w:rsidR="00FE2F7B" w:rsidRDefault="00FE2F7B" w:rsidP="00FE2F7B">
      <w:pPr>
        <w:pStyle w:val="a6"/>
      </w:pPr>
      <w:r>
        <w:lastRenderedPageBreak/>
        <w:t>[SDD-212]应按表118定义的规格设计图件1-1-1-1-1-2-4-LowWarning。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118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-181.467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[注释]图23是1-1-1-1-1-2-4-LowWarning的参考图像。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4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23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[注释]图件1-1-1-1-1-2-4-LowWarning包含下列子辈图件/图元:</w:t>
      </w:r>
    </w:p>
    <w:p w:rsidR="00FE2F7B" w:rsidRDefault="00FE2F7B" w:rsidP="00FE2F7B">
      <w:pPr>
        <w:pStyle w:val="a6"/>
      </w:pPr>
      <w:r>
        <w:t>(1) 1-1-1-1-1-2-4-1-LOWWARNING_DAN</w:t>
      </w:r>
    </w:p>
    <w:p w:rsidR="00FE2F7B" w:rsidRDefault="00FE2F7B" w:rsidP="00FE2F7B">
      <w:pPr>
        <w:pStyle w:val="4"/>
      </w:pPr>
      <w:bookmarkStart w:id="141" w:name="_Toc516569988"/>
      <w:r>
        <w:rPr>
          <w:rFonts w:hint="eastAsia"/>
        </w:rPr>
        <w:t>图件</w:t>
      </w:r>
      <w:r>
        <w:t>1-1-1-1-1-2-4-1-LOWWARNING_DAN</w:t>
      </w:r>
      <w:bookmarkEnd w:id="141"/>
    </w:p>
    <w:p w:rsidR="00FE2F7B" w:rsidRDefault="00FE2F7B" w:rsidP="00FE2F7B">
      <w:pPr>
        <w:pStyle w:val="a6"/>
      </w:pPr>
      <w:r>
        <w:t>[SDD-213]应按表119定义的规格设计图件1-1-1-1-1-2-4-1-LOWWARNING_DAN。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119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PN_PITCH_ANGLE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[注释]图24是1-1-1-1-1-2-4-1-LOWWARNING_DAN的参考图像。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24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[注释]图件1-1-1-1-1-2-4-1-LOWWARNING_DAN包含下列子辈图件/图元:</w:t>
      </w:r>
    </w:p>
    <w:p w:rsidR="00FE2F7B" w:rsidRDefault="00FE2F7B" w:rsidP="00FE2F7B">
      <w:pPr>
        <w:pStyle w:val="a6"/>
      </w:pPr>
      <w:r>
        <w:t>(1) 1-1-1-1-1-2-4-1-1-begin_moving</w:t>
      </w:r>
    </w:p>
    <w:p w:rsidR="00FE2F7B" w:rsidRDefault="00FE2F7B" w:rsidP="00FE2F7B">
      <w:pPr>
        <w:pStyle w:val="4"/>
      </w:pPr>
      <w:bookmarkStart w:id="142" w:name="_Toc516569989"/>
      <w:r>
        <w:rPr>
          <w:rFonts w:hint="eastAsia"/>
        </w:rPr>
        <w:t>图件</w:t>
      </w:r>
      <w:r>
        <w:t>1-1-1-1-1-2-4-1-1-begin_moving</w:t>
      </w:r>
      <w:bookmarkEnd w:id="142"/>
    </w:p>
    <w:p w:rsidR="00FE2F7B" w:rsidRDefault="00FE2F7B" w:rsidP="00FE2F7B">
      <w:pPr>
        <w:pStyle w:val="a6"/>
      </w:pPr>
      <w:r>
        <w:t>[SDD-214]应按表120定义的规格设计图件1-1-1-1-1-2-4-1-1-begin_moving。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120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[注释]图25是1-1-1-1-1-2-4-1-1-begin_moving的参考图像。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6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25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[注释]图件1-1-1-1-1-2-4-1-1-begin_moving包含下列子辈图件/图元:</w:t>
      </w:r>
    </w:p>
    <w:p w:rsidR="00FE2F7B" w:rsidRDefault="00FE2F7B" w:rsidP="00FE2F7B">
      <w:pPr>
        <w:pStyle w:val="a6"/>
      </w:pPr>
      <w:r>
        <w:t>(1) 1-1-1-1-1-2-4-1-1-a-line</w:t>
      </w:r>
    </w:p>
    <w:p w:rsidR="00FE2F7B" w:rsidRDefault="00FE2F7B" w:rsidP="00FE2F7B">
      <w:pPr>
        <w:pStyle w:val="a6"/>
      </w:pPr>
      <w:r>
        <w:t>(2) 1-1-1-1-1-2-4-1-1-b-line</w:t>
      </w:r>
    </w:p>
    <w:p w:rsidR="00FE2F7B" w:rsidRDefault="00FE2F7B" w:rsidP="00FE2F7B">
      <w:pPr>
        <w:pStyle w:val="a6"/>
      </w:pPr>
      <w:r>
        <w:t>(3) 1-1-1-1-1-2-4-1-1-c-line</w:t>
      </w:r>
    </w:p>
    <w:p w:rsidR="00FE2F7B" w:rsidRDefault="00FE2F7B" w:rsidP="00FE2F7B">
      <w:pPr>
        <w:pStyle w:val="a6"/>
      </w:pPr>
      <w:r>
        <w:t>(4) 1-1-1-1-1-2-4-1-1-d-line</w:t>
      </w:r>
    </w:p>
    <w:p w:rsidR="00FE2F7B" w:rsidRDefault="00FE2F7B" w:rsidP="00FE2F7B">
      <w:pPr>
        <w:pStyle w:val="a6"/>
      </w:pPr>
      <w:r>
        <w:t>(5) 1-1-1-1-1-2-4-1-1-e-line</w:t>
      </w:r>
    </w:p>
    <w:p w:rsidR="00FE2F7B" w:rsidRDefault="00FE2F7B" w:rsidP="00FE2F7B">
      <w:pPr>
        <w:pStyle w:val="a6"/>
      </w:pPr>
      <w:r>
        <w:t>(6) 1-1-1-1-1-2-4-1-1-f-line</w:t>
      </w:r>
    </w:p>
    <w:p w:rsidR="00FE2F7B" w:rsidRDefault="00FE2F7B" w:rsidP="00FE2F7B">
      <w:pPr>
        <w:pStyle w:val="4"/>
      </w:pPr>
      <w:bookmarkStart w:id="143" w:name="_Toc516569990"/>
      <w:r>
        <w:rPr>
          <w:rFonts w:hint="eastAsia"/>
        </w:rPr>
        <w:lastRenderedPageBreak/>
        <w:t>图元</w:t>
      </w:r>
      <w:r>
        <w:t>1-1-1-1-1-2-4-1-1-a-line</w:t>
      </w:r>
      <w:bookmarkEnd w:id="143"/>
    </w:p>
    <w:p w:rsidR="00FE2F7B" w:rsidRDefault="00FE2F7B" w:rsidP="00FE2F7B">
      <w:pPr>
        <w:pStyle w:val="a6"/>
      </w:pPr>
      <w:r>
        <w:t>[SDD-215]应按表121定义的规格设计图元1-1-1-1-1-2-4-1-1-a-line。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121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[SDD-216]以下masks应作用于图元1-1-1-1-1-2-4-1-1-a-line：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44" w:name="_Toc516569991"/>
      <w:r>
        <w:rPr>
          <w:rFonts w:hint="eastAsia"/>
        </w:rPr>
        <w:t>图元</w:t>
      </w:r>
      <w:r>
        <w:t>1-1-1-1-1-2-4-1-1-b-line</w:t>
      </w:r>
      <w:bookmarkEnd w:id="144"/>
    </w:p>
    <w:p w:rsidR="00FE2F7B" w:rsidRDefault="00FE2F7B" w:rsidP="00FE2F7B">
      <w:pPr>
        <w:pStyle w:val="a6"/>
      </w:pPr>
      <w:r>
        <w:t>[SDD-217]应按表122定义的规格设计图元1-1-1-1-1-2-4-1-1-b-line。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122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[SDD-218]以下masks应作用于图元1-1-1-1-1-2-4-1-1-b-line：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45" w:name="_Toc516569992"/>
      <w:r>
        <w:rPr>
          <w:rFonts w:hint="eastAsia"/>
        </w:rPr>
        <w:t>图元</w:t>
      </w:r>
      <w:r>
        <w:t>1-1-1-1-1-2-4-1-1-c-line</w:t>
      </w:r>
      <w:bookmarkEnd w:id="145"/>
    </w:p>
    <w:p w:rsidR="00FE2F7B" w:rsidRDefault="00FE2F7B" w:rsidP="00FE2F7B">
      <w:pPr>
        <w:pStyle w:val="a6"/>
      </w:pPr>
      <w:r>
        <w:t>[SDD-219]应按表123定义的规格设计图元1-1-1-1-1-2-4-1-1-c-line。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123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[SDD-220]以下masks应作用于图元1-1-1-1-1-2-4-1-1-c-line：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46" w:name="_Toc516569993"/>
      <w:r>
        <w:rPr>
          <w:rFonts w:hint="eastAsia"/>
        </w:rPr>
        <w:t>图元</w:t>
      </w:r>
      <w:r>
        <w:t>1-1-1-1-1-2-4-1-1-d-line</w:t>
      </w:r>
      <w:bookmarkEnd w:id="146"/>
    </w:p>
    <w:p w:rsidR="00FE2F7B" w:rsidRDefault="00FE2F7B" w:rsidP="00FE2F7B">
      <w:pPr>
        <w:pStyle w:val="a6"/>
      </w:pPr>
      <w:r>
        <w:t>[SDD-221]应按表124定义的规格设计图元1-1-1-1-1-2-4-1-1-d-line。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124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[SDD-222]以下masks应作用于图元1-1-1-1-1-2-4-1-1-d-line：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47" w:name="_Toc516569994"/>
      <w:r>
        <w:rPr>
          <w:rFonts w:hint="eastAsia"/>
        </w:rPr>
        <w:t>图元</w:t>
      </w:r>
      <w:r>
        <w:t>1-1-1-1-1-2-4-1-1-e-line</w:t>
      </w:r>
      <w:bookmarkEnd w:id="147"/>
    </w:p>
    <w:p w:rsidR="00FE2F7B" w:rsidRDefault="00FE2F7B" w:rsidP="00FE2F7B">
      <w:pPr>
        <w:pStyle w:val="a6"/>
      </w:pPr>
      <w:r>
        <w:t>[SDD-223]应按表125定义的规格设计图元1-1-1-1-1-2-4-1-1-e-line。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125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[SDD-224]以下masks应作用于图元1-1-1-1-1-2-4-1-1-e-line：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48" w:name="_Toc516569995"/>
      <w:r>
        <w:rPr>
          <w:rFonts w:hint="eastAsia"/>
        </w:rPr>
        <w:t>图元</w:t>
      </w:r>
      <w:r>
        <w:t>1-1-1-1-1-2-4-1-1-f-line</w:t>
      </w:r>
      <w:bookmarkEnd w:id="148"/>
    </w:p>
    <w:p w:rsidR="00FE2F7B" w:rsidRDefault="00FE2F7B" w:rsidP="00FE2F7B">
      <w:pPr>
        <w:pStyle w:val="a6"/>
      </w:pPr>
      <w:r>
        <w:t>[SDD-225]应按表126定义的规格设计图元1-1-1-1-1-2-4-1-1-f-line。</w:t>
      </w:r>
    </w:p>
    <w:p w:rsidR="00FE2F7B" w:rsidRDefault="00FE2F7B" w:rsidP="00FE2F7B">
      <w:pPr>
        <w:pStyle w:val="aff6"/>
      </w:pPr>
      <w:r>
        <w:lastRenderedPageBreak/>
        <w:t>表</w:t>
      </w:r>
      <w:fldSimple w:instr=" SEQ 表 \* ARABIC ">
        <w:r w:rsidR="004A50FB">
          <w:rPr>
            <w:noProof/>
          </w:rPr>
          <w:t>126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[SDD-226]以下masks应作用于图元1-1-1-1-1-2-4-1-1-f-line：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49" w:name="_Toc516569996"/>
      <w:r>
        <w:rPr>
          <w:rFonts w:hint="eastAsia"/>
        </w:rPr>
        <w:t>图件</w:t>
      </w:r>
      <w:r>
        <w:t>1-1-1-1-1-2-5-LowAlarm</w:t>
      </w:r>
      <w:bookmarkEnd w:id="149"/>
    </w:p>
    <w:p w:rsidR="00FE2F7B" w:rsidRDefault="00FE2F7B" w:rsidP="00FE2F7B">
      <w:pPr>
        <w:pStyle w:val="a6"/>
      </w:pPr>
      <w:r>
        <w:t>[SDD-227]应按表127定义的规格设计图件1-1-1-1-1-2-5-LowAlarm。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127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-269.748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[注释]图26是1-1-1-1-1-2-5-LowAlarm的参考图像。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26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[注释]图件1-1-1-1-1-2-5-LowAlarm包含下列子辈图件/图元:</w:t>
      </w:r>
    </w:p>
    <w:p w:rsidR="00FE2F7B" w:rsidRDefault="00FE2F7B" w:rsidP="00FE2F7B">
      <w:pPr>
        <w:pStyle w:val="a6"/>
      </w:pPr>
      <w:r>
        <w:lastRenderedPageBreak/>
        <w:t>(1) 1-1-1-1-1-2-5-1-LOWALARM_DAN</w:t>
      </w:r>
    </w:p>
    <w:p w:rsidR="00FE2F7B" w:rsidRDefault="00FE2F7B" w:rsidP="00FE2F7B">
      <w:pPr>
        <w:pStyle w:val="4"/>
      </w:pPr>
      <w:bookmarkStart w:id="150" w:name="_Toc516569997"/>
      <w:r>
        <w:rPr>
          <w:rFonts w:hint="eastAsia"/>
        </w:rPr>
        <w:t>图件</w:t>
      </w:r>
      <w:r>
        <w:t>1-1-1-1-1-2-5-1-LOWALARM_DAN</w:t>
      </w:r>
      <w:bookmarkEnd w:id="150"/>
    </w:p>
    <w:p w:rsidR="00FE2F7B" w:rsidRDefault="00FE2F7B" w:rsidP="00FE2F7B">
      <w:pPr>
        <w:pStyle w:val="a6"/>
      </w:pPr>
      <w:r>
        <w:t>[SDD-228]应按表128定义的规格设计图件1-1-1-1-1-2-5-1-LOWALARM_DAN。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128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PN_PITCH_ANGLE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[注释]图27是1-1-1-1-1-2-5-1-LOWALARM_DAN的参考图像。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8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27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[注释]图件1-1-1-1-1-2-5-1-LOWALARM_DAN包含下列子辈图件/图元:</w:t>
      </w:r>
    </w:p>
    <w:p w:rsidR="00FE2F7B" w:rsidRDefault="00FE2F7B" w:rsidP="00FE2F7B">
      <w:pPr>
        <w:pStyle w:val="a6"/>
      </w:pPr>
      <w:r>
        <w:t>(1) 1-1-1-1-1-2-5-1-1-begin_moving</w:t>
      </w:r>
    </w:p>
    <w:p w:rsidR="00FE2F7B" w:rsidRDefault="00FE2F7B" w:rsidP="00FE2F7B">
      <w:pPr>
        <w:pStyle w:val="4"/>
      </w:pPr>
      <w:bookmarkStart w:id="151" w:name="_Toc516569998"/>
      <w:r>
        <w:rPr>
          <w:rFonts w:hint="eastAsia"/>
        </w:rPr>
        <w:t>图件</w:t>
      </w:r>
      <w:r>
        <w:t>1-1-1-1-1-2-5-1-1-begin_moving</w:t>
      </w:r>
      <w:bookmarkEnd w:id="151"/>
    </w:p>
    <w:p w:rsidR="00FE2F7B" w:rsidRDefault="00FE2F7B" w:rsidP="00FE2F7B">
      <w:pPr>
        <w:pStyle w:val="a6"/>
      </w:pPr>
      <w:r>
        <w:t>[SDD-229]应按表129定义的规格设计图件1-1-1-1-1-2-5-1-1-begin_moving。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129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[注释]图28是1-1-1-1-1-2-5-1-1-begin_moving的参考图像。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28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[注释]图件1-1-1-1-1-2-5-1-1-begin_moving包含下列子辈图件/图元:</w:t>
      </w:r>
    </w:p>
    <w:p w:rsidR="00FE2F7B" w:rsidRDefault="00FE2F7B" w:rsidP="00FE2F7B">
      <w:pPr>
        <w:pStyle w:val="a6"/>
      </w:pPr>
      <w:r>
        <w:t>(1) 1-1-1-1-1-2-5-1-1-a-line</w:t>
      </w:r>
    </w:p>
    <w:p w:rsidR="00FE2F7B" w:rsidRDefault="00FE2F7B" w:rsidP="00FE2F7B">
      <w:pPr>
        <w:pStyle w:val="a6"/>
      </w:pPr>
      <w:r>
        <w:t>(2) 1-1-1-1-1-2-5-1-1-b-line</w:t>
      </w:r>
    </w:p>
    <w:p w:rsidR="00FE2F7B" w:rsidRDefault="00FE2F7B" w:rsidP="00FE2F7B">
      <w:pPr>
        <w:pStyle w:val="a6"/>
      </w:pPr>
      <w:r>
        <w:t>(3) 1-1-1-1-1-2-5-1-1-c-line</w:t>
      </w:r>
    </w:p>
    <w:p w:rsidR="00FE2F7B" w:rsidRDefault="00FE2F7B" w:rsidP="00FE2F7B">
      <w:pPr>
        <w:pStyle w:val="a6"/>
      </w:pPr>
      <w:r>
        <w:t>(4) 1-1-1-1-1-2-5-1-1-d-line</w:t>
      </w:r>
    </w:p>
    <w:p w:rsidR="00FE2F7B" w:rsidRDefault="00FE2F7B" w:rsidP="00FE2F7B">
      <w:pPr>
        <w:pStyle w:val="a6"/>
      </w:pPr>
      <w:r>
        <w:t>(5) 1-1-1-1-1-2-5-1-1-e-line</w:t>
      </w:r>
    </w:p>
    <w:p w:rsidR="00FE2F7B" w:rsidRDefault="00FE2F7B" w:rsidP="00FE2F7B">
      <w:pPr>
        <w:pStyle w:val="a6"/>
      </w:pPr>
      <w:r>
        <w:t>(6) 1-1-1-1-1-2-5-1-1-f-line</w:t>
      </w:r>
    </w:p>
    <w:p w:rsidR="00FE2F7B" w:rsidRDefault="00FE2F7B" w:rsidP="00FE2F7B">
      <w:pPr>
        <w:pStyle w:val="a6"/>
      </w:pPr>
      <w:r>
        <w:lastRenderedPageBreak/>
        <w:t>(7) 1-1-1-1-1-2-5-1-1-g-line</w:t>
      </w:r>
    </w:p>
    <w:p w:rsidR="00FE2F7B" w:rsidRDefault="00FE2F7B" w:rsidP="00FE2F7B">
      <w:pPr>
        <w:pStyle w:val="a6"/>
      </w:pPr>
      <w:r>
        <w:t>(8) 1-1-1-1-1-2-5-1-1-h-line</w:t>
      </w:r>
    </w:p>
    <w:p w:rsidR="00FE2F7B" w:rsidRDefault="00FE2F7B" w:rsidP="00FE2F7B">
      <w:pPr>
        <w:pStyle w:val="a6"/>
      </w:pPr>
      <w:r>
        <w:t>(9) 1-1-1-1-1-2-5-1-1-i-line</w:t>
      </w:r>
    </w:p>
    <w:p w:rsidR="00FE2F7B" w:rsidRDefault="00FE2F7B" w:rsidP="00FE2F7B">
      <w:pPr>
        <w:pStyle w:val="a6"/>
      </w:pPr>
      <w:r>
        <w:t>(10) 1-1-1-1-1-2-5-1-1-j-line</w:t>
      </w:r>
    </w:p>
    <w:p w:rsidR="00FE2F7B" w:rsidRDefault="00FE2F7B" w:rsidP="00FE2F7B">
      <w:pPr>
        <w:pStyle w:val="4"/>
      </w:pPr>
      <w:bookmarkStart w:id="152" w:name="_Toc516569999"/>
      <w:r>
        <w:rPr>
          <w:rFonts w:hint="eastAsia"/>
        </w:rPr>
        <w:t>图元</w:t>
      </w:r>
      <w:r>
        <w:t>1-1-1-1-1-2-5-1-1-a-line</w:t>
      </w:r>
      <w:bookmarkEnd w:id="152"/>
    </w:p>
    <w:p w:rsidR="00FE2F7B" w:rsidRDefault="00FE2F7B" w:rsidP="00FE2F7B">
      <w:pPr>
        <w:pStyle w:val="a6"/>
      </w:pPr>
      <w:r>
        <w:t>[SDD-230]应按表130定义的规格设计图元1-1-1-1-1-2-5-1-1-a-line。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130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[SDD-231]以下masks应作用于图元1-1-1-1-1-2-5-1-1-a-line：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53" w:name="_Toc516570000"/>
      <w:r>
        <w:rPr>
          <w:rFonts w:hint="eastAsia"/>
        </w:rPr>
        <w:t>图元</w:t>
      </w:r>
      <w:r>
        <w:t>1-1-1-1-1-2-5-1-1-b-line</w:t>
      </w:r>
      <w:bookmarkEnd w:id="153"/>
    </w:p>
    <w:p w:rsidR="00FE2F7B" w:rsidRDefault="00FE2F7B" w:rsidP="00FE2F7B">
      <w:pPr>
        <w:pStyle w:val="a6"/>
      </w:pPr>
      <w:r>
        <w:t>[SDD-232]应按表131定义的规格设计图元1-1-1-1-1-2-5-1-1-b-line。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131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[SDD-233]以下masks应作用于图元1-1-1-1-1-2-5-1-1-b-line：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54" w:name="_Toc516570001"/>
      <w:r>
        <w:rPr>
          <w:rFonts w:hint="eastAsia"/>
        </w:rPr>
        <w:t>图元</w:t>
      </w:r>
      <w:r>
        <w:t>1-1-1-1-1-2-5-1-1-c-line</w:t>
      </w:r>
      <w:bookmarkEnd w:id="154"/>
    </w:p>
    <w:p w:rsidR="00FE2F7B" w:rsidRDefault="00FE2F7B" w:rsidP="00FE2F7B">
      <w:pPr>
        <w:pStyle w:val="a6"/>
      </w:pPr>
      <w:r>
        <w:t>[SDD-234]应按表132定义的规格设计图元1-1-1-1-1-2-5-1-1-c-line。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132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[SDD-235]以下masks应作用于图元1-1-1-1-1-2-5-1-1-c-line：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55" w:name="_Toc516570002"/>
      <w:r>
        <w:rPr>
          <w:rFonts w:hint="eastAsia"/>
        </w:rPr>
        <w:t>图元</w:t>
      </w:r>
      <w:r>
        <w:t>1-1-1-1-1-2-5-1-1-d-line</w:t>
      </w:r>
      <w:bookmarkEnd w:id="155"/>
    </w:p>
    <w:p w:rsidR="00FE2F7B" w:rsidRDefault="00FE2F7B" w:rsidP="00FE2F7B">
      <w:pPr>
        <w:pStyle w:val="a6"/>
      </w:pPr>
      <w:r>
        <w:t>[SDD-236]应按表133定义的规格设计图元1-1-1-1-1-2-5-1-1-d-line。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133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[SDD-237]以下masks应作用于图元1-1-1-1-1-2-5-1-1-d-line：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56" w:name="_Toc516570003"/>
      <w:r>
        <w:rPr>
          <w:rFonts w:hint="eastAsia"/>
        </w:rPr>
        <w:t>图元</w:t>
      </w:r>
      <w:r>
        <w:t>1-1-1-1-1-2-5-1-1-e-line</w:t>
      </w:r>
      <w:bookmarkEnd w:id="156"/>
    </w:p>
    <w:p w:rsidR="00FE2F7B" w:rsidRDefault="00FE2F7B" w:rsidP="00FE2F7B">
      <w:pPr>
        <w:pStyle w:val="a6"/>
      </w:pPr>
      <w:r>
        <w:t>[SDD-238]应按表134定义的规格设计图元1-1-1-1-1-2-5-1-1-e-line。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134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[SDD-239]以下masks应作用于图元1-1-1-1-1-2-5-1-1-e-line：</w:t>
      </w:r>
    </w:p>
    <w:p w:rsidR="00FE2F7B" w:rsidRDefault="00FE2F7B" w:rsidP="00FE2F7B">
      <w:pPr>
        <w:pStyle w:val="a6"/>
      </w:pPr>
      <w:r>
        <w:lastRenderedPageBreak/>
        <w:t>(1) 1-1-1-1-a-_MaskOutlinerADI_001</w:t>
      </w:r>
    </w:p>
    <w:p w:rsidR="00FE2F7B" w:rsidRDefault="00FE2F7B" w:rsidP="00FE2F7B">
      <w:pPr>
        <w:pStyle w:val="4"/>
      </w:pPr>
      <w:bookmarkStart w:id="157" w:name="_Toc516570004"/>
      <w:r>
        <w:rPr>
          <w:rFonts w:hint="eastAsia"/>
        </w:rPr>
        <w:t>图元</w:t>
      </w:r>
      <w:r>
        <w:t>1-1-1-1-1-2-5-1-1-f-line</w:t>
      </w:r>
      <w:bookmarkEnd w:id="157"/>
    </w:p>
    <w:p w:rsidR="00FE2F7B" w:rsidRDefault="00FE2F7B" w:rsidP="00FE2F7B">
      <w:pPr>
        <w:pStyle w:val="a6"/>
      </w:pPr>
      <w:r>
        <w:t>[SDD-240]应按表135定义的规格设计图元1-1-1-1-1-2-5-1-1-f-line。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135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[SDD-241]以下masks应作用于图元1-1-1-1-1-2-5-1-1-f-line：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58" w:name="_Toc516570005"/>
      <w:r>
        <w:rPr>
          <w:rFonts w:hint="eastAsia"/>
        </w:rPr>
        <w:t>图元</w:t>
      </w:r>
      <w:r>
        <w:t>1-1-1-1-1-2-5-1-1-g-line</w:t>
      </w:r>
      <w:bookmarkEnd w:id="158"/>
    </w:p>
    <w:p w:rsidR="00FE2F7B" w:rsidRDefault="00FE2F7B" w:rsidP="00FE2F7B">
      <w:pPr>
        <w:pStyle w:val="a6"/>
      </w:pPr>
      <w:r>
        <w:t>[SDD-242]应按表136定义的规格设计图元1-1-1-1-1-2-5-1-1-g-line。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136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15.94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[SDD-243]以下masks应作用于图元1-1-1-1-1-2-5-1-1-g-line：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59" w:name="_Toc516570006"/>
      <w:r>
        <w:rPr>
          <w:rFonts w:hint="eastAsia"/>
        </w:rPr>
        <w:t>图元</w:t>
      </w:r>
      <w:r>
        <w:t>1-1-1-1-1-2-5-1-1-h-line</w:t>
      </w:r>
      <w:bookmarkEnd w:id="159"/>
    </w:p>
    <w:p w:rsidR="00FE2F7B" w:rsidRDefault="00FE2F7B" w:rsidP="00FE2F7B">
      <w:pPr>
        <w:pStyle w:val="a6"/>
      </w:pPr>
      <w:r>
        <w:t>[SDD-244]应按表137定义的规格设计图元1-1-1-1-1-2-5-1-1-h-line。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137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15.94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[SDD-245]以下masks应作用于图元1-1-1-1-1-2-5-1-1-h-line：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60" w:name="_Toc516570007"/>
      <w:r>
        <w:rPr>
          <w:rFonts w:hint="eastAsia"/>
        </w:rPr>
        <w:t>图元</w:t>
      </w:r>
      <w:r>
        <w:t>1-1-1-1-1-2-5-1-1-i-line</w:t>
      </w:r>
      <w:bookmarkEnd w:id="160"/>
    </w:p>
    <w:p w:rsidR="00FE2F7B" w:rsidRDefault="00FE2F7B" w:rsidP="00FE2F7B">
      <w:pPr>
        <w:pStyle w:val="a6"/>
      </w:pPr>
      <w:r>
        <w:t>[SDD-246]应按表138定义的规格设计图元1-1-1-1-1-2-5-1-1-i-line。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138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[SDD-247]以下masks应作用于图元1-1-1-1-1-2-5-1-1-i-line：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61" w:name="_Toc516570008"/>
      <w:r>
        <w:rPr>
          <w:rFonts w:hint="eastAsia"/>
        </w:rPr>
        <w:t>图元</w:t>
      </w:r>
      <w:r>
        <w:t>1-1-1-1-1-2-5-1-1-j-line</w:t>
      </w:r>
      <w:bookmarkEnd w:id="161"/>
    </w:p>
    <w:p w:rsidR="00FE2F7B" w:rsidRDefault="00FE2F7B" w:rsidP="00FE2F7B">
      <w:pPr>
        <w:pStyle w:val="a6"/>
      </w:pPr>
      <w:r>
        <w:t>[SDD-248]应按表139定义的规格设计图元1-1-1-1-1-2-5-1-1-j-line。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139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[SDD-249]以下masks应作用于图元1-1-1-1-1-2-5-1-1-j-line：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62" w:name="_Toc516570009"/>
      <w:r>
        <w:rPr>
          <w:rFonts w:hint="eastAsia"/>
        </w:rPr>
        <w:t>图件</w:t>
      </w:r>
      <w:r>
        <w:t>1-1-1-1-1-3-BugReference</w:t>
      </w:r>
      <w:bookmarkEnd w:id="162"/>
    </w:p>
    <w:p w:rsidR="00FE2F7B" w:rsidRDefault="00FE2F7B" w:rsidP="00FE2F7B">
      <w:pPr>
        <w:pStyle w:val="a6"/>
      </w:pPr>
      <w:r>
        <w:lastRenderedPageBreak/>
        <w:t>[SDD-250]应按表140定义的规格设计图件1-1-1-1-1-3-BugReference。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140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maxX="22.466" maxY="14.828" minX="-22.471" minY="-14.828"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[注释]图29是1-1-1-1-1-3-BugReference的参考图像。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0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29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[注释]图件1-1-1-1-1-3-BugReference包含下列子辈图件/图元:</w:t>
      </w:r>
    </w:p>
    <w:p w:rsidR="00FE2F7B" w:rsidRDefault="00FE2F7B" w:rsidP="00FE2F7B">
      <w:pPr>
        <w:pStyle w:val="a6"/>
      </w:pPr>
      <w:r>
        <w:t>(1) 1-1-1-1-1-3-a-BugRef</w:t>
      </w:r>
    </w:p>
    <w:p w:rsidR="00FE2F7B" w:rsidRDefault="00FE2F7B" w:rsidP="00FE2F7B">
      <w:pPr>
        <w:pStyle w:val="4"/>
      </w:pPr>
      <w:bookmarkStart w:id="163" w:name="_Toc516570010"/>
      <w:r>
        <w:rPr>
          <w:rFonts w:hint="eastAsia"/>
        </w:rPr>
        <w:t>图元</w:t>
      </w:r>
      <w:r>
        <w:t>1-1-1-1-1-3-a-BugRef</w:t>
      </w:r>
      <w:bookmarkEnd w:id="163"/>
    </w:p>
    <w:p w:rsidR="00FE2F7B" w:rsidRDefault="00FE2F7B" w:rsidP="00FE2F7B">
      <w:pPr>
        <w:pStyle w:val="a6"/>
      </w:pPr>
      <w:r>
        <w:t>[SDD-251]应按表141定义的规格设计图元1-1-1-1-1-3-a-BugRef。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141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-0.196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8.828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-16.471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-0.196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-8.828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16.466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BLACK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CYAN1 [#16]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[SDD-252]以下masks应作用于图元1-1-1-1-1-3-a-BugRef：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64" w:name="_Toc516570011"/>
      <w:r>
        <w:rPr>
          <w:rFonts w:hint="eastAsia"/>
        </w:rPr>
        <w:t>图件</w:t>
      </w:r>
      <w:r>
        <w:t>1-1-1-1-2-lunula</w:t>
      </w:r>
      <w:bookmarkEnd w:id="164"/>
    </w:p>
    <w:p w:rsidR="00FE2F7B" w:rsidRDefault="00FE2F7B" w:rsidP="00FE2F7B">
      <w:pPr>
        <w:pStyle w:val="a6"/>
      </w:pPr>
      <w:r>
        <w:t>[SDD-253]应按表142定义的规格设计图件1-1-1-1-2-lunula。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142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PN_ROLL_ANGLE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maxX="166.36497" maxY="205.43701" minX="-165.777" minY="-201.768"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[注释]图30是1-1-1-1-2-lunula的参考图像。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1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30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[注释]图件1-1-1-1-2-lunula包含下列子辈图件/图元:</w:t>
      </w:r>
    </w:p>
    <w:p w:rsidR="00FE2F7B" w:rsidRDefault="00FE2F7B" w:rsidP="00FE2F7B">
      <w:pPr>
        <w:pStyle w:val="a6"/>
      </w:pPr>
      <w:r>
        <w:t>(1) 1-1-1-1-2-a-TOP_Lunula</w:t>
      </w:r>
    </w:p>
    <w:p w:rsidR="00FE2F7B" w:rsidRDefault="00FE2F7B" w:rsidP="00FE2F7B">
      <w:pPr>
        <w:pStyle w:val="a6"/>
      </w:pPr>
      <w:r>
        <w:t>(2) 1-1-1-1-2-b-BOT_Lunula</w:t>
      </w:r>
    </w:p>
    <w:p w:rsidR="00FE2F7B" w:rsidRDefault="00FE2F7B" w:rsidP="00FE2F7B">
      <w:pPr>
        <w:pStyle w:val="4"/>
      </w:pPr>
      <w:bookmarkStart w:id="165" w:name="_Toc516570012"/>
      <w:r>
        <w:rPr>
          <w:rFonts w:hint="eastAsia"/>
        </w:rPr>
        <w:t>图元</w:t>
      </w:r>
      <w:r>
        <w:t>1-1-1-1-2-a-TOP_Lunula</w:t>
      </w:r>
      <w:bookmarkEnd w:id="165"/>
    </w:p>
    <w:p w:rsidR="00FE2F7B" w:rsidRDefault="00FE2F7B" w:rsidP="00FE2F7B">
      <w:pPr>
        <w:pStyle w:val="a6"/>
      </w:pPr>
      <w:r>
        <w:t>[SDD-254]应按表143定义的规格设计图元1-1-1-1-2-a-TOP_Lunula。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143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160.365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161.849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-153.896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199.437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CYAN3 [#18]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[SDD-255]以下masks应作用于图元1-1-1-1-2-a-TOP_Lunula：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66" w:name="_Toc516570013"/>
      <w:r>
        <w:rPr>
          <w:rFonts w:hint="eastAsia"/>
        </w:rPr>
        <w:t>图元</w:t>
      </w:r>
      <w:r>
        <w:t>1-1-1-1-2-b-BOT_Lunula</w:t>
      </w:r>
      <w:bookmarkEnd w:id="166"/>
    </w:p>
    <w:p w:rsidR="00FE2F7B" w:rsidRDefault="00FE2F7B" w:rsidP="00FE2F7B">
      <w:pPr>
        <w:pStyle w:val="a6"/>
      </w:pPr>
      <w:r>
        <w:t>[SDD-256]应按表144定义的规格设计图元1-1-1-1-2-b-BOT_Lunula。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144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159.365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-195.768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-159.777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-161.849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AMBER3 [#33]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[SDD-257]以下masks应作用于图元1-1-1-1-2-b-BOT_Lunula：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67" w:name="_Toc516570014"/>
      <w:r>
        <w:rPr>
          <w:rFonts w:hint="eastAsia"/>
        </w:rPr>
        <w:t>图件</w:t>
      </w:r>
      <w:r>
        <w:t>1-1-1-1-3-RollIndex</w:t>
      </w:r>
      <w:bookmarkEnd w:id="167"/>
    </w:p>
    <w:p w:rsidR="00FE2F7B" w:rsidRDefault="00FE2F7B" w:rsidP="00FE2F7B">
      <w:pPr>
        <w:pStyle w:val="a6"/>
      </w:pPr>
      <w:r>
        <w:t>[SDD-258]应按表145定义的规格设计图件1-1-1-1-3-RollIndex。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145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PN_ROLL_ANGLE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maxX="15.213001" maxY="199.728" minX="-16.389" minY="165.658"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[注释]图31是1-1-1-1-3-RollIndex的参考图像。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32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31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[注释]图件1-1-1-1-3-RollIndex包含下列子辈图件/图元:</w:t>
      </w:r>
    </w:p>
    <w:p w:rsidR="00FE2F7B" w:rsidRDefault="00FE2F7B" w:rsidP="00FE2F7B">
      <w:pPr>
        <w:pStyle w:val="a6"/>
      </w:pPr>
      <w:r>
        <w:lastRenderedPageBreak/>
        <w:t>(1) 1-1-1-1-3-a-shape</w:t>
      </w:r>
    </w:p>
    <w:p w:rsidR="00FE2F7B" w:rsidRDefault="00FE2F7B" w:rsidP="00FE2F7B">
      <w:pPr>
        <w:pStyle w:val="4"/>
      </w:pPr>
      <w:bookmarkStart w:id="168" w:name="_Toc516570015"/>
      <w:r>
        <w:rPr>
          <w:rFonts w:hint="eastAsia"/>
        </w:rPr>
        <w:t>图元</w:t>
      </w:r>
      <w:r>
        <w:t>1-1-1-1-3-a-shape</w:t>
      </w:r>
      <w:bookmarkEnd w:id="168"/>
    </w:p>
    <w:p w:rsidR="00FE2F7B" w:rsidRDefault="00FE2F7B" w:rsidP="00FE2F7B">
      <w:pPr>
        <w:pStyle w:val="a6"/>
      </w:pPr>
      <w:r>
        <w:t>[SDD-259]应按表146定义的规格设计图元1-1-1-1-3-a-shape。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146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-0.588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193.728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-10.389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171.658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9.213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171.658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[SDD-260]以下masks应作用于图元1-1-1-1-3-a-shape：</w:t>
      </w:r>
    </w:p>
    <w:p w:rsidR="00FE2F7B" w:rsidRDefault="00FE2F7B" w:rsidP="00FE2F7B">
      <w:pPr>
        <w:pStyle w:val="a6"/>
      </w:pPr>
      <w:r>
        <w:t>(1) 1-1-1-1-a-_MaskOutlinerADI_001</w:t>
      </w:r>
    </w:p>
    <w:p w:rsidR="00FE2F7B" w:rsidRDefault="00FE2F7B" w:rsidP="00FE2F7B">
      <w:pPr>
        <w:pStyle w:val="4"/>
      </w:pPr>
      <w:bookmarkStart w:id="169" w:name="_Toc516570016"/>
      <w:r>
        <w:rPr>
          <w:rFonts w:hint="eastAsia"/>
        </w:rPr>
        <w:t>图件</w:t>
      </w:r>
      <w:r>
        <w:t>1-1-1-2-RollFix</w:t>
      </w:r>
      <w:bookmarkEnd w:id="169"/>
    </w:p>
    <w:p w:rsidR="00FE2F7B" w:rsidRDefault="00FE2F7B" w:rsidP="00FE2F7B">
      <w:pPr>
        <w:pStyle w:val="a6"/>
      </w:pPr>
      <w:r>
        <w:t>[SDD-261]应按表147定义的规格设计图件1-1-1-2-RollFix。</w:t>
      </w:r>
    </w:p>
    <w:p w:rsidR="00FE2F7B" w:rsidRDefault="00FE2F7B" w:rsidP="00FE2F7B">
      <w:pPr>
        <w:pStyle w:val="aff6"/>
      </w:pPr>
      <w:r>
        <w:lastRenderedPageBreak/>
        <w:t>表</w:t>
      </w:r>
      <w:fldSimple w:instr=" SEQ 表 \* ARABIC ">
        <w:r w:rsidR="004A50FB">
          <w:rPr>
            <w:noProof/>
          </w:rPr>
          <w:t>147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maxX="-14.190002" maxY="467.024" minX="-191.196" minY="375.948"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[注释]图32是1-1-1-2-RollFix的参考图像。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3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32</w:t>
        </w:r>
      </w:fldSimple>
    </w:p>
    <w:p w:rsidR="00FE2F7B" w:rsidRDefault="00FE2F7B" w:rsidP="00FE2F7B">
      <w:pPr>
        <w:pStyle w:val="aff6"/>
      </w:pPr>
    </w:p>
    <w:p w:rsidR="00FE2F7B" w:rsidRDefault="00FE2F7B" w:rsidP="004E6D88">
      <w:pPr>
        <w:pStyle w:val="a6"/>
      </w:pPr>
      <w:r>
        <w:t>[注释]图件1-1-1-2-RollFix包含下列子辈图件/图元:</w:t>
      </w:r>
    </w:p>
    <w:p w:rsidR="00FE2F7B" w:rsidRDefault="00FE2F7B" w:rsidP="00FE2F7B">
      <w:pPr>
        <w:pStyle w:val="a6"/>
      </w:pPr>
      <w:r>
        <w:t>(1) 1-1-1-2-a-shape</w:t>
      </w:r>
    </w:p>
    <w:p w:rsidR="00FE2F7B" w:rsidRDefault="00FE2F7B" w:rsidP="00FE2F7B">
      <w:pPr>
        <w:pStyle w:val="a6"/>
      </w:pPr>
      <w:r>
        <w:t>(2) 1-1-1-2-1-RollGraduations</w:t>
      </w:r>
    </w:p>
    <w:p w:rsidR="00FE2F7B" w:rsidRDefault="00FE2F7B" w:rsidP="00FE2F7B">
      <w:pPr>
        <w:pStyle w:val="4"/>
      </w:pPr>
      <w:bookmarkStart w:id="170" w:name="_Toc516570017"/>
      <w:r>
        <w:rPr>
          <w:rFonts w:hint="eastAsia"/>
        </w:rPr>
        <w:t>图元</w:t>
      </w:r>
      <w:r>
        <w:t>1-1-1-2-a-shape</w:t>
      </w:r>
      <w:bookmarkEnd w:id="170"/>
    </w:p>
    <w:p w:rsidR="00FE2F7B" w:rsidRDefault="00FE2F7B" w:rsidP="00FE2F7B">
      <w:pPr>
        <w:pStyle w:val="a6"/>
      </w:pPr>
      <w:r>
        <w:t>[SDD-262]应按表148定义的规格设计图元1-1-1-2-a-shape。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148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-29.991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438.954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-20.19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461.024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-39.792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461.024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BLACK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171" w:name="_Toc516570018"/>
      <w:r>
        <w:rPr>
          <w:rFonts w:hint="eastAsia"/>
        </w:rPr>
        <w:t>图件</w:t>
      </w:r>
      <w:r>
        <w:t>1-1-1-2-1-RollGraduations</w:t>
      </w:r>
      <w:bookmarkEnd w:id="171"/>
    </w:p>
    <w:p w:rsidR="00FE2F7B" w:rsidRDefault="00FE2F7B" w:rsidP="00FE2F7B">
      <w:pPr>
        <w:pStyle w:val="a6"/>
      </w:pPr>
      <w:r>
        <w:t>[SDD-263]应按表149定义的规格设计图件1-1-1-2-1-RollGraduations。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149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maxX="-58.481003" maxY="451.732" minX="-191.196" minY="375.948"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[注释]图33是1-1-1-2-1-RollGraduations的参考图像。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34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33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lastRenderedPageBreak/>
        <w:t>[注释]图件1-1-1-2-1-RollGraduations包含下列子辈图件/图元:</w:t>
      </w:r>
    </w:p>
    <w:p w:rsidR="00FE2F7B" w:rsidRDefault="00FE2F7B" w:rsidP="00FE2F7B">
      <w:pPr>
        <w:pStyle w:val="a6"/>
      </w:pPr>
      <w:r>
        <w:t>(1) 1-1-1-2-1-1-group</w:t>
      </w:r>
    </w:p>
    <w:p w:rsidR="00FE2F7B" w:rsidRDefault="00FE2F7B" w:rsidP="00FE2F7B">
      <w:pPr>
        <w:pStyle w:val="a6"/>
      </w:pPr>
      <w:r>
        <w:t>(2) 1-1-1-2-1-2-group</w:t>
      </w:r>
    </w:p>
    <w:p w:rsidR="00FE2F7B" w:rsidRDefault="00FE2F7B" w:rsidP="00FE2F7B">
      <w:pPr>
        <w:pStyle w:val="a6"/>
      </w:pPr>
      <w:r>
        <w:t>(3) 1-1-1-2-1-3-group</w:t>
      </w:r>
    </w:p>
    <w:p w:rsidR="00FE2F7B" w:rsidRDefault="00FE2F7B" w:rsidP="00FE2F7B">
      <w:pPr>
        <w:pStyle w:val="a6"/>
      </w:pPr>
      <w:r>
        <w:t>(4) 1-1-1-2-1-4-group</w:t>
      </w:r>
    </w:p>
    <w:p w:rsidR="00FE2F7B" w:rsidRDefault="00FE2F7B" w:rsidP="00FE2F7B">
      <w:pPr>
        <w:pStyle w:val="a6"/>
      </w:pPr>
      <w:r>
        <w:t>(5) 1-1-1-2-1-5-group</w:t>
      </w:r>
    </w:p>
    <w:p w:rsidR="00FE2F7B" w:rsidRDefault="00FE2F7B" w:rsidP="00FE2F7B">
      <w:pPr>
        <w:pStyle w:val="a6"/>
      </w:pPr>
      <w:r>
        <w:t>(6) 1-1-1-2-1-6-group</w:t>
      </w:r>
    </w:p>
    <w:p w:rsidR="00FE2F7B" w:rsidRDefault="00FE2F7B" w:rsidP="00FE2F7B">
      <w:pPr>
        <w:pStyle w:val="a6"/>
      </w:pPr>
      <w:r>
        <w:t>(7) 1-1-1-2-1-7-group</w:t>
      </w:r>
    </w:p>
    <w:p w:rsidR="00FE2F7B" w:rsidRDefault="00FE2F7B" w:rsidP="00FE2F7B">
      <w:pPr>
        <w:pStyle w:val="a6"/>
      </w:pPr>
      <w:r>
        <w:t>(8) 1-1-1-2-1-8-group</w:t>
      </w:r>
    </w:p>
    <w:p w:rsidR="00FE2F7B" w:rsidRDefault="00FE2F7B" w:rsidP="00FE2F7B">
      <w:pPr>
        <w:pStyle w:val="4"/>
      </w:pPr>
      <w:bookmarkStart w:id="172" w:name="_Toc516570019"/>
      <w:r>
        <w:rPr>
          <w:rFonts w:hint="eastAsia"/>
        </w:rPr>
        <w:t>图件</w:t>
      </w:r>
      <w:r>
        <w:t>1-1-1-2-1-1-group</w:t>
      </w:r>
      <w:bookmarkEnd w:id="172"/>
    </w:p>
    <w:p w:rsidR="00FE2F7B" w:rsidRDefault="00FE2F7B" w:rsidP="00FE2F7B">
      <w:pPr>
        <w:pStyle w:val="a6"/>
      </w:pPr>
      <w:r>
        <w:t>[SDD-264]应按表150定义的规格设计图件1-1-1-2-1-1-group。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150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maxX="-164.45" maxY="403.206" minX="-191.196" minY="375.948"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[注释]图34是1-1-1-2-1-1-group的参考图像。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5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34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[注释]图件1-1-1-2-1-1-group包含下列子辈图件/图元:</w:t>
      </w:r>
    </w:p>
    <w:p w:rsidR="00FE2F7B" w:rsidRDefault="00FE2F7B" w:rsidP="00FE2F7B">
      <w:pPr>
        <w:pStyle w:val="a6"/>
      </w:pPr>
      <w:r>
        <w:t>(1) 1-1-1-2-1-1-a-Ind-45</w:t>
      </w:r>
    </w:p>
    <w:p w:rsidR="00FE2F7B" w:rsidRDefault="00FE2F7B" w:rsidP="00FE2F7B">
      <w:pPr>
        <w:pStyle w:val="4"/>
      </w:pPr>
      <w:bookmarkStart w:id="173" w:name="_Toc516570020"/>
      <w:r>
        <w:rPr>
          <w:rFonts w:hint="eastAsia"/>
        </w:rPr>
        <w:t>图元</w:t>
      </w:r>
      <w:r>
        <w:t>1-1-1-2-1-1-a-Ind-45</w:t>
      </w:r>
      <w:bookmarkEnd w:id="173"/>
    </w:p>
    <w:p w:rsidR="00FE2F7B" w:rsidRDefault="00FE2F7B" w:rsidP="00FE2F7B">
      <w:pPr>
        <w:pStyle w:val="a6"/>
      </w:pPr>
      <w:r>
        <w:t>[SDD-265]应按表151定义的规格设计图元1-1-1-2-1-1-a-Ind-45。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151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-170.45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381.948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-173.699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397.206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-185.196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385.7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174" w:name="_Toc516570021"/>
      <w:r>
        <w:rPr>
          <w:rFonts w:hint="eastAsia"/>
        </w:rPr>
        <w:t>图件</w:t>
      </w:r>
      <w:r>
        <w:t>1-1-1-2-1-2-group</w:t>
      </w:r>
      <w:bookmarkEnd w:id="174"/>
    </w:p>
    <w:p w:rsidR="00FE2F7B" w:rsidRDefault="00FE2F7B" w:rsidP="00FE2F7B">
      <w:pPr>
        <w:pStyle w:val="a6"/>
      </w:pPr>
      <w:r>
        <w:t>[SDD-266]应按表152定义的规格设计图件1-1-1-2-1-2-group。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152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295.913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maxX="-164.45" maxY="403.206" minX="-191.196" minY="375.948"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[注释]图35是1-1-1-2-1-2-group的参考图像。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36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35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[注释]图件1-1-1-2-1-2-group包含下列子辈图件/图元:</w:t>
      </w:r>
    </w:p>
    <w:p w:rsidR="00FE2F7B" w:rsidRDefault="00FE2F7B" w:rsidP="00FE2F7B">
      <w:pPr>
        <w:pStyle w:val="a6"/>
      </w:pPr>
      <w:r>
        <w:lastRenderedPageBreak/>
        <w:t>(1) 1-1-1-2-1-2-a-Ind45</w:t>
      </w:r>
    </w:p>
    <w:p w:rsidR="00FE2F7B" w:rsidRDefault="00FE2F7B" w:rsidP="00FE2F7B">
      <w:pPr>
        <w:pStyle w:val="4"/>
      </w:pPr>
      <w:bookmarkStart w:id="175" w:name="_Toc516570022"/>
      <w:r>
        <w:rPr>
          <w:rFonts w:hint="eastAsia"/>
        </w:rPr>
        <w:t>图元</w:t>
      </w:r>
      <w:r>
        <w:t>1-1-1-2-1-2-a-Ind45</w:t>
      </w:r>
      <w:bookmarkEnd w:id="175"/>
    </w:p>
    <w:p w:rsidR="00FE2F7B" w:rsidRDefault="00FE2F7B" w:rsidP="00FE2F7B">
      <w:pPr>
        <w:pStyle w:val="a6"/>
      </w:pPr>
      <w:r>
        <w:t>[SDD-267]应按表153定义的规格设计图元1-1-1-2-1-2-a-Ind45。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153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-185.196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381.948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-181.946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397.206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-170.45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385.7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176" w:name="_Toc516570023"/>
      <w:r>
        <w:rPr>
          <w:rFonts w:hint="eastAsia"/>
        </w:rPr>
        <w:t>图件</w:t>
      </w:r>
      <w:r>
        <w:t>1-1-1-2-1-3-group</w:t>
      </w:r>
      <w:bookmarkEnd w:id="176"/>
    </w:p>
    <w:p w:rsidR="00FE2F7B" w:rsidRDefault="00FE2F7B" w:rsidP="00FE2F7B">
      <w:pPr>
        <w:pStyle w:val="a6"/>
      </w:pPr>
      <w:r>
        <w:t>[SDD-268]应按表154定义的规格设计图件1-1-1-2-1-3-group。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154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-0.75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0.628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maxX="-123.212006" maxY="432.472" minX="-142.46" minY="407.465"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[注释]图36是1-1-1-2-1-3-group的参考图像。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7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36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[注释]图件1-1-1-2-1-3-group包含下列子辈图件/图元:</w:t>
      </w:r>
    </w:p>
    <w:p w:rsidR="00FE2F7B" w:rsidRDefault="00FE2F7B" w:rsidP="00FE2F7B">
      <w:pPr>
        <w:pStyle w:val="a6"/>
      </w:pPr>
      <w:r>
        <w:t>(1) 1-1-1-2-1-3-a-Ind-30</w:t>
      </w:r>
    </w:p>
    <w:p w:rsidR="00FE2F7B" w:rsidRDefault="00FE2F7B" w:rsidP="00FE2F7B">
      <w:pPr>
        <w:pStyle w:val="4"/>
      </w:pPr>
      <w:bookmarkStart w:id="177" w:name="_Toc516570024"/>
      <w:r>
        <w:rPr>
          <w:rFonts w:hint="eastAsia"/>
        </w:rPr>
        <w:t>图元</w:t>
      </w:r>
      <w:r>
        <w:t>1-1-1-2-1-3-a-Ind-30</w:t>
      </w:r>
      <w:bookmarkEnd w:id="177"/>
    </w:p>
    <w:p w:rsidR="00FE2F7B" w:rsidRDefault="00FE2F7B" w:rsidP="00FE2F7B">
      <w:pPr>
        <w:pStyle w:val="a6"/>
      </w:pPr>
      <w:r>
        <w:t>[SDD-269]应按表155定义的规格设计图元1-1-1-2-1-3-a-Ind-30。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155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-129.212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413.465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-136.46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426.472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{3.55, 2.55, 4.55} [#3]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178" w:name="_Toc516570025"/>
      <w:r>
        <w:rPr>
          <w:rFonts w:hint="eastAsia"/>
        </w:rPr>
        <w:t>图件</w:t>
      </w:r>
      <w:r>
        <w:t>1-1-1-2-1-4-group</w:t>
      </w:r>
      <w:bookmarkEnd w:id="178"/>
    </w:p>
    <w:p w:rsidR="00FE2F7B" w:rsidRDefault="00FE2F7B" w:rsidP="00FE2F7B">
      <w:pPr>
        <w:pStyle w:val="a6"/>
      </w:pPr>
      <w:r>
        <w:t>[SDD-270]应按表156定义的规格设计图件1-1-1-2-1-4-group。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156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206.062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-0.123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maxX="-123.212006" maxY="432.472" minX="-142.46" minY="407.465"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[注释]图37是1-1-1-2-1-4-group的参考图像。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8" name="图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37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[注释]图件1-1-1-2-1-4-group包含下列子辈图件/图元:</w:t>
      </w:r>
    </w:p>
    <w:p w:rsidR="00FE2F7B" w:rsidRDefault="00FE2F7B" w:rsidP="00FE2F7B">
      <w:pPr>
        <w:pStyle w:val="a6"/>
      </w:pPr>
      <w:r>
        <w:t>(1) 1-1-1-2-1-4-a-Ind30</w:t>
      </w:r>
    </w:p>
    <w:p w:rsidR="00FE2F7B" w:rsidRDefault="00FE2F7B" w:rsidP="00FE2F7B">
      <w:pPr>
        <w:pStyle w:val="4"/>
      </w:pPr>
      <w:bookmarkStart w:id="179" w:name="_Toc516570026"/>
      <w:r>
        <w:rPr>
          <w:rFonts w:hint="eastAsia"/>
        </w:rPr>
        <w:t>图元</w:t>
      </w:r>
      <w:r>
        <w:t>1-1-1-2-1-4-a-Ind30</w:t>
      </w:r>
      <w:bookmarkEnd w:id="179"/>
    </w:p>
    <w:p w:rsidR="00FE2F7B" w:rsidRDefault="00FE2F7B" w:rsidP="00FE2F7B">
      <w:pPr>
        <w:pStyle w:val="a6"/>
      </w:pPr>
      <w:r>
        <w:t>[SDD-271]应按表157定义的规格设计图元1-1-1-2-1-4-a-Ind30。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157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-136.46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413.465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-129.212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426.472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{3.55, 2.55, 4.55} [#3]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180" w:name="_Toc516570027"/>
      <w:r>
        <w:rPr>
          <w:rFonts w:hint="eastAsia"/>
        </w:rPr>
        <w:t>图件</w:t>
      </w:r>
      <w:r>
        <w:t>1-1-1-2-1-5-group</w:t>
      </w:r>
      <w:bookmarkEnd w:id="180"/>
    </w:p>
    <w:p w:rsidR="00FE2F7B" w:rsidRDefault="00FE2F7B" w:rsidP="00FE2F7B">
      <w:pPr>
        <w:pStyle w:val="a6"/>
      </w:pPr>
      <w:r>
        <w:t>[SDD-272]应按表158定义的规格设计图件1-1-1-2-1-5-group。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158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maxX="-91.721" maxY="443.227" minX="-107.47" minY="421.972"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[注释]图38是1-1-1-2-1-5-group的参考图像。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9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38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[注释]图件1-1-1-2-1-5-group包含下列子辈图件/图元:</w:t>
      </w:r>
    </w:p>
    <w:p w:rsidR="00FE2F7B" w:rsidRDefault="00FE2F7B" w:rsidP="00FE2F7B">
      <w:pPr>
        <w:pStyle w:val="a6"/>
      </w:pPr>
      <w:r>
        <w:t>(1) 1-1-1-2-1-5-a-line</w:t>
      </w:r>
    </w:p>
    <w:p w:rsidR="00FE2F7B" w:rsidRDefault="00FE2F7B" w:rsidP="00FE2F7B">
      <w:pPr>
        <w:pStyle w:val="4"/>
      </w:pPr>
      <w:bookmarkStart w:id="181" w:name="_Toc516570028"/>
      <w:r>
        <w:rPr>
          <w:rFonts w:hint="eastAsia"/>
        </w:rPr>
        <w:t>图元</w:t>
      </w:r>
      <w:r>
        <w:t>1-1-1-2-1-5-a-line</w:t>
      </w:r>
      <w:bookmarkEnd w:id="181"/>
    </w:p>
    <w:p w:rsidR="00FE2F7B" w:rsidRDefault="00FE2F7B" w:rsidP="00FE2F7B">
      <w:pPr>
        <w:pStyle w:val="a6"/>
      </w:pPr>
      <w:r>
        <w:t>[SDD-273]应按表159定义的规格设计图元1-1-1-2-1-5-a-line。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159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-97.721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427.972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-101.47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437.227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182" w:name="_Toc516570029"/>
      <w:r>
        <w:rPr>
          <w:rFonts w:hint="eastAsia"/>
        </w:rPr>
        <w:t>图件</w:t>
      </w:r>
      <w:r>
        <w:t>1-1-1-2-1-6-group</w:t>
      </w:r>
      <w:bookmarkEnd w:id="182"/>
    </w:p>
    <w:p w:rsidR="00FE2F7B" w:rsidRDefault="00FE2F7B" w:rsidP="00FE2F7B">
      <w:pPr>
        <w:pStyle w:val="a6"/>
      </w:pPr>
      <w:r>
        <w:t>[SDD-274]应按表160定义的规格设计图件1-1-1-2-1-6-group。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160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maxX="-58.481003" maxY="451.732" minX="-71.981" minY="430.727"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[注释]图39是1-1-1-2-1-6-group的参考图像。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0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39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[注释]图件1-1-1-2-1-6-group包含下列子辈图件/图元:</w:t>
      </w:r>
    </w:p>
    <w:p w:rsidR="00FE2F7B" w:rsidRDefault="00FE2F7B" w:rsidP="00FE2F7B">
      <w:pPr>
        <w:pStyle w:val="a6"/>
      </w:pPr>
      <w:r>
        <w:t>(1) 1-1-1-2-1-6-a-line</w:t>
      </w:r>
    </w:p>
    <w:p w:rsidR="00FE2F7B" w:rsidRDefault="00FE2F7B" w:rsidP="00FE2F7B">
      <w:pPr>
        <w:pStyle w:val="4"/>
      </w:pPr>
      <w:bookmarkStart w:id="183" w:name="_Toc516570030"/>
      <w:r>
        <w:rPr>
          <w:rFonts w:hint="eastAsia"/>
        </w:rPr>
        <w:t>图元</w:t>
      </w:r>
      <w:r>
        <w:t>1-1-1-2-1-6-a-line</w:t>
      </w:r>
      <w:bookmarkEnd w:id="183"/>
    </w:p>
    <w:p w:rsidR="00FE2F7B" w:rsidRDefault="00FE2F7B" w:rsidP="00FE2F7B">
      <w:pPr>
        <w:pStyle w:val="a6"/>
      </w:pPr>
      <w:r>
        <w:t>[SDD-275]应按表161定义的规格设计图元1-1-1-2-1-6-a-line。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161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-64.481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436.727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-65.981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445.732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184" w:name="_Toc516570031"/>
      <w:r>
        <w:rPr>
          <w:rFonts w:hint="eastAsia"/>
        </w:rPr>
        <w:t>图件</w:t>
      </w:r>
      <w:r>
        <w:t>1-1-1-2-1-7-group</w:t>
      </w:r>
      <w:bookmarkEnd w:id="184"/>
    </w:p>
    <w:p w:rsidR="00FE2F7B" w:rsidRDefault="00FE2F7B" w:rsidP="00FE2F7B">
      <w:pPr>
        <w:pStyle w:val="a6"/>
      </w:pPr>
      <w:r>
        <w:t>[SDD-276]应按表162定义的规格设计图件1-1-1-2-1-7-group。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162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139.581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maxX="-91.721" maxY="443.227" minX="-107.47" minY="421.972"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[注释]图40是1-1-1-2-1-7-group的参考图像。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40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[注释]图件1-1-1-2-1-7-group包含下列子辈图件/图元:</w:t>
      </w:r>
    </w:p>
    <w:p w:rsidR="00FE2F7B" w:rsidRDefault="00FE2F7B" w:rsidP="00FE2F7B">
      <w:pPr>
        <w:pStyle w:val="a6"/>
      </w:pPr>
      <w:r>
        <w:t>(1) 1-1-1-2-1-7-a-line</w:t>
      </w:r>
    </w:p>
    <w:p w:rsidR="00FE2F7B" w:rsidRDefault="00FE2F7B" w:rsidP="00FE2F7B">
      <w:pPr>
        <w:pStyle w:val="4"/>
      </w:pPr>
      <w:bookmarkStart w:id="185" w:name="_Toc516570032"/>
      <w:r>
        <w:rPr>
          <w:rFonts w:hint="eastAsia"/>
        </w:rPr>
        <w:t>图元</w:t>
      </w:r>
      <w:r>
        <w:t>1-1-1-2-1-7-a-line</w:t>
      </w:r>
      <w:bookmarkEnd w:id="185"/>
    </w:p>
    <w:p w:rsidR="00FE2F7B" w:rsidRDefault="00FE2F7B" w:rsidP="00FE2F7B">
      <w:pPr>
        <w:pStyle w:val="a6"/>
      </w:pPr>
      <w:r>
        <w:t>[SDD-277]应按表163定义的规格设计图元1-1-1-2-1-7-a-line。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163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-101.47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427.972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-97.721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437.227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186" w:name="_Toc516570033"/>
      <w:r>
        <w:rPr>
          <w:rFonts w:hint="eastAsia"/>
        </w:rPr>
        <w:t>图件</w:t>
      </w:r>
      <w:r>
        <w:t>1-1-1-2-1-8-group</w:t>
      </w:r>
      <w:bookmarkEnd w:id="186"/>
    </w:p>
    <w:p w:rsidR="00FE2F7B" w:rsidRDefault="00FE2F7B" w:rsidP="00FE2F7B">
      <w:pPr>
        <w:pStyle w:val="a6"/>
      </w:pPr>
      <w:r>
        <w:t>[SDD-278]应按表164定义的规格设计图件1-1-1-2-1-8-group。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164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71.102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maxX="-58.481003" maxY="451.732" minX="-71.981" minY="430.727"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[注释]图41是1-1-1-2-1-8-group的参考图像。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2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41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[注释]图件1-1-1-2-1-8-group包含下列子辈图件/图元:</w:t>
      </w:r>
    </w:p>
    <w:p w:rsidR="00FE2F7B" w:rsidRDefault="00FE2F7B" w:rsidP="00FE2F7B">
      <w:pPr>
        <w:pStyle w:val="a6"/>
      </w:pPr>
      <w:r>
        <w:t>(1) 1-1-1-2-1-8-a-line</w:t>
      </w:r>
    </w:p>
    <w:p w:rsidR="00FE2F7B" w:rsidRDefault="00FE2F7B" w:rsidP="00FE2F7B">
      <w:pPr>
        <w:pStyle w:val="4"/>
      </w:pPr>
      <w:bookmarkStart w:id="187" w:name="_Toc516570034"/>
      <w:r>
        <w:rPr>
          <w:rFonts w:hint="eastAsia"/>
        </w:rPr>
        <w:t>图元</w:t>
      </w:r>
      <w:r>
        <w:t>1-1-1-2-1-8-a-line</w:t>
      </w:r>
      <w:bookmarkEnd w:id="187"/>
    </w:p>
    <w:p w:rsidR="00FE2F7B" w:rsidRDefault="00FE2F7B" w:rsidP="00FE2F7B">
      <w:pPr>
        <w:pStyle w:val="a6"/>
      </w:pPr>
      <w:r>
        <w:t>[SDD-279]应按表165定义的规格设计图元1-1-1-2-1-8-a-line。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165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-65.981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436.727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-64.481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445.732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188" w:name="_Toc516570035"/>
      <w:r>
        <w:rPr>
          <w:rFonts w:hint="eastAsia"/>
        </w:rPr>
        <w:t>图件</w:t>
      </w:r>
      <w:r>
        <w:t>1-1-2-Altitude</w:t>
      </w:r>
      <w:bookmarkEnd w:id="188"/>
    </w:p>
    <w:p w:rsidR="00FE2F7B" w:rsidRDefault="00FE2F7B" w:rsidP="00FE2F7B">
      <w:pPr>
        <w:pStyle w:val="a6"/>
      </w:pPr>
      <w:r>
        <w:t>[SDD-280]应按表166定义的规格设计图件1-1-2-Altitude。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166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-43.585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-232.797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maxX="374.4209" maxY="1321.0391" minX="-61.577" minY="-203.161"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[注释]图42是1-1-2-Altitude的参考图像。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42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[注释]图件1-1-2-Altitude包含下列子辈图件/图元:</w:t>
      </w:r>
    </w:p>
    <w:p w:rsidR="00FE2F7B" w:rsidRDefault="00FE2F7B" w:rsidP="00FE2F7B">
      <w:pPr>
        <w:pStyle w:val="a6"/>
      </w:pPr>
      <w:r>
        <w:t>(1) 1-1-2-a-_TOP_ALTI_001</w:t>
      </w:r>
    </w:p>
    <w:p w:rsidR="00FE2F7B" w:rsidRDefault="00FE2F7B" w:rsidP="00FE2F7B">
      <w:pPr>
        <w:pStyle w:val="a6"/>
      </w:pPr>
      <w:r>
        <w:t>(2) 1-1-2-b-_BOT_ALTI_001</w:t>
      </w:r>
    </w:p>
    <w:p w:rsidR="00FE2F7B" w:rsidRDefault="00FE2F7B" w:rsidP="00FE2F7B">
      <w:pPr>
        <w:pStyle w:val="a6"/>
      </w:pPr>
      <w:r>
        <w:t>(3) 1-1-2-1-ClippedBackground</w:t>
      </w:r>
    </w:p>
    <w:p w:rsidR="00FE2F7B" w:rsidRDefault="00FE2F7B" w:rsidP="00FE2F7B">
      <w:pPr>
        <w:pStyle w:val="a6"/>
      </w:pPr>
      <w:r>
        <w:t>(4) 1-1-2-2-RADALT_Group</w:t>
      </w:r>
    </w:p>
    <w:p w:rsidR="00FE2F7B" w:rsidRDefault="00FE2F7B" w:rsidP="00FE2F7B">
      <w:pPr>
        <w:pStyle w:val="a6"/>
      </w:pPr>
      <w:r>
        <w:t>(5) 1-1-2-3-AltiScale</w:t>
      </w:r>
    </w:p>
    <w:p w:rsidR="00FE2F7B" w:rsidRDefault="00FE2F7B" w:rsidP="00FE2F7B">
      <w:pPr>
        <w:pStyle w:val="a6"/>
      </w:pPr>
      <w:r>
        <w:t>(6) 1-1-2-4-Counter</w:t>
      </w:r>
    </w:p>
    <w:p w:rsidR="00FE2F7B" w:rsidRDefault="00FE2F7B" w:rsidP="00FE2F7B">
      <w:pPr>
        <w:pStyle w:val="a6"/>
      </w:pPr>
      <w:r>
        <w:lastRenderedPageBreak/>
        <w:t>(7) 1-1-2-5-Outline</w:t>
      </w:r>
    </w:p>
    <w:p w:rsidR="00FE2F7B" w:rsidRDefault="00FE2F7B" w:rsidP="00FE2F7B">
      <w:pPr>
        <w:pStyle w:val="a6"/>
      </w:pPr>
      <w:r>
        <w:t>(8) 1-1-2-b-AltitudeSelectedBug</w:t>
      </w:r>
    </w:p>
    <w:p w:rsidR="00FE2F7B" w:rsidRDefault="00FE2F7B" w:rsidP="00FE2F7B">
      <w:pPr>
        <w:pStyle w:val="4"/>
      </w:pPr>
      <w:bookmarkStart w:id="189" w:name="_Toc516570036"/>
      <w:r>
        <w:rPr>
          <w:rFonts w:hint="eastAsia"/>
        </w:rPr>
        <w:t>图元</w:t>
      </w:r>
      <w:r>
        <w:t>1-1-2-a-_TOP_ALTI_001</w:t>
      </w:r>
      <w:bookmarkEnd w:id="189"/>
    </w:p>
    <w:p w:rsidR="00FE2F7B" w:rsidRDefault="00FE2F7B" w:rsidP="00FE2F7B">
      <w:pPr>
        <w:pStyle w:val="a6"/>
      </w:pPr>
      <w:r>
        <w:t>[SDD-281]应按表167定义的规格设计图元1-1-2-a-_TOP_ALTI_001。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167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-42.987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430.597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190" w:name="_Toc516570037"/>
      <w:r>
        <w:rPr>
          <w:rFonts w:hint="eastAsia"/>
        </w:rPr>
        <w:t>图元</w:t>
      </w:r>
      <w:r>
        <w:t>1-1-2-b-_BOT_ALTI_001</w:t>
      </w:r>
      <w:bookmarkEnd w:id="190"/>
    </w:p>
    <w:p w:rsidR="00FE2F7B" w:rsidRDefault="00FE2F7B" w:rsidP="00FE2F7B">
      <w:pPr>
        <w:pStyle w:val="a6"/>
      </w:pPr>
      <w:r>
        <w:t>[SDD-282]应按表168定义的规格设计图元1-1-2-b-_BOT_ALTI_001。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168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-50.985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35.312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179.99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191" w:name="_Toc516570038"/>
      <w:r>
        <w:rPr>
          <w:rFonts w:hint="eastAsia"/>
        </w:rPr>
        <w:t>图件</w:t>
      </w:r>
      <w:r>
        <w:t>1-1-2-1-ClippedBackground</w:t>
      </w:r>
      <w:bookmarkEnd w:id="191"/>
    </w:p>
    <w:p w:rsidR="00FE2F7B" w:rsidRDefault="00FE2F7B" w:rsidP="00FE2F7B">
      <w:pPr>
        <w:pStyle w:val="a6"/>
      </w:pPr>
      <w:r>
        <w:t>[SDD-283]应按表169定义的规格设计图件1-1-2-1-ClippedBackground。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169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254.827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232.474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maxX="84.825" maxY="203.16098" minX="-5.583" minY="-202.259"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[注释]图43是1-1-2-1-ClippedBackground的参考图像。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4" name="图片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43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[注释]图件1-1-2-1-ClippedBackground包含下列子辈图件/图元:</w:t>
      </w:r>
    </w:p>
    <w:p w:rsidR="00FE2F7B" w:rsidRDefault="00FE2F7B" w:rsidP="00FE2F7B">
      <w:pPr>
        <w:pStyle w:val="a6"/>
      </w:pPr>
      <w:r>
        <w:t>(1) 1-1-2-1-a-_clip box_001</w:t>
      </w:r>
    </w:p>
    <w:p w:rsidR="00FE2F7B" w:rsidRDefault="00FE2F7B" w:rsidP="00FE2F7B">
      <w:pPr>
        <w:pStyle w:val="a6"/>
      </w:pPr>
      <w:r>
        <w:t>(2) 1-1-2-1-b-rectangle</w:t>
      </w:r>
    </w:p>
    <w:p w:rsidR="00FE2F7B" w:rsidRDefault="00FE2F7B" w:rsidP="00FE2F7B">
      <w:pPr>
        <w:pStyle w:val="4"/>
      </w:pPr>
      <w:bookmarkStart w:id="192" w:name="_Toc516570039"/>
      <w:r>
        <w:rPr>
          <w:rFonts w:hint="eastAsia"/>
        </w:rPr>
        <w:t>图元</w:t>
      </w:r>
      <w:r>
        <w:t>1-1-2-1-a-_clip box_001</w:t>
      </w:r>
      <w:bookmarkEnd w:id="192"/>
    </w:p>
    <w:p w:rsidR="00FE2F7B" w:rsidRDefault="00FE2F7B" w:rsidP="00FE2F7B">
      <w:pPr>
        <w:pStyle w:val="a6"/>
      </w:pPr>
      <w:r>
        <w:t>[SDD-284]应按表170定义的规格设计图元1-1-2-1-a-_clip box_001。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170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clipBox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Clip inside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16.675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77.487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-20.167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193" w:name="_Toc516570040"/>
      <w:r>
        <w:rPr>
          <w:rFonts w:hint="eastAsia"/>
        </w:rPr>
        <w:t>图元</w:t>
      </w:r>
      <w:r>
        <w:t>1-1-2-1-b-rectangle</w:t>
      </w:r>
      <w:bookmarkEnd w:id="193"/>
    </w:p>
    <w:p w:rsidR="00FE2F7B" w:rsidRDefault="00FE2F7B" w:rsidP="00FE2F7B">
      <w:pPr>
        <w:pStyle w:val="a6"/>
      </w:pPr>
      <w:r>
        <w:t>[SDD-285]应按表171定义的规格设计图元1-1-2-1-b-rectangle。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171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0.417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-196.259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78.825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197.161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GREY1 [#21]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[SDD-286]以下masks应作用于图元1-1-2-1-b-rectangle：</w:t>
      </w:r>
    </w:p>
    <w:p w:rsidR="00FE2F7B" w:rsidRDefault="00FE2F7B" w:rsidP="00FE2F7B">
      <w:pPr>
        <w:pStyle w:val="a6"/>
      </w:pPr>
      <w:r>
        <w:lastRenderedPageBreak/>
        <w:t>(1) 1-1-2-1-a-_clip box_001</w:t>
      </w:r>
    </w:p>
    <w:p w:rsidR="00FE2F7B" w:rsidRDefault="00FE2F7B" w:rsidP="00FE2F7B">
      <w:pPr>
        <w:pStyle w:val="a6"/>
      </w:pPr>
      <w:r>
        <w:t>(2) 1-1-2-b-_BOT_ALTI_001</w:t>
      </w:r>
    </w:p>
    <w:p w:rsidR="00FE2F7B" w:rsidRDefault="00FE2F7B" w:rsidP="00FE2F7B">
      <w:pPr>
        <w:pStyle w:val="a6"/>
      </w:pPr>
      <w:r>
        <w:t>(3) 1-1-2-a-_TOP_ALTI_001</w:t>
      </w:r>
    </w:p>
    <w:p w:rsidR="00FE2F7B" w:rsidRDefault="00FE2F7B" w:rsidP="00FE2F7B">
      <w:pPr>
        <w:pStyle w:val="4"/>
      </w:pPr>
      <w:bookmarkStart w:id="194" w:name="_Toc516570041"/>
      <w:r>
        <w:rPr>
          <w:rFonts w:hint="eastAsia"/>
        </w:rPr>
        <w:t>图件</w:t>
      </w:r>
      <w:r>
        <w:t>1-1-2-2-RADALT_Group</w:t>
      </w:r>
      <w:bookmarkEnd w:id="194"/>
    </w:p>
    <w:p w:rsidR="00FE2F7B" w:rsidRDefault="00FE2F7B" w:rsidP="00FE2F7B">
      <w:pPr>
        <w:pStyle w:val="a6"/>
      </w:pPr>
      <w:r>
        <w:t>[SDD-287]应按表172定义的规格设计图件1-1-2-2-RADALT_Group。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172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maxX="339.49" maxY="238.67" minX="250.45401" minY="31.273998"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[注释]图44是1-1-2-2-RADALT_Group的参考图像。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5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44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[注释]图件1-1-2-2-RADALT_Group包含下列子辈图件/图元:</w:t>
      </w:r>
    </w:p>
    <w:p w:rsidR="00FE2F7B" w:rsidRDefault="00FE2F7B" w:rsidP="00FE2F7B">
      <w:pPr>
        <w:pStyle w:val="a6"/>
      </w:pPr>
      <w:r>
        <w:t>(1) 1-1-2-2-a-_clip box_001</w:t>
      </w:r>
    </w:p>
    <w:p w:rsidR="00FE2F7B" w:rsidRDefault="00FE2F7B" w:rsidP="00FE2F7B">
      <w:pPr>
        <w:pStyle w:val="a6"/>
      </w:pPr>
      <w:r>
        <w:t>(2) 1-1-2-2-1-RADALT_Analog</w:t>
      </w:r>
    </w:p>
    <w:p w:rsidR="00FE2F7B" w:rsidRDefault="00FE2F7B" w:rsidP="00FE2F7B">
      <w:pPr>
        <w:pStyle w:val="4"/>
      </w:pPr>
      <w:bookmarkStart w:id="195" w:name="_Toc516570042"/>
      <w:r>
        <w:rPr>
          <w:rFonts w:hint="eastAsia"/>
        </w:rPr>
        <w:t>图元</w:t>
      </w:r>
      <w:r>
        <w:t>1-1-2-2-a-_clip box_001</w:t>
      </w:r>
      <w:bookmarkEnd w:id="195"/>
    </w:p>
    <w:p w:rsidR="00FE2F7B" w:rsidRDefault="00FE2F7B" w:rsidP="00FE2F7B">
      <w:pPr>
        <w:pStyle w:val="a6"/>
      </w:pPr>
      <w:r>
        <w:t>[SDD-288]应按表173定义的规格设计图元1-1-2-2-a-_clip box_001。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173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clipBox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Clip inside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267.49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250.915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333.882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214.072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196" w:name="_Toc516570043"/>
      <w:r>
        <w:rPr>
          <w:rFonts w:hint="eastAsia"/>
        </w:rPr>
        <w:t>图件</w:t>
      </w:r>
      <w:r>
        <w:t>1-1-2-2-1-RADALT_Analog</w:t>
      </w:r>
      <w:bookmarkEnd w:id="196"/>
    </w:p>
    <w:p w:rsidR="00FE2F7B" w:rsidRDefault="00FE2F7B" w:rsidP="00FE2F7B">
      <w:pPr>
        <w:pStyle w:val="a6"/>
      </w:pPr>
      <w:r>
        <w:t>[SDD-289]应按表174定义的规格设计图件1-1-2-2-1-RADALT_Analog。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174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68.052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47.44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68.052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47.44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68.052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7.36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5500.0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PN_ALTI</w:t>
            </w: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[注释]图45是1-1-2-2-1-RADALT_Analog的参考图像。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6" name="图片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45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[注释]图件1-1-2-2-1-RADALT_Analog包含下列子辈图件/图元:</w:t>
      </w:r>
    </w:p>
    <w:p w:rsidR="00FE2F7B" w:rsidRDefault="00FE2F7B" w:rsidP="00FE2F7B">
      <w:pPr>
        <w:pStyle w:val="a6"/>
      </w:pPr>
      <w:r>
        <w:t>(1) 1-1-2-2-1-a-rectangle</w:t>
      </w:r>
    </w:p>
    <w:p w:rsidR="00FE2F7B" w:rsidRDefault="00FE2F7B" w:rsidP="00FE2F7B">
      <w:pPr>
        <w:pStyle w:val="4"/>
      </w:pPr>
      <w:bookmarkStart w:id="197" w:name="_Toc516570044"/>
      <w:r>
        <w:rPr>
          <w:rFonts w:hint="eastAsia"/>
        </w:rPr>
        <w:t>图元</w:t>
      </w:r>
      <w:r>
        <w:t>1-1-2-2-1-a-rectangle</w:t>
      </w:r>
      <w:bookmarkEnd w:id="197"/>
    </w:p>
    <w:p w:rsidR="00FE2F7B" w:rsidRDefault="00FE2F7B" w:rsidP="00FE2F7B">
      <w:pPr>
        <w:pStyle w:val="a6"/>
      </w:pPr>
      <w:r>
        <w:t>[SDD-290]应按表175定义的规格设计图元1-1-2-2-1-a-rectangle。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175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256.454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232.67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333.49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37.274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AMBER3 [#33]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[SDD-291]以下masks应作用于图元1-1-2-2-1-a-rectangle：</w:t>
      </w:r>
    </w:p>
    <w:p w:rsidR="00FE2F7B" w:rsidRDefault="00FE2F7B" w:rsidP="00FE2F7B">
      <w:pPr>
        <w:pStyle w:val="a6"/>
      </w:pPr>
      <w:r>
        <w:t>(1) 1-1-2-2-a-_clip box_001</w:t>
      </w:r>
    </w:p>
    <w:p w:rsidR="00FE2F7B" w:rsidRDefault="00FE2F7B" w:rsidP="00FE2F7B">
      <w:pPr>
        <w:pStyle w:val="a6"/>
      </w:pPr>
      <w:r>
        <w:t>(2) 1-1-2-b-_BOT_ALTI_001</w:t>
      </w:r>
    </w:p>
    <w:p w:rsidR="00FE2F7B" w:rsidRDefault="00FE2F7B" w:rsidP="00FE2F7B">
      <w:pPr>
        <w:pStyle w:val="a6"/>
      </w:pPr>
      <w:r>
        <w:t>(3) 1-1-2-a-_TOP_ALTI_001</w:t>
      </w:r>
    </w:p>
    <w:p w:rsidR="00FE2F7B" w:rsidRDefault="00FE2F7B" w:rsidP="00FE2F7B">
      <w:pPr>
        <w:pStyle w:val="4"/>
      </w:pPr>
      <w:bookmarkStart w:id="198" w:name="_Toc516570045"/>
      <w:r>
        <w:rPr>
          <w:rFonts w:hint="eastAsia"/>
        </w:rPr>
        <w:t>图件</w:t>
      </w:r>
      <w:r>
        <w:t>1-1-2-3-AltiScale</w:t>
      </w:r>
      <w:bookmarkEnd w:id="198"/>
    </w:p>
    <w:p w:rsidR="00FE2F7B" w:rsidRDefault="00FE2F7B" w:rsidP="00FE2F7B">
      <w:pPr>
        <w:pStyle w:val="a6"/>
      </w:pPr>
      <w:r>
        <w:t>[SDD-292]应按表176定义的规格设计图件1-1-2-3-AltiScale。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176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53.0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54.7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53.0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54.7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53.0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47.4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PN_ALTI</w:t>
            </w: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[注释]图46是1-1-2-3-AltiScale的参考图像。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47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46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[注释]图件1-1-2-3-AltiScale包含下列子辈图件/图元:</w:t>
      </w:r>
    </w:p>
    <w:p w:rsidR="00FE2F7B" w:rsidRDefault="00FE2F7B" w:rsidP="00FE2F7B">
      <w:pPr>
        <w:pStyle w:val="a6"/>
      </w:pPr>
      <w:r>
        <w:t>(1) 1-1-2-3-1-lines</w:t>
      </w:r>
    </w:p>
    <w:p w:rsidR="00FE2F7B" w:rsidRDefault="00FE2F7B" w:rsidP="00FE2F7B">
      <w:pPr>
        <w:pStyle w:val="a6"/>
      </w:pPr>
      <w:r>
        <w:t>(2) 1-1-2-3-2-texts</w:t>
      </w:r>
    </w:p>
    <w:p w:rsidR="00FE2F7B" w:rsidRDefault="00FE2F7B" w:rsidP="00FE2F7B">
      <w:pPr>
        <w:pStyle w:val="4"/>
      </w:pPr>
      <w:bookmarkStart w:id="199" w:name="_Toc516570046"/>
      <w:r>
        <w:rPr>
          <w:rFonts w:hint="eastAsia"/>
        </w:rPr>
        <w:t>图件</w:t>
      </w:r>
      <w:r>
        <w:t>1-1-2-3-1-lines</w:t>
      </w:r>
      <w:bookmarkEnd w:id="199"/>
    </w:p>
    <w:p w:rsidR="00FE2F7B" w:rsidRDefault="00FE2F7B" w:rsidP="00FE2F7B">
      <w:pPr>
        <w:pStyle w:val="a6"/>
      </w:pPr>
      <w:r>
        <w:t>[SDD-293]应按表177定义的规格设计图件1-1-2-3-1-lines。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177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maxX="275.529" maxY="1312.561" minX="249.837" minY="-131.555"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[注释]图47是1-1-2-3-1-lines的参考图像。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8" name="图片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47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[注释]图件1-1-2-3-1-lines包含下列子辈图件/图元:</w:t>
      </w:r>
    </w:p>
    <w:p w:rsidR="00FE2F7B" w:rsidRDefault="00FE2F7B" w:rsidP="00FE2F7B">
      <w:pPr>
        <w:pStyle w:val="a6"/>
      </w:pPr>
      <w:r>
        <w:t>(1) 1-1-2-3-1-a-line</w:t>
      </w:r>
    </w:p>
    <w:p w:rsidR="00FE2F7B" w:rsidRDefault="00FE2F7B" w:rsidP="00FE2F7B">
      <w:pPr>
        <w:pStyle w:val="a6"/>
      </w:pPr>
      <w:r>
        <w:t>(2) 1-1-2-3-1-b-line</w:t>
      </w:r>
    </w:p>
    <w:p w:rsidR="00FE2F7B" w:rsidRDefault="00FE2F7B" w:rsidP="00FE2F7B">
      <w:pPr>
        <w:pStyle w:val="a6"/>
      </w:pPr>
      <w:r>
        <w:t>(3) 1-1-2-3-1-c-line</w:t>
      </w:r>
    </w:p>
    <w:p w:rsidR="00FE2F7B" w:rsidRDefault="00FE2F7B" w:rsidP="00FE2F7B">
      <w:pPr>
        <w:pStyle w:val="a6"/>
      </w:pPr>
      <w:r>
        <w:t>(4) 1-1-2-3-1-d-line</w:t>
      </w:r>
    </w:p>
    <w:p w:rsidR="00FE2F7B" w:rsidRDefault="00FE2F7B" w:rsidP="00FE2F7B">
      <w:pPr>
        <w:pStyle w:val="a6"/>
      </w:pPr>
      <w:r>
        <w:t>(5) 1-1-2-3-1-e-line</w:t>
      </w:r>
    </w:p>
    <w:p w:rsidR="00FE2F7B" w:rsidRDefault="00FE2F7B" w:rsidP="00FE2F7B">
      <w:pPr>
        <w:pStyle w:val="a6"/>
      </w:pPr>
      <w:r>
        <w:t>(6) 1-1-2-3-1-f-line</w:t>
      </w:r>
    </w:p>
    <w:p w:rsidR="00FE2F7B" w:rsidRDefault="00FE2F7B" w:rsidP="00FE2F7B">
      <w:pPr>
        <w:pStyle w:val="a6"/>
      </w:pPr>
      <w:r>
        <w:lastRenderedPageBreak/>
        <w:t>(7) 1-1-2-3-1-g-line</w:t>
      </w:r>
    </w:p>
    <w:p w:rsidR="00FE2F7B" w:rsidRDefault="00FE2F7B" w:rsidP="00FE2F7B">
      <w:pPr>
        <w:pStyle w:val="a6"/>
      </w:pPr>
      <w:r>
        <w:t>(8) 1-1-2-3-1-h-line</w:t>
      </w:r>
    </w:p>
    <w:p w:rsidR="00FE2F7B" w:rsidRDefault="00FE2F7B" w:rsidP="00FE2F7B">
      <w:pPr>
        <w:pStyle w:val="a6"/>
      </w:pPr>
      <w:r>
        <w:t>(9) 1-1-2-3-1-i-line</w:t>
      </w:r>
    </w:p>
    <w:p w:rsidR="00FE2F7B" w:rsidRDefault="00FE2F7B" w:rsidP="00FE2F7B">
      <w:pPr>
        <w:pStyle w:val="a6"/>
      </w:pPr>
      <w:r>
        <w:t>(10) 1-1-2-3-1-j-line</w:t>
      </w:r>
    </w:p>
    <w:p w:rsidR="00FE2F7B" w:rsidRDefault="00FE2F7B" w:rsidP="00FE2F7B">
      <w:pPr>
        <w:pStyle w:val="a6"/>
      </w:pPr>
      <w:r>
        <w:t>(11) 1-1-2-3-1-k-line</w:t>
      </w:r>
    </w:p>
    <w:p w:rsidR="00FE2F7B" w:rsidRDefault="00FE2F7B" w:rsidP="00FE2F7B">
      <w:pPr>
        <w:pStyle w:val="a6"/>
      </w:pPr>
      <w:r>
        <w:t>(12) 1-1-2-3-1-l-line</w:t>
      </w:r>
    </w:p>
    <w:p w:rsidR="00FE2F7B" w:rsidRDefault="00FE2F7B" w:rsidP="00FE2F7B">
      <w:pPr>
        <w:pStyle w:val="a6"/>
      </w:pPr>
      <w:r>
        <w:t>(13) 1-1-2-3-1-m-line</w:t>
      </w:r>
    </w:p>
    <w:p w:rsidR="00FE2F7B" w:rsidRDefault="00FE2F7B" w:rsidP="00FE2F7B">
      <w:pPr>
        <w:pStyle w:val="a6"/>
      </w:pPr>
      <w:r>
        <w:t>(14) 1-1-2-3-1-n-line</w:t>
      </w:r>
    </w:p>
    <w:p w:rsidR="00FE2F7B" w:rsidRDefault="00FE2F7B" w:rsidP="00FE2F7B">
      <w:pPr>
        <w:pStyle w:val="a6"/>
      </w:pPr>
      <w:r>
        <w:t>(15) 1-1-2-3-1-o-line</w:t>
      </w:r>
    </w:p>
    <w:p w:rsidR="00FE2F7B" w:rsidRDefault="00FE2F7B" w:rsidP="00FE2F7B">
      <w:pPr>
        <w:pStyle w:val="a6"/>
      </w:pPr>
      <w:r>
        <w:t>(16) 1-1-2-3-1-p-line</w:t>
      </w:r>
    </w:p>
    <w:p w:rsidR="00FE2F7B" w:rsidRDefault="00FE2F7B" w:rsidP="00FE2F7B">
      <w:pPr>
        <w:pStyle w:val="a6"/>
      </w:pPr>
      <w:r>
        <w:t>(17) 1-1-2-3-1-q-line</w:t>
      </w:r>
    </w:p>
    <w:p w:rsidR="00FE2F7B" w:rsidRDefault="00FE2F7B" w:rsidP="00FE2F7B">
      <w:pPr>
        <w:pStyle w:val="a6"/>
      </w:pPr>
      <w:r>
        <w:t>(18) 1-1-2-3-1-r-line</w:t>
      </w:r>
    </w:p>
    <w:p w:rsidR="00FE2F7B" w:rsidRDefault="00FE2F7B" w:rsidP="00FE2F7B">
      <w:pPr>
        <w:pStyle w:val="a6"/>
      </w:pPr>
      <w:r>
        <w:t>(19) 1-1-2-3-1-s-line</w:t>
      </w:r>
    </w:p>
    <w:p w:rsidR="00FE2F7B" w:rsidRDefault="00FE2F7B" w:rsidP="00FE2F7B">
      <w:pPr>
        <w:pStyle w:val="a6"/>
      </w:pPr>
      <w:r>
        <w:t>(20) 1-1-2-3-1-t-line</w:t>
      </w:r>
    </w:p>
    <w:p w:rsidR="00FE2F7B" w:rsidRDefault="00FE2F7B" w:rsidP="00FE2F7B">
      <w:pPr>
        <w:pStyle w:val="a6"/>
      </w:pPr>
      <w:r>
        <w:t>(21) 1-1-2-3-1-u-line</w:t>
      </w:r>
    </w:p>
    <w:p w:rsidR="00FE2F7B" w:rsidRDefault="00FE2F7B" w:rsidP="00FE2F7B">
      <w:pPr>
        <w:pStyle w:val="a6"/>
      </w:pPr>
      <w:r>
        <w:t>(22) 1-1-2-3-1-v-line</w:t>
      </w:r>
    </w:p>
    <w:p w:rsidR="00FE2F7B" w:rsidRDefault="00FE2F7B" w:rsidP="00FE2F7B">
      <w:pPr>
        <w:pStyle w:val="a6"/>
      </w:pPr>
      <w:r>
        <w:t>(23) 1-1-2-3-1-w-line</w:t>
      </w:r>
    </w:p>
    <w:p w:rsidR="00FE2F7B" w:rsidRDefault="00FE2F7B" w:rsidP="00FE2F7B">
      <w:pPr>
        <w:pStyle w:val="a6"/>
      </w:pPr>
      <w:r>
        <w:t>(24) 1-1-2-3-1-x-line</w:t>
      </w:r>
    </w:p>
    <w:p w:rsidR="00FE2F7B" w:rsidRDefault="00FE2F7B" w:rsidP="00FE2F7B">
      <w:pPr>
        <w:pStyle w:val="a6"/>
      </w:pPr>
      <w:r>
        <w:t>(25) 1-1-2-3-1-y-line</w:t>
      </w:r>
    </w:p>
    <w:p w:rsidR="00FE2F7B" w:rsidRDefault="00FE2F7B" w:rsidP="00FE2F7B">
      <w:pPr>
        <w:pStyle w:val="a6"/>
      </w:pPr>
      <w:r>
        <w:t>(26) 1-1-2-3-1-z-line</w:t>
      </w:r>
    </w:p>
    <w:p w:rsidR="00FE2F7B" w:rsidRDefault="00FE2F7B" w:rsidP="00FE2F7B">
      <w:pPr>
        <w:pStyle w:val="a6"/>
      </w:pPr>
      <w:r>
        <w:t>(27) 1-1-2-3-1-aa-line</w:t>
      </w:r>
    </w:p>
    <w:p w:rsidR="00FE2F7B" w:rsidRDefault="00FE2F7B" w:rsidP="00FE2F7B">
      <w:pPr>
        <w:pStyle w:val="a6"/>
      </w:pPr>
      <w:r>
        <w:t>(28) 1-1-2-3-1-ab-line</w:t>
      </w:r>
    </w:p>
    <w:p w:rsidR="00FE2F7B" w:rsidRDefault="00FE2F7B" w:rsidP="00FE2F7B">
      <w:pPr>
        <w:pStyle w:val="a6"/>
      </w:pPr>
      <w:r>
        <w:t>(29) 1-1-2-3-1-ac-line</w:t>
      </w:r>
    </w:p>
    <w:p w:rsidR="00FE2F7B" w:rsidRDefault="00FE2F7B" w:rsidP="00FE2F7B">
      <w:pPr>
        <w:pStyle w:val="a6"/>
      </w:pPr>
      <w:r>
        <w:t>(30) 1-1-2-3-1-ad-line</w:t>
      </w:r>
    </w:p>
    <w:p w:rsidR="00FE2F7B" w:rsidRDefault="00FE2F7B" w:rsidP="00FE2F7B">
      <w:pPr>
        <w:pStyle w:val="a6"/>
      </w:pPr>
      <w:r>
        <w:t>(31) 1-1-2-3-1-ae-line</w:t>
      </w:r>
    </w:p>
    <w:p w:rsidR="00FE2F7B" w:rsidRDefault="00FE2F7B" w:rsidP="00FE2F7B">
      <w:pPr>
        <w:pStyle w:val="a6"/>
      </w:pPr>
      <w:r>
        <w:t>(32) 1-1-2-3-1-af-line</w:t>
      </w:r>
    </w:p>
    <w:p w:rsidR="00FE2F7B" w:rsidRDefault="00FE2F7B" w:rsidP="00FE2F7B">
      <w:pPr>
        <w:pStyle w:val="a6"/>
      </w:pPr>
      <w:r>
        <w:lastRenderedPageBreak/>
        <w:t>(33) 1-1-2-3-1-ag-line</w:t>
      </w:r>
    </w:p>
    <w:p w:rsidR="00FE2F7B" w:rsidRDefault="00FE2F7B" w:rsidP="00FE2F7B">
      <w:pPr>
        <w:pStyle w:val="a6"/>
      </w:pPr>
      <w:r>
        <w:t>(34) 1-1-2-3-1-ah-line</w:t>
      </w:r>
    </w:p>
    <w:p w:rsidR="00FE2F7B" w:rsidRDefault="00FE2F7B" w:rsidP="00FE2F7B">
      <w:pPr>
        <w:pStyle w:val="a6"/>
      </w:pPr>
      <w:r>
        <w:t>(35) 1-1-2-3-1-ai-line</w:t>
      </w:r>
    </w:p>
    <w:p w:rsidR="00FE2F7B" w:rsidRDefault="00FE2F7B" w:rsidP="00FE2F7B">
      <w:pPr>
        <w:pStyle w:val="a6"/>
      </w:pPr>
      <w:r>
        <w:t>(36) 1-1-2-3-1-aj-line</w:t>
      </w:r>
    </w:p>
    <w:p w:rsidR="00FE2F7B" w:rsidRDefault="00FE2F7B" w:rsidP="00FE2F7B">
      <w:pPr>
        <w:pStyle w:val="a6"/>
      </w:pPr>
      <w:r>
        <w:t>(37) 1-1-2-3-1-ak-line</w:t>
      </w:r>
    </w:p>
    <w:p w:rsidR="00FE2F7B" w:rsidRDefault="00FE2F7B" w:rsidP="00FE2F7B">
      <w:pPr>
        <w:pStyle w:val="a6"/>
      </w:pPr>
      <w:r>
        <w:t>(38) 1-1-2-3-1-al-line</w:t>
      </w:r>
    </w:p>
    <w:p w:rsidR="00FE2F7B" w:rsidRDefault="00FE2F7B" w:rsidP="00FE2F7B">
      <w:pPr>
        <w:pStyle w:val="a6"/>
      </w:pPr>
      <w:r>
        <w:t>(39) 1-1-2-3-1-am-line</w:t>
      </w:r>
    </w:p>
    <w:p w:rsidR="00FE2F7B" w:rsidRDefault="00FE2F7B" w:rsidP="00FE2F7B">
      <w:pPr>
        <w:pStyle w:val="a6"/>
      </w:pPr>
      <w:r>
        <w:t>(40) 1-1-2-3-1-an-line</w:t>
      </w:r>
    </w:p>
    <w:p w:rsidR="00FE2F7B" w:rsidRDefault="00FE2F7B" w:rsidP="00FE2F7B">
      <w:pPr>
        <w:pStyle w:val="a6"/>
      </w:pPr>
      <w:r>
        <w:t>(41) 1-1-2-3-1-ao-line</w:t>
      </w:r>
    </w:p>
    <w:p w:rsidR="00FE2F7B" w:rsidRDefault="00FE2F7B" w:rsidP="00FE2F7B">
      <w:pPr>
        <w:pStyle w:val="4"/>
      </w:pPr>
      <w:bookmarkStart w:id="200" w:name="_Toc516570047"/>
      <w:r>
        <w:rPr>
          <w:rFonts w:hint="eastAsia"/>
        </w:rPr>
        <w:t>图元</w:t>
      </w:r>
      <w:r>
        <w:t>1-1-2-3-1-a-line</w:t>
      </w:r>
      <w:bookmarkEnd w:id="200"/>
    </w:p>
    <w:p w:rsidR="00FE2F7B" w:rsidRDefault="00FE2F7B" w:rsidP="00FE2F7B">
      <w:pPr>
        <w:pStyle w:val="a6"/>
      </w:pPr>
      <w:r>
        <w:t>[SDD-294]应按表178定义的规格设计图元1-1-2-3-1-a-line。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178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232.474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232.474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[SDD-295]以下masks应作用于图元1-1-2-3-1-a-line：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01" w:name="_Toc516570048"/>
      <w:r>
        <w:rPr>
          <w:rFonts w:hint="eastAsia"/>
        </w:rPr>
        <w:t>图元</w:t>
      </w:r>
      <w:r>
        <w:t>1-1-2-3-1-b-line</w:t>
      </w:r>
      <w:bookmarkEnd w:id="201"/>
    </w:p>
    <w:p w:rsidR="00FE2F7B" w:rsidRDefault="00FE2F7B" w:rsidP="00FE2F7B">
      <w:pPr>
        <w:pStyle w:val="a6"/>
      </w:pPr>
      <w:r>
        <w:lastRenderedPageBreak/>
        <w:t>[SDD-296]应按表179定义的规格设计图元1-1-2-3-1-b-line。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179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268.277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268.277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[SDD-297]以下masks应作用于图元1-1-2-3-1-b-line：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02" w:name="_Toc516570049"/>
      <w:r>
        <w:rPr>
          <w:rFonts w:hint="eastAsia"/>
        </w:rPr>
        <w:t>图元</w:t>
      </w:r>
      <w:r>
        <w:t>1-1-2-3-1-c-line</w:t>
      </w:r>
      <w:bookmarkEnd w:id="202"/>
    </w:p>
    <w:p w:rsidR="00FE2F7B" w:rsidRDefault="00FE2F7B" w:rsidP="00FE2F7B">
      <w:pPr>
        <w:pStyle w:val="a6"/>
      </w:pPr>
      <w:r>
        <w:t>[SDD-298]应按表180定义的规格设计图元1-1-2-3-1-c-line。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180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304.08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304.08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[SDD-299]以下masks应作用于图元1-1-2-3-1-c-line：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03" w:name="_Toc516570050"/>
      <w:r>
        <w:rPr>
          <w:rFonts w:hint="eastAsia"/>
        </w:rPr>
        <w:t>图元</w:t>
      </w:r>
      <w:r>
        <w:t>1-1-2-3-1-d-line</w:t>
      </w:r>
      <w:bookmarkEnd w:id="203"/>
    </w:p>
    <w:p w:rsidR="00FE2F7B" w:rsidRDefault="00FE2F7B" w:rsidP="00FE2F7B">
      <w:pPr>
        <w:pStyle w:val="a6"/>
      </w:pPr>
      <w:r>
        <w:t>[SDD-300]应按表181定义的规格设计图元1-1-2-3-1-d-line。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181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339.883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339.883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[SDD-301]以下masks应作用于图元1-1-2-3-1-d-line：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04" w:name="_Toc516570051"/>
      <w:r>
        <w:rPr>
          <w:rFonts w:hint="eastAsia"/>
        </w:rPr>
        <w:t>图元</w:t>
      </w:r>
      <w:r>
        <w:t>1-1-2-3-1-e-line</w:t>
      </w:r>
      <w:bookmarkEnd w:id="204"/>
    </w:p>
    <w:p w:rsidR="00FE2F7B" w:rsidRDefault="00FE2F7B" w:rsidP="00FE2F7B">
      <w:pPr>
        <w:pStyle w:val="a6"/>
      </w:pPr>
      <w:r>
        <w:t>[SDD-302]应按表182定义的规格设计图元1-1-2-3-1-e-line。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182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375.685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375.685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[SDD-303]以下masks应作用于图元1-1-2-3-1-e-line：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05" w:name="_Toc516570052"/>
      <w:r>
        <w:rPr>
          <w:rFonts w:hint="eastAsia"/>
        </w:rPr>
        <w:t>图元</w:t>
      </w:r>
      <w:r>
        <w:t>1-1-2-3-1-f-line</w:t>
      </w:r>
      <w:bookmarkEnd w:id="205"/>
    </w:p>
    <w:p w:rsidR="00FE2F7B" w:rsidRDefault="00FE2F7B" w:rsidP="00FE2F7B">
      <w:pPr>
        <w:pStyle w:val="a6"/>
      </w:pPr>
      <w:r>
        <w:t>[SDD-304]应按表183定义的规格设计图元1-1-2-3-1-f-line。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183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411.488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411.488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[SDD-305]以下masks应作用于图元1-1-2-3-1-f-line：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lastRenderedPageBreak/>
        <w:t>(2) 1-1-2-a-_TOP_ALTI_001</w:t>
      </w:r>
    </w:p>
    <w:p w:rsidR="00FE2F7B" w:rsidRDefault="00FE2F7B" w:rsidP="00FE2F7B">
      <w:pPr>
        <w:pStyle w:val="4"/>
      </w:pPr>
      <w:bookmarkStart w:id="206" w:name="_Toc516570053"/>
      <w:r>
        <w:rPr>
          <w:rFonts w:hint="eastAsia"/>
        </w:rPr>
        <w:t>图元</w:t>
      </w:r>
      <w:r>
        <w:t>1-1-2-3-1-g-line</w:t>
      </w:r>
      <w:bookmarkEnd w:id="206"/>
    </w:p>
    <w:p w:rsidR="00FE2F7B" w:rsidRDefault="00FE2F7B" w:rsidP="00FE2F7B">
      <w:pPr>
        <w:pStyle w:val="a6"/>
      </w:pPr>
      <w:r>
        <w:t>[SDD-306]应按表184定义的规格设计图元1-1-2-3-1-g-line。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184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447.291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447.291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[SDD-307]以下masks应作用于图元1-1-2-3-1-g-line：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07" w:name="_Toc516570054"/>
      <w:r>
        <w:rPr>
          <w:rFonts w:hint="eastAsia"/>
        </w:rPr>
        <w:t>图元</w:t>
      </w:r>
      <w:r>
        <w:t>1-1-2-3-1-h-line</w:t>
      </w:r>
      <w:bookmarkEnd w:id="207"/>
    </w:p>
    <w:p w:rsidR="00FE2F7B" w:rsidRDefault="00FE2F7B" w:rsidP="00FE2F7B">
      <w:pPr>
        <w:pStyle w:val="a6"/>
      </w:pPr>
      <w:r>
        <w:t>[SDD-308]应按表185定义的规格设计图元1-1-2-3-1-h-line。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185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483.094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483.094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[SDD-309]以下masks应作用于图元1-1-2-3-1-h-line：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08" w:name="_Toc516570055"/>
      <w:r>
        <w:rPr>
          <w:rFonts w:hint="eastAsia"/>
        </w:rPr>
        <w:t>图元</w:t>
      </w:r>
      <w:r>
        <w:t>1-1-2-3-1-i-line</w:t>
      </w:r>
      <w:bookmarkEnd w:id="208"/>
    </w:p>
    <w:p w:rsidR="00FE2F7B" w:rsidRDefault="00FE2F7B" w:rsidP="00FE2F7B">
      <w:pPr>
        <w:pStyle w:val="a6"/>
      </w:pPr>
      <w:r>
        <w:t>[SDD-310]应按表186定义的规格设计图元1-1-2-3-1-i-line。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186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518.897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518.897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[SDD-311]以下masks应作用于图元1-1-2-3-1-i-line：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09" w:name="_Toc516570056"/>
      <w:r>
        <w:rPr>
          <w:rFonts w:hint="eastAsia"/>
        </w:rPr>
        <w:t>图元</w:t>
      </w:r>
      <w:r>
        <w:t>1-1-2-3-1-j-line</w:t>
      </w:r>
      <w:bookmarkEnd w:id="209"/>
    </w:p>
    <w:p w:rsidR="00FE2F7B" w:rsidRDefault="00FE2F7B" w:rsidP="00FE2F7B">
      <w:pPr>
        <w:pStyle w:val="a6"/>
      </w:pPr>
      <w:r>
        <w:t>[SDD-312]应按表187定义的规格设计图元1-1-2-3-1-j-line。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187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554.7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554.7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[SDD-313]以下masks应作用于图元1-1-2-3-1-j-line：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10" w:name="_Toc516570057"/>
      <w:r>
        <w:rPr>
          <w:rFonts w:hint="eastAsia"/>
        </w:rPr>
        <w:t>图元</w:t>
      </w:r>
      <w:r>
        <w:t>1-1-2-3-1-k-line</w:t>
      </w:r>
      <w:bookmarkEnd w:id="210"/>
    </w:p>
    <w:p w:rsidR="00FE2F7B" w:rsidRDefault="00FE2F7B" w:rsidP="00FE2F7B">
      <w:pPr>
        <w:pStyle w:val="a6"/>
      </w:pPr>
      <w:r>
        <w:t>[SDD-314]应按表188定义的规格设计图元1-1-2-3-1-k-line。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188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590.503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590.503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[SDD-315]以下masks应作用于图元1-1-2-3-1-k-line：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11" w:name="_Toc516570058"/>
      <w:r>
        <w:rPr>
          <w:rFonts w:hint="eastAsia"/>
        </w:rPr>
        <w:t>图元</w:t>
      </w:r>
      <w:r>
        <w:t>1-1-2-3-1-l-line</w:t>
      </w:r>
      <w:bookmarkEnd w:id="211"/>
    </w:p>
    <w:p w:rsidR="00FE2F7B" w:rsidRDefault="00FE2F7B" w:rsidP="00FE2F7B">
      <w:pPr>
        <w:pStyle w:val="a6"/>
      </w:pPr>
      <w:r>
        <w:t>[SDD-316]应按表189定义的规格设计图元1-1-2-3-1-l-line。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189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626.306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626.306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[SDD-317]以下masks应作用于图元1-1-2-3-1-l-line：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12" w:name="_Toc516570059"/>
      <w:r>
        <w:rPr>
          <w:rFonts w:hint="eastAsia"/>
        </w:rPr>
        <w:t>图元</w:t>
      </w:r>
      <w:r>
        <w:t>1-1-2-3-1-m-line</w:t>
      </w:r>
      <w:bookmarkEnd w:id="212"/>
    </w:p>
    <w:p w:rsidR="00FE2F7B" w:rsidRDefault="00FE2F7B" w:rsidP="00FE2F7B">
      <w:pPr>
        <w:pStyle w:val="a6"/>
      </w:pPr>
      <w:r>
        <w:t>[SDD-318]应按表190定义的规格设计图元1-1-2-3-1-m-line。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190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662.109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662.109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[SDD-319]以下masks应作用于图元1-1-2-3-1-m-line：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13" w:name="_Toc516570060"/>
      <w:r>
        <w:rPr>
          <w:rFonts w:hint="eastAsia"/>
        </w:rPr>
        <w:t>图元</w:t>
      </w:r>
      <w:r>
        <w:t>1-1-2-3-1-n-line</w:t>
      </w:r>
      <w:bookmarkEnd w:id="213"/>
    </w:p>
    <w:p w:rsidR="00FE2F7B" w:rsidRDefault="00FE2F7B" w:rsidP="00FE2F7B">
      <w:pPr>
        <w:pStyle w:val="a6"/>
      </w:pPr>
      <w:r>
        <w:t>[SDD-320]应按表191定义的规格设计图元1-1-2-3-1-n-line。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191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697.912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697.912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[SDD-321]以下masks应作用于图元1-1-2-3-1-n-line：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14" w:name="_Toc516570061"/>
      <w:r>
        <w:rPr>
          <w:rFonts w:hint="eastAsia"/>
        </w:rPr>
        <w:lastRenderedPageBreak/>
        <w:t>图元</w:t>
      </w:r>
      <w:r>
        <w:t>1-1-2-3-1-o-line</w:t>
      </w:r>
      <w:bookmarkEnd w:id="214"/>
    </w:p>
    <w:p w:rsidR="00FE2F7B" w:rsidRDefault="00FE2F7B" w:rsidP="00FE2F7B">
      <w:pPr>
        <w:pStyle w:val="a6"/>
      </w:pPr>
      <w:r>
        <w:t>[SDD-322]应按表192定义的规格设计图元1-1-2-3-1-o-line。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192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733.715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733.715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[SDD-323]以下masks应作用于图元1-1-2-3-1-o-line：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15" w:name="_Toc516570062"/>
      <w:r>
        <w:rPr>
          <w:rFonts w:hint="eastAsia"/>
        </w:rPr>
        <w:t>图元</w:t>
      </w:r>
      <w:r>
        <w:t>1-1-2-3-1-p-line</w:t>
      </w:r>
      <w:bookmarkEnd w:id="215"/>
    </w:p>
    <w:p w:rsidR="00FE2F7B" w:rsidRDefault="00FE2F7B" w:rsidP="00FE2F7B">
      <w:pPr>
        <w:pStyle w:val="a6"/>
      </w:pPr>
      <w:r>
        <w:t>[SDD-324]应按表193定义的规格设计图元1-1-2-3-1-p-line。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193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769.517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769.517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[SDD-325]以下masks应作用于图元1-1-2-3-1-p-line：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16" w:name="_Toc516570063"/>
      <w:r>
        <w:rPr>
          <w:rFonts w:hint="eastAsia"/>
        </w:rPr>
        <w:t>图元</w:t>
      </w:r>
      <w:r>
        <w:t>1-1-2-3-1-q-line</w:t>
      </w:r>
      <w:bookmarkEnd w:id="216"/>
    </w:p>
    <w:p w:rsidR="00FE2F7B" w:rsidRDefault="00FE2F7B" w:rsidP="00FE2F7B">
      <w:pPr>
        <w:pStyle w:val="a6"/>
      </w:pPr>
      <w:r>
        <w:t>[SDD-326]应按表194定义的规格设计图元1-1-2-3-1-q-line。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194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805.32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805.32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[SDD-327]以下masks应作用于图元1-1-2-3-1-q-line：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17" w:name="_Toc516570064"/>
      <w:r>
        <w:rPr>
          <w:rFonts w:hint="eastAsia"/>
        </w:rPr>
        <w:t>图元</w:t>
      </w:r>
      <w:r>
        <w:t>1-1-2-3-1-r-line</w:t>
      </w:r>
      <w:bookmarkEnd w:id="217"/>
    </w:p>
    <w:p w:rsidR="00FE2F7B" w:rsidRDefault="00FE2F7B" w:rsidP="00FE2F7B">
      <w:pPr>
        <w:pStyle w:val="a6"/>
      </w:pPr>
      <w:r>
        <w:t>[SDD-328]应按表195定义的规格设计图元1-1-2-3-1-r-line。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195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841.123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841.123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[SDD-329]以下masks应作用于图元1-1-2-3-1-r-line：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18" w:name="_Toc516570065"/>
      <w:r>
        <w:rPr>
          <w:rFonts w:hint="eastAsia"/>
        </w:rPr>
        <w:t>图元</w:t>
      </w:r>
      <w:r>
        <w:t>1-1-2-3-1-s-line</w:t>
      </w:r>
      <w:bookmarkEnd w:id="218"/>
    </w:p>
    <w:p w:rsidR="00FE2F7B" w:rsidRDefault="00FE2F7B" w:rsidP="00FE2F7B">
      <w:pPr>
        <w:pStyle w:val="a6"/>
      </w:pPr>
      <w:r>
        <w:t>[SDD-330]应按表196定义的规格设计图元1-1-2-3-1-s-line。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196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876.926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876.926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[SDD-331]以下masks应作用于图元1-1-2-3-1-s-line：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19" w:name="_Toc516570066"/>
      <w:r>
        <w:rPr>
          <w:rFonts w:hint="eastAsia"/>
        </w:rPr>
        <w:t>图元</w:t>
      </w:r>
      <w:r>
        <w:t>1-1-2-3-1-t-line</w:t>
      </w:r>
      <w:bookmarkEnd w:id="219"/>
    </w:p>
    <w:p w:rsidR="00FE2F7B" w:rsidRDefault="00FE2F7B" w:rsidP="00FE2F7B">
      <w:pPr>
        <w:pStyle w:val="a6"/>
      </w:pPr>
      <w:r>
        <w:t>[SDD-332]应按表197定义的规格设计图元1-1-2-3-1-t-line。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197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912.729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912.729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[SDD-333]以下masks应作用于图元1-1-2-3-1-t-line：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20" w:name="_Toc516570067"/>
      <w:r>
        <w:rPr>
          <w:rFonts w:hint="eastAsia"/>
        </w:rPr>
        <w:t>图元</w:t>
      </w:r>
      <w:r>
        <w:t>1-1-2-3-1-u-line</w:t>
      </w:r>
      <w:bookmarkEnd w:id="220"/>
    </w:p>
    <w:p w:rsidR="00FE2F7B" w:rsidRDefault="00FE2F7B" w:rsidP="00FE2F7B">
      <w:pPr>
        <w:pStyle w:val="a6"/>
      </w:pPr>
      <w:r>
        <w:t>[SDD-334]应按表198定义的规格设计图元1-1-2-3-1-u-line。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198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948.532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948.532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[SDD-335]以下masks应作用于图元1-1-2-3-1-u-line：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21" w:name="_Toc516570068"/>
      <w:r>
        <w:rPr>
          <w:rFonts w:hint="eastAsia"/>
        </w:rPr>
        <w:t>图元</w:t>
      </w:r>
      <w:r>
        <w:t>1-1-2-3-1-v-line</w:t>
      </w:r>
      <w:bookmarkEnd w:id="221"/>
    </w:p>
    <w:p w:rsidR="00FE2F7B" w:rsidRDefault="00FE2F7B" w:rsidP="00FE2F7B">
      <w:pPr>
        <w:pStyle w:val="a6"/>
      </w:pPr>
      <w:r>
        <w:t>[SDD-336]应按表199定义的规格设计图元1-1-2-3-1-v-line。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199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984.335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984.335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[SDD-337]以下masks应作用于图元1-1-2-3-1-v-line：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22" w:name="_Toc516570069"/>
      <w:r>
        <w:rPr>
          <w:rFonts w:hint="eastAsia"/>
        </w:rPr>
        <w:lastRenderedPageBreak/>
        <w:t>图元</w:t>
      </w:r>
      <w:r>
        <w:t>1-1-2-3-1-w-line</w:t>
      </w:r>
      <w:bookmarkEnd w:id="222"/>
    </w:p>
    <w:p w:rsidR="00FE2F7B" w:rsidRDefault="00FE2F7B" w:rsidP="00FE2F7B">
      <w:pPr>
        <w:pStyle w:val="a6"/>
      </w:pPr>
      <w:r>
        <w:t>[SDD-338]应按表200定义的规格设计图元1-1-2-3-1-w-line。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200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1020.138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1020.138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[SDD-339]以下masks应作用于图元1-1-2-3-1-w-line：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23" w:name="_Toc516570070"/>
      <w:r>
        <w:rPr>
          <w:rFonts w:hint="eastAsia"/>
        </w:rPr>
        <w:t>图元</w:t>
      </w:r>
      <w:r>
        <w:t>1-1-2-3-1-x-line</w:t>
      </w:r>
      <w:bookmarkEnd w:id="223"/>
    </w:p>
    <w:p w:rsidR="00FE2F7B" w:rsidRDefault="00FE2F7B" w:rsidP="00FE2F7B">
      <w:pPr>
        <w:pStyle w:val="a6"/>
      </w:pPr>
      <w:r>
        <w:t>[SDD-340]应按表201定义的规格设计图元1-1-2-3-1-x-line。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201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1055.941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1055.941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[SDD-341]以下masks应作用于图元1-1-2-3-1-x-line：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24" w:name="_Toc516570071"/>
      <w:r>
        <w:rPr>
          <w:rFonts w:hint="eastAsia"/>
        </w:rPr>
        <w:t>图元</w:t>
      </w:r>
      <w:r>
        <w:t>1-1-2-3-1-y-line</w:t>
      </w:r>
      <w:bookmarkEnd w:id="224"/>
    </w:p>
    <w:p w:rsidR="00FE2F7B" w:rsidRDefault="00FE2F7B" w:rsidP="00FE2F7B">
      <w:pPr>
        <w:pStyle w:val="a6"/>
      </w:pPr>
      <w:r>
        <w:t>[SDD-342]应按表202定义的规格设计图元1-1-2-3-1-y-line。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202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1091.744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1091.744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[SDD-343]以下masks应作用于图元1-1-2-3-1-y-line：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25" w:name="_Toc516570072"/>
      <w:r>
        <w:rPr>
          <w:rFonts w:hint="eastAsia"/>
        </w:rPr>
        <w:t>图元</w:t>
      </w:r>
      <w:r>
        <w:t>1-1-2-3-1-z-line</w:t>
      </w:r>
      <w:bookmarkEnd w:id="225"/>
    </w:p>
    <w:p w:rsidR="00FE2F7B" w:rsidRDefault="00FE2F7B" w:rsidP="00FE2F7B">
      <w:pPr>
        <w:pStyle w:val="a6"/>
      </w:pPr>
      <w:r>
        <w:t>[SDD-344]应按表203定义的规格设计图元1-1-2-3-1-z-line。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203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1127.547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1127.547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[SDD-345]以下masks应作用于图元1-1-2-3-1-z-line：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26" w:name="_Toc516570073"/>
      <w:r>
        <w:rPr>
          <w:rFonts w:hint="eastAsia"/>
        </w:rPr>
        <w:t>图元</w:t>
      </w:r>
      <w:r>
        <w:t>1-1-2-3-1-aa-line</w:t>
      </w:r>
      <w:bookmarkEnd w:id="226"/>
    </w:p>
    <w:p w:rsidR="00FE2F7B" w:rsidRDefault="00FE2F7B" w:rsidP="00FE2F7B">
      <w:pPr>
        <w:pStyle w:val="a6"/>
      </w:pPr>
      <w:r>
        <w:t>[SDD-346]应按表204定义的规格设计图元1-1-2-3-1-aa-line。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204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1163.35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1163.35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[SDD-347]以下masks应作用于图元1-1-2-3-1-aa-line：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27" w:name="_Toc516570074"/>
      <w:r>
        <w:rPr>
          <w:rFonts w:hint="eastAsia"/>
        </w:rPr>
        <w:t>图元</w:t>
      </w:r>
      <w:r>
        <w:t>1-1-2-3-1-ab-line</w:t>
      </w:r>
      <w:bookmarkEnd w:id="227"/>
    </w:p>
    <w:p w:rsidR="00FE2F7B" w:rsidRDefault="00FE2F7B" w:rsidP="00FE2F7B">
      <w:pPr>
        <w:pStyle w:val="a6"/>
      </w:pPr>
      <w:r>
        <w:t>[SDD-348]应按表205定义的规格设计图元1-1-2-3-1-ab-line。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205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1199.152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1199.152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[SDD-349]以下masks应作用于图元1-1-2-3-1-ab-line：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28" w:name="_Toc516570075"/>
      <w:r>
        <w:rPr>
          <w:rFonts w:hint="eastAsia"/>
        </w:rPr>
        <w:t>图元</w:t>
      </w:r>
      <w:r>
        <w:t>1-1-2-3-1-ac-line</w:t>
      </w:r>
      <w:bookmarkEnd w:id="228"/>
    </w:p>
    <w:p w:rsidR="00FE2F7B" w:rsidRDefault="00FE2F7B" w:rsidP="00FE2F7B">
      <w:pPr>
        <w:pStyle w:val="a6"/>
      </w:pPr>
      <w:r>
        <w:t>[SDD-350]应按表206定义的规格设计图元1-1-2-3-1-ac-line。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206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1234.955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1234.955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[SDD-351]以下masks应作用于图元1-1-2-3-1-ac-line：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29" w:name="_Toc516570076"/>
      <w:r>
        <w:rPr>
          <w:rFonts w:hint="eastAsia"/>
        </w:rPr>
        <w:t>图元</w:t>
      </w:r>
      <w:r>
        <w:t>1-1-2-3-1-ad-line</w:t>
      </w:r>
      <w:bookmarkEnd w:id="229"/>
    </w:p>
    <w:p w:rsidR="00FE2F7B" w:rsidRDefault="00FE2F7B" w:rsidP="00FE2F7B">
      <w:pPr>
        <w:pStyle w:val="a6"/>
      </w:pPr>
      <w:r>
        <w:t>[SDD-352]应按表207定义的规格设计图元1-1-2-3-1-ad-line。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207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1270.758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1270.758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[SDD-353]以下masks应作用于图元1-1-2-3-1-ad-line：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30" w:name="_Toc516570077"/>
      <w:r>
        <w:rPr>
          <w:rFonts w:hint="eastAsia"/>
        </w:rPr>
        <w:lastRenderedPageBreak/>
        <w:t>图元</w:t>
      </w:r>
      <w:r>
        <w:t>1-1-2-3-1-ae-line</w:t>
      </w:r>
      <w:bookmarkEnd w:id="230"/>
    </w:p>
    <w:p w:rsidR="00FE2F7B" w:rsidRDefault="00FE2F7B" w:rsidP="00FE2F7B">
      <w:pPr>
        <w:pStyle w:val="a6"/>
      </w:pPr>
      <w:r>
        <w:t>[SDD-354]应按表208定义的规格设计图元1-1-2-3-1-ae-line。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208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1306.561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1306.561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[SDD-355]以下masks应作用于图元1-1-2-3-1-ae-line：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31" w:name="_Toc516570078"/>
      <w:r>
        <w:rPr>
          <w:rFonts w:hint="eastAsia"/>
        </w:rPr>
        <w:t>图元</w:t>
      </w:r>
      <w:r>
        <w:t>1-1-2-3-1-af-line</w:t>
      </w:r>
      <w:bookmarkEnd w:id="231"/>
    </w:p>
    <w:p w:rsidR="00FE2F7B" w:rsidRDefault="00FE2F7B" w:rsidP="00FE2F7B">
      <w:pPr>
        <w:pStyle w:val="a6"/>
      </w:pPr>
      <w:r>
        <w:t>[SDD-356]应按表209定义的规格设计图元1-1-2-3-1-af-line。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209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196.671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196.671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[SDD-357]以下masks应作用于图元1-1-2-3-1-af-line：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32" w:name="_Toc516570079"/>
      <w:r>
        <w:rPr>
          <w:rFonts w:hint="eastAsia"/>
        </w:rPr>
        <w:t>图元</w:t>
      </w:r>
      <w:r>
        <w:t>1-1-2-3-1-ag-line</w:t>
      </w:r>
      <w:bookmarkEnd w:id="232"/>
    </w:p>
    <w:p w:rsidR="00FE2F7B" w:rsidRDefault="00FE2F7B" w:rsidP="00FE2F7B">
      <w:pPr>
        <w:pStyle w:val="a6"/>
      </w:pPr>
      <w:r>
        <w:t>[SDD-358]应按表210定义的规格设计图元1-1-2-3-1-ag-line。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210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160.868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160.868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[SDD-359]以下masks应作用于图元1-1-2-3-1-ag-line：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33" w:name="_Toc516570080"/>
      <w:r>
        <w:rPr>
          <w:rFonts w:hint="eastAsia"/>
        </w:rPr>
        <w:t>图元</w:t>
      </w:r>
      <w:r>
        <w:t>1-1-2-3-1-ah-line</w:t>
      </w:r>
      <w:bookmarkEnd w:id="233"/>
    </w:p>
    <w:p w:rsidR="00FE2F7B" w:rsidRDefault="00FE2F7B" w:rsidP="00FE2F7B">
      <w:pPr>
        <w:pStyle w:val="a6"/>
      </w:pPr>
      <w:r>
        <w:t>[SDD-360]应按表211定义的规格设计图元1-1-2-3-1-ah-line。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211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125.065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125.065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[SDD-361]以下masks应作用于图元1-1-2-3-1-ah-line：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34" w:name="_Toc516570081"/>
      <w:r>
        <w:rPr>
          <w:rFonts w:hint="eastAsia"/>
        </w:rPr>
        <w:t>图元</w:t>
      </w:r>
      <w:r>
        <w:t>1-1-2-3-1-ai-line</w:t>
      </w:r>
      <w:bookmarkEnd w:id="234"/>
    </w:p>
    <w:p w:rsidR="00FE2F7B" w:rsidRDefault="00FE2F7B" w:rsidP="00FE2F7B">
      <w:pPr>
        <w:pStyle w:val="a6"/>
      </w:pPr>
      <w:r>
        <w:t>[SDD-362]应按表212定义的规格设计图元1-1-2-3-1-ai-line。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212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89.262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89.262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[SDD-363]以下masks应作用于图元1-1-2-3-1-ai-line：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35" w:name="_Toc516570082"/>
      <w:r>
        <w:rPr>
          <w:rFonts w:hint="eastAsia"/>
        </w:rPr>
        <w:t>图元</w:t>
      </w:r>
      <w:r>
        <w:t>1-1-2-3-1-aj-line</w:t>
      </w:r>
      <w:bookmarkEnd w:id="235"/>
    </w:p>
    <w:p w:rsidR="00FE2F7B" w:rsidRDefault="00FE2F7B" w:rsidP="00FE2F7B">
      <w:pPr>
        <w:pStyle w:val="a6"/>
      </w:pPr>
      <w:r>
        <w:t>[SDD-364]应按表213定义的规格设计图元1-1-2-3-1-aj-line。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213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53.459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53.459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[SDD-365]以下masks应作用于图元1-1-2-3-1-aj-line：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36" w:name="_Toc516570083"/>
      <w:r>
        <w:rPr>
          <w:rFonts w:hint="eastAsia"/>
        </w:rPr>
        <w:t>图元</w:t>
      </w:r>
      <w:r>
        <w:t>1-1-2-3-1-ak-line</w:t>
      </w:r>
      <w:bookmarkEnd w:id="236"/>
    </w:p>
    <w:p w:rsidR="00FE2F7B" w:rsidRDefault="00FE2F7B" w:rsidP="00FE2F7B">
      <w:pPr>
        <w:pStyle w:val="a6"/>
      </w:pPr>
      <w:r>
        <w:t>[SDD-366]应按表214定义的规格设计图元1-1-2-3-1-ak-line。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214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17.656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17.656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[SDD-367]以下masks应作用于图元1-1-2-3-1-ak-line：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37" w:name="_Toc516570084"/>
      <w:r>
        <w:rPr>
          <w:rFonts w:hint="eastAsia"/>
        </w:rPr>
        <w:t>图元</w:t>
      </w:r>
      <w:r>
        <w:t>1-1-2-3-1-al-line</w:t>
      </w:r>
      <w:bookmarkEnd w:id="237"/>
    </w:p>
    <w:p w:rsidR="00FE2F7B" w:rsidRDefault="00FE2F7B" w:rsidP="00FE2F7B">
      <w:pPr>
        <w:pStyle w:val="a6"/>
      </w:pPr>
      <w:r>
        <w:t>[SDD-368]应按表215定义的规格设计图元1-1-2-3-1-al-line。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215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-18.147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-18.147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[SDD-369]以下masks应作用于图元1-1-2-3-1-al-line：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38" w:name="_Toc516570085"/>
      <w:r>
        <w:rPr>
          <w:rFonts w:hint="eastAsia"/>
        </w:rPr>
        <w:lastRenderedPageBreak/>
        <w:t>图元</w:t>
      </w:r>
      <w:r>
        <w:t>1-1-2-3-1-am-line</w:t>
      </w:r>
      <w:bookmarkEnd w:id="238"/>
    </w:p>
    <w:p w:rsidR="00FE2F7B" w:rsidRDefault="00FE2F7B" w:rsidP="00FE2F7B">
      <w:pPr>
        <w:pStyle w:val="a6"/>
      </w:pPr>
      <w:r>
        <w:t>[SDD-370]应按表216定义的规格设计图元1-1-2-3-1-am-line。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216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-53.95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-53.95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[SDD-371]以下masks应作用于图元1-1-2-3-1-am-line：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39" w:name="_Toc516570086"/>
      <w:r>
        <w:rPr>
          <w:rFonts w:hint="eastAsia"/>
        </w:rPr>
        <w:t>图元</w:t>
      </w:r>
      <w:r>
        <w:t>1-1-2-3-1-an-line</w:t>
      </w:r>
      <w:bookmarkEnd w:id="239"/>
    </w:p>
    <w:p w:rsidR="00FE2F7B" w:rsidRDefault="00FE2F7B" w:rsidP="00FE2F7B">
      <w:pPr>
        <w:pStyle w:val="a6"/>
      </w:pPr>
      <w:r>
        <w:t>[SDD-372]应按表217定义的规格设计图元1-1-2-3-1-an-line。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217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-89.753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-89.753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[SDD-373]以下masks应作用于图元1-1-2-3-1-an-line：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40" w:name="_Toc516570087"/>
      <w:r>
        <w:rPr>
          <w:rFonts w:hint="eastAsia"/>
        </w:rPr>
        <w:t>图元</w:t>
      </w:r>
      <w:r>
        <w:t>1-1-2-3-1-ao-line</w:t>
      </w:r>
      <w:bookmarkEnd w:id="240"/>
    </w:p>
    <w:p w:rsidR="00FE2F7B" w:rsidRDefault="00FE2F7B" w:rsidP="00FE2F7B">
      <w:pPr>
        <w:pStyle w:val="a6"/>
      </w:pPr>
      <w:r>
        <w:t>[SDD-374]应按表218定义的规格设计图元1-1-2-3-1-ao-line。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218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-125.555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-125.555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[SDD-375]以下masks应作用于图元1-1-2-3-1-ao-line：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41" w:name="_Toc516570088"/>
      <w:r>
        <w:rPr>
          <w:rFonts w:hint="eastAsia"/>
        </w:rPr>
        <w:t>图件</w:t>
      </w:r>
      <w:r>
        <w:t>1-1-2-3-2-texts</w:t>
      </w:r>
      <w:bookmarkEnd w:id="241"/>
    </w:p>
    <w:p w:rsidR="00FE2F7B" w:rsidRDefault="00FE2F7B" w:rsidP="00FE2F7B">
      <w:pPr>
        <w:pStyle w:val="a6"/>
      </w:pPr>
      <w:r>
        <w:t>[SDD-376]应按表219定义的规格设计图件1-1-2-3-2-texts。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219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maxX="340.84772" maxY="1321.0391" minX="285.68643" minY="-176.09605"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[注释]图48是1-1-2-3-2-texts的参考图像。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9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48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[注释]图件1-1-2-3-2-texts包含下列子辈图件/图元:</w:t>
      </w:r>
    </w:p>
    <w:p w:rsidR="00FE2F7B" w:rsidRDefault="00FE2F7B" w:rsidP="00FE2F7B">
      <w:pPr>
        <w:pStyle w:val="a6"/>
      </w:pPr>
      <w:r>
        <w:t>(1) 1-1-2-3-2-a-text</w:t>
      </w:r>
    </w:p>
    <w:p w:rsidR="00FE2F7B" w:rsidRDefault="00FE2F7B" w:rsidP="00FE2F7B">
      <w:pPr>
        <w:pStyle w:val="a6"/>
      </w:pPr>
      <w:r>
        <w:t>(2) 1-1-2-3-2-b-text</w:t>
      </w:r>
    </w:p>
    <w:p w:rsidR="00FE2F7B" w:rsidRDefault="00FE2F7B" w:rsidP="00FE2F7B">
      <w:pPr>
        <w:pStyle w:val="a6"/>
      </w:pPr>
      <w:r>
        <w:t>(3) 1-1-2-3-2-c-text</w:t>
      </w:r>
    </w:p>
    <w:p w:rsidR="00FE2F7B" w:rsidRDefault="00FE2F7B" w:rsidP="00FE2F7B">
      <w:pPr>
        <w:pStyle w:val="a6"/>
      </w:pPr>
      <w:r>
        <w:t>(4) 1-1-2-3-2-d-text</w:t>
      </w:r>
    </w:p>
    <w:p w:rsidR="00FE2F7B" w:rsidRDefault="00FE2F7B" w:rsidP="00FE2F7B">
      <w:pPr>
        <w:pStyle w:val="a6"/>
      </w:pPr>
      <w:r>
        <w:t>(5) 1-1-2-3-2-e-text</w:t>
      </w:r>
    </w:p>
    <w:p w:rsidR="00FE2F7B" w:rsidRDefault="00FE2F7B" w:rsidP="00FE2F7B">
      <w:pPr>
        <w:pStyle w:val="a6"/>
      </w:pPr>
      <w:r>
        <w:t>(6) 1-1-2-3-2-f-text</w:t>
      </w:r>
    </w:p>
    <w:p w:rsidR="00FE2F7B" w:rsidRDefault="00FE2F7B" w:rsidP="00FE2F7B">
      <w:pPr>
        <w:pStyle w:val="a6"/>
      </w:pPr>
      <w:r>
        <w:lastRenderedPageBreak/>
        <w:t>(7) 1-1-2-3-2-g-text</w:t>
      </w:r>
    </w:p>
    <w:p w:rsidR="00FE2F7B" w:rsidRDefault="00FE2F7B" w:rsidP="00FE2F7B">
      <w:pPr>
        <w:pStyle w:val="a6"/>
      </w:pPr>
      <w:r>
        <w:t>(8) 1-1-2-3-2-h-text</w:t>
      </w:r>
    </w:p>
    <w:p w:rsidR="00FE2F7B" w:rsidRDefault="00FE2F7B" w:rsidP="00FE2F7B">
      <w:pPr>
        <w:pStyle w:val="a6"/>
      </w:pPr>
      <w:r>
        <w:t>(9) 1-1-2-3-2-i-text</w:t>
      </w:r>
    </w:p>
    <w:p w:rsidR="00FE2F7B" w:rsidRDefault="00FE2F7B" w:rsidP="00FE2F7B">
      <w:pPr>
        <w:pStyle w:val="4"/>
      </w:pPr>
      <w:bookmarkStart w:id="242" w:name="_Toc516570089"/>
      <w:r>
        <w:rPr>
          <w:rFonts w:hint="eastAsia"/>
        </w:rPr>
        <w:t>图元</w:t>
      </w:r>
      <w:r>
        <w:t>1-1-2-3-2-a-text</w:t>
      </w:r>
      <w:bookmarkEnd w:id="242"/>
    </w:p>
    <w:p w:rsidR="00FE2F7B" w:rsidRDefault="00FE2F7B" w:rsidP="00FE2F7B">
      <w:pPr>
        <w:pStyle w:val="a6"/>
      </w:pPr>
      <w:r>
        <w:t>[SDD-377]应按表220定义的规格设计图元1-1-2-3-2-a-text。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220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232.964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[SDD-378]以下masks应作用于图元1-1-2-3-2-a-text：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43" w:name="_Toc516570090"/>
      <w:r>
        <w:rPr>
          <w:rFonts w:hint="eastAsia"/>
        </w:rPr>
        <w:t>图元</w:t>
      </w:r>
      <w:r>
        <w:t>1-1-2-3-2-b-text</w:t>
      </w:r>
      <w:bookmarkEnd w:id="243"/>
    </w:p>
    <w:p w:rsidR="00FE2F7B" w:rsidRDefault="00FE2F7B" w:rsidP="00FE2F7B">
      <w:pPr>
        <w:pStyle w:val="a6"/>
      </w:pPr>
      <w:r>
        <w:t>[SDD-379]应按表221定义的规格设计图元1-1-2-3-2-b-text。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221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311.585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53.798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[45, 53,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[SDD-380]以下masks应作用于图元1-1-2-3-2-b-text：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44" w:name="_Toc516570091"/>
      <w:r>
        <w:rPr>
          <w:rFonts w:hint="eastAsia"/>
        </w:rPr>
        <w:t>图元</w:t>
      </w:r>
      <w:r>
        <w:t>1-1-2-3-2-c-text</w:t>
      </w:r>
      <w:bookmarkEnd w:id="244"/>
    </w:p>
    <w:p w:rsidR="00FE2F7B" w:rsidRDefault="00FE2F7B" w:rsidP="00FE2F7B">
      <w:pPr>
        <w:pStyle w:val="a6"/>
      </w:pPr>
      <w:r>
        <w:t>[SDD-381]应按表222定义的规格设计图元1-1-2-3-2-c-text。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222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311.585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-161.02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[45, 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[SDD-382]以下masks应作用于图元1-1-2-3-2-c-text：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45" w:name="_Toc516570092"/>
      <w:r>
        <w:rPr>
          <w:rFonts w:hint="eastAsia"/>
        </w:rPr>
        <w:t>图元</w:t>
      </w:r>
      <w:r>
        <w:t>1-1-2-3-2-d-text</w:t>
      </w:r>
      <w:bookmarkEnd w:id="245"/>
    </w:p>
    <w:p w:rsidR="00FE2F7B" w:rsidRDefault="00FE2F7B" w:rsidP="00FE2F7B">
      <w:pPr>
        <w:pStyle w:val="a6"/>
      </w:pPr>
      <w:r>
        <w:t>[SDD-383]应按表223定义的规格设计图元1-1-2-3-2-d-text。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223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411.797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[53,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[SDD-384]以下masks应作用于图元1-1-2-3-2-d-text：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46" w:name="_Toc516570093"/>
      <w:r>
        <w:rPr>
          <w:rFonts w:hint="eastAsia"/>
        </w:rPr>
        <w:t>图元</w:t>
      </w:r>
      <w:r>
        <w:t>1-1-2-3-2-e-text</w:t>
      </w:r>
      <w:bookmarkEnd w:id="246"/>
    </w:p>
    <w:p w:rsidR="00FE2F7B" w:rsidRDefault="00FE2F7B" w:rsidP="00FE2F7B">
      <w:pPr>
        <w:pStyle w:val="a6"/>
      </w:pPr>
      <w:r>
        <w:t>[SDD-385]应按表224定义的规格设计图元1-1-2-3-2-e-text。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224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590.63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[SDD-386]以下masks应作用于图元1-1-2-3-2-e-text：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47" w:name="_Toc516570094"/>
      <w:r>
        <w:rPr>
          <w:rFonts w:hint="eastAsia"/>
        </w:rPr>
        <w:t>图元</w:t>
      </w:r>
      <w:r>
        <w:t>1-1-2-3-2-f-text</w:t>
      </w:r>
      <w:bookmarkEnd w:id="247"/>
    </w:p>
    <w:p w:rsidR="00FE2F7B" w:rsidRDefault="00FE2F7B" w:rsidP="00FE2F7B">
      <w:pPr>
        <w:pStyle w:val="a6"/>
      </w:pPr>
      <w:r>
        <w:t>[SDD-387]应按表225定义的规格设计图元1-1-2-3-2-f-text。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225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769.464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[49, 53,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[SDD-388]以下masks应作用于图元1-1-2-3-2-f-text：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4E6D88">
      <w:pPr>
        <w:pStyle w:val="a6"/>
        <w:rPr>
          <w:b/>
          <w:bCs/>
          <w:kern w:val="44"/>
        </w:rPr>
      </w:pPr>
      <w:r>
        <w:rPr>
          <w:rFonts w:hint="eastAsia"/>
          <w:b/>
          <w:bCs/>
          <w:kern w:val="44"/>
        </w:rPr>
        <w:t>图元</w:t>
      </w:r>
      <w:r>
        <w:rPr>
          <w:b/>
          <w:bCs/>
          <w:kern w:val="44"/>
        </w:rPr>
        <w:t>1-1-2-3-2-g-text</w:t>
      </w:r>
    </w:p>
    <w:p w:rsidR="00FE2F7B" w:rsidRDefault="00FE2F7B" w:rsidP="00FE2F7B">
      <w:pPr>
        <w:pStyle w:val="a6"/>
      </w:pPr>
      <w:r>
        <w:t>[SDD-389]应按表226定义的规格设计图元1-1-2-3-2-g-text。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226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948.297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[SDD-390]以下masks应作用于图元1-1-2-3-2-g-text：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48" w:name="_Toc516570095"/>
      <w:r>
        <w:rPr>
          <w:rFonts w:hint="eastAsia"/>
        </w:rPr>
        <w:t>图元</w:t>
      </w:r>
      <w:r>
        <w:t>1-1-2-3-2-h-text</w:t>
      </w:r>
      <w:bookmarkEnd w:id="248"/>
    </w:p>
    <w:p w:rsidR="00FE2F7B" w:rsidRDefault="00FE2F7B" w:rsidP="00FE2F7B">
      <w:pPr>
        <w:pStyle w:val="a6"/>
      </w:pPr>
      <w:r>
        <w:t>[SDD-391]应按表227定义的规格设计图元1-1-2-3-2-h-text。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227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1127.13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[50, 53,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[SDD-392]以下masks应作用于图元1-1-2-3-2-h-text：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49" w:name="_Toc516570096"/>
      <w:r>
        <w:rPr>
          <w:rFonts w:hint="eastAsia"/>
        </w:rPr>
        <w:t>图元</w:t>
      </w:r>
      <w:r>
        <w:t>1-1-2-3-2-i-text</w:t>
      </w:r>
      <w:bookmarkEnd w:id="249"/>
    </w:p>
    <w:p w:rsidR="00FE2F7B" w:rsidRDefault="00FE2F7B" w:rsidP="00FE2F7B">
      <w:pPr>
        <w:pStyle w:val="a6"/>
      </w:pPr>
      <w:r>
        <w:t>[SDD-393]应按表228定义的规格设计图元1-1-2-3-2-i-text。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228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1305.963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[SDD-394]以下masks应作用于图元1-1-2-3-2-i-text：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50" w:name="_Toc516570097"/>
      <w:r>
        <w:rPr>
          <w:rFonts w:hint="eastAsia"/>
        </w:rPr>
        <w:t>图件</w:t>
      </w:r>
      <w:r>
        <w:t>1-1-2-4-Counter</w:t>
      </w:r>
      <w:bookmarkEnd w:id="250"/>
    </w:p>
    <w:p w:rsidR="00FE2F7B" w:rsidRDefault="00FE2F7B" w:rsidP="00FE2F7B">
      <w:pPr>
        <w:pStyle w:val="a6"/>
      </w:pPr>
      <w:r>
        <w:t>[SDD-395]应按表229定义的规格设计图件1-1-2-4-Counter。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229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maxX="374.4209" maxY="243.45947" minX="-61.577" minY="-26.074"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[注释]图49是1-1-2-4-Counter的参考图像。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0" name="图片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49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[注释]图件1-1-2-4-Counter包含下列子辈图件/图元:</w:t>
      </w:r>
    </w:p>
    <w:p w:rsidR="00FE2F7B" w:rsidRDefault="00FE2F7B" w:rsidP="00FE2F7B">
      <w:pPr>
        <w:pStyle w:val="a6"/>
      </w:pPr>
      <w:r>
        <w:t>(1) 1-1-2-4-1-CounterBox</w:t>
      </w:r>
    </w:p>
    <w:p w:rsidR="00FE2F7B" w:rsidRDefault="00FE2F7B" w:rsidP="00FE2F7B">
      <w:pPr>
        <w:pStyle w:val="a6"/>
      </w:pPr>
      <w:r>
        <w:t>(2) 1-1-2-4-2-CounterHundreds</w:t>
      </w:r>
    </w:p>
    <w:p w:rsidR="00FE2F7B" w:rsidRDefault="00FE2F7B" w:rsidP="00FE2F7B">
      <w:pPr>
        <w:pStyle w:val="a6"/>
      </w:pPr>
      <w:r>
        <w:t>(3) 1-1-2-4-b-CounterUnits</w:t>
      </w:r>
    </w:p>
    <w:p w:rsidR="00FE2F7B" w:rsidRDefault="00FE2F7B" w:rsidP="00FE2F7B">
      <w:pPr>
        <w:pStyle w:val="4"/>
      </w:pPr>
      <w:bookmarkStart w:id="251" w:name="_Toc516570098"/>
      <w:r>
        <w:rPr>
          <w:rFonts w:hint="eastAsia"/>
        </w:rPr>
        <w:t>图件</w:t>
      </w:r>
      <w:r>
        <w:t>1-1-2-4-1-CounterBox</w:t>
      </w:r>
      <w:bookmarkEnd w:id="251"/>
    </w:p>
    <w:p w:rsidR="00FE2F7B" w:rsidRDefault="00FE2F7B" w:rsidP="00FE2F7B">
      <w:pPr>
        <w:pStyle w:val="a6"/>
      </w:pPr>
      <w:r>
        <w:t>[SDD-396]应按表230定义的规格设计图件1-1-2-4-1-CounterBox。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230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309.002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231.12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maxX="68.58" maxY="26.677" minX="-61.577" minY="-26.074"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[注释]图50是1-1-2-4-1-CounterBox的参考图像。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1" name="图片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50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[注释]图件1-1-2-4-1-CounterBox包含下列子辈图件/图元:</w:t>
      </w:r>
    </w:p>
    <w:p w:rsidR="00FE2F7B" w:rsidRDefault="00FE2F7B" w:rsidP="00FE2F7B">
      <w:pPr>
        <w:pStyle w:val="a6"/>
      </w:pPr>
      <w:r>
        <w:t>(1) 1-1-2-4-1-a-CounterBackground</w:t>
      </w:r>
    </w:p>
    <w:p w:rsidR="00FE2F7B" w:rsidRDefault="00FE2F7B" w:rsidP="00FE2F7B">
      <w:pPr>
        <w:pStyle w:val="4"/>
      </w:pPr>
      <w:bookmarkStart w:id="252" w:name="_Toc516570099"/>
      <w:r>
        <w:rPr>
          <w:rFonts w:hint="eastAsia"/>
        </w:rPr>
        <w:t>图元</w:t>
      </w:r>
      <w:r>
        <w:t>1-1-2-4-1-a-CounterBackground</w:t>
      </w:r>
      <w:bookmarkEnd w:id="252"/>
    </w:p>
    <w:p w:rsidR="00FE2F7B" w:rsidRDefault="00FE2F7B" w:rsidP="00FE2F7B">
      <w:pPr>
        <w:pStyle w:val="a6"/>
      </w:pPr>
      <w:r>
        <w:t>[SDD-397]应按表231定义的规格设计图元1-1-2-4-1-a-CounterBackground。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231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27.33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20.677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27.33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15.175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62.33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62.58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-14.576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Point5.x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Point5.y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-14.826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Point6.x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26.33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Point6.y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-20.074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Point7.x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-43.08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Point7.y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-20.064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Point8.x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-55.577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Point8.y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-0.554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Point9.x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-43.08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Point9.y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20.207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Point10.x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27.58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Point10.y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20.677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BLACK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[SDD-398]以下masks应作用于图元1-1-2-4-1-a-CounterBackground：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53" w:name="_Toc516570100"/>
      <w:r>
        <w:rPr>
          <w:rFonts w:hint="eastAsia"/>
        </w:rPr>
        <w:t>图件</w:t>
      </w:r>
      <w:r>
        <w:t>1-1-2-4-2-CounterHundreds</w:t>
      </w:r>
      <w:bookmarkEnd w:id="253"/>
    </w:p>
    <w:p w:rsidR="00FE2F7B" w:rsidRDefault="00FE2F7B" w:rsidP="00FE2F7B">
      <w:pPr>
        <w:pStyle w:val="a6"/>
      </w:pPr>
      <w:r>
        <w:t>[SDD-399]应按表232定义的规格设计图件1-1-2-4-2-CounterHundreds。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232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maxX="363.40683" maxY="243.45949" minX="286.867" minY="220.13449"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[注释]图51是1-1-2-4-2-CounterHundreds的参考图像。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2" name="图片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51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[注释]图件1-1-2-4-2-CounterHundreds包含下列子辈图件/图元:</w:t>
      </w:r>
    </w:p>
    <w:p w:rsidR="00FE2F7B" w:rsidRDefault="00FE2F7B" w:rsidP="00FE2F7B">
      <w:pPr>
        <w:pStyle w:val="a6"/>
      </w:pPr>
      <w:r>
        <w:t>(1) 1-1-2-4-2-a-clip box</w:t>
      </w:r>
    </w:p>
    <w:p w:rsidR="00FE2F7B" w:rsidRDefault="00FE2F7B" w:rsidP="00FE2F7B">
      <w:pPr>
        <w:pStyle w:val="a6"/>
      </w:pPr>
      <w:r>
        <w:t>(2) 1-1-2-4-2-b-AltiCount1000</w:t>
      </w:r>
    </w:p>
    <w:p w:rsidR="00FE2F7B" w:rsidRDefault="00FE2F7B" w:rsidP="00FE2F7B">
      <w:pPr>
        <w:pStyle w:val="4"/>
      </w:pPr>
      <w:bookmarkStart w:id="254" w:name="_Toc516570101"/>
      <w:r>
        <w:rPr>
          <w:rFonts w:hint="eastAsia"/>
        </w:rPr>
        <w:t>图元</w:t>
      </w:r>
      <w:r>
        <w:t>1-1-2-4-2-a-clip box</w:t>
      </w:r>
      <w:bookmarkEnd w:id="254"/>
    </w:p>
    <w:p w:rsidR="00FE2F7B" w:rsidRDefault="00FE2F7B" w:rsidP="00FE2F7B">
      <w:pPr>
        <w:pStyle w:val="a6"/>
      </w:pPr>
      <w:r>
        <w:t>[SDD-400]应按表233定义的规格设计图元1-1-2-4-2-a-clip box。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233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clipBox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Clip inside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329.584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246.795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369.582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215.798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255" w:name="_Toc516570102"/>
      <w:r>
        <w:rPr>
          <w:rFonts w:hint="eastAsia"/>
        </w:rPr>
        <w:t>图元</w:t>
      </w:r>
      <w:r>
        <w:t>1-1-2-4-2-b-AltiCount1000</w:t>
      </w:r>
      <w:bookmarkEnd w:id="255"/>
    </w:p>
    <w:p w:rsidR="00FE2F7B" w:rsidRDefault="00FE2F7B" w:rsidP="00FE2F7B">
      <w:pPr>
        <w:pStyle w:val="a6"/>
      </w:pPr>
      <w:r>
        <w:t>[SDD-401]应按表234定义的规格设计图元1-1-2-4-2-b-AltiCount1000。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234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biFont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323.434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231.797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PN_ALTI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separator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integral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fractional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second font pos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leading zeros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display sign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never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Second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Second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[SDD-402]以下masks应作用于图元1-1-2-4-2-b-AltiCount1000：</w:t>
      </w:r>
    </w:p>
    <w:p w:rsidR="00FE2F7B" w:rsidRDefault="00FE2F7B" w:rsidP="00FE2F7B">
      <w:pPr>
        <w:pStyle w:val="a6"/>
      </w:pPr>
      <w:r>
        <w:t>(1) 1-1-2-4-2-a-clip box</w:t>
      </w:r>
    </w:p>
    <w:p w:rsidR="00FE2F7B" w:rsidRDefault="00FE2F7B" w:rsidP="00FE2F7B">
      <w:pPr>
        <w:pStyle w:val="a6"/>
      </w:pPr>
      <w:r>
        <w:lastRenderedPageBreak/>
        <w:t>(2) 1-1-2-b-_BOT_ALTI_001</w:t>
      </w:r>
    </w:p>
    <w:p w:rsidR="00FE2F7B" w:rsidRDefault="00FE2F7B" w:rsidP="00FE2F7B">
      <w:pPr>
        <w:pStyle w:val="a6"/>
      </w:pPr>
      <w:r>
        <w:t>(3) 1-1-2-a-_TOP_ALTI_001</w:t>
      </w:r>
    </w:p>
    <w:p w:rsidR="00FE2F7B" w:rsidRDefault="00FE2F7B" w:rsidP="00FE2F7B">
      <w:pPr>
        <w:pStyle w:val="a6"/>
      </w:pPr>
      <w:r>
        <w:t>[注释]图52是1-1-2-4-2-b-AltiCount1000的参考图像。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53" name="图片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52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4"/>
      </w:pPr>
      <w:bookmarkStart w:id="256" w:name="_Toc516570103"/>
      <w:r>
        <w:rPr>
          <w:rFonts w:hint="eastAsia"/>
        </w:rPr>
        <w:t>图元</w:t>
      </w:r>
      <w:r>
        <w:t>1-1-2-4-b-CounterUnits</w:t>
      </w:r>
      <w:bookmarkEnd w:id="256"/>
    </w:p>
    <w:p w:rsidR="00FE2F7B" w:rsidRDefault="00FE2F7B" w:rsidP="00FE2F7B">
      <w:pPr>
        <w:pStyle w:val="a6"/>
      </w:pPr>
      <w:r>
        <w:t>[SDD-403]应按表235定义的规格设计图元1-1-2-4-b-CounterUnits。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235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biFont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350.583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230.796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PN_ALTI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separator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integral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fractional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second font pos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leading zeros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display sign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never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Second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Second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[SDD-404]以下masks应作用于图元1-1-2-4-b-CounterUnits：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a6"/>
      </w:pPr>
      <w:r>
        <w:t>[注释]图53是1-1-2-4-b-CounterUnits的参考图像。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4" name="图片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53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4"/>
      </w:pPr>
      <w:bookmarkStart w:id="257" w:name="_Toc516570104"/>
      <w:r>
        <w:rPr>
          <w:rFonts w:hint="eastAsia"/>
        </w:rPr>
        <w:t>图件</w:t>
      </w:r>
      <w:r>
        <w:t>1-1-2-5-Outline</w:t>
      </w:r>
      <w:bookmarkEnd w:id="257"/>
    </w:p>
    <w:p w:rsidR="00FE2F7B" w:rsidRDefault="00FE2F7B" w:rsidP="00FE2F7B">
      <w:pPr>
        <w:pStyle w:val="a6"/>
      </w:pPr>
      <w:r>
        <w:t>[SDD-405]应按表236定义的规格设计图件1-1-2-5-Outline。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236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254.827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232.474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maxX="85.075" maxY="203.75002" minX="-20.702" minY="-203.161"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[注释]图54是1-1-2-5-Outline的参考图像。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55" name="图片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54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[注释]图件1-1-2-5-Outline包含下列子辈图件/图元:</w:t>
      </w:r>
    </w:p>
    <w:p w:rsidR="00FE2F7B" w:rsidRDefault="00FE2F7B" w:rsidP="00FE2F7B">
      <w:pPr>
        <w:pStyle w:val="a6"/>
      </w:pPr>
      <w:r>
        <w:t>(1) 1-1-2-5-a-line</w:t>
      </w:r>
    </w:p>
    <w:p w:rsidR="00FE2F7B" w:rsidRDefault="00FE2F7B" w:rsidP="00FE2F7B">
      <w:pPr>
        <w:pStyle w:val="a6"/>
      </w:pPr>
      <w:r>
        <w:t>(2) 1-1-2-5-b-line</w:t>
      </w:r>
    </w:p>
    <w:p w:rsidR="00FE2F7B" w:rsidRDefault="00FE2F7B" w:rsidP="00FE2F7B">
      <w:pPr>
        <w:pStyle w:val="a6"/>
      </w:pPr>
      <w:r>
        <w:t>(3) 1-1-2-5-c-line</w:t>
      </w:r>
    </w:p>
    <w:p w:rsidR="00FE2F7B" w:rsidRDefault="00FE2F7B" w:rsidP="00FE2F7B">
      <w:pPr>
        <w:pStyle w:val="4"/>
      </w:pPr>
      <w:bookmarkStart w:id="258" w:name="_Toc516570105"/>
      <w:r>
        <w:rPr>
          <w:rFonts w:hint="eastAsia"/>
        </w:rPr>
        <w:t>图元</w:t>
      </w:r>
      <w:r>
        <w:t>1-1-2-5-a-line</w:t>
      </w:r>
      <w:bookmarkEnd w:id="258"/>
    </w:p>
    <w:p w:rsidR="00FE2F7B" w:rsidRDefault="00FE2F7B" w:rsidP="00FE2F7B">
      <w:pPr>
        <w:pStyle w:val="a6"/>
      </w:pPr>
      <w:r>
        <w:t>[SDD-406]应按表237定义的规格设计图元1-1-2-5-a-line。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237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197.75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-197.161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[SDD-407]以下masks应作用于图元1-1-2-5-a-line：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59" w:name="_Toc516570106"/>
      <w:r>
        <w:rPr>
          <w:rFonts w:hint="eastAsia"/>
        </w:rPr>
        <w:t>图元</w:t>
      </w:r>
      <w:r>
        <w:t>1-1-2-5-b-line</w:t>
      </w:r>
      <w:bookmarkEnd w:id="259"/>
    </w:p>
    <w:p w:rsidR="00FE2F7B" w:rsidRDefault="00FE2F7B" w:rsidP="00FE2F7B">
      <w:pPr>
        <w:pStyle w:val="a6"/>
      </w:pPr>
      <w:r>
        <w:t>[SDD-408]应按表238定义的规格设计图元1-1-2-5-b-line。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238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79.075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197.75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-13.898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197.75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[SDD-409]以下masks应作用于图元1-1-2-5-b-line：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60" w:name="_Toc516570107"/>
      <w:r>
        <w:rPr>
          <w:rFonts w:hint="eastAsia"/>
        </w:rPr>
        <w:t>图元</w:t>
      </w:r>
      <w:r>
        <w:t>1-1-2-5-c-line</w:t>
      </w:r>
      <w:bookmarkEnd w:id="260"/>
    </w:p>
    <w:p w:rsidR="00FE2F7B" w:rsidRDefault="00FE2F7B" w:rsidP="00FE2F7B">
      <w:pPr>
        <w:pStyle w:val="a6"/>
      </w:pPr>
      <w:r>
        <w:t>[SDD-410]应按表239定义的规格设计图元1-1-2-5-c-line。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239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-197.161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78.408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-197.161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[SDD-411]以下masks应作用于图元1-1-2-5-c-line：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61" w:name="_Toc516570108"/>
      <w:r>
        <w:rPr>
          <w:rFonts w:hint="eastAsia"/>
        </w:rPr>
        <w:t>图元</w:t>
      </w:r>
      <w:r>
        <w:t>1-1-2-b-AltitudeSelectedBug</w:t>
      </w:r>
      <w:bookmarkEnd w:id="261"/>
    </w:p>
    <w:p w:rsidR="00FE2F7B" w:rsidRDefault="00FE2F7B" w:rsidP="00FE2F7B">
      <w:pPr>
        <w:pStyle w:val="a6"/>
      </w:pPr>
      <w:r>
        <w:t>[SDD-412]应按表240定义的规格设计图元1-1-2-b-AltitudeSelectedBug。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240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250.279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232.081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242.635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223.253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242.635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214.425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252.338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214.425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Point5.x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252.044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Point5.y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249.738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Point6.x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242.635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Point6.y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249.738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Point7.x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242.635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Point7.y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240.615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Point8.x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250.867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Point8.y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232.081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CYAN2 [#17]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CYAN1 [#16]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[SDD-413]以下masks应作用于图元1-1-2-b-AltitudeSelectedBug：</w:t>
      </w:r>
    </w:p>
    <w:p w:rsidR="00FE2F7B" w:rsidRDefault="00FE2F7B" w:rsidP="00FE2F7B">
      <w:pPr>
        <w:pStyle w:val="a6"/>
      </w:pPr>
      <w:r>
        <w:t>(1) 1-1-2-b-_BOT_ALTI_001</w:t>
      </w:r>
    </w:p>
    <w:p w:rsidR="00FE2F7B" w:rsidRDefault="00FE2F7B" w:rsidP="00FE2F7B">
      <w:pPr>
        <w:pStyle w:val="a6"/>
      </w:pPr>
      <w:r>
        <w:t>(2) 1-1-2-a-_TOP_ALTI_001</w:t>
      </w:r>
    </w:p>
    <w:p w:rsidR="00FE2F7B" w:rsidRDefault="00FE2F7B" w:rsidP="00FE2F7B">
      <w:pPr>
        <w:pStyle w:val="4"/>
      </w:pPr>
      <w:bookmarkStart w:id="262" w:name="_Toc516570109"/>
      <w:r>
        <w:rPr>
          <w:rFonts w:hint="eastAsia"/>
        </w:rPr>
        <w:t>图件</w:t>
      </w:r>
      <w:r>
        <w:t>1-1-3-Airspeed</w:t>
      </w:r>
      <w:bookmarkEnd w:id="262"/>
    </w:p>
    <w:p w:rsidR="00FE2F7B" w:rsidRDefault="00FE2F7B" w:rsidP="00FE2F7B">
      <w:pPr>
        <w:pStyle w:val="a6"/>
      </w:pPr>
      <w:r>
        <w:t>[SDD-414]应按表241定义的规格设计图件1-1-3-Airspeed。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241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37.239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-242.783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maxX="255.92596" maxY="1352.798" minX="-325.54535" minY="-276.92"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[注释]图55是1-1-3-Airspeed的参考图像。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6" name="图片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55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[注释]图件1-1-3-Airspeed包含下列子辈图件/图元:</w:t>
      </w:r>
    </w:p>
    <w:p w:rsidR="00FE2F7B" w:rsidRDefault="00FE2F7B" w:rsidP="00FE2F7B">
      <w:pPr>
        <w:pStyle w:val="a6"/>
      </w:pPr>
      <w:r>
        <w:t>(1) 1-1-3-a-_TOP_IAS_001</w:t>
      </w:r>
    </w:p>
    <w:p w:rsidR="00FE2F7B" w:rsidRDefault="00FE2F7B" w:rsidP="00FE2F7B">
      <w:pPr>
        <w:pStyle w:val="a6"/>
      </w:pPr>
      <w:r>
        <w:t>(2) 1-1-3-b-_BOT_IAS_001</w:t>
      </w:r>
    </w:p>
    <w:p w:rsidR="00FE2F7B" w:rsidRDefault="00FE2F7B" w:rsidP="00FE2F7B">
      <w:pPr>
        <w:pStyle w:val="a6"/>
      </w:pPr>
      <w:r>
        <w:t>(3) 1-1-3-1-ClippedBackground</w:t>
      </w:r>
    </w:p>
    <w:p w:rsidR="00FE2F7B" w:rsidRDefault="00FE2F7B" w:rsidP="00FE2F7B">
      <w:pPr>
        <w:pStyle w:val="a6"/>
      </w:pPr>
      <w:r>
        <w:t>(4) 1-1-3-2-Outline</w:t>
      </w:r>
    </w:p>
    <w:p w:rsidR="00FE2F7B" w:rsidRDefault="00FE2F7B" w:rsidP="00FE2F7B">
      <w:pPr>
        <w:pStyle w:val="a6"/>
      </w:pPr>
      <w:r>
        <w:t>(5) 1-1-3-3-AirspeedScale</w:t>
      </w:r>
    </w:p>
    <w:p w:rsidR="00FE2F7B" w:rsidRDefault="00FE2F7B" w:rsidP="00FE2F7B">
      <w:pPr>
        <w:pStyle w:val="a6"/>
      </w:pPr>
      <w:r>
        <w:t>(6) 1-1-3-4-CounterBox</w:t>
      </w:r>
    </w:p>
    <w:p w:rsidR="00FE2F7B" w:rsidRDefault="00FE2F7B" w:rsidP="00FE2F7B">
      <w:pPr>
        <w:pStyle w:val="a6"/>
      </w:pPr>
      <w:r>
        <w:lastRenderedPageBreak/>
        <w:t>(7) 1-1-3-5-ReferenceLine</w:t>
      </w:r>
    </w:p>
    <w:p w:rsidR="00FE2F7B" w:rsidRDefault="00FE2F7B" w:rsidP="00FE2F7B">
      <w:pPr>
        <w:pStyle w:val="a6"/>
      </w:pPr>
      <w:r>
        <w:t>(8) 1-1-3-6-AirspeedSelectedBug</w:t>
      </w:r>
    </w:p>
    <w:p w:rsidR="00FE2F7B" w:rsidRDefault="00FE2F7B" w:rsidP="00FE2F7B">
      <w:pPr>
        <w:pStyle w:val="a6"/>
      </w:pPr>
      <w:r>
        <w:t>(9) 1-1-3-7-AirspeedTrend</w:t>
      </w:r>
    </w:p>
    <w:p w:rsidR="00FE2F7B" w:rsidRDefault="00FE2F7B" w:rsidP="00FE2F7B">
      <w:pPr>
        <w:pStyle w:val="a6"/>
      </w:pPr>
      <w:r>
        <w:t>(10) 1-1-3-b-RollCount</w:t>
      </w:r>
    </w:p>
    <w:p w:rsidR="00FE2F7B" w:rsidRDefault="00FE2F7B" w:rsidP="00FE2F7B">
      <w:pPr>
        <w:pStyle w:val="4"/>
      </w:pPr>
      <w:bookmarkStart w:id="263" w:name="_Toc516570110"/>
      <w:r>
        <w:rPr>
          <w:rFonts w:hint="eastAsia"/>
        </w:rPr>
        <w:t>图元</w:t>
      </w:r>
      <w:r>
        <w:t>1-1-3-a-_TOP_IAS_001</w:t>
      </w:r>
      <w:bookmarkEnd w:id="263"/>
    </w:p>
    <w:p w:rsidR="00FE2F7B" w:rsidRDefault="00FE2F7B" w:rsidP="00FE2F7B">
      <w:pPr>
        <w:pStyle w:val="a6"/>
      </w:pPr>
      <w:r>
        <w:t>[SDD-415]应按表242定义的规格设计图元1-1-3-a-_TOP_IAS_001。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242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-162.952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440.425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264" w:name="_Toc516570111"/>
      <w:r>
        <w:rPr>
          <w:rFonts w:hint="eastAsia"/>
        </w:rPr>
        <w:t>图元</w:t>
      </w:r>
      <w:r>
        <w:t>1-1-3-b-_BOT_IAS_001</w:t>
      </w:r>
      <w:bookmarkEnd w:id="264"/>
    </w:p>
    <w:p w:rsidR="00FE2F7B" w:rsidRDefault="00FE2F7B" w:rsidP="00FE2F7B">
      <w:pPr>
        <w:pStyle w:val="a6"/>
      </w:pPr>
      <w:r>
        <w:t>[SDD-416]应按表243定义的规格设计图元1-1-3-b-_BOT_IAS_001。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243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-112.967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45.857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179.99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265" w:name="_Toc516570112"/>
      <w:r>
        <w:rPr>
          <w:rFonts w:hint="eastAsia"/>
        </w:rPr>
        <w:t>图件</w:t>
      </w:r>
      <w:r>
        <w:t>1-1-3-1-ClippedBackground</w:t>
      </w:r>
      <w:bookmarkEnd w:id="265"/>
    </w:p>
    <w:p w:rsidR="00FE2F7B" w:rsidRDefault="00FE2F7B" w:rsidP="00FE2F7B">
      <w:pPr>
        <w:pStyle w:val="a6"/>
      </w:pPr>
      <w:r>
        <w:t>[SDD-417]应按表244定义的规格设计图件1-1-3-1-ClippedBackground。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244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-124.963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11.006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maxX="-117.317" maxY="434.379" minX="-214.586" minY="30.019001"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[注释]图56是1-1-3-1-ClippedBackground的参考图像。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7" name="图片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56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[注释]图件1-1-3-1-ClippedBackground包含下列子辈图件/图元:</w:t>
      </w:r>
    </w:p>
    <w:p w:rsidR="00FE2F7B" w:rsidRDefault="00FE2F7B" w:rsidP="00FE2F7B">
      <w:pPr>
        <w:pStyle w:val="a6"/>
      </w:pPr>
      <w:r>
        <w:t>(1) 1-1-3-1-a-_clip box_001</w:t>
      </w:r>
    </w:p>
    <w:p w:rsidR="00FE2F7B" w:rsidRDefault="00FE2F7B" w:rsidP="00FE2F7B">
      <w:pPr>
        <w:pStyle w:val="a6"/>
      </w:pPr>
      <w:r>
        <w:t>(2) 1-1-3-1-b-background</w:t>
      </w:r>
    </w:p>
    <w:p w:rsidR="00FE2F7B" w:rsidRDefault="00FE2F7B" w:rsidP="00FE2F7B">
      <w:pPr>
        <w:pStyle w:val="4"/>
      </w:pPr>
      <w:bookmarkStart w:id="266" w:name="_Toc516570113"/>
      <w:r>
        <w:rPr>
          <w:rFonts w:hint="eastAsia"/>
        </w:rPr>
        <w:t>图元</w:t>
      </w:r>
      <w:r>
        <w:t>1-1-3-1-a-_clip box_001</w:t>
      </w:r>
      <w:bookmarkEnd w:id="266"/>
    </w:p>
    <w:p w:rsidR="00FE2F7B" w:rsidRDefault="00FE2F7B" w:rsidP="00FE2F7B">
      <w:pPr>
        <w:pStyle w:val="a6"/>
      </w:pPr>
      <w:r>
        <w:t>[SDD-418]应按表245定义的规格设计图元1-1-3-1-a-_clip box_001。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245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clipBox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Clip inside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-144.957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212.11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-211.938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250.13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267" w:name="_Toc516570114"/>
      <w:r>
        <w:rPr>
          <w:rFonts w:hint="eastAsia"/>
        </w:rPr>
        <w:t>图元</w:t>
      </w:r>
      <w:r>
        <w:t>1-1-3-1-b-background</w:t>
      </w:r>
      <w:bookmarkEnd w:id="267"/>
    </w:p>
    <w:p w:rsidR="00FE2F7B" w:rsidRDefault="00FE2F7B" w:rsidP="00FE2F7B">
      <w:pPr>
        <w:pStyle w:val="a6"/>
      </w:pPr>
      <w:r>
        <w:t>[SDD-419]应按表246定义的规格设计图元1-1-3-1-b-background。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246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-123.317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36.019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-208.586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428.379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GREY1 [#21]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[SDD-420]以下masks应作用于图元1-1-3-1-b-background：</w:t>
      </w:r>
    </w:p>
    <w:p w:rsidR="00FE2F7B" w:rsidRDefault="00FE2F7B" w:rsidP="00FE2F7B">
      <w:pPr>
        <w:pStyle w:val="a6"/>
      </w:pPr>
      <w:r>
        <w:lastRenderedPageBreak/>
        <w:t>(1) 1-1-3-1-a-_clip box_001</w:t>
      </w:r>
    </w:p>
    <w:p w:rsidR="00FE2F7B" w:rsidRDefault="00FE2F7B" w:rsidP="00FE2F7B">
      <w:pPr>
        <w:pStyle w:val="a6"/>
      </w:pPr>
      <w:r>
        <w:t>(2) 1-1-3-b-_BOT_IAS_001</w:t>
      </w:r>
    </w:p>
    <w:p w:rsidR="00FE2F7B" w:rsidRDefault="00FE2F7B" w:rsidP="00FE2F7B">
      <w:pPr>
        <w:pStyle w:val="a6"/>
      </w:pPr>
      <w:r>
        <w:t>(3) 1-1-3-a-_TOP_IAS_001</w:t>
      </w:r>
    </w:p>
    <w:p w:rsidR="00FE2F7B" w:rsidRDefault="00FE2F7B" w:rsidP="00FE2F7B">
      <w:pPr>
        <w:pStyle w:val="4"/>
      </w:pPr>
      <w:bookmarkStart w:id="268" w:name="_Toc516570115"/>
      <w:r>
        <w:rPr>
          <w:rFonts w:hint="eastAsia"/>
        </w:rPr>
        <w:t>图件</w:t>
      </w:r>
      <w:r>
        <w:t>1-1-3-2-Outline</w:t>
      </w:r>
      <w:bookmarkEnd w:id="268"/>
    </w:p>
    <w:p w:rsidR="00FE2F7B" w:rsidRDefault="00FE2F7B" w:rsidP="00FE2F7B">
      <w:pPr>
        <w:pStyle w:val="a6"/>
      </w:pPr>
      <w:r>
        <w:t>[SDD-421]应按表247定义的规格设计图件1-1-3-2-Outline。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247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-288.915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243.205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maxX="58.406002" maxY="203.02399" minX="-51.144" minY="-203.181"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[注释]图57是1-1-3-2-Outline的参考图像。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8" name="图片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57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[注释]图件1-1-3-2-Outline包含下列子辈图件/图元:</w:t>
      </w:r>
    </w:p>
    <w:p w:rsidR="00FE2F7B" w:rsidRDefault="00FE2F7B" w:rsidP="00FE2F7B">
      <w:pPr>
        <w:pStyle w:val="a6"/>
      </w:pPr>
      <w:r>
        <w:t>(1) 1-1-3-2-a-line</w:t>
      </w:r>
    </w:p>
    <w:p w:rsidR="00FE2F7B" w:rsidRDefault="00FE2F7B" w:rsidP="00FE2F7B">
      <w:pPr>
        <w:pStyle w:val="a6"/>
      </w:pPr>
      <w:r>
        <w:t>(2) 1-1-3-2-b-line</w:t>
      </w:r>
    </w:p>
    <w:p w:rsidR="00FE2F7B" w:rsidRDefault="00FE2F7B" w:rsidP="00FE2F7B">
      <w:pPr>
        <w:pStyle w:val="a6"/>
      </w:pPr>
      <w:r>
        <w:t>(3) 1-1-3-2-c-line</w:t>
      </w:r>
    </w:p>
    <w:p w:rsidR="00FE2F7B" w:rsidRDefault="00FE2F7B" w:rsidP="00FE2F7B">
      <w:pPr>
        <w:pStyle w:val="4"/>
      </w:pPr>
      <w:bookmarkStart w:id="269" w:name="_Toc516570116"/>
      <w:r>
        <w:rPr>
          <w:rFonts w:hint="eastAsia"/>
        </w:rPr>
        <w:t>图元</w:t>
      </w:r>
      <w:r>
        <w:t>1-1-3-2-a-line</w:t>
      </w:r>
      <w:bookmarkEnd w:id="269"/>
    </w:p>
    <w:p w:rsidR="00FE2F7B" w:rsidRDefault="00FE2F7B" w:rsidP="00FE2F7B">
      <w:pPr>
        <w:pStyle w:val="a6"/>
      </w:pPr>
      <w:r>
        <w:t>[SDD-422]应按表248定义的规格设计图元1-1-3-2-a-line。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248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-45.144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197.024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52.406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196.681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[SDD-423]以下masks应作用于图元1-1-3-2-a-line：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70" w:name="_Toc516570117"/>
      <w:r>
        <w:rPr>
          <w:rFonts w:hint="eastAsia"/>
        </w:rPr>
        <w:t>图元</w:t>
      </w:r>
      <w:r>
        <w:t>1-1-3-2-b-line</w:t>
      </w:r>
      <w:bookmarkEnd w:id="270"/>
    </w:p>
    <w:p w:rsidR="00FE2F7B" w:rsidRDefault="00FE2F7B" w:rsidP="00FE2F7B">
      <w:pPr>
        <w:pStyle w:val="a6"/>
      </w:pPr>
      <w:r>
        <w:t>[SDD-424]应按表249定义的规格设计图元1-1-3-2-b-line。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249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41.654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196.18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41.654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-196.18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[SDD-425]以下masks应作用于图元1-1-3-2-b-line：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71" w:name="_Toc516570118"/>
      <w:r>
        <w:rPr>
          <w:rFonts w:hint="eastAsia"/>
        </w:rPr>
        <w:t>图元</w:t>
      </w:r>
      <w:r>
        <w:t>1-1-3-2-c-line</w:t>
      </w:r>
      <w:bookmarkEnd w:id="271"/>
    </w:p>
    <w:p w:rsidR="00FE2F7B" w:rsidRDefault="00FE2F7B" w:rsidP="00FE2F7B">
      <w:pPr>
        <w:pStyle w:val="a6"/>
      </w:pPr>
      <w:r>
        <w:t>[SDD-426]应按表250定义的规格设计图元1-1-3-2-c-line。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250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-45.144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-197.181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52.406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-197.181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[SDD-427]以下masks应作用于图元1-1-3-2-c-line：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72" w:name="_Toc516570119"/>
      <w:r>
        <w:rPr>
          <w:rFonts w:hint="eastAsia"/>
        </w:rPr>
        <w:t>图件</w:t>
      </w:r>
      <w:r>
        <w:t>1-1-3-3-AirspeedScale</w:t>
      </w:r>
      <w:bookmarkEnd w:id="272"/>
    </w:p>
    <w:p w:rsidR="00FE2F7B" w:rsidRDefault="00FE2F7B" w:rsidP="00FE2F7B">
      <w:pPr>
        <w:pStyle w:val="a6"/>
      </w:pPr>
      <w:r>
        <w:t>[SDD-428]应按表251定义的规格设计图件1-1-3-3-AirspeedScale。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251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67.604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67.604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49.603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PN_AIRSPEED</w:t>
            </w: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[注释]图58是1-1-3-3-AirspeedScale的参考图像。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9" name="图片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58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[注释]图件1-1-3-3-AirspeedScale包含下列子辈图件/图元:</w:t>
      </w:r>
    </w:p>
    <w:p w:rsidR="00FE2F7B" w:rsidRDefault="00FE2F7B" w:rsidP="00FE2F7B">
      <w:pPr>
        <w:pStyle w:val="a6"/>
      </w:pPr>
      <w:r>
        <w:t>(1) 1-1-3-3-1-lines1</w:t>
      </w:r>
    </w:p>
    <w:p w:rsidR="00FE2F7B" w:rsidRDefault="00FE2F7B" w:rsidP="00FE2F7B">
      <w:pPr>
        <w:pStyle w:val="a6"/>
      </w:pPr>
      <w:r>
        <w:t>(2) 1-1-3-3-2-lines2</w:t>
      </w:r>
    </w:p>
    <w:p w:rsidR="00FE2F7B" w:rsidRDefault="00FE2F7B" w:rsidP="00FE2F7B">
      <w:pPr>
        <w:pStyle w:val="a6"/>
      </w:pPr>
      <w:r>
        <w:t>(3) 1-1-3-3-3-numbers1</w:t>
      </w:r>
    </w:p>
    <w:p w:rsidR="00FE2F7B" w:rsidRDefault="00FE2F7B" w:rsidP="00FE2F7B">
      <w:pPr>
        <w:pStyle w:val="a6"/>
      </w:pPr>
      <w:r>
        <w:t>(4) 1-1-3-3-4-numbers2</w:t>
      </w:r>
    </w:p>
    <w:p w:rsidR="00FE2F7B" w:rsidRDefault="00FE2F7B" w:rsidP="00FE2F7B">
      <w:pPr>
        <w:pStyle w:val="4"/>
      </w:pPr>
      <w:bookmarkStart w:id="273" w:name="_Toc516570120"/>
      <w:r>
        <w:rPr>
          <w:rFonts w:hint="eastAsia"/>
        </w:rPr>
        <w:t>图件</w:t>
      </w:r>
      <w:r>
        <w:t>1-1-3-3-1-lines1</w:t>
      </w:r>
      <w:bookmarkEnd w:id="273"/>
    </w:p>
    <w:p w:rsidR="00FE2F7B" w:rsidRDefault="00FE2F7B" w:rsidP="00FE2F7B">
      <w:pPr>
        <w:pStyle w:val="a6"/>
      </w:pPr>
      <w:r>
        <w:t>[SDD-429]应按表252定义的规格设计图件1-1-3-3-1-lines1。</w:t>
      </w:r>
    </w:p>
    <w:p w:rsidR="00FE2F7B" w:rsidRDefault="00FE2F7B" w:rsidP="00FE2F7B">
      <w:pPr>
        <w:pStyle w:val="aff6"/>
      </w:pPr>
      <w:r>
        <w:lastRenderedPageBreak/>
        <w:t>表</w:t>
      </w:r>
      <w:fldSimple w:instr=" SEQ 表 \* ARABIC ">
        <w:r w:rsidR="004A50FB">
          <w:rPr>
            <w:noProof/>
          </w:rPr>
          <w:t>252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maxX="-242.736" maxY="1352.798" minX="-268.736" minY="237.278"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[注释]图59是1-1-3-3-1-lines1的参考图像。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0" name="图片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59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[注释]图件1-1-3-3-1-lines1包含下列子辈图件/图元:</w:t>
      </w:r>
    </w:p>
    <w:p w:rsidR="00FE2F7B" w:rsidRDefault="00FE2F7B" w:rsidP="00FE2F7B">
      <w:pPr>
        <w:pStyle w:val="a6"/>
      </w:pPr>
      <w:r>
        <w:t>(1) 1-1-3-3-1-a-line</w:t>
      </w:r>
    </w:p>
    <w:p w:rsidR="00FE2F7B" w:rsidRDefault="00FE2F7B" w:rsidP="00FE2F7B">
      <w:pPr>
        <w:pStyle w:val="a6"/>
      </w:pPr>
      <w:r>
        <w:t>(2) 1-1-3-3-1-b-line</w:t>
      </w:r>
    </w:p>
    <w:p w:rsidR="00FE2F7B" w:rsidRDefault="00FE2F7B" w:rsidP="00FE2F7B">
      <w:pPr>
        <w:pStyle w:val="a6"/>
      </w:pPr>
      <w:r>
        <w:t>(3) 1-1-3-3-1-c-line</w:t>
      </w:r>
    </w:p>
    <w:p w:rsidR="00FE2F7B" w:rsidRDefault="00FE2F7B" w:rsidP="00FE2F7B">
      <w:pPr>
        <w:pStyle w:val="a6"/>
      </w:pPr>
      <w:r>
        <w:t>(4) 1-1-3-3-1-d-line</w:t>
      </w:r>
    </w:p>
    <w:p w:rsidR="00FE2F7B" w:rsidRDefault="00FE2F7B" w:rsidP="00FE2F7B">
      <w:pPr>
        <w:pStyle w:val="a6"/>
      </w:pPr>
      <w:r>
        <w:t>(5) 1-1-3-3-1-e-line</w:t>
      </w:r>
    </w:p>
    <w:p w:rsidR="00FE2F7B" w:rsidRDefault="00FE2F7B" w:rsidP="00FE2F7B">
      <w:pPr>
        <w:pStyle w:val="a6"/>
      </w:pPr>
      <w:r>
        <w:t>(6) 1-1-3-3-1-f-line</w:t>
      </w:r>
    </w:p>
    <w:p w:rsidR="00FE2F7B" w:rsidRDefault="00FE2F7B" w:rsidP="00FE2F7B">
      <w:pPr>
        <w:pStyle w:val="a6"/>
      </w:pPr>
      <w:r>
        <w:lastRenderedPageBreak/>
        <w:t>(7) 1-1-3-3-1-g-line</w:t>
      </w:r>
    </w:p>
    <w:p w:rsidR="00FE2F7B" w:rsidRDefault="00FE2F7B" w:rsidP="00FE2F7B">
      <w:pPr>
        <w:pStyle w:val="a6"/>
      </w:pPr>
      <w:r>
        <w:t>(8) 1-1-3-3-1-h-line</w:t>
      </w:r>
    </w:p>
    <w:p w:rsidR="00FE2F7B" w:rsidRDefault="00FE2F7B" w:rsidP="00FE2F7B">
      <w:pPr>
        <w:pStyle w:val="a6"/>
      </w:pPr>
      <w:r>
        <w:t>(9) 1-1-3-3-1-i-line</w:t>
      </w:r>
    </w:p>
    <w:p w:rsidR="00FE2F7B" w:rsidRDefault="00FE2F7B" w:rsidP="00FE2F7B">
      <w:pPr>
        <w:pStyle w:val="a6"/>
      </w:pPr>
      <w:r>
        <w:t>(10) 1-1-3-3-1-j-line</w:t>
      </w:r>
    </w:p>
    <w:p w:rsidR="00FE2F7B" w:rsidRDefault="00FE2F7B" w:rsidP="00FE2F7B">
      <w:pPr>
        <w:pStyle w:val="a6"/>
      </w:pPr>
      <w:r>
        <w:t>(11) 1-1-3-3-1-k-line</w:t>
      </w:r>
    </w:p>
    <w:p w:rsidR="00FE2F7B" w:rsidRDefault="00FE2F7B" w:rsidP="00FE2F7B">
      <w:pPr>
        <w:pStyle w:val="a6"/>
      </w:pPr>
      <w:r>
        <w:t>(12) 1-1-3-3-1-l-line</w:t>
      </w:r>
    </w:p>
    <w:p w:rsidR="00FE2F7B" w:rsidRDefault="00FE2F7B" w:rsidP="00FE2F7B">
      <w:pPr>
        <w:pStyle w:val="a6"/>
      </w:pPr>
      <w:r>
        <w:t>(13) 1-1-3-3-1-m-line</w:t>
      </w:r>
    </w:p>
    <w:p w:rsidR="00FE2F7B" w:rsidRDefault="00FE2F7B" w:rsidP="00FE2F7B">
      <w:pPr>
        <w:pStyle w:val="a6"/>
      </w:pPr>
      <w:r>
        <w:t>(14) 1-1-3-3-1-n-line</w:t>
      </w:r>
    </w:p>
    <w:p w:rsidR="00FE2F7B" w:rsidRDefault="00FE2F7B" w:rsidP="00FE2F7B">
      <w:pPr>
        <w:pStyle w:val="a6"/>
      </w:pPr>
      <w:r>
        <w:t>(15) 1-1-3-3-1-o-line</w:t>
      </w:r>
    </w:p>
    <w:p w:rsidR="00FE2F7B" w:rsidRDefault="00FE2F7B" w:rsidP="00FE2F7B">
      <w:pPr>
        <w:pStyle w:val="a6"/>
      </w:pPr>
      <w:r>
        <w:t>(16) 1-1-3-3-1-p-line</w:t>
      </w:r>
    </w:p>
    <w:p w:rsidR="00FE2F7B" w:rsidRDefault="00FE2F7B" w:rsidP="00FE2F7B">
      <w:pPr>
        <w:pStyle w:val="a6"/>
      </w:pPr>
      <w:r>
        <w:t>(17) 1-1-3-3-1-q-line</w:t>
      </w:r>
    </w:p>
    <w:p w:rsidR="00FE2F7B" w:rsidRDefault="00FE2F7B" w:rsidP="00FE2F7B">
      <w:pPr>
        <w:pStyle w:val="a6"/>
      </w:pPr>
      <w:r>
        <w:t>(18) 1-1-3-3-1-r-line</w:t>
      </w:r>
    </w:p>
    <w:p w:rsidR="00FE2F7B" w:rsidRDefault="00FE2F7B" w:rsidP="00FE2F7B">
      <w:pPr>
        <w:pStyle w:val="a6"/>
      </w:pPr>
      <w:r>
        <w:t>(19) 1-1-3-3-1-s-line</w:t>
      </w:r>
    </w:p>
    <w:p w:rsidR="00FE2F7B" w:rsidRDefault="00FE2F7B" w:rsidP="00FE2F7B">
      <w:pPr>
        <w:pStyle w:val="a6"/>
      </w:pPr>
      <w:r>
        <w:t>(20) 1-1-3-3-1-t-line</w:t>
      </w:r>
    </w:p>
    <w:p w:rsidR="00FE2F7B" w:rsidRDefault="00FE2F7B" w:rsidP="00FE2F7B">
      <w:pPr>
        <w:pStyle w:val="a6"/>
      </w:pPr>
      <w:r>
        <w:t>(21) 1-1-3-3-1-u-line</w:t>
      </w:r>
    </w:p>
    <w:p w:rsidR="00FE2F7B" w:rsidRDefault="00FE2F7B" w:rsidP="00FE2F7B">
      <w:pPr>
        <w:pStyle w:val="a6"/>
      </w:pPr>
      <w:r>
        <w:t>(22) 1-1-3-3-1-v-line</w:t>
      </w:r>
    </w:p>
    <w:p w:rsidR="00FE2F7B" w:rsidRDefault="00FE2F7B" w:rsidP="00FE2F7B">
      <w:pPr>
        <w:pStyle w:val="a6"/>
      </w:pPr>
      <w:r>
        <w:t>(23) 1-1-3-3-1-w-line</w:t>
      </w:r>
    </w:p>
    <w:p w:rsidR="00FE2F7B" w:rsidRDefault="00FE2F7B" w:rsidP="00FE2F7B">
      <w:pPr>
        <w:pStyle w:val="a6"/>
      </w:pPr>
      <w:r>
        <w:t>(24) 1-1-3-3-1-x-line</w:t>
      </w:r>
    </w:p>
    <w:p w:rsidR="00FE2F7B" w:rsidRDefault="00FE2F7B" w:rsidP="00FE2F7B">
      <w:pPr>
        <w:pStyle w:val="a6"/>
      </w:pPr>
      <w:r>
        <w:t>(25) 1-1-3-3-1-y-line</w:t>
      </w:r>
    </w:p>
    <w:p w:rsidR="00FE2F7B" w:rsidRDefault="00FE2F7B" w:rsidP="00FE2F7B">
      <w:pPr>
        <w:pStyle w:val="a6"/>
      </w:pPr>
      <w:r>
        <w:t>(26) 1-1-3-3-1-z-line</w:t>
      </w:r>
    </w:p>
    <w:p w:rsidR="00FE2F7B" w:rsidRDefault="00FE2F7B" w:rsidP="00FE2F7B">
      <w:pPr>
        <w:pStyle w:val="4"/>
      </w:pPr>
      <w:bookmarkStart w:id="274" w:name="_Toc516570121"/>
      <w:r>
        <w:rPr>
          <w:rFonts w:hint="eastAsia"/>
        </w:rPr>
        <w:t>图元</w:t>
      </w:r>
      <w:r>
        <w:t>1-1-3-3-1-a-line</w:t>
      </w:r>
      <w:bookmarkEnd w:id="274"/>
    </w:p>
    <w:p w:rsidR="00FE2F7B" w:rsidRDefault="00FE2F7B" w:rsidP="00FE2F7B">
      <w:pPr>
        <w:pStyle w:val="a6"/>
      </w:pPr>
      <w:r>
        <w:t>[SDD-430]应按表253定义的规格设计图元1-1-3-3-1-a-line。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253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243.278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243.278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[SDD-431]以下masks应作用于图元1-1-3-3-1-a-line：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75" w:name="_Toc516570122"/>
      <w:r>
        <w:rPr>
          <w:rFonts w:hint="eastAsia"/>
        </w:rPr>
        <w:t>图元</w:t>
      </w:r>
      <w:r>
        <w:t>1-1-3-3-1-b-line</w:t>
      </w:r>
      <w:bookmarkEnd w:id="275"/>
    </w:p>
    <w:p w:rsidR="00FE2F7B" w:rsidRDefault="00FE2F7B" w:rsidP="00FE2F7B">
      <w:pPr>
        <w:pStyle w:val="a6"/>
      </w:pPr>
      <w:r>
        <w:t>[SDD-432]应按表254定义的规格设计图元1-1-3-3-1-b-line。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254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287.419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287.419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[SDD-433]以下masks应作用于图元1-1-3-3-1-b-line：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76" w:name="_Toc516570123"/>
      <w:r>
        <w:rPr>
          <w:rFonts w:hint="eastAsia"/>
        </w:rPr>
        <w:lastRenderedPageBreak/>
        <w:t>图元</w:t>
      </w:r>
      <w:r>
        <w:t>1-1-3-3-1-c-line</w:t>
      </w:r>
      <w:bookmarkEnd w:id="276"/>
    </w:p>
    <w:p w:rsidR="00FE2F7B" w:rsidRDefault="00FE2F7B" w:rsidP="00FE2F7B">
      <w:pPr>
        <w:pStyle w:val="a6"/>
      </w:pPr>
      <w:r>
        <w:t>[SDD-434]应按表255定义的规格设计图元1-1-3-3-1-c-line。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255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[SDD-435]以下masks应作用于图元1-1-3-3-1-c-line：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77" w:name="_Toc516570124"/>
      <w:r>
        <w:rPr>
          <w:rFonts w:hint="eastAsia"/>
        </w:rPr>
        <w:t>图元</w:t>
      </w:r>
      <w:r>
        <w:t>1-1-3-3-1-d-line</w:t>
      </w:r>
      <w:bookmarkEnd w:id="277"/>
    </w:p>
    <w:p w:rsidR="00FE2F7B" w:rsidRDefault="00FE2F7B" w:rsidP="00FE2F7B">
      <w:pPr>
        <w:pStyle w:val="a6"/>
      </w:pPr>
      <w:r>
        <w:t>[SDD-436]应按表256定义的规格设计图元1-1-3-3-1-d-line。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256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375.705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375.705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[SDD-437]以下masks应作用于图元1-1-3-3-1-d-line：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78" w:name="_Toc516570125"/>
      <w:r>
        <w:rPr>
          <w:rFonts w:hint="eastAsia"/>
        </w:rPr>
        <w:t>图元</w:t>
      </w:r>
      <w:r>
        <w:t>1-1-3-3-1-e-line</w:t>
      </w:r>
      <w:bookmarkEnd w:id="278"/>
    </w:p>
    <w:p w:rsidR="00FE2F7B" w:rsidRDefault="00FE2F7B" w:rsidP="00FE2F7B">
      <w:pPr>
        <w:pStyle w:val="a6"/>
      </w:pPr>
      <w:r>
        <w:t>[SDD-438]应按表257定义的规格设计图元1-1-3-3-1-e-line。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257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[SDD-439]以下masks应作用于图元1-1-3-3-1-e-line：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79" w:name="_Toc516570126"/>
      <w:r>
        <w:rPr>
          <w:rFonts w:hint="eastAsia"/>
        </w:rPr>
        <w:t>图元</w:t>
      </w:r>
      <w:r>
        <w:t>1-1-3-3-1-f-line</w:t>
      </w:r>
      <w:bookmarkEnd w:id="279"/>
    </w:p>
    <w:p w:rsidR="00FE2F7B" w:rsidRDefault="00FE2F7B" w:rsidP="00FE2F7B">
      <w:pPr>
        <w:pStyle w:val="a6"/>
      </w:pPr>
      <w:r>
        <w:t>[SDD-440]应按表258定义的规格设计图元1-1-3-3-1-f-line。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258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463.986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463.986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[SDD-441]以下masks应作用于图元1-1-3-3-1-f-line：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80" w:name="_Toc516570127"/>
      <w:r>
        <w:rPr>
          <w:rFonts w:hint="eastAsia"/>
        </w:rPr>
        <w:t>图元</w:t>
      </w:r>
      <w:r>
        <w:t>1-1-3-3-1-g-line</w:t>
      </w:r>
      <w:bookmarkEnd w:id="280"/>
    </w:p>
    <w:p w:rsidR="00FE2F7B" w:rsidRDefault="00FE2F7B" w:rsidP="00FE2F7B">
      <w:pPr>
        <w:pStyle w:val="a6"/>
      </w:pPr>
      <w:r>
        <w:t>[SDD-442]应按表259定义的规格设计图元1-1-3-3-1-g-line。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259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[SDD-443]以下masks应作用于图元1-1-3-3-1-g-line：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81" w:name="_Toc516570128"/>
      <w:r>
        <w:rPr>
          <w:rFonts w:hint="eastAsia"/>
        </w:rPr>
        <w:t>图元</w:t>
      </w:r>
      <w:r>
        <w:t>1-1-3-3-1-h-line</w:t>
      </w:r>
      <w:bookmarkEnd w:id="281"/>
    </w:p>
    <w:p w:rsidR="00FE2F7B" w:rsidRDefault="00FE2F7B" w:rsidP="00FE2F7B">
      <w:pPr>
        <w:pStyle w:val="a6"/>
      </w:pPr>
      <w:r>
        <w:t>[SDD-444]应按表260定义的规格设计图元1-1-3-3-1-h-line。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260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552.267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552.267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[SDD-445]以下masks应作用于图元1-1-3-3-1-h-line：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82" w:name="_Toc516570129"/>
      <w:r>
        <w:rPr>
          <w:rFonts w:hint="eastAsia"/>
        </w:rPr>
        <w:t>图元</w:t>
      </w:r>
      <w:r>
        <w:t>1-1-3-3-1-i-line</w:t>
      </w:r>
      <w:bookmarkEnd w:id="282"/>
    </w:p>
    <w:p w:rsidR="00FE2F7B" w:rsidRDefault="00FE2F7B" w:rsidP="00FE2F7B">
      <w:pPr>
        <w:pStyle w:val="a6"/>
      </w:pPr>
      <w:r>
        <w:t>[SDD-446]应按表261定义的规格设计图元1-1-3-3-1-i-line。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261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[SDD-447]以下masks应作用于图元1-1-3-3-1-i-line：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83" w:name="_Toc516570130"/>
      <w:r>
        <w:rPr>
          <w:rFonts w:hint="eastAsia"/>
        </w:rPr>
        <w:t>图元</w:t>
      </w:r>
      <w:r>
        <w:t>1-1-3-3-1-j-line</w:t>
      </w:r>
      <w:bookmarkEnd w:id="283"/>
    </w:p>
    <w:p w:rsidR="00FE2F7B" w:rsidRDefault="00FE2F7B" w:rsidP="00FE2F7B">
      <w:pPr>
        <w:pStyle w:val="a6"/>
      </w:pPr>
      <w:r>
        <w:t>[SDD-448]应按表262定义的规格设计图元1-1-3-3-1-j-line。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262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640.549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640.549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[SDD-449]以下masks应作用于图元1-1-3-3-1-j-line：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84" w:name="_Toc516570131"/>
      <w:r>
        <w:rPr>
          <w:rFonts w:hint="eastAsia"/>
        </w:rPr>
        <w:lastRenderedPageBreak/>
        <w:t>图元</w:t>
      </w:r>
      <w:r>
        <w:t>1-1-3-3-1-k-line</w:t>
      </w:r>
      <w:bookmarkEnd w:id="284"/>
    </w:p>
    <w:p w:rsidR="00FE2F7B" w:rsidRDefault="00FE2F7B" w:rsidP="00FE2F7B">
      <w:pPr>
        <w:pStyle w:val="a6"/>
      </w:pPr>
      <w:r>
        <w:t>[SDD-450]应按表263定义的规格设计图元1-1-3-3-1-k-line。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263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[SDD-451]以下masks应作用于图元1-1-3-3-1-k-line：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85" w:name="_Toc516570132"/>
      <w:r>
        <w:rPr>
          <w:rFonts w:hint="eastAsia"/>
        </w:rPr>
        <w:t>图元</w:t>
      </w:r>
      <w:r>
        <w:t>1-1-3-3-1-l-line</w:t>
      </w:r>
      <w:bookmarkEnd w:id="285"/>
    </w:p>
    <w:p w:rsidR="00FE2F7B" w:rsidRDefault="00FE2F7B" w:rsidP="00FE2F7B">
      <w:pPr>
        <w:pStyle w:val="a6"/>
      </w:pPr>
      <w:r>
        <w:t>[SDD-452]应按表264定义的规格设计图元1-1-3-3-1-l-line。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264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728.83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728.83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[SDD-453]以下masks应作用于图元1-1-3-3-1-l-line：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86" w:name="_Toc516570133"/>
      <w:r>
        <w:rPr>
          <w:rFonts w:hint="eastAsia"/>
        </w:rPr>
        <w:t>图元</w:t>
      </w:r>
      <w:r>
        <w:t>1-1-3-3-1-m-line</w:t>
      </w:r>
      <w:bookmarkEnd w:id="286"/>
    </w:p>
    <w:p w:rsidR="00FE2F7B" w:rsidRDefault="00FE2F7B" w:rsidP="00FE2F7B">
      <w:pPr>
        <w:pStyle w:val="a6"/>
      </w:pPr>
      <w:r>
        <w:t>[SDD-454]应按表265定义的规格设计图元1-1-3-3-1-m-line。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265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[SDD-455]以下masks应作用于图元1-1-3-3-1-m-line：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87" w:name="_Toc516570134"/>
      <w:r>
        <w:rPr>
          <w:rFonts w:hint="eastAsia"/>
        </w:rPr>
        <w:t>图元</w:t>
      </w:r>
      <w:r>
        <w:t>1-1-3-3-1-n-line</w:t>
      </w:r>
      <w:bookmarkEnd w:id="287"/>
    </w:p>
    <w:p w:rsidR="00FE2F7B" w:rsidRDefault="00FE2F7B" w:rsidP="00FE2F7B">
      <w:pPr>
        <w:pStyle w:val="a6"/>
      </w:pPr>
      <w:r>
        <w:t>[SDD-456]应按表266定义的规格设计图元1-1-3-3-1-n-line。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266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817.111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817.111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[SDD-457]以下masks应作用于图元1-1-3-3-1-n-line：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88" w:name="_Toc516570135"/>
      <w:r>
        <w:rPr>
          <w:rFonts w:hint="eastAsia"/>
        </w:rPr>
        <w:t>图元</w:t>
      </w:r>
      <w:r>
        <w:t>1-1-3-3-1-o-line</w:t>
      </w:r>
      <w:bookmarkEnd w:id="288"/>
    </w:p>
    <w:p w:rsidR="00FE2F7B" w:rsidRDefault="00FE2F7B" w:rsidP="00FE2F7B">
      <w:pPr>
        <w:pStyle w:val="a6"/>
      </w:pPr>
      <w:r>
        <w:t>[SDD-458]应按表267定义的规格设计图元1-1-3-3-1-o-line。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267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[SDD-459]以下masks应作用于图元1-1-3-3-1-o-line：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89" w:name="_Toc516570136"/>
      <w:r>
        <w:rPr>
          <w:rFonts w:hint="eastAsia"/>
        </w:rPr>
        <w:t>图元</w:t>
      </w:r>
      <w:r>
        <w:t>1-1-3-3-1-p-line</w:t>
      </w:r>
      <w:bookmarkEnd w:id="289"/>
    </w:p>
    <w:p w:rsidR="00FE2F7B" w:rsidRDefault="00FE2F7B" w:rsidP="00FE2F7B">
      <w:pPr>
        <w:pStyle w:val="a6"/>
      </w:pPr>
      <w:r>
        <w:t>[SDD-460]应按表268定义的规格设计图元1-1-3-3-1-p-line。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268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905.392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905.392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[SDD-461]以下masks应作用于图元1-1-3-3-1-p-line：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90" w:name="_Toc516570137"/>
      <w:r>
        <w:rPr>
          <w:rFonts w:hint="eastAsia"/>
        </w:rPr>
        <w:t>图元</w:t>
      </w:r>
      <w:r>
        <w:t>1-1-3-3-1-q-line</w:t>
      </w:r>
      <w:bookmarkEnd w:id="290"/>
    </w:p>
    <w:p w:rsidR="00FE2F7B" w:rsidRDefault="00FE2F7B" w:rsidP="00FE2F7B">
      <w:pPr>
        <w:pStyle w:val="a6"/>
      </w:pPr>
      <w:r>
        <w:t>[SDD-462]应按表269定义的规格设计图元1-1-3-3-1-q-line。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269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[SDD-463]以下masks应作用于图元1-1-3-3-1-q-line：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91" w:name="_Toc516570138"/>
      <w:r>
        <w:rPr>
          <w:rFonts w:hint="eastAsia"/>
        </w:rPr>
        <w:t>图元</w:t>
      </w:r>
      <w:r>
        <w:t>1-1-3-3-1-r-line</w:t>
      </w:r>
      <w:bookmarkEnd w:id="291"/>
    </w:p>
    <w:p w:rsidR="00FE2F7B" w:rsidRDefault="00FE2F7B" w:rsidP="00FE2F7B">
      <w:pPr>
        <w:pStyle w:val="a6"/>
      </w:pPr>
      <w:r>
        <w:t>[SDD-464]应按表270定义的规格设计图元1-1-3-3-1-r-line。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270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993.673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993.673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[SDD-465]以下masks应作用于图元1-1-3-3-1-r-line：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92" w:name="_Toc516570139"/>
      <w:r>
        <w:rPr>
          <w:rFonts w:hint="eastAsia"/>
        </w:rPr>
        <w:lastRenderedPageBreak/>
        <w:t>图元</w:t>
      </w:r>
      <w:r>
        <w:t>1-1-3-3-1-s-line</w:t>
      </w:r>
      <w:bookmarkEnd w:id="292"/>
    </w:p>
    <w:p w:rsidR="00FE2F7B" w:rsidRDefault="00FE2F7B" w:rsidP="00FE2F7B">
      <w:pPr>
        <w:pStyle w:val="a6"/>
      </w:pPr>
      <w:r>
        <w:t>[SDD-466]应按表271定义的规格设计图元1-1-3-3-1-s-line。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271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[SDD-467]以下masks应作用于图元1-1-3-3-1-s-line：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93" w:name="_Toc516570140"/>
      <w:r>
        <w:rPr>
          <w:rFonts w:hint="eastAsia"/>
        </w:rPr>
        <w:t>图元</w:t>
      </w:r>
      <w:r>
        <w:t>1-1-3-3-1-t-line</w:t>
      </w:r>
      <w:bookmarkEnd w:id="293"/>
    </w:p>
    <w:p w:rsidR="00FE2F7B" w:rsidRDefault="00FE2F7B" w:rsidP="00FE2F7B">
      <w:pPr>
        <w:pStyle w:val="a6"/>
      </w:pPr>
      <w:r>
        <w:t>[SDD-468]应按表272定义的规格设计图元1-1-3-3-1-t-line。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272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1081.954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1081.954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[SDD-469]以下masks应作用于图元1-1-3-3-1-t-line：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94" w:name="_Toc516570141"/>
      <w:r>
        <w:rPr>
          <w:rFonts w:hint="eastAsia"/>
        </w:rPr>
        <w:t>图元</w:t>
      </w:r>
      <w:r>
        <w:t>1-1-3-3-1-u-line</w:t>
      </w:r>
      <w:bookmarkEnd w:id="294"/>
    </w:p>
    <w:p w:rsidR="00FE2F7B" w:rsidRDefault="00FE2F7B" w:rsidP="00FE2F7B">
      <w:pPr>
        <w:pStyle w:val="a6"/>
      </w:pPr>
      <w:r>
        <w:t>[SDD-470]应按表273定义的规格设计图元1-1-3-3-1-u-line。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273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[SDD-471]以下masks应作用于图元1-1-3-3-1-u-line：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95" w:name="_Toc516570142"/>
      <w:r>
        <w:rPr>
          <w:rFonts w:hint="eastAsia"/>
        </w:rPr>
        <w:t>图元</w:t>
      </w:r>
      <w:r>
        <w:t>1-1-3-3-1-v-line</w:t>
      </w:r>
      <w:bookmarkEnd w:id="295"/>
    </w:p>
    <w:p w:rsidR="00FE2F7B" w:rsidRDefault="00FE2F7B" w:rsidP="00FE2F7B">
      <w:pPr>
        <w:pStyle w:val="a6"/>
      </w:pPr>
      <w:r>
        <w:t>[SDD-472]应按表274定义的规格设计图元1-1-3-3-1-v-line。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274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1170.235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1170.235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[SDD-473]以下masks应作用于图元1-1-3-3-1-v-line：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96" w:name="_Toc516570143"/>
      <w:r>
        <w:rPr>
          <w:rFonts w:hint="eastAsia"/>
        </w:rPr>
        <w:t>图元</w:t>
      </w:r>
      <w:r>
        <w:t>1-1-3-3-1-w-line</w:t>
      </w:r>
      <w:bookmarkEnd w:id="296"/>
    </w:p>
    <w:p w:rsidR="00FE2F7B" w:rsidRDefault="00FE2F7B" w:rsidP="00FE2F7B">
      <w:pPr>
        <w:pStyle w:val="a6"/>
      </w:pPr>
      <w:r>
        <w:t>[SDD-474]应按表275定义的规格设计图元1-1-3-3-1-w-line。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275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[SDD-475]以下masks应作用于图元1-1-3-3-1-w-line：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97" w:name="_Toc516570144"/>
      <w:r>
        <w:rPr>
          <w:rFonts w:hint="eastAsia"/>
        </w:rPr>
        <w:t>图元</w:t>
      </w:r>
      <w:r>
        <w:t>1-1-3-3-1-x-line</w:t>
      </w:r>
      <w:bookmarkEnd w:id="297"/>
    </w:p>
    <w:p w:rsidR="00FE2F7B" w:rsidRDefault="00FE2F7B" w:rsidP="00FE2F7B">
      <w:pPr>
        <w:pStyle w:val="a6"/>
      </w:pPr>
      <w:r>
        <w:t>[SDD-476]应按表276定义的规格设计图元1-1-3-3-1-x-line。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276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1258.517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1258.517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[SDD-477]以下masks应作用于图元1-1-3-3-1-x-line：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98" w:name="_Toc516570145"/>
      <w:r>
        <w:rPr>
          <w:rFonts w:hint="eastAsia"/>
        </w:rPr>
        <w:t>图元</w:t>
      </w:r>
      <w:r>
        <w:t>1-1-3-3-1-y-line</w:t>
      </w:r>
      <w:bookmarkEnd w:id="298"/>
    </w:p>
    <w:p w:rsidR="00FE2F7B" w:rsidRDefault="00FE2F7B" w:rsidP="00FE2F7B">
      <w:pPr>
        <w:pStyle w:val="a6"/>
      </w:pPr>
      <w:r>
        <w:t>[SDD-478]应按表277定义的规格设计图元1-1-3-3-1-y-line。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277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[SDD-479]以下masks应作用于图元1-1-3-3-1-y-line：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299" w:name="_Toc516570146"/>
      <w:r>
        <w:rPr>
          <w:rFonts w:hint="eastAsia"/>
        </w:rPr>
        <w:t>图元</w:t>
      </w:r>
      <w:r>
        <w:t>1-1-3-3-1-z-line</w:t>
      </w:r>
      <w:bookmarkEnd w:id="299"/>
    </w:p>
    <w:p w:rsidR="00FE2F7B" w:rsidRDefault="00FE2F7B" w:rsidP="00FE2F7B">
      <w:pPr>
        <w:pStyle w:val="a6"/>
      </w:pPr>
      <w:r>
        <w:t>[SDD-480]应按表278定义的规格设计图元1-1-3-3-1-z-line。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278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1346.798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1346.798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[SDD-481]以下masks应作用于图元1-1-3-3-1-z-line：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00" w:name="_Toc516570147"/>
      <w:r>
        <w:rPr>
          <w:rFonts w:hint="eastAsia"/>
        </w:rPr>
        <w:lastRenderedPageBreak/>
        <w:t>图件</w:t>
      </w:r>
      <w:r>
        <w:t>1-1-3-3-2-lines2</w:t>
      </w:r>
      <w:bookmarkEnd w:id="300"/>
    </w:p>
    <w:p w:rsidR="00FE2F7B" w:rsidRDefault="00FE2F7B" w:rsidP="00FE2F7B">
      <w:pPr>
        <w:pStyle w:val="a6"/>
      </w:pPr>
      <w:r>
        <w:t>[SDD-482]应按表279定义的规格设计图件1-1-3-3-2-lines2。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279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1147.655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maxX="-242.736" maxY="1352.798" minX="-268.736" minY="237.278"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[注释]图60是1-1-3-3-2-lines2的参考图像。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1" name="图片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60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[注释]图件1-1-3-3-2-lines2包含下列子辈图件/图元:</w:t>
      </w:r>
    </w:p>
    <w:p w:rsidR="00FE2F7B" w:rsidRDefault="00FE2F7B" w:rsidP="00FE2F7B">
      <w:pPr>
        <w:pStyle w:val="a6"/>
      </w:pPr>
      <w:r>
        <w:t>(1) 1-1-3-3-2-a-line</w:t>
      </w:r>
    </w:p>
    <w:p w:rsidR="00FE2F7B" w:rsidRDefault="00FE2F7B" w:rsidP="00FE2F7B">
      <w:pPr>
        <w:pStyle w:val="a6"/>
      </w:pPr>
      <w:r>
        <w:t>(2) 1-1-3-3-2-b-line</w:t>
      </w:r>
    </w:p>
    <w:p w:rsidR="00FE2F7B" w:rsidRDefault="00FE2F7B" w:rsidP="00FE2F7B">
      <w:pPr>
        <w:pStyle w:val="a6"/>
      </w:pPr>
      <w:r>
        <w:t>(3) 1-1-3-3-2-c-line</w:t>
      </w:r>
    </w:p>
    <w:p w:rsidR="00FE2F7B" w:rsidRDefault="00FE2F7B" w:rsidP="00FE2F7B">
      <w:pPr>
        <w:pStyle w:val="a6"/>
      </w:pPr>
      <w:r>
        <w:t>(4) 1-1-3-3-2-d-line</w:t>
      </w:r>
    </w:p>
    <w:p w:rsidR="00FE2F7B" w:rsidRDefault="00FE2F7B" w:rsidP="00FE2F7B">
      <w:pPr>
        <w:pStyle w:val="a6"/>
      </w:pPr>
      <w:r>
        <w:t>(5) 1-1-3-3-2-e-line</w:t>
      </w:r>
    </w:p>
    <w:p w:rsidR="00FE2F7B" w:rsidRDefault="00FE2F7B" w:rsidP="00FE2F7B">
      <w:pPr>
        <w:pStyle w:val="a6"/>
      </w:pPr>
      <w:r>
        <w:t>(6) 1-1-3-3-2-f-line</w:t>
      </w:r>
    </w:p>
    <w:p w:rsidR="00FE2F7B" w:rsidRDefault="00FE2F7B" w:rsidP="00FE2F7B">
      <w:pPr>
        <w:pStyle w:val="a6"/>
      </w:pPr>
      <w:r>
        <w:lastRenderedPageBreak/>
        <w:t>(7) 1-1-3-3-2-g-line</w:t>
      </w:r>
    </w:p>
    <w:p w:rsidR="00FE2F7B" w:rsidRDefault="00FE2F7B" w:rsidP="00FE2F7B">
      <w:pPr>
        <w:pStyle w:val="a6"/>
      </w:pPr>
      <w:r>
        <w:t>(8) 1-1-3-3-2-h-line</w:t>
      </w:r>
    </w:p>
    <w:p w:rsidR="00FE2F7B" w:rsidRDefault="00FE2F7B" w:rsidP="00FE2F7B">
      <w:pPr>
        <w:pStyle w:val="a6"/>
      </w:pPr>
      <w:r>
        <w:t>(9) 1-1-3-3-2-i-line</w:t>
      </w:r>
    </w:p>
    <w:p w:rsidR="00FE2F7B" w:rsidRDefault="00FE2F7B" w:rsidP="00FE2F7B">
      <w:pPr>
        <w:pStyle w:val="a6"/>
      </w:pPr>
      <w:r>
        <w:t>(10) 1-1-3-3-2-j-line</w:t>
      </w:r>
    </w:p>
    <w:p w:rsidR="00FE2F7B" w:rsidRDefault="00FE2F7B" w:rsidP="00FE2F7B">
      <w:pPr>
        <w:pStyle w:val="a6"/>
      </w:pPr>
      <w:r>
        <w:t>(11) 1-1-3-3-2-k-line</w:t>
      </w:r>
    </w:p>
    <w:p w:rsidR="00FE2F7B" w:rsidRDefault="00FE2F7B" w:rsidP="00FE2F7B">
      <w:pPr>
        <w:pStyle w:val="a6"/>
      </w:pPr>
      <w:r>
        <w:t>(12) 1-1-3-3-2-l-line</w:t>
      </w:r>
    </w:p>
    <w:p w:rsidR="00FE2F7B" w:rsidRDefault="00FE2F7B" w:rsidP="00FE2F7B">
      <w:pPr>
        <w:pStyle w:val="a6"/>
      </w:pPr>
      <w:r>
        <w:t>(13) 1-1-3-3-2-m-line</w:t>
      </w:r>
    </w:p>
    <w:p w:rsidR="00FE2F7B" w:rsidRDefault="00FE2F7B" w:rsidP="00FE2F7B">
      <w:pPr>
        <w:pStyle w:val="a6"/>
      </w:pPr>
      <w:r>
        <w:t>(14) 1-1-3-3-2-n-line</w:t>
      </w:r>
    </w:p>
    <w:p w:rsidR="00FE2F7B" w:rsidRDefault="00FE2F7B" w:rsidP="00FE2F7B">
      <w:pPr>
        <w:pStyle w:val="a6"/>
      </w:pPr>
      <w:r>
        <w:t>(15) 1-1-3-3-2-o-line</w:t>
      </w:r>
    </w:p>
    <w:p w:rsidR="00FE2F7B" w:rsidRDefault="00FE2F7B" w:rsidP="00FE2F7B">
      <w:pPr>
        <w:pStyle w:val="a6"/>
      </w:pPr>
      <w:r>
        <w:t>(16) 1-1-3-3-2-p-line</w:t>
      </w:r>
    </w:p>
    <w:p w:rsidR="00FE2F7B" w:rsidRDefault="00FE2F7B" w:rsidP="00FE2F7B">
      <w:pPr>
        <w:pStyle w:val="a6"/>
      </w:pPr>
      <w:r>
        <w:t>(17) 1-1-3-3-2-q-line</w:t>
      </w:r>
    </w:p>
    <w:p w:rsidR="00FE2F7B" w:rsidRDefault="00FE2F7B" w:rsidP="00FE2F7B">
      <w:pPr>
        <w:pStyle w:val="a6"/>
      </w:pPr>
      <w:r>
        <w:t>(18) 1-1-3-3-2-r-line</w:t>
      </w:r>
    </w:p>
    <w:p w:rsidR="00FE2F7B" w:rsidRDefault="00FE2F7B" w:rsidP="00FE2F7B">
      <w:pPr>
        <w:pStyle w:val="a6"/>
      </w:pPr>
      <w:r>
        <w:t>(19) 1-1-3-3-2-s-line</w:t>
      </w:r>
    </w:p>
    <w:p w:rsidR="00FE2F7B" w:rsidRDefault="00FE2F7B" w:rsidP="00FE2F7B">
      <w:pPr>
        <w:pStyle w:val="a6"/>
      </w:pPr>
      <w:r>
        <w:t>(20) 1-1-3-3-2-t-line</w:t>
      </w:r>
    </w:p>
    <w:p w:rsidR="00FE2F7B" w:rsidRDefault="00FE2F7B" w:rsidP="00FE2F7B">
      <w:pPr>
        <w:pStyle w:val="a6"/>
      </w:pPr>
      <w:r>
        <w:t>(21) 1-1-3-3-2-u-line</w:t>
      </w:r>
    </w:p>
    <w:p w:rsidR="00FE2F7B" w:rsidRDefault="00FE2F7B" w:rsidP="00FE2F7B">
      <w:pPr>
        <w:pStyle w:val="a6"/>
      </w:pPr>
      <w:r>
        <w:t>(22) 1-1-3-3-2-v-line</w:t>
      </w:r>
    </w:p>
    <w:p w:rsidR="00FE2F7B" w:rsidRDefault="00FE2F7B" w:rsidP="00FE2F7B">
      <w:pPr>
        <w:pStyle w:val="a6"/>
      </w:pPr>
      <w:r>
        <w:t>(23) 1-1-3-3-2-w-line</w:t>
      </w:r>
    </w:p>
    <w:p w:rsidR="00FE2F7B" w:rsidRDefault="00FE2F7B" w:rsidP="00FE2F7B">
      <w:pPr>
        <w:pStyle w:val="a6"/>
      </w:pPr>
      <w:r>
        <w:t>(24) 1-1-3-3-2-x-line</w:t>
      </w:r>
    </w:p>
    <w:p w:rsidR="00FE2F7B" w:rsidRDefault="00FE2F7B" w:rsidP="00FE2F7B">
      <w:pPr>
        <w:pStyle w:val="a6"/>
      </w:pPr>
      <w:r>
        <w:t>(25) 1-1-3-3-2-y-line</w:t>
      </w:r>
    </w:p>
    <w:p w:rsidR="00FE2F7B" w:rsidRDefault="00FE2F7B" w:rsidP="00FE2F7B">
      <w:pPr>
        <w:pStyle w:val="a6"/>
      </w:pPr>
      <w:r>
        <w:t>(26) 1-1-3-3-2-z-line</w:t>
      </w:r>
    </w:p>
    <w:p w:rsidR="00FE2F7B" w:rsidRDefault="00FE2F7B" w:rsidP="00FE2F7B">
      <w:pPr>
        <w:pStyle w:val="4"/>
      </w:pPr>
      <w:bookmarkStart w:id="301" w:name="_Toc516570148"/>
      <w:r>
        <w:rPr>
          <w:rFonts w:hint="eastAsia"/>
        </w:rPr>
        <w:t>图元</w:t>
      </w:r>
      <w:r>
        <w:t>1-1-3-3-2-a-line</w:t>
      </w:r>
      <w:bookmarkEnd w:id="301"/>
    </w:p>
    <w:p w:rsidR="00FE2F7B" w:rsidRDefault="00FE2F7B" w:rsidP="00FE2F7B">
      <w:pPr>
        <w:pStyle w:val="a6"/>
      </w:pPr>
      <w:r>
        <w:t>[SDD-483]应按表280定义的规格设计图元1-1-3-3-2-a-line。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280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243.278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243.278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[SDD-484]以下masks应作用于图元1-1-3-3-2-a-line：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02" w:name="_Toc516570149"/>
      <w:r>
        <w:rPr>
          <w:rFonts w:hint="eastAsia"/>
        </w:rPr>
        <w:t>图元</w:t>
      </w:r>
      <w:r>
        <w:t>1-1-3-3-2-b-line</w:t>
      </w:r>
      <w:bookmarkEnd w:id="302"/>
    </w:p>
    <w:p w:rsidR="00FE2F7B" w:rsidRDefault="00FE2F7B" w:rsidP="00FE2F7B">
      <w:pPr>
        <w:pStyle w:val="a6"/>
      </w:pPr>
      <w:r>
        <w:t>[SDD-485]应按表281定义的规格设计图元1-1-3-3-2-b-line。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281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287.419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287.419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[SDD-486]以下masks应作用于图元1-1-3-3-2-b-line：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03" w:name="_Toc516570150"/>
      <w:r>
        <w:rPr>
          <w:rFonts w:hint="eastAsia"/>
        </w:rPr>
        <w:lastRenderedPageBreak/>
        <w:t>图元</w:t>
      </w:r>
      <w:r>
        <w:t>1-1-3-3-2-c-line</w:t>
      </w:r>
      <w:bookmarkEnd w:id="303"/>
    </w:p>
    <w:p w:rsidR="00FE2F7B" w:rsidRDefault="00FE2F7B" w:rsidP="00FE2F7B">
      <w:pPr>
        <w:pStyle w:val="a6"/>
      </w:pPr>
      <w:r>
        <w:t>[SDD-487]应按表282定义的规格设计图元1-1-3-3-2-c-line。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282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[SDD-488]以下masks应作用于图元1-1-3-3-2-c-line：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04" w:name="_Toc516570151"/>
      <w:r>
        <w:rPr>
          <w:rFonts w:hint="eastAsia"/>
        </w:rPr>
        <w:t>图元</w:t>
      </w:r>
      <w:r>
        <w:t>1-1-3-3-2-d-line</w:t>
      </w:r>
      <w:bookmarkEnd w:id="304"/>
    </w:p>
    <w:p w:rsidR="00FE2F7B" w:rsidRDefault="00FE2F7B" w:rsidP="00FE2F7B">
      <w:pPr>
        <w:pStyle w:val="a6"/>
      </w:pPr>
      <w:r>
        <w:t>[SDD-489]应按表283定义的规格设计图元1-1-3-3-2-d-line。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283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375.705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375.705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[SDD-490]以下masks应作用于图元1-1-3-3-2-d-line：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05" w:name="_Toc516570152"/>
      <w:r>
        <w:rPr>
          <w:rFonts w:hint="eastAsia"/>
        </w:rPr>
        <w:t>图元</w:t>
      </w:r>
      <w:r>
        <w:t>1-1-3-3-2-e-line</w:t>
      </w:r>
      <w:bookmarkEnd w:id="305"/>
    </w:p>
    <w:p w:rsidR="00FE2F7B" w:rsidRDefault="00FE2F7B" w:rsidP="00FE2F7B">
      <w:pPr>
        <w:pStyle w:val="a6"/>
      </w:pPr>
      <w:r>
        <w:t>[SDD-491]应按表284定义的规格设计图元1-1-3-3-2-e-line。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284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[SDD-492]以下masks应作用于图元1-1-3-3-2-e-line：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06" w:name="_Toc516570153"/>
      <w:r>
        <w:rPr>
          <w:rFonts w:hint="eastAsia"/>
        </w:rPr>
        <w:t>图元</w:t>
      </w:r>
      <w:r>
        <w:t>1-1-3-3-2-f-line</w:t>
      </w:r>
      <w:bookmarkEnd w:id="306"/>
    </w:p>
    <w:p w:rsidR="00FE2F7B" w:rsidRDefault="00FE2F7B" w:rsidP="00FE2F7B">
      <w:pPr>
        <w:pStyle w:val="a6"/>
      </w:pPr>
      <w:r>
        <w:t>[SDD-493]应按表285定义的规格设计图元1-1-3-3-2-f-line。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285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463.986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463.986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[SDD-494]以下masks应作用于图元1-1-3-3-2-f-line：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07" w:name="_Toc516570154"/>
      <w:r>
        <w:rPr>
          <w:rFonts w:hint="eastAsia"/>
        </w:rPr>
        <w:t>图元</w:t>
      </w:r>
      <w:r>
        <w:t>1-1-3-3-2-g-line</w:t>
      </w:r>
      <w:bookmarkEnd w:id="307"/>
    </w:p>
    <w:p w:rsidR="00FE2F7B" w:rsidRDefault="00FE2F7B" w:rsidP="00FE2F7B">
      <w:pPr>
        <w:pStyle w:val="a6"/>
      </w:pPr>
      <w:r>
        <w:t>[SDD-495]应按表286定义的规格设计图元1-1-3-3-2-g-line。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286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[SDD-496]以下masks应作用于图元1-1-3-3-2-g-line：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08" w:name="_Toc516570155"/>
      <w:r>
        <w:rPr>
          <w:rFonts w:hint="eastAsia"/>
        </w:rPr>
        <w:t>图元</w:t>
      </w:r>
      <w:r>
        <w:t>1-1-3-3-2-h-line</w:t>
      </w:r>
      <w:bookmarkEnd w:id="308"/>
    </w:p>
    <w:p w:rsidR="00FE2F7B" w:rsidRDefault="00FE2F7B" w:rsidP="00FE2F7B">
      <w:pPr>
        <w:pStyle w:val="a6"/>
      </w:pPr>
      <w:r>
        <w:t>[SDD-497]应按表287定义的规格设计图元1-1-3-3-2-h-line。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287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552.267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552.267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[SDD-498]以下masks应作用于图元1-1-3-3-2-h-line：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09" w:name="_Toc516570156"/>
      <w:r>
        <w:rPr>
          <w:rFonts w:hint="eastAsia"/>
        </w:rPr>
        <w:t>图元</w:t>
      </w:r>
      <w:r>
        <w:t>1-1-3-3-2-i-line</w:t>
      </w:r>
      <w:bookmarkEnd w:id="309"/>
    </w:p>
    <w:p w:rsidR="00FE2F7B" w:rsidRDefault="00FE2F7B" w:rsidP="00FE2F7B">
      <w:pPr>
        <w:pStyle w:val="a6"/>
      </w:pPr>
      <w:r>
        <w:t>[SDD-499]应按表288定义的规格设计图元1-1-3-3-2-i-line。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288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[SDD-500]以下masks应作用于图元1-1-3-3-2-i-line：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10" w:name="_Toc516570157"/>
      <w:r>
        <w:rPr>
          <w:rFonts w:hint="eastAsia"/>
        </w:rPr>
        <w:t>图元</w:t>
      </w:r>
      <w:r>
        <w:t>1-1-3-3-2-j-line</w:t>
      </w:r>
      <w:bookmarkEnd w:id="310"/>
    </w:p>
    <w:p w:rsidR="00FE2F7B" w:rsidRDefault="00FE2F7B" w:rsidP="00FE2F7B">
      <w:pPr>
        <w:pStyle w:val="a6"/>
      </w:pPr>
      <w:r>
        <w:t>[SDD-501]应按表289定义的规格设计图元1-1-3-3-2-j-line。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289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640.549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640.549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[SDD-502]以下masks应作用于图元1-1-3-3-2-j-line：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11" w:name="_Toc516570158"/>
      <w:r>
        <w:rPr>
          <w:rFonts w:hint="eastAsia"/>
        </w:rPr>
        <w:lastRenderedPageBreak/>
        <w:t>图元</w:t>
      </w:r>
      <w:r>
        <w:t>1-1-3-3-2-k-line</w:t>
      </w:r>
      <w:bookmarkEnd w:id="311"/>
    </w:p>
    <w:p w:rsidR="00FE2F7B" w:rsidRDefault="00FE2F7B" w:rsidP="00FE2F7B">
      <w:pPr>
        <w:pStyle w:val="a6"/>
      </w:pPr>
      <w:r>
        <w:t>[SDD-503]应按表290定义的规格设计图元1-1-3-3-2-k-line。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290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[SDD-504]以下masks应作用于图元1-1-3-3-2-k-line：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12" w:name="_Toc516570159"/>
      <w:r>
        <w:rPr>
          <w:rFonts w:hint="eastAsia"/>
        </w:rPr>
        <w:t>图元</w:t>
      </w:r>
      <w:r>
        <w:t>1-1-3-3-2-l-line</w:t>
      </w:r>
      <w:bookmarkEnd w:id="312"/>
    </w:p>
    <w:p w:rsidR="00FE2F7B" w:rsidRDefault="00FE2F7B" w:rsidP="00FE2F7B">
      <w:pPr>
        <w:pStyle w:val="a6"/>
      </w:pPr>
      <w:r>
        <w:t>[SDD-505]应按表291定义的规格设计图元1-1-3-3-2-l-line。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291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728.83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728.83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[SDD-506]以下masks应作用于图元1-1-3-3-2-l-line：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13" w:name="_Toc516570160"/>
      <w:r>
        <w:rPr>
          <w:rFonts w:hint="eastAsia"/>
        </w:rPr>
        <w:t>图元</w:t>
      </w:r>
      <w:r>
        <w:t>1-1-3-3-2-m-line</w:t>
      </w:r>
      <w:bookmarkEnd w:id="313"/>
    </w:p>
    <w:p w:rsidR="00FE2F7B" w:rsidRDefault="00FE2F7B" w:rsidP="00FE2F7B">
      <w:pPr>
        <w:pStyle w:val="a6"/>
      </w:pPr>
      <w:r>
        <w:t>[SDD-507]应按表292定义的规格设计图元1-1-3-3-2-m-line。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292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[SDD-508]以下masks应作用于图元1-1-3-3-2-m-line：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14" w:name="_Toc516570161"/>
      <w:r>
        <w:rPr>
          <w:rFonts w:hint="eastAsia"/>
        </w:rPr>
        <w:t>图元</w:t>
      </w:r>
      <w:r>
        <w:t>1-1-3-3-2-n-line</w:t>
      </w:r>
      <w:bookmarkEnd w:id="314"/>
    </w:p>
    <w:p w:rsidR="00FE2F7B" w:rsidRDefault="00FE2F7B" w:rsidP="00FE2F7B">
      <w:pPr>
        <w:pStyle w:val="a6"/>
      </w:pPr>
      <w:r>
        <w:t>[SDD-509]应按表293定义的规格设计图元1-1-3-3-2-n-line。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293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817.111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817.111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[SDD-510]以下masks应作用于图元1-1-3-3-2-n-line：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15" w:name="_Toc516570162"/>
      <w:r>
        <w:rPr>
          <w:rFonts w:hint="eastAsia"/>
        </w:rPr>
        <w:t>图元</w:t>
      </w:r>
      <w:r>
        <w:t>1-1-3-3-2-o-line</w:t>
      </w:r>
      <w:bookmarkEnd w:id="315"/>
    </w:p>
    <w:p w:rsidR="00FE2F7B" w:rsidRDefault="00FE2F7B" w:rsidP="00FE2F7B">
      <w:pPr>
        <w:pStyle w:val="a6"/>
      </w:pPr>
      <w:r>
        <w:t>[SDD-511]应按表294定义的规格设计图元1-1-3-3-2-o-line。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294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[SDD-512]以下masks应作用于图元1-1-3-3-2-o-line：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16" w:name="_Toc516570163"/>
      <w:r>
        <w:rPr>
          <w:rFonts w:hint="eastAsia"/>
        </w:rPr>
        <w:t>图元</w:t>
      </w:r>
      <w:r>
        <w:t>1-1-3-3-2-p-line</w:t>
      </w:r>
      <w:bookmarkEnd w:id="316"/>
    </w:p>
    <w:p w:rsidR="00FE2F7B" w:rsidRDefault="00FE2F7B" w:rsidP="00FE2F7B">
      <w:pPr>
        <w:pStyle w:val="a6"/>
      </w:pPr>
      <w:r>
        <w:t>[SDD-513]应按表295定义的规格设计图元1-1-3-3-2-p-line。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295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905.392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905.392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[SDD-514]以下masks应作用于图元1-1-3-3-2-p-line：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17" w:name="_Toc516570164"/>
      <w:r>
        <w:rPr>
          <w:rFonts w:hint="eastAsia"/>
        </w:rPr>
        <w:t>图元</w:t>
      </w:r>
      <w:r>
        <w:t>1-1-3-3-2-q-line</w:t>
      </w:r>
      <w:bookmarkEnd w:id="317"/>
    </w:p>
    <w:p w:rsidR="00FE2F7B" w:rsidRDefault="00FE2F7B" w:rsidP="00FE2F7B">
      <w:pPr>
        <w:pStyle w:val="a6"/>
      </w:pPr>
      <w:r>
        <w:t>[SDD-515]应按表296定义的规格设计图元1-1-3-3-2-q-line。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296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[SDD-516]以下masks应作用于图元1-1-3-3-2-q-line：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18" w:name="_Toc516570165"/>
      <w:r>
        <w:rPr>
          <w:rFonts w:hint="eastAsia"/>
        </w:rPr>
        <w:t>图元</w:t>
      </w:r>
      <w:r>
        <w:t>1-1-3-3-2-r-line</w:t>
      </w:r>
      <w:bookmarkEnd w:id="318"/>
    </w:p>
    <w:p w:rsidR="00FE2F7B" w:rsidRDefault="00FE2F7B" w:rsidP="00FE2F7B">
      <w:pPr>
        <w:pStyle w:val="a6"/>
      </w:pPr>
      <w:r>
        <w:t>[SDD-517]应按表297定义的规格设计图元1-1-3-3-2-r-line。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297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993.673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993.673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[SDD-518]以下masks应作用于图元1-1-3-3-2-r-line：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19" w:name="_Toc516570166"/>
      <w:r>
        <w:rPr>
          <w:rFonts w:hint="eastAsia"/>
        </w:rPr>
        <w:lastRenderedPageBreak/>
        <w:t>图元</w:t>
      </w:r>
      <w:r>
        <w:t>1-1-3-3-2-s-line</w:t>
      </w:r>
      <w:bookmarkEnd w:id="319"/>
    </w:p>
    <w:p w:rsidR="00FE2F7B" w:rsidRDefault="00FE2F7B" w:rsidP="00FE2F7B">
      <w:pPr>
        <w:pStyle w:val="a6"/>
      </w:pPr>
      <w:r>
        <w:t>[SDD-519]应按表298定义的规格设计图元1-1-3-3-2-s-line。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298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[SDD-520]以下masks应作用于图元1-1-3-3-2-s-line：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20" w:name="_Toc516570167"/>
      <w:r>
        <w:rPr>
          <w:rFonts w:hint="eastAsia"/>
        </w:rPr>
        <w:t>图元</w:t>
      </w:r>
      <w:r>
        <w:t>1-1-3-3-2-t-line</w:t>
      </w:r>
      <w:bookmarkEnd w:id="320"/>
    </w:p>
    <w:p w:rsidR="00FE2F7B" w:rsidRDefault="00FE2F7B" w:rsidP="00FE2F7B">
      <w:pPr>
        <w:pStyle w:val="a6"/>
      </w:pPr>
      <w:r>
        <w:t>[SDD-521]应按表299定义的规格设计图元1-1-3-3-2-t-line。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299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1081.954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1081.954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[SDD-522]以下masks应作用于图元1-1-3-3-2-t-line：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21" w:name="_Toc516570168"/>
      <w:r>
        <w:rPr>
          <w:rFonts w:hint="eastAsia"/>
        </w:rPr>
        <w:t>图元</w:t>
      </w:r>
      <w:r>
        <w:t>1-1-3-3-2-u-line</w:t>
      </w:r>
      <w:bookmarkEnd w:id="321"/>
    </w:p>
    <w:p w:rsidR="00FE2F7B" w:rsidRDefault="00FE2F7B" w:rsidP="00FE2F7B">
      <w:pPr>
        <w:pStyle w:val="a6"/>
      </w:pPr>
      <w:r>
        <w:t>[SDD-523]应按表300定义的规格设计图元1-1-3-3-2-u-line。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300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[SDD-524]以下masks应作用于图元1-1-3-3-2-u-line：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22" w:name="_Toc516570169"/>
      <w:r>
        <w:rPr>
          <w:rFonts w:hint="eastAsia"/>
        </w:rPr>
        <w:t>图元</w:t>
      </w:r>
      <w:r>
        <w:t>1-1-3-3-2-v-line</w:t>
      </w:r>
      <w:bookmarkEnd w:id="322"/>
    </w:p>
    <w:p w:rsidR="00FE2F7B" w:rsidRDefault="00FE2F7B" w:rsidP="00FE2F7B">
      <w:pPr>
        <w:pStyle w:val="a6"/>
      </w:pPr>
      <w:r>
        <w:t>[SDD-525]应按表301定义的规格设计图元1-1-3-3-2-v-line。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301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1170.235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1170.235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[SDD-526]以下masks应作用于图元1-1-3-3-2-v-line：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23" w:name="_Toc516570170"/>
      <w:r>
        <w:rPr>
          <w:rFonts w:hint="eastAsia"/>
        </w:rPr>
        <w:t>图元</w:t>
      </w:r>
      <w:r>
        <w:t>1-1-3-3-2-w-line</w:t>
      </w:r>
      <w:bookmarkEnd w:id="323"/>
    </w:p>
    <w:p w:rsidR="00FE2F7B" w:rsidRDefault="00FE2F7B" w:rsidP="00FE2F7B">
      <w:pPr>
        <w:pStyle w:val="a6"/>
      </w:pPr>
      <w:r>
        <w:t>[SDD-527]应按表302定义的规格设计图元1-1-3-3-2-w-line。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302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lastRenderedPageBreak/>
        <w:t>[SDD-528]以下masks应作用于图元1-1-3-3-2-w-line：</w:t>
      </w:r>
    </w:p>
    <w:p w:rsidR="00FE2F7B" w:rsidRDefault="00FE2F7B" w:rsidP="004E6D88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24" w:name="_Toc516570171"/>
      <w:r>
        <w:rPr>
          <w:rFonts w:hint="eastAsia"/>
        </w:rPr>
        <w:t>图元</w:t>
      </w:r>
      <w:r>
        <w:t>1-1-3-3-2-x-line</w:t>
      </w:r>
      <w:bookmarkEnd w:id="324"/>
    </w:p>
    <w:p w:rsidR="00FE2F7B" w:rsidRDefault="00FE2F7B" w:rsidP="00FE2F7B">
      <w:pPr>
        <w:pStyle w:val="a6"/>
      </w:pPr>
      <w:r>
        <w:t>[SDD-529]应按表303定义的规格设计图元1-1-3-3-2-x-line。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303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1258.517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1258.517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[SDD-530]以下masks应作用于图元1-1-3-3-2-x-line：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25" w:name="_Toc516570172"/>
      <w:r>
        <w:rPr>
          <w:rFonts w:hint="eastAsia"/>
        </w:rPr>
        <w:t>图元</w:t>
      </w:r>
      <w:r>
        <w:t>1-1-3-3-2-y-line</w:t>
      </w:r>
      <w:bookmarkEnd w:id="325"/>
    </w:p>
    <w:p w:rsidR="00FE2F7B" w:rsidRDefault="00FE2F7B" w:rsidP="00FE2F7B">
      <w:pPr>
        <w:pStyle w:val="a6"/>
      </w:pPr>
      <w:r>
        <w:t>[SDD-531]应按表304定义的规格设计图元1-1-3-3-2-y-line。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304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[SDD-532]以下masks应作用于图元1-1-3-3-2-y-line：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26" w:name="_Toc516570173"/>
      <w:r>
        <w:rPr>
          <w:rFonts w:hint="eastAsia"/>
        </w:rPr>
        <w:t>图元</w:t>
      </w:r>
      <w:r>
        <w:t>1-1-3-3-2-z-line</w:t>
      </w:r>
      <w:bookmarkEnd w:id="326"/>
    </w:p>
    <w:p w:rsidR="00FE2F7B" w:rsidRDefault="00FE2F7B" w:rsidP="00FE2F7B">
      <w:pPr>
        <w:pStyle w:val="a6"/>
      </w:pPr>
      <w:r>
        <w:t>[SDD-533]应按表305定义的规格设计图元1-1-3-3-2-z-line。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305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1346.798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1346.798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[SDD-534]以下masks应作用于图元1-1-3-3-2-z-line：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27" w:name="_Toc516570174"/>
      <w:r>
        <w:rPr>
          <w:rFonts w:hint="eastAsia"/>
        </w:rPr>
        <w:lastRenderedPageBreak/>
        <w:t>图件</w:t>
      </w:r>
      <w:r>
        <w:t>1-1-3-3-3-numbers1</w:t>
      </w:r>
      <w:bookmarkEnd w:id="327"/>
    </w:p>
    <w:p w:rsidR="00FE2F7B" w:rsidRDefault="00FE2F7B" w:rsidP="00FE2F7B">
      <w:pPr>
        <w:pStyle w:val="a6"/>
      </w:pPr>
      <w:r>
        <w:t>[SDD-535]应按表306定义的规格设计图件1-1-3-3-3-numbers1。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306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maxX="-264.72226" maxY="1316.8755" minX="-312.75577" minY="229.06453"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[注释]图61是1-1-3-3-3-numbers1的参考图像。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2" name="图片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61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[注释]图件1-1-3-3-3-numbers1包含下列子辈图件/图元:</w:t>
      </w:r>
    </w:p>
    <w:p w:rsidR="00FE2F7B" w:rsidRDefault="00FE2F7B" w:rsidP="00FE2F7B">
      <w:pPr>
        <w:pStyle w:val="a6"/>
      </w:pPr>
      <w:r>
        <w:t>(1) 1-1-3-3-3-a-text</w:t>
      </w:r>
    </w:p>
    <w:p w:rsidR="00FE2F7B" w:rsidRDefault="00FE2F7B" w:rsidP="00FE2F7B">
      <w:pPr>
        <w:pStyle w:val="a6"/>
      </w:pPr>
      <w:r>
        <w:t>(2) 1-1-3-3-3-b-text</w:t>
      </w:r>
    </w:p>
    <w:p w:rsidR="00FE2F7B" w:rsidRDefault="00FE2F7B" w:rsidP="00FE2F7B">
      <w:pPr>
        <w:pStyle w:val="a6"/>
      </w:pPr>
      <w:r>
        <w:t>(3) 1-1-3-3-3-c-text</w:t>
      </w:r>
    </w:p>
    <w:p w:rsidR="00FE2F7B" w:rsidRDefault="00FE2F7B" w:rsidP="00FE2F7B">
      <w:pPr>
        <w:pStyle w:val="a6"/>
      </w:pPr>
      <w:r>
        <w:t>(4) 1-1-3-3-3-d-text</w:t>
      </w:r>
    </w:p>
    <w:p w:rsidR="00FE2F7B" w:rsidRDefault="00FE2F7B" w:rsidP="00FE2F7B">
      <w:pPr>
        <w:pStyle w:val="a6"/>
      </w:pPr>
      <w:r>
        <w:t>(5) 1-1-3-3-3-e-text</w:t>
      </w:r>
    </w:p>
    <w:p w:rsidR="00FE2F7B" w:rsidRDefault="00FE2F7B" w:rsidP="00FE2F7B">
      <w:pPr>
        <w:pStyle w:val="a6"/>
      </w:pPr>
      <w:r>
        <w:t>(6) 1-1-3-3-3-f-text</w:t>
      </w:r>
    </w:p>
    <w:p w:rsidR="00FE2F7B" w:rsidRDefault="00FE2F7B" w:rsidP="00FE2F7B">
      <w:pPr>
        <w:pStyle w:val="a6"/>
      </w:pPr>
      <w:r>
        <w:lastRenderedPageBreak/>
        <w:t>(7) 1-1-3-3-3-g-text</w:t>
      </w:r>
    </w:p>
    <w:p w:rsidR="00FE2F7B" w:rsidRDefault="00FE2F7B" w:rsidP="00FE2F7B">
      <w:pPr>
        <w:pStyle w:val="a6"/>
      </w:pPr>
      <w:r>
        <w:t>(8) 1-1-3-3-3-h-text</w:t>
      </w:r>
    </w:p>
    <w:p w:rsidR="00FE2F7B" w:rsidRDefault="00FE2F7B" w:rsidP="00FE2F7B">
      <w:pPr>
        <w:pStyle w:val="a6"/>
      </w:pPr>
      <w:r>
        <w:t>(9) 1-1-3-3-3-i-text</w:t>
      </w:r>
    </w:p>
    <w:p w:rsidR="00FE2F7B" w:rsidRDefault="00FE2F7B" w:rsidP="00FE2F7B">
      <w:pPr>
        <w:pStyle w:val="a6"/>
      </w:pPr>
      <w:r>
        <w:t>(10) 1-1-3-3-3-j-text</w:t>
      </w:r>
    </w:p>
    <w:p w:rsidR="00FE2F7B" w:rsidRDefault="00FE2F7B" w:rsidP="00FE2F7B">
      <w:pPr>
        <w:pStyle w:val="a6"/>
      </w:pPr>
      <w:r>
        <w:t>(11) 1-1-3-3-3-k-text</w:t>
      </w:r>
    </w:p>
    <w:p w:rsidR="00FE2F7B" w:rsidRDefault="00FE2F7B" w:rsidP="00FE2F7B">
      <w:pPr>
        <w:pStyle w:val="a6"/>
      </w:pPr>
      <w:r>
        <w:t>(12) 1-1-3-3-3-l-text</w:t>
      </w:r>
    </w:p>
    <w:p w:rsidR="00FE2F7B" w:rsidRDefault="00FE2F7B" w:rsidP="00FE2F7B">
      <w:pPr>
        <w:pStyle w:val="a6"/>
      </w:pPr>
      <w:r>
        <w:t>(13) 1-1-3-3-3-m-text</w:t>
      </w:r>
    </w:p>
    <w:p w:rsidR="00FE2F7B" w:rsidRDefault="00FE2F7B" w:rsidP="00FE2F7B">
      <w:pPr>
        <w:pStyle w:val="4"/>
      </w:pPr>
      <w:bookmarkStart w:id="328" w:name="_Toc516570175"/>
      <w:r>
        <w:rPr>
          <w:rFonts w:hint="eastAsia"/>
        </w:rPr>
        <w:t>图元</w:t>
      </w:r>
      <w:r>
        <w:t>1-1-3-3-3-a-text</w:t>
      </w:r>
      <w:bookmarkEnd w:id="328"/>
    </w:p>
    <w:p w:rsidR="00FE2F7B" w:rsidRDefault="00FE2F7B" w:rsidP="00FE2F7B">
      <w:pPr>
        <w:pStyle w:val="a6"/>
      </w:pPr>
      <w:r>
        <w:t>[SDD-536]应按表307定义的规格设计图元1-1-3-3-3-a-text。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307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243.283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[SDD-537]以下masks应作用于图元1-1-3-3-3-a-text：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29" w:name="_Toc516570176"/>
      <w:r>
        <w:rPr>
          <w:rFonts w:hint="eastAsia"/>
        </w:rPr>
        <w:t>图元</w:t>
      </w:r>
      <w:r>
        <w:t>1-1-3-3-3-b-text</w:t>
      </w:r>
      <w:bookmarkEnd w:id="329"/>
    </w:p>
    <w:p w:rsidR="00FE2F7B" w:rsidRDefault="00FE2F7B" w:rsidP="00FE2F7B">
      <w:pPr>
        <w:pStyle w:val="a6"/>
      </w:pPr>
      <w:r>
        <w:lastRenderedPageBreak/>
        <w:t>[SDD-538]应按表308定义的规格设计图元1-1-3-3-3-b-text。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308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[SDD-539]以下masks应作用于图元1-1-3-3-3-b-text：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30" w:name="_Toc516570177"/>
      <w:r>
        <w:rPr>
          <w:rFonts w:hint="eastAsia"/>
        </w:rPr>
        <w:t>图元</w:t>
      </w:r>
      <w:r>
        <w:t>1-1-3-3-3-c-text</w:t>
      </w:r>
      <w:bookmarkEnd w:id="330"/>
    </w:p>
    <w:p w:rsidR="00FE2F7B" w:rsidRDefault="00FE2F7B" w:rsidP="00FE2F7B">
      <w:pPr>
        <w:pStyle w:val="a6"/>
      </w:pPr>
      <w:r>
        <w:t>[SDD-540]应按表309定义的规格设计图元1-1-3-3-3-c-text。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309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[SDD-541]以下masks应作用于图元1-1-3-3-3-c-text：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31" w:name="_Toc516570178"/>
      <w:r>
        <w:rPr>
          <w:rFonts w:hint="eastAsia"/>
        </w:rPr>
        <w:t>图元</w:t>
      </w:r>
      <w:r>
        <w:t>1-1-3-3-3-d-text</w:t>
      </w:r>
      <w:bookmarkEnd w:id="331"/>
    </w:p>
    <w:p w:rsidR="00FE2F7B" w:rsidRDefault="00FE2F7B" w:rsidP="00FE2F7B">
      <w:pPr>
        <w:pStyle w:val="a6"/>
      </w:pPr>
      <w:r>
        <w:t>[SDD-542]应按表310定义的规格设计图元1-1-3-3-3-d-text。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310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[SDD-543]以下masks应作用于图元1-1-3-3-3-d-text：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32" w:name="_Toc516570179"/>
      <w:r>
        <w:rPr>
          <w:rFonts w:hint="eastAsia"/>
        </w:rPr>
        <w:lastRenderedPageBreak/>
        <w:t>图元</w:t>
      </w:r>
      <w:r>
        <w:t>1-1-3-3-3-e-text</w:t>
      </w:r>
      <w:bookmarkEnd w:id="332"/>
    </w:p>
    <w:p w:rsidR="00FE2F7B" w:rsidRDefault="00FE2F7B" w:rsidP="00FE2F7B">
      <w:pPr>
        <w:pStyle w:val="a6"/>
      </w:pPr>
      <w:r>
        <w:t>[SDD-544]应按表311定义的规格设计图元1-1-3-3-3-e-text。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311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[SDD-545]以下masks应作用于图元1-1-3-3-3-e-text：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33" w:name="_Toc516570180"/>
      <w:r>
        <w:rPr>
          <w:rFonts w:hint="eastAsia"/>
        </w:rPr>
        <w:t>图元</w:t>
      </w:r>
      <w:r>
        <w:t>1-1-3-3-3-f-text</w:t>
      </w:r>
      <w:bookmarkEnd w:id="333"/>
    </w:p>
    <w:p w:rsidR="00FE2F7B" w:rsidRDefault="00FE2F7B" w:rsidP="00FE2F7B">
      <w:pPr>
        <w:pStyle w:val="a6"/>
      </w:pPr>
      <w:r>
        <w:t>[SDD-546]应按表312定义的规格设计图元1-1-3-3-3-f-text。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312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[49,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[SDD-547]以下masks应作用于图元1-1-3-3-3-f-text：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34" w:name="_Toc516570181"/>
      <w:r>
        <w:rPr>
          <w:rFonts w:hint="eastAsia"/>
        </w:rPr>
        <w:t>图元</w:t>
      </w:r>
      <w:r>
        <w:t>1-1-3-3-3-g-text</w:t>
      </w:r>
      <w:bookmarkEnd w:id="334"/>
    </w:p>
    <w:p w:rsidR="00FE2F7B" w:rsidRDefault="00FE2F7B" w:rsidP="00FE2F7B">
      <w:pPr>
        <w:pStyle w:val="a6"/>
      </w:pPr>
      <w:r>
        <w:t>[SDD-548]应按表313定义的规格设计图元1-1-3-3-3-g-text。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313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[49, 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[SDD-549]以下masks应作用于图元1-1-3-3-3-g-text：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lastRenderedPageBreak/>
        <w:t>(2) 1-1-3-a-_TOP_IAS_001</w:t>
      </w:r>
    </w:p>
    <w:p w:rsidR="00FE2F7B" w:rsidRDefault="00FE2F7B" w:rsidP="00FE2F7B">
      <w:pPr>
        <w:pStyle w:val="4"/>
      </w:pPr>
      <w:bookmarkStart w:id="335" w:name="_Toc516570182"/>
      <w:r>
        <w:rPr>
          <w:rFonts w:hint="eastAsia"/>
        </w:rPr>
        <w:t>图元</w:t>
      </w:r>
      <w:r>
        <w:t>1-1-3-3-3-h-text</w:t>
      </w:r>
      <w:bookmarkEnd w:id="335"/>
    </w:p>
    <w:p w:rsidR="00FE2F7B" w:rsidRDefault="00FE2F7B" w:rsidP="00FE2F7B">
      <w:pPr>
        <w:pStyle w:val="a6"/>
      </w:pPr>
      <w:r>
        <w:t>[SDD-550]应按表314定义的规格设计图元1-1-3-3-3-h-text。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314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[49, 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[SDD-551]以下masks应作用于图元1-1-3-3-3-h-text：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36" w:name="_Toc516570183"/>
      <w:r>
        <w:rPr>
          <w:rFonts w:hint="eastAsia"/>
        </w:rPr>
        <w:t>图元</w:t>
      </w:r>
      <w:r>
        <w:t>1-1-3-3-3-i-text</w:t>
      </w:r>
      <w:bookmarkEnd w:id="336"/>
    </w:p>
    <w:p w:rsidR="00FE2F7B" w:rsidRDefault="00FE2F7B" w:rsidP="00FE2F7B">
      <w:pPr>
        <w:pStyle w:val="a6"/>
      </w:pPr>
      <w:r>
        <w:t>[SDD-552]应按表315定义的规格设计图元1-1-3-3-3-i-text。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315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[49, 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[SDD-553]以下masks应作用于图元1-1-3-3-3-i-text：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37" w:name="_Toc516570184"/>
      <w:r>
        <w:rPr>
          <w:rFonts w:hint="eastAsia"/>
        </w:rPr>
        <w:t>图元</w:t>
      </w:r>
      <w:r>
        <w:t>1-1-3-3-3-j-text</w:t>
      </w:r>
      <w:bookmarkEnd w:id="337"/>
    </w:p>
    <w:p w:rsidR="00FE2F7B" w:rsidRDefault="00FE2F7B" w:rsidP="00FE2F7B">
      <w:pPr>
        <w:pStyle w:val="a6"/>
      </w:pPr>
      <w:r>
        <w:t>[SDD-554]应按表316定义的规格设计图元1-1-3-3-3-j-text。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316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[49, 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[SDD-555]以下masks应作用于图元1-1-3-3-3-j-text：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lastRenderedPageBreak/>
        <w:t>(2) 1-1-3-a-_TOP_IAS_001</w:t>
      </w:r>
    </w:p>
    <w:p w:rsidR="00FE2F7B" w:rsidRDefault="00FE2F7B" w:rsidP="00FE2F7B">
      <w:pPr>
        <w:pStyle w:val="4"/>
      </w:pPr>
      <w:bookmarkStart w:id="338" w:name="_Toc516570185"/>
      <w:r>
        <w:rPr>
          <w:rFonts w:hint="eastAsia"/>
        </w:rPr>
        <w:t>图元</w:t>
      </w:r>
      <w:r>
        <w:t>1-1-3-3-3-k-text</w:t>
      </w:r>
      <w:bookmarkEnd w:id="338"/>
    </w:p>
    <w:p w:rsidR="00FE2F7B" w:rsidRDefault="00FE2F7B" w:rsidP="00FE2F7B">
      <w:pPr>
        <w:pStyle w:val="a6"/>
      </w:pPr>
      <w:r>
        <w:t>[SDD-556]应按表317定义的规格设计图元1-1-3-3-3-k-text。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317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[50,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[SDD-557]以下masks应作用于图元1-1-3-3-3-k-text：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39" w:name="_Toc516570186"/>
      <w:r>
        <w:rPr>
          <w:rFonts w:hint="eastAsia"/>
        </w:rPr>
        <w:t>图元</w:t>
      </w:r>
      <w:r>
        <w:t>1-1-3-3-3-l-text</w:t>
      </w:r>
      <w:bookmarkEnd w:id="339"/>
    </w:p>
    <w:p w:rsidR="00FE2F7B" w:rsidRDefault="00FE2F7B" w:rsidP="00FE2F7B">
      <w:pPr>
        <w:pStyle w:val="a6"/>
      </w:pPr>
      <w:r>
        <w:t>[SDD-558]应按表318定义的规格设计图元1-1-3-3-3-l-text。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318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[50, 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[SDD-559]以下masks应作用于图元1-1-3-3-3-l-text：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40" w:name="_Toc516570187"/>
      <w:r>
        <w:rPr>
          <w:rFonts w:hint="eastAsia"/>
        </w:rPr>
        <w:t>图元</w:t>
      </w:r>
      <w:r>
        <w:t>1-1-3-3-3-m-text</w:t>
      </w:r>
      <w:bookmarkEnd w:id="340"/>
    </w:p>
    <w:p w:rsidR="00FE2F7B" w:rsidRDefault="00FE2F7B" w:rsidP="00FE2F7B">
      <w:pPr>
        <w:pStyle w:val="a6"/>
      </w:pPr>
      <w:r>
        <w:t>[SDD-560]应按表319定义的规格设计图元1-1-3-3-3-m-text。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319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[50, 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[SDD-561]以下masks应作用于图元1-1-3-3-3-m-text：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lastRenderedPageBreak/>
        <w:t>(2) 1-1-3-a-_TOP_IAS_001</w:t>
      </w:r>
    </w:p>
    <w:p w:rsidR="00FE2F7B" w:rsidRDefault="00FE2F7B" w:rsidP="00FE2F7B">
      <w:pPr>
        <w:pStyle w:val="4"/>
      </w:pPr>
      <w:bookmarkStart w:id="341" w:name="_Toc516570188"/>
      <w:r>
        <w:rPr>
          <w:rFonts w:hint="eastAsia"/>
        </w:rPr>
        <w:t>图件</w:t>
      </w:r>
      <w:r>
        <w:t>1-1-3-3-4-numbers2</w:t>
      </w:r>
      <w:bookmarkEnd w:id="341"/>
    </w:p>
    <w:p w:rsidR="00FE2F7B" w:rsidRDefault="00FE2F7B" w:rsidP="00FE2F7B">
      <w:pPr>
        <w:pStyle w:val="a6"/>
      </w:pPr>
      <w:r>
        <w:t>[SDD-562]应按表320定义的规格设计图件1-1-3-3-4-numbers2。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320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1147.655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maxX="-264.72226" maxY="1316.8755" minX="-312.75577" minY="229.06453"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[注释]图62是1-1-3-3-4-numbers2的参考图像。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3" name="图片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62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[注释]图件1-1-3-3-4-numbers2包含下列子辈图件/图元:</w:t>
      </w:r>
    </w:p>
    <w:p w:rsidR="00FE2F7B" w:rsidRDefault="00FE2F7B" w:rsidP="00FE2F7B">
      <w:pPr>
        <w:pStyle w:val="a6"/>
      </w:pPr>
      <w:r>
        <w:t>(1) 1-1-3-3-4-a-text</w:t>
      </w:r>
    </w:p>
    <w:p w:rsidR="00FE2F7B" w:rsidRDefault="00FE2F7B" w:rsidP="00FE2F7B">
      <w:pPr>
        <w:pStyle w:val="a6"/>
      </w:pPr>
      <w:r>
        <w:t>(2) 1-1-3-3-4-b-text</w:t>
      </w:r>
    </w:p>
    <w:p w:rsidR="00FE2F7B" w:rsidRDefault="00FE2F7B" w:rsidP="00FE2F7B">
      <w:pPr>
        <w:pStyle w:val="a6"/>
      </w:pPr>
      <w:r>
        <w:t>(3) 1-1-3-3-4-c-text</w:t>
      </w:r>
    </w:p>
    <w:p w:rsidR="00FE2F7B" w:rsidRDefault="00FE2F7B" w:rsidP="00FE2F7B">
      <w:pPr>
        <w:pStyle w:val="a6"/>
      </w:pPr>
      <w:r>
        <w:t>(4) 1-1-3-3-4-d-text</w:t>
      </w:r>
    </w:p>
    <w:p w:rsidR="00FE2F7B" w:rsidRDefault="00FE2F7B" w:rsidP="00FE2F7B">
      <w:pPr>
        <w:pStyle w:val="a6"/>
      </w:pPr>
      <w:r>
        <w:t>(5) 1-1-3-3-4-e-text</w:t>
      </w:r>
    </w:p>
    <w:p w:rsidR="00FE2F7B" w:rsidRDefault="00FE2F7B" w:rsidP="00FE2F7B">
      <w:pPr>
        <w:pStyle w:val="a6"/>
      </w:pPr>
      <w:r>
        <w:t>(6) 1-1-3-3-4-f-text</w:t>
      </w:r>
    </w:p>
    <w:p w:rsidR="00FE2F7B" w:rsidRDefault="00FE2F7B" w:rsidP="00FE2F7B">
      <w:pPr>
        <w:pStyle w:val="a6"/>
      </w:pPr>
      <w:r>
        <w:lastRenderedPageBreak/>
        <w:t>(7) 1-1-3-3-4-g-text</w:t>
      </w:r>
    </w:p>
    <w:p w:rsidR="00FE2F7B" w:rsidRDefault="00FE2F7B" w:rsidP="00FE2F7B">
      <w:pPr>
        <w:pStyle w:val="a6"/>
      </w:pPr>
      <w:r>
        <w:t>(8) 1-1-3-3-4-h-text</w:t>
      </w:r>
    </w:p>
    <w:p w:rsidR="00FE2F7B" w:rsidRDefault="00FE2F7B" w:rsidP="00FE2F7B">
      <w:pPr>
        <w:pStyle w:val="a6"/>
      </w:pPr>
      <w:r>
        <w:t>(9) 1-1-3-3-4-i-text</w:t>
      </w:r>
    </w:p>
    <w:p w:rsidR="00FE2F7B" w:rsidRDefault="00FE2F7B" w:rsidP="00FE2F7B">
      <w:pPr>
        <w:pStyle w:val="a6"/>
      </w:pPr>
      <w:r>
        <w:t>(10) 1-1-3-3-4-j-text</w:t>
      </w:r>
    </w:p>
    <w:p w:rsidR="00FE2F7B" w:rsidRDefault="00FE2F7B" w:rsidP="00FE2F7B">
      <w:pPr>
        <w:pStyle w:val="a6"/>
      </w:pPr>
      <w:r>
        <w:t>(11) 1-1-3-3-4-k-text</w:t>
      </w:r>
    </w:p>
    <w:p w:rsidR="00FE2F7B" w:rsidRDefault="00FE2F7B" w:rsidP="00FE2F7B">
      <w:pPr>
        <w:pStyle w:val="a6"/>
      </w:pPr>
      <w:r>
        <w:t>(12) 1-1-3-3-4-l-text</w:t>
      </w:r>
    </w:p>
    <w:p w:rsidR="00FE2F7B" w:rsidRDefault="00FE2F7B" w:rsidP="00FE2F7B">
      <w:pPr>
        <w:pStyle w:val="a6"/>
      </w:pPr>
      <w:r>
        <w:t>(13) 1-1-3-3-4-m-text</w:t>
      </w:r>
    </w:p>
    <w:p w:rsidR="00FE2F7B" w:rsidRDefault="00FE2F7B" w:rsidP="00FE2F7B">
      <w:pPr>
        <w:pStyle w:val="4"/>
      </w:pPr>
      <w:bookmarkStart w:id="342" w:name="_Toc516570189"/>
      <w:r>
        <w:rPr>
          <w:rFonts w:hint="eastAsia"/>
        </w:rPr>
        <w:t>图元</w:t>
      </w:r>
      <w:r>
        <w:t>1-1-3-3-4-a-text</w:t>
      </w:r>
      <w:bookmarkEnd w:id="342"/>
    </w:p>
    <w:p w:rsidR="00FE2F7B" w:rsidRDefault="00FE2F7B" w:rsidP="00FE2F7B">
      <w:pPr>
        <w:pStyle w:val="a6"/>
      </w:pPr>
      <w:r>
        <w:t>[SDD-563]应按表321定义的规格设计图元1-1-3-3-4-a-text。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321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243.283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[50, 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[SDD-564]以下masks应作用于图元1-1-3-3-4-a-text：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43" w:name="_Toc516570190"/>
      <w:r>
        <w:rPr>
          <w:rFonts w:hint="eastAsia"/>
        </w:rPr>
        <w:t>图元</w:t>
      </w:r>
      <w:r>
        <w:t>1-1-3-3-4-b-text</w:t>
      </w:r>
      <w:bookmarkEnd w:id="343"/>
    </w:p>
    <w:p w:rsidR="00FE2F7B" w:rsidRDefault="00FE2F7B" w:rsidP="00FE2F7B">
      <w:pPr>
        <w:pStyle w:val="a6"/>
      </w:pPr>
      <w:r>
        <w:lastRenderedPageBreak/>
        <w:t>[SDD-565]应按表322定义的规格设计图元1-1-3-3-4-b-text。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322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[50, 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[SDD-566]以下masks应作用于图元1-1-3-3-4-b-text：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44" w:name="_Toc516570191"/>
      <w:r>
        <w:rPr>
          <w:rFonts w:hint="eastAsia"/>
        </w:rPr>
        <w:t>图元</w:t>
      </w:r>
      <w:r>
        <w:t>1-1-3-3-4-c-text</w:t>
      </w:r>
      <w:bookmarkEnd w:id="344"/>
    </w:p>
    <w:p w:rsidR="00FE2F7B" w:rsidRDefault="00FE2F7B" w:rsidP="00FE2F7B">
      <w:pPr>
        <w:pStyle w:val="a6"/>
      </w:pPr>
      <w:r>
        <w:t>[SDD-567]应按表323定义的规格设计图元1-1-3-3-4-c-text。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323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[51,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[SDD-568]以下masks应作用于图元1-1-3-3-4-c-text：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45" w:name="_Toc516570192"/>
      <w:r>
        <w:rPr>
          <w:rFonts w:hint="eastAsia"/>
        </w:rPr>
        <w:t>图元</w:t>
      </w:r>
      <w:r>
        <w:t>1-1-3-3-4-d-text</w:t>
      </w:r>
      <w:bookmarkEnd w:id="345"/>
    </w:p>
    <w:p w:rsidR="00FE2F7B" w:rsidRDefault="00FE2F7B" w:rsidP="00FE2F7B">
      <w:pPr>
        <w:pStyle w:val="a6"/>
      </w:pPr>
      <w:r>
        <w:t>[SDD-569]应按表324定义的规格设计图元1-1-3-3-4-d-text。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324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[51, 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[SDD-570]以下masks应作用于图元1-1-3-3-4-d-text：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46" w:name="_Toc516570193"/>
      <w:r>
        <w:rPr>
          <w:rFonts w:hint="eastAsia"/>
        </w:rPr>
        <w:lastRenderedPageBreak/>
        <w:t>图元</w:t>
      </w:r>
      <w:r>
        <w:t>1-1-3-3-4-e-text</w:t>
      </w:r>
      <w:bookmarkEnd w:id="346"/>
    </w:p>
    <w:p w:rsidR="00FE2F7B" w:rsidRDefault="00FE2F7B" w:rsidP="00FE2F7B">
      <w:pPr>
        <w:pStyle w:val="a6"/>
      </w:pPr>
      <w:r>
        <w:t>[SDD-571]应按表325定义的规格设计图元1-1-3-3-4-e-text。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325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[51, 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[SDD-572]以下masks应作用于图元1-1-3-3-4-e-text：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47" w:name="_Toc516570194"/>
      <w:r>
        <w:rPr>
          <w:rFonts w:hint="eastAsia"/>
        </w:rPr>
        <w:t>图元</w:t>
      </w:r>
      <w:r>
        <w:t>1-1-3-3-4-f-text</w:t>
      </w:r>
      <w:bookmarkEnd w:id="347"/>
    </w:p>
    <w:p w:rsidR="00FE2F7B" w:rsidRDefault="00FE2F7B" w:rsidP="00FE2F7B">
      <w:pPr>
        <w:pStyle w:val="a6"/>
      </w:pPr>
      <w:r>
        <w:t>[SDD-573]应按表326定义的规格设计图元1-1-3-3-4-f-text。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326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[51, 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[SDD-574]以下masks应作用于图元1-1-3-3-4-f-text：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48" w:name="_Toc516570195"/>
      <w:r>
        <w:rPr>
          <w:rFonts w:hint="eastAsia"/>
        </w:rPr>
        <w:t>图元</w:t>
      </w:r>
      <w:r>
        <w:t>1-1-3-3-4-g-text</w:t>
      </w:r>
      <w:bookmarkEnd w:id="348"/>
    </w:p>
    <w:p w:rsidR="00FE2F7B" w:rsidRDefault="00FE2F7B" w:rsidP="00FE2F7B">
      <w:pPr>
        <w:pStyle w:val="a6"/>
      </w:pPr>
      <w:r>
        <w:t>[SDD-575]应按表327定义的规格设计图元1-1-3-3-4-g-text。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327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[51, 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[SDD-576]以下masks应作用于图元1-1-3-3-4-g-text：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lastRenderedPageBreak/>
        <w:t>(2) 1-1-3-a-_TOP_IAS_001</w:t>
      </w:r>
    </w:p>
    <w:p w:rsidR="00FE2F7B" w:rsidRDefault="00FE2F7B" w:rsidP="00FE2F7B">
      <w:pPr>
        <w:pStyle w:val="4"/>
      </w:pPr>
      <w:bookmarkStart w:id="349" w:name="_Toc516570196"/>
      <w:r>
        <w:rPr>
          <w:rFonts w:hint="eastAsia"/>
        </w:rPr>
        <w:t>图元</w:t>
      </w:r>
      <w:r>
        <w:t>1-1-3-3-4-h-text</w:t>
      </w:r>
      <w:bookmarkEnd w:id="349"/>
    </w:p>
    <w:p w:rsidR="00FE2F7B" w:rsidRDefault="00FE2F7B" w:rsidP="00FE2F7B">
      <w:pPr>
        <w:pStyle w:val="a6"/>
      </w:pPr>
      <w:r>
        <w:t>[SDD-577]应按表328定义的规格设计图元1-1-3-3-4-h-text。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328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[52,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[SDD-578]以下masks应作用于图元1-1-3-3-4-h-text：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50" w:name="_Toc516570197"/>
      <w:r>
        <w:rPr>
          <w:rFonts w:hint="eastAsia"/>
        </w:rPr>
        <w:t>图元</w:t>
      </w:r>
      <w:r>
        <w:t>1-1-3-3-4-i-text</w:t>
      </w:r>
      <w:bookmarkEnd w:id="350"/>
    </w:p>
    <w:p w:rsidR="00FE2F7B" w:rsidRDefault="00FE2F7B" w:rsidP="00FE2F7B">
      <w:pPr>
        <w:pStyle w:val="a6"/>
      </w:pPr>
      <w:r>
        <w:t>[SDD-579]应按表329定义的规格设计图元1-1-3-3-4-i-text。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329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[52, 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[SDD-580]以下masks应作用于图元1-1-3-3-4-i-text：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51" w:name="_Toc516570198"/>
      <w:r>
        <w:rPr>
          <w:rFonts w:hint="eastAsia"/>
        </w:rPr>
        <w:t>图元</w:t>
      </w:r>
      <w:r>
        <w:t>1-1-3-3-4-j-text</w:t>
      </w:r>
      <w:bookmarkEnd w:id="351"/>
    </w:p>
    <w:p w:rsidR="00FE2F7B" w:rsidRDefault="00FE2F7B" w:rsidP="00FE2F7B">
      <w:pPr>
        <w:pStyle w:val="a6"/>
      </w:pPr>
      <w:r>
        <w:t>[SDD-581]应按表330定义的规格设计图元1-1-3-3-4-j-text。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330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[52, 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[SDD-582]以下masks应作用于图元1-1-3-3-4-j-text：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lastRenderedPageBreak/>
        <w:t>(2) 1-1-3-a-_TOP_IAS_001</w:t>
      </w:r>
    </w:p>
    <w:p w:rsidR="00FE2F7B" w:rsidRDefault="00FE2F7B" w:rsidP="00FE2F7B">
      <w:pPr>
        <w:pStyle w:val="4"/>
      </w:pPr>
      <w:bookmarkStart w:id="352" w:name="_Toc516570199"/>
      <w:r>
        <w:rPr>
          <w:rFonts w:hint="eastAsia"/>
        </w:rPr>
        <w:t>图元</w:t>
      </w:r>
      <w:r>
        <w:t>1-1-3-3-4-k-text</w:t>
      </w:r>
      <w:bookmarkEnd w:id="352"/>
    </w:p>
    <w:p w:rsidR="00FE2F7B" w:rsidRDefault="00FE2F7B" w:rsidP="00FE2F7B">
      <w:pPr>
        <w:pStyle w:val="a6"/>
      </w:pPr>
      <w:r>
        <w:t>[SDD-583]应按表331定义的规格设计图元1-1-3-3-4-k-text。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331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[52, 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[SDD-584]以下masks应作用于图元1-1-3-3-4-k-text：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53" w:name="_Toc516570200"/>
      <w:r>
        <w:rPr>
          <w:rFonts w:hint="eastAsia"/>
        </w:rPr>
        <w:t>图元</w:t>
      </w:r>
      <w:r>
        <w:t>1-1-3-3-4-l-text</w:t>
      </w:r>
      <w:bookmarkEnd w:id="353"/>
    </w:p>
    <w:p w:rsidR="00FE2F7B" w:rsidRDefault="00FE2F7B" w:rsidP="00FE2F7B">
      <w:pPr>
        <w:pStyle w:val="a6"/>
      </w:pPr>
      <w:r>
        <w:t>[SDD-585]应按表332定义的规格设计图元1-1-3-3-4-l-text。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332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[52, 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[SDD-586]以下masks应作用于图元1-1-3-3-4-l-text：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54" w:name="_Toc516570201"/>
      <w:r>
        <w:rPr>
          <w:rFonts w:hint="eastAsia"/>
        </w:rPr>
        <w:t>图元</w:t>
      </w:r>
      <w:r>
        <w:t>1-1-3-3-4-m-text</w:t>
      </w:r>
      <w:bookmarkEnd w:id="354"/>
    </w:p>
    <w:p w:rsidR="00FE2F7B" w:rsidRDefault="00FE2F7B" w:rsidP="00FE2F7B">
      <w:pPr>
        <w:pStyle w:val="a6"/>
      </w:pPr>
      <w:r>
        <w:t>[SDD-587]应按表333定义的规格设计图元1-1-3-3-4-m-text。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333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[53,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[SDD-588]以下masks应作用于图元1-1-3-3-4-m-text：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lastRenderedPageBreak/>
        <w:t>(2) 1-1-3-a-_TOP_IAS_001</w:t>
      </w:r>
    </w:p>
    <w:p w:rsidR="00FE2F7B" w:rsidRDefault="00FE2F7B" w:rsidP="00FE2F7B">
      <w:pPr>
        <w:pStyle w:val="4"/>
      </w:pPr>
      <w:bookmarkStart w:id="355" w:name="_Toc516570202"/>
      <w:r>
        <w:rPr>
          <w:rFonts w:hint="eastAsia"/>
        </w:rPr>
        <w:t>图件</w:t>
      </w:r>
      <w:r>
        <w:t>1-1-3-4-CounterBox</w:t>
      </w:r>
      <w:bookmarkEnd w:id="355"/>
    </w:p>
    <w:p w:rsidR="00FE2F7B" w:rsidRDefault="00FE2F7B" w:rsidP="00FE2F7B">
      <w:pPr>
        <w:pStyle w:val="a6"/>
      </w:pPr>
      <w:r>
        <w:t>[SDD-589]应按表334定义的规格设计图件1-1-3-4-CounterBox。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334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-506.851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47.024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maxX="255.926" maxY="221.641" minX="167.89" minY="170.091"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[注释]图63是1-1-3-4-CounterBox的参考图像。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4" name="图片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63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[注释]图件1-1-3-4-CounterBox包含下列子辈图件/图元:</w:t>
      </w:r>
    </w:p>
    <w:p w:rsidR="00FE2F7B" w:rsidRDefault="00FE2F7B" w:rsidP="00FE2F7B">
      <w:pPr>
        <w:pStyle w:val="a6"/>
      </w:pPr>
      <w:r>
        <w:t>(1) 1-1-3-4-a-CounterBackground</w:t>
      </w:r>
    </w:p>
    <w:p w:rsidR="00FE2F7B" w:rsidRDefault="00FE2F7B" w:rsidP="00FE2F7B">
      <w:pPr>
        <w:pStyle w:val="4"/>
      </w:pPr>
      <w:bookmarkStart w:id="356" w:name="_Toc516570203"/>
      <w:r>
        <w:rPr>
          <w:rFonts w:hint="eastAsia"/>
        </w:rPr>
        <w:t>图元</w:t>
      </w:r>
      <w:r>
        <w:t>1-1-3-4-a-CounterBackground</w:t>
      </w:r>
      <w:bookmarkEnd w:id="356"/>
    </w:p>
    <w:p w:rsidR="00FE2F7B" w:rsidRDefault="00FE2F7B" w:rsidP="00FE2F7B">
      <w:pPr>
        <w:pStyle w:val="a6"/>
      </w:pPr>
      <w:r>
        <w:t>[SDD-590]应按表335定义的规格设计图元1-1-3-4-a-CounterBackground。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335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173.89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215.641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234.931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215.612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249.926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196.602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234.931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176.091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Point5.x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173.89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Point5.y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BLACK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[SDD-591]以下masks应作用于图元1-1-3-4-a-CounterBackground：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57" w:name="_Toc516570204"/>
      <w:r>
        <w:rPr>
          <w:rFonts w:hint="eastAsia"/>
        </w:rPr>
        <w:t>图件</w:t>
      </w:r>
      <w:r>
        <w:t>1-1-3-5-ReferenceLine</w:t>
      </w:r>
      <w:bookmarkEnd w:id="357"/>
    </w:p>
    <w:p w:rsidR="00FE2F7B" w:rsidRDefault="00FE2F7B" w:rsidP="00FE2F7B">
      <w:pPr>
        <w:pStyle w:val="a6"/>
      </w:pPr>
      <w:r>
        <w:t>[SDD-592]应按表336定义的规格设计图件1-1-3-5-ReferenceLine。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336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-247.437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242.479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maxX="23.152" maxY="5.9999995" minX="-16.487" minY="-6.353"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[注释]图64是1-1-3-5-ReferenceLine的参考图像。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5" name="图片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64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[注释]图件1-1-3-5-ReferenceLine包含下列子辈图件/图元:</w:t>
      </w:r>
    </w:p>
    <w:p w:rsidR="00FE2F7B" w:rsidRDefault="00FE2F7B" w:rsidP="00FE2F7B">
      <w:pPr>
        <w:pStyle w:val="a6"/>
      </w:pPr>
      <w:r>
        <w:t>(1) 1-1-3-5-1-IAS_REF_LINE</w:t>
      </w:r>
    </w:p>
    <w:p w:rsidR="00FE2F7B" w:rsidRDefault="00FE2F7B" w:rsidP="00FE2F7B">
      <w:pPr>
        <w:pStyle w:val="4"/>
      </w:pPr>
      <w:bookmarkStart w:id="358" w:name="_Toc516570205"/>
      <w:r>
        <w:rPr>
          <w:rFonts w:hint="eastAsia"/>
        </w:rPr>
        <w:t>图件</w:t>
      </w:r>
      <w:r>
        <w:t>1-1-3-5-1-IAS_REF_LINE</w:t>
      </w:r>
      <w:bookmarkEnd w:id="358"/>
    </w:p>
    <w:p w:rsidR="00FE2F7B" w:rsidRDefault="00FE2F7B" w:rsidP="00FE2F7B">
      <w:pPr>
        <w:pStyle w:val="a6"/>
      </w:pPr>
      <w:r>
        <w:t>[SDD-593]应按表337定义的规格设计图件1-1-3-5-1-IAS_REF_LINE。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337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maxX="23.152" maxY="5.9999995" minX="-16.487" minY="-6.353"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[注释]图65是1-1-3-5-1-IAS_REF_LINE的参考图像。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6" name="图片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65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[注释]图件1-1-3-5-1-IAS_REF_LINE包含下列子辈图件/图元:</w:t>
      </w:r>
    </w:p>
    <w:p w:rsidR="00FE2F7B" w:rsidRDefault="00FE2F7B" w:rsidP="00FE2F7B">
      <w:pPr>
        <w:pStyle w:val="a6"/>
      </w:pPr>
      <w:r>
        <w:t>(1) 1-1-3-5-1-a-line</w:t>
      </w:r>
    </w:p>
    <w:p w:rsidR="00FE2F7B" w:rsidRDefault="00FE2F7B" w:rsidP="00FE2F7B">
      <w:pPr>
        <w:pStyle w:val="4"/>
      </w:pPr>
      <w:bookmarkStart w:id="359" w:name="_Toc516570206"/>
      <w:r>
        <w:rPr>
          <w:rFonts w:hint="eastAsia"/>
        </w:rPr>
        <w:t>图元</w:t>
      </w:r>
      <w:r>
        <w:t>1-1-3-5-1-a-line</w:t>
      </w:r>
      <w:bookmarkEnd w:id="359"/>
    </w:p>
    <w:p w:rsidR="00FE2F7B" w:rsidRDefault="00FE2F7B" w:rsidP="00FE2F7B">
      <w:pPr>
        <w:pStyle w:val="a6"/>
      </w:pPr>
      <w:r>
        <w:t>[SDD-594]应按表338定义的规格设计图元1-1-3-5-1-a-line。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338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-10.487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-0.353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17.152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{5.55, 4.25, 6.25} [#5]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[SDD-595]以下masks应作用于图元1-1-3-5-1-a-line：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60" w:name="_Toc516570207"/>
      <w:r>
        <w:rPr>
          <w:rFonts w:hint="eastAsia"/>
        </w:rPr>
        <w:t>图件</w:t>
      </w:r>
      <w:r>
        <w:t>1-1-3-6-AirspeedSelectedBug</w:t>
      </w:r>
      <w:bookmarkEnd w:id="360"/>
    </w:p>
    <w:p w:rsidR="00FE2F7B" w:rsidRDefault="00FE2F7B" w:rsidP="00FE2F7B">
      <w:pPr>
        <w:pStyle w:val="a6"/>
      </w:pPr>
      <w:r>
        <w:t>[SDD-596]应按表339定义的规格设计图件1-1-3-6-AirspeedSelectedBug。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339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-56.89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37.019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-50.057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49.298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-50.043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49.298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-50.247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49.298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-44.0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44.0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-37.961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[注释]图66是1-1-3-6-AirspeedSelectedBug的参考图像。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67" name="图片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66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[注释]图件1-1-3-6-AirspeedSelectedBug包含下列子辈图件/图元:</w:t>
      </w:r>
    </w:p>
    <w:p w:rsidR="00FE2F7B" w:rsidRDefault="00FE2F7B" w:rsidP="00FE2F7B">
      <w:pPr>
        <w:pStyle w:val="a6"/>
      </w:pPr>
      <w:r>
        <w:t>(1) 1-1-3-6-1-begin_moving</w:t>
      </w:r>
    </w:p>
    <w:p w:rsidR="00FE2F7B" w:rsidRDefault="00FE2F7B" w:rsidP="00FE2F7B">
      <w:pPr>
        <w:pStyle w:val="4"/>
      </w:pPr>
      <w:bookmarkStart w:id="361" w:name="_Toc516570208"/>
      <w:r>
        <w:rPr>
          <w:rFonts w:hint="eastAsia"/>
        </w:rPr>
        <w:t>图件</w:t>
      </w:r>
      <w:r>
        <w:t>1-1-3-6-1-begin_moving</w:t>
      </w:r>
      <w:bookmarkEnd w:id="361"/>
    </w:p>
    <w:p w:rsidR="00FE2F7B" w:rsidRDefault="00FE2F7B" w:rsidP="00FE2F7B">
      <w:pPr>
        <w:pStyle w:val="a6"/>
      </w:pPr>
      <w:r>
        <w:t>[SDD-597]应按表340定义的规格设计图件1-1-3-6-1-begin_moving。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340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-0.093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maxX="9.43" maxY="20.714" minX="-9.43"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[注释]图67是1-1-3-6-1-begin_moving的参考图像。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8" name="图片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67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[注释]图件1-1-3-6-1-begin_moving包含下列子辈图件/图元:</w:t>
      </w:r>
    </w:p>
    <w:p w:rsidR="00FE2F7B" w:rsidRDefault="00FE2F7B" w:rsidP="00FE2F7B">
      <w:pPr>
        <w:pStyle w:val="a6"/>
      </w:pPr>
      <w:r>
        <w:t>(1) 1-1-3-6-1-1-FULL_SELIASBUG</w:t>
      </w:r>
    </w:p>
    <w:p w:rsidR="00FE2F7B" w:rsidRDefault="00FE2F7B" w:rsidP="00FE2F7B">
      <w:pPr>
        <w:pStyle w:val="4"/>
      </w:pPr>
      <w:bookmarkStart w:id="362" w:name="_Toc516570209"/>
      <w:r>
        <w:rPr>
          <w:rFonts w:hint="eastAsia"/>
        </w:rPr>
        <w:t>图件</w:t>
      </w:r>
      <w:r>
        <w:t>1-1-3-6-1-1-FULL_SELIASBUG</w:t>
      </w:r>
      <w:bookmarkEnd w:id="362"/>
    </w:p>
    <w:p w:rsidR="00FE2F7B" w:rsidRDefault="00FE2F7B" w:rsidP="00FE2F7B">
      <w:pPr>
        <w:pStyle w:val="a6"/>
      </w:pPr>
      <w:r>
        <w:t>[SDD-598]应按表341定义的规格设计图件1-1-3-6-1-1-FULL_SELIASBUG。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341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-185.945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205.107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maxX="9.43" maxY="20.714" minX="-9.43"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[注释]图68是1-1-3-6-1-1-FULL_SELIASBUG的参考图像。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9" name="图片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68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[注释]图件1-1-3-6-1-1-FULL_SELIASBUG包含下列子辈图件/图元:</w:t>
      </w:r>
    </w:p>
    <w:p w:rsidR="00FE2F7B" w:rsidRDefault="00FE2F7B" w:rsidP="00FE2F7B">
      <w:pPr>
        <w:pStyle w:val="a6"/>
      </w:pPr>
      <w:r>
        <w:t>(1) 1-1-3-6-1-1-a-shape</w:t>
      </w:r>
    </w:p>
    <w:p w:rsidR="00FE2F7B" w:rsidRDefault="00FE2F7B" w:rsidP="00FE2F7B">
      <w:pPr>
        <w:pStyle w:val="a6"/>
      </w:pPr>
      <w:r>
        <w:t>(2) 1-1-3-6-1-1-b-shape</w:t>
      </w:r>
    </w:p>
    <w:p w:rsidR="00FE2F7B" w:rsidRDefault="00FE2F7B" w:rsidP="00FE2F7B">
      <w:pPr>
        <w:pStyle w:val="4"/>
      </w:pPr>
      <w:bookmarkStart w:id="363" w:name="_Toc516570210"/>
      <w:r>
        <w:rPr>
          <w:rFonts w:hint="eastAsia"/>
        </w:rPr>
        <w:t>图元</w:t>
      </w:r>
      <w:r>
        <w:t>1-1-3-6-1-1-a-shape</w:t>
      </w:r>
      <w:bookmarkEnd w:id="363"/>
    </w:p>
    <w:p w:rsidR="00FE2F7B" w:rsidRDefault="00FE2F7B" w:rsidP="00FE2F7B">
      <w:pPr>
        <w:pStyle w:val="a6"/>
      </w:pPr>
      <w:r>
        <w:t>[SDD-599]应按表342定义的规格设计图元1-1-3-6-1-1-a-shape。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342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2.457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CYAN1 [#16]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[SDD-600]以下masks应作用于图元1-1-3-6-1-1-a-shape：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64" w:name="_Toc516570211"/>
      <w:r>
        <w:rPr>
          <w:rFonts w:hint="eastAsia"/>
        </w:rPr>
        <w:t>图元</w:t>
      </w:r>
      <w:r>
        <w:t>1-1-3-6-1-1-b-shape</w:t>
      </w:r>
      <w:bookmarkEnd w:id="364"/>
    </w:p>
    <w:p w:rsidR="00FE2F7B" w:rsidRDefault="00FE2F7B" w:rsidP="00FE2F7B">
      <w:pPr>
        <w:pStyle w:val="a6"/>
      </w:pPr>
      <w:r>
        <w:t>[SDD-601]应按表343定义的规格设计图元1-1-3-6-1-1-b-shape。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343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-2.472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CYAN1 [#16]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[SDD-602]以下masks应作用于图元1-1-3-6-1-1-b-shape：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4"/>
      </w:pPr>
      <w:bookmarkStart w:id="365" w:name="_Toc516570212"/>
      <w:r>
        <w:rPr>
          <w:rFonts w:hint="eastAsia"/>
        </w:rPr>
        <w:t>图件</w:t>
      </w:r>
      <w:r>
        <w:t>1-1-3-7-AirspeedTrend</w:t>
      </w:r>
      <w:bookmarkEnd w:id="365"/>
    </w:p>
    <w:p w:rsidR="00FE2F7B" w:rsidRDefault="00FE2F7B" w:rsidP="00FE2F7B">
      <w:pPr>
        <w:pStyle w:val="a6"/>
      </w:pPr>
      <w:r>
        <w:t>[SDD-603]应按表344定义的规格设计图件1-1-3-7-AirspeedTrend。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344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condContainer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-256.101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243.612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Show all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Index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Indexes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  <w:p w:rsidR="00FE2F7B" w:rsidRDefault="00FE2F7B" w:rsidP="00045EF7">
            <w:pPr>
              <w:pStyle w:val="TableCell"/>
              <w:widowControl/>
            </w:pPr>
            <w:r>
              <w:t>2</w:t>
            </w:r>
          </w:p>
          <w:p w:rsidR="00FE2F7B" w:rsidRDefault="00FE2F7B" w:rsidP="00045EF7">
            <w:pPr>
              <w:pStyle w:val="TableCell"/>
              <w:widowControl/>
            </w:pPr>
            <w:r>
              <w:t>(default)0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[注释]图69是1-1-3-7-AirspeedTrend的参考图像。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0" name="图片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69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[注释]图件1-1-3-7-AirspeedTrend包含下列子辈图件/图元:</w:t>
      </w:r>
    </w:p>
    <w:p w:rsidR="00FE2F7B" w:rsidRDefault="00FE2F7B" w:rsidP="00FE2F7B">
      <w:pPr>
        <w:pStyle w:val="a6"/>
      </w:pPr>
      <w:r>
        <w:t>(1) 1-1-3-7-1-UpArrow</w:t>
      </w:r>
    </w:p>
    <w:p w:rsidR="00FE2F7B" w:rsidRDefault="00FE2F7B" w:rsidP="00FE2F7B">
      <w:pPr>
        <w:pStyle w:val="a6"/>
      </w:pPr>
      <w:r>
        <w:t>(2) 1-1-3-7-2-DownArrow</w:t>
      </w:r>
    </w:p>
    <w:p w:rsidR="00FE2F7B" w:rsidRDefault="00FE2F7B" w:rsidP="00FE2F7B">
      <w:pPr>
        <w:pStyle w:val="4"/>
      </w:pPr>
      <w:bookmarkStart w:id="366" w:name="_Toc516570213"/>
      <w:r>
        <w:rPr>
          <w:rFonts w:hint="eastAsia"/>
        </w:rPr>
        <w:t>图件</w:t>
      </w:r>
      <w:r>
        <w:t>1-1-3-7-1-UpArrow</w:t>
      </w:r>
      <w:bookmarkEnd w:id="366"/>
    </w:p>
    <w:p w:rsidR="00FE2F7B" w:rsidRDefault="00FE2F7B" w:rsidP="00FE2F7B">
      <w:pPr>
        <w:pStyle w:val="a6"/>
      </w:pPr>
      <w:r>
        <w:t>[SDD-604]应按表345定义的规格设计图件1-1-3-7-1-UpArrow。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345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1.957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maxX="10.8810005" maxY="3.8370056" minX="-10.8810005" minY="-276.92"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[注释]图70是1-1-3-7-1-UpArrow的参考图像。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1" name="图片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70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[注释]图件1-1-3-7-1-UpArrow包含下列子辈图件/图元:</w:t>
      </w:r>
    </w:p>
    <w:p w:rsidR="00FE2F7B" w:rsidRDefault="00FE2F7B" w:rsidP="00FE2F7B">
      <w:pPr>
        <w:pStyle w:val="a6"/>
      </w:pPr>
      <w:r>
        <w:t>(1) 1-1-3-7-1-a-_clip plane_001</w:t>
      </w:r>
    </w:p>
    <w:p w:rsidR="00FE2F7B" w:rsidRDefault="00FE2F7B" w:rsidP="00FE2F7B">
      <w:pPr>
        <w:pStyle w:val="a6"/>
      </w:pPr>
      <w:r>
        <w:t>(2) 1-1-3-7-1-1-translate group</w:t>
      </w:r>
    </w:p>
    <w:p w:rsidR="00FE2F7B" w:rsidRDefault="00FE2F7B" w:rsidP="00FE2F7B">
      <w:pPr>
        <w:pStyle w:val="4"/>
      </w:pPr>
      <w:bookmarkStart w:id="367" w:name="_Toc516570214"/>
      <w:r>
        <w:rPr>
          <w:rFonts w:hint="eastAsia"/>
        </w:rPr>
        <w:t>图元</w:t>
      </w:r>
      <w:r>
        <w:t>1-1-3-7-1-a-_clip plane_001</w:t>
      </w:r>
      <w:bookmarkEnd w:id="367"/>
    </w:p>
    <w:p w:rsidR="00FE2F7B" w:rsidRDefault="00FE2F7B" w:rsidP="00FE2F7B">
      <w:pPr>
        <w:pStyle w:val="a6"/>
      </w:pPr>
      <w:r>
        <w:t>[SDD-605]应按表346定义的规格设计图元1-1-3-7-1-a-_clip plane_001。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346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-30.991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0.574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180.0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368" w:name="_Toc516570215"/>
      <w:r>
        <w:rPr>
          <w:rFonts w:hint="eastAsia"/>
        </w:rPr>
        <w:t>图件</w:t>
      </w:r>
      <w:r>
        <w:t>1-1-3-7-1-1-translate group</w:t>
      </w:r>
      <w:bookmarkEnd w:id="368"/>
    </w:p>
    <w:p w:rsidR="00FE2F7B" w:rsidRDefault="00FE2F7B" w:rsidP="00FE2F7B">
      <w:pPr>
        <w:pStyle w:val="a6"/>
      </w:pPr>
      <w:r>
        <w:t>[SDD-606]应按表347定义的规格设计图件1-1-3-7-1-1-translate group。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347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44.0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48.0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[注释]图71是1-1-3-7-1-1-translate 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2" name="图片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71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[注释]图件1-1-3-7-1-1-translate group包含下列子辈图件/图元:</w:t>
      </w:r>
    </w:p>
    <w:p w:rsidR="00FE2F7B" w:rsidRDefault="00FE2F7B" w:rsidP="00FE2F7B">
      <w:pPr>
        <w:pStyle w:val="a6"/>
      </w:pPr>
      <w:r>
        <w:t>(1) 1-1-3-7-1-1-a-line</w:t>
      </w:r>
    </w:p>
    <w:p w:rsidR="00FE2F7B" w:rsidRDefault="00FE2F7B" w:rsidP="00FE2F7B">
      <w:pPr>
        <w:pStyle w:val="a6"/>
      </w:pPr>
      <w:r>
        <w:t>(2) 1-1-3-7-1-1-b-line</w:t>
      </w:r>
    </w:p>
    <w:p w:rsidR="00FE2F7B" w:rsidRDefault="00FE2F7B" w:rsidP="00FE2F7B">
      <w:pPr>
        <w:pStyle w:val="a6"/>
      </w:pPr>
      <w:r>
        <w:t>(3) 1-1-3-7-1-1-c-line</w:t>
      </w:r>
    </w:p>
    <w:p w:rsidR="00FE2F7B" w:rsidRDefault="00FE2F7B" w:rsidP="00FE2F7B">
      <w:pPr>
        <w:pStyle w:val="4"/>
      </w:pPr>
      <w:bookmarkStart w:id="369" w:name="_Toc516570216"/>
      <w:r>
        <w:rPr>
          <w:rFonts w:hint="eastAsia"/>
        </w:rPr>
        <w:t>图元</w:t>
      </w:r>
      <w:r>
        <w:t>1-1-3-7-1-1-a-line</w:t>
      </w:r>
      <w:bookmarkEnd w:id="369"/>
    </w:p>
    <w:p w:rsidR="00FE2F7B" w:rsidRDefault="00FE2F7B" w:rsidP="00FE2F7B">
      <w:pPr>
        <w:pStyle w:val="a6"/>
      </w:pPr>
      <w:r>
        <w:t>[SDD-607]应按表348定义的规格设计图元1-1-3-7-1-1-a-line。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348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-2.163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4.881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-16.818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[SDD-608]以下masks应作用于图元1-1-3-7-1-1-a-line：</w:t>
      </w:r>
    </w:p>
    <w:p w:rsidR="00FE2F7B" w:rsidRDefault="00FE2F7B" w:rsidP="00FE2F7B">
      <w:pPr>
        <w:pStyle w:val="a6"/>
      </w:pPr>
      <w:r>
        <w:t>(1) 1-1-3-7-1-a-_clip plane_001</w:t>
      </w:r>
    </w:p>
    <w:p w:rsidR="00FE2F7B" w:rsidRDefault="00FE2F7B" w:rsidP="00FE2F7B">
      <w:pPr>
        <w:pStyle w:val="a6"/>
      </w:pPr>
      <w:r>
        <w:t>(2) 1-1-3-b-_BOT_IAS_001</w:t>
      </w:r>
    </w:p>
    <w:p w:rsidR="00FE2F7B" w:rsidRDefault="00FE2F7B" w:rsidP="00FE2F7B">
      <w:pPr>
        <w:pStyle w:val="a6"/>
      </w:pPr>
      <w:r>
        <w:t>(3) 1-1-3-a-_TOP_IAS_001</w:t>
      </w:r>
    </w:p>
    <w:p w:rsidR="00FE2F7B" w:rsidRDefault="00FE2F7B" w:rsidP="00FE2F7B">
      <w:pPr>
        <w:pStyle w:val="4"/>
      </w:pPr>
      <w:bookmarkStart w:id="370" w:name="_Toc516570217"/>
      <w:r>
        <w:rPr>
          <w:rFonts w:hint="eastAsia"/>
        </w:rPr>
        <w:t>图元</w:t>
      </w:r>
      <w:r>
        <w:t>1-1-3-7-1-1-b-line</w:t>
      </w:r>
      <w:bookmarkEnd w:id="370"/>
    </w:p>
    <w:p w:rsidR="00FE2F7B" w:rsidRDefault="00FE2F7B" w:rsidP="00FE2F7B">
      <w:pPr>
        <w:pStyle w:val="a6"/>
      </w:pPr>
      <w:r>
        <w:t>[SDD-609]应按表349定义的规格设计图元1-1-3-7-1-1-b-line。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349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-2.163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-4.881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-16.818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[SDD-610]以下masks应作用于图元1-1-3-7-1-1-b-line：</w:t>
      </w:r>
    </w:p>
    <w:p w:rsidR="00FE2F7B" w:rsidRDefault="00FE2F7B" w:rsidP="00FE2F7B">
      <w:pPr>
        <w:pStyle w:val="a6"/>
      </w:pPr>
      <w:r>
        <w:t>(1) 1-1-3-7-1-a-_clip plane_001</w:t>
      </w:r>
    </w:p>
    <w:p w:rsidR="00FE2F7B" w:rsidRDefault="00FE2F7B" w:rsidP="00FE2F7B">
      <w:pPr>
        <w:pStyle w:val="a6"/>
      </w:pPr>
      <w:r>
        <w:t>(2) 1-1-3-b-_BOT_IAS_001</w:t>
      </w:r>
    </w:p>
    <w:p w:rsidR="00FE2F7B" w:rsidRDefault="00FE2F7B" w:rsidP="00FE2F7B">
      <w:pPr>
        <w:pStyle w:val="a6"/>
      </w:pPr>
      <w:r>
        <w:t>(3) 1-1-3-a-_TOP_IAS_001</w:t>
      </w:r>
    </w:p>
    <w:p w:rsidR="00FE2F7B" w:rsidRDefault="00FE2F7B" w:rsidP="00FE2F7B">
      <w:pPr>
        <w:pStyle w:val="4"/>
      </w:pPr>
      <w:bookmarkStart w:id="371" w:name="_Toc516570218"/>
      <w:r>
        <w:rPr>
          <w:rFonts w:hint="eastAsia"/>
        </w:rPr>
        <w:t>图元</w:t>
      </w:r>
      <w:r>
        <w:t>1-1-3-7-1-1-c-line</w:t>
      </w:r>
      <w:bookmarkEnd w:id="371"/>
    </w:p>
    <w:p w:rsidR="00FE2F7B" w:rsidRDefault="00FE2F7B" w:rsidP="00FE2F7B">
      <w:pPr>
        <w:pStyle w:val="a6"/>
      </w:pPr>
      <w:r>
        <w:t>[SDD-611]应按表350定义的规格设计图元1-1-3-7-1-1-c-line。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350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-2.163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-270.92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[SDD-612]以下masks应作用于图元1-1-3-7-1-1-c-line：</w:t>
      </w:r>
    </w:p>
    <w:p w:rsidR="00FE2F7B" w:rsidRDefault="00FE2F7B" w:rsidP="00FE2F7B">
      <w:pPr>
        <w:pStyle w:val="a6"/>
      </w:pPr>
      <w:r>
        <w:t>(1) 1-1-3-7-1-a-_clip plane_001</w:t>
      </w:r>
    </w:p>
    <w:p w:rsidR="00FE2F7B" w:rsidRDefault="00FE2F7B" w:rsidP="00FE2F7B">
      <w:pPr>
        <w:pStyle w:val="a6"/>
      </w:pPr>
      <w:r>
        <w:t>(2) 1-1-3-b-_BOT_IAS_001</w:t>
      </w:r>
    </w:p>
    <w:p w:rsidR="00FE2F7B" w:rsidRDefault="00FE2F7B" w:rsidP="00FE2F7B">
      <w:pPr>
        <w:pStyle w:val="a6"/>
      </w:pPr>
      <w:r>
        <w:t>(3) 1-1-3-a-_TOP_IAS_001</w:t>
      </w:r>
    </w:p>
    <w:p w:rsidR="00FE2F7B" w:rsidRDefault="00FE2F7B" w:rsidP="00FE2F7B">
      <w:pPr>
        <w:pStyle w:val="4"/>
      </w:pPr>
      <w:bookmarkStart w:id="372" w:name="_Toc516570219"/>
      <w:r>
        <w:rPr>
          <w:rFonts w:hint="eastAsia"/>
        </w:rPr>
        <w:t>图件</w:t>
      </w:r>
      <w:r>
        <w:t>1-1-3-7-2-DownArrow</w:t>
      </w:r>
      <w:bookmarkEnd w:id="372"/>
    </w:p>
    <w:p w:rsidR="00FE2F7B" w:rsidRDefault="00FE2F7B" w:rsidP="00FE2F7B">
      <w:pPr>
        <w:pStyle w:val="a6"/>
      </w:pPr>
      <w:r>
        <w:t>[SDD-613]应按表351定义的规格设计图件1-1-3-7-2-DownArrow。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351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editorLinked="true" generateStaticSequence="true" maxX="10.646001" maxY="276.95" minX="-11.116" minY="-3.808"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[注释]图72是1-1-3-7-2-DownArrow的参考图像。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3" name="图片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72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[注释]图件1-1-3-7-2-DownArrow包含下列子辈图件/图元:</w:t>
      </w:r>
    </w:p>
    <w:p w:rsidR="00FE2F7B" w:rsidRDefault="00FE2F7B" w:rsidP="00FE2F7B">
      <w:pPr>
        <w:pStyle w:val="a6"/>
      </w:pPr>
      <w:r>
        <w:t>(1) 1-1-3-7-2-a-_clip plane_001</w:t>
      </w:r>
    </w:p>
    <w:p w:rsidR="00FE2F7B" w:rsidRDefault="00FE2F7B" w:rsidP="00FE2F7B">
      <w:pPr>
        <w:pStyle w:val="a6"/>
      </w:pPr>
      <w:r>
        <w:t>(2) 1-1-3-7-2-1-translate group</w:t>
      </w:r>
    </w:p>
    <w:p w:rsidR="00FE2F7B" w:rsidRDefault="00FE2F7B" w:rsidP="00FE2F7B">
      <w:pPr>
        <w:pStyle w:val="4"/>
      </w:pPr>
      <w:bookmarkStart w:id="373" w:name="_Toc516570220"/>
      <w:r>
        <w:rPr>
          <w:rFonts w:hint="eastAsia"/>
        </w:rPr>
        <w:t>图元</w:t>
      </w:r>
      <w:r>
        <w:t>1-1-3-7-2-a-_clip plane_001</w:t>
      </w:r>
      <w:bookmarkEnd w:id="373"/>
    </w:p>
    <w:p w:rsidR="00FE2F7B" w:rsidRDefault="00FE2F7B" w:rsidP="00FE2F7B">
      <w:pPr>
        <w:pStyle w:val="a6"/>
      </w:pPr>
      <w:r>
        <w:t>[SDD-614]应按表352定义的规格设计图元1-1-3-7-2-a-_clip plane_001。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352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-28.639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1.398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4"/>
      </w:pPr>
      <w:bookmarkStart w:id="374" w:name="_Toc516570221"/>
      <w:r>
        <w:rPr>
          <w:rFonts w:hint="eastAsia"/>
        </w:rPr>
        <w:t>图件</w:t>
      </w:r>
      <w:r>
        <w:t>1-1-3-7-2-1-translate group</w:t>
      </w:r>
      <w:bookmarkEnd w:id="374"/>
    </w:p>
    <w:p w:rsidR="00FE2F7B" w:rsidRDefault="00FE2F7B" w:rsidP="00FE2F7B">
      <w:pPr>
        <w:pStyle w:val="a6"/>
      </w:pPr>
      <w:r>
        <w:t>[SDD-615]应按表353定义的规格设计图件1-1-3-7-2-1-translate group。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353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-44.0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48.0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[注释]图73是1-1-3-7-2-1-translate group的参考图像。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4" name="图片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73</w:t>
        </w:r>
      </w:fldSimple>
    </w:p>
    <w:p w:rsidR="00FE2F7B" w:rsidRDefault="00FE2F7B" w:rsidP="00FE2F7B">
      <w:pPr>
        <w:pStyle w:val="aff6"/>
      </w:pPr>
    </w:p>
    <w:p w:rsidR="00FE2F7B" w:rsidRDefault="00FE2F7B" w:rsidP="00FE2F7B">
      <w:pPr>
        <w:pStyle w:val="a6"/>
      </w:pPr>
      <w:r>
        <w:t>[注释]图件1-1-3-7-2-1-translate group包含下列子辈图件/图元:</w:t>
      </w:r>
    </w:p>
    <w:p w:rsidR="00FE2F7B" w:rsidRDefault="00FE2F7B" w:rsidP="00FE2F7B">
      <w:pPr>
        <w:pStyle w:val="a6"/>
      </w:pPr>
      <w:r>
        <w:t>(1) 1-1-3-7-2-1-a-line</w:t>
      </w:r>
    </w:p>
    <w:p w:rsidR="00FE2F7B" w:rsidRDefault="00FE2F7B" w:rsidP="00FE2F7B">
      <w:pPr>
        <w:pStyle w:val="a6"/>
      </w:pPr>
      <w:r>
        <w:t>(2) 1-1-3-7-2-1-b-line</w:t>
      </w:r>
    </w:p>
    <w:p w:rsidR="00FE2F7B" w:rsidRDefault="00FE2F7B" w:rsidP="00FE2F7B">
      <w:pPr>
        <w:pStyle w:val="a6"/>
      </w:pPr>
      <w:r>
        <w:t>(3) 1-1-3-7-2-1-c-line</w:t>
      </w:r>
    </w:p>
    <w:p w:rsidR="00FE2F7B" w:rsidRDefault="00FE2F7B" w:rsidP="00FE2F7B">
      <w:pPr>
        <w:pStyle w:val="4"/>
      </w:pPr>
      <w:bookmarkStart w:id="375" w:name="_Toc516570222"/>
      <w:r>
        <w:rPr>
          <w:rFonts w:hint="eastAsia"/>
        </w:rPr>
        <w:t>图元</w:t>
      </w:r>
      <w:r>
        <w:t>1-1-3-7-2-1-a-line</w:t>
      </w:r>
      <w:bookmarkEnd w:id="375"/>
    </w:p>
    <w:p w:rsidR="00FE2F7B" w:rsidRDefault="00FE2F7B" w:rsidP="00FE2F7B">
      <w:pPr>
        <w:pStyle w:val="a6"/>
      </w:pPr>
      <w:r>
        <w:t>[SDD-616]应按表354定义的规格设计图元1-1-3-7-2-1-a-line。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354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-5.116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16.847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2.192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[SDD-617]以下masks应作用于图元1-1-3-7-2-1-a-line：</w:t>
      </w:r>
    </w:p>
    <w:p w:rsidR="00FE2F7B" w:rsidRDefault="00FE2F7B" w:rsidP="00FE2F7B">
      <w:pPr>
        <w:pStyle w:val="a6"/>
      </w:pPr>
      <w:r>
        <w:t>(1) 1-1-3-7-2-a-_clip plane_001</w:t>
      </w:r>
    </w:p>
    <w:p w:rsidR="00FE2F7B" w:rsidRDefault="00FE2F7B" w:rsidP="00FE2F7B">
      <w:pPr>
        <w:pStyle w:val="a6"/>
      </w:pPr>
      <w:r>
        <w:t>(2) 1-1-3-b-_BOT_IAS_001</w:t>
      </w:r>
    </w:p>
    <w:p w:rsidR="00FE2F7B" w:rsidRDefault="00FE2F7B" w:rsidP="00FE2F7B">
      <w:pPr>
        <w:pStyle w:val="a6"/>
      </w:pPr>
      <w:r>
        <w:t>(3) 1-1-3-a-_TOP_IAS_001</w:t>
      </w:r>
    </w:p>
    <w:p w:rsidR="00FE2F7B" w:rsidRDefault="00FE2F7B" w:rsidP="00FE2F7B">
      <w:pPr>
        <w:pStyle w:val="4"/>
      </w:pPr>
      <w:bookmarkStart w:id="376" w:name="_Toc516570223"/>
      <w:r>
        <w:rPr>
          <w:rFonts w:hint="eastAsia"/>
        </w:rPr>
        <w:t>图元</w:t>
      </w:r>
      <w:r>
        <w:t>1-1-3-7-2-1-b-line</w:t>
      </w:r>
      <w:bookmarkEnd w:id="376"/>
    </w:p>
    <w:p w:rsidR="00FE2F7B" w:rsidRDefault="00FE2F7B" w:rsidP="00FE2F7B">
      <w:pPr>
        <w:pStyle w:val="a6"/>
      </w:pPr>
      <w:r>
        <w:t>[SDD-618]应按表355定义的规格设计图元1-1-3-7-2-1-b-line。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355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4.646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16.847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2.192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[SDD-619]以下masks应作用于图元1-1-3-7-2-1-b-line：</w:t>
      </w:r>
    </w:p>
    <w:p w:rsidR="00FE2F7B" w:rsidRDefault="00FE2F7B" w:rsidP="00FE2F7B">
      <w:pPr>
        <w:pStyle w:val="a6"/>
      </w:pPr>
      <w:r>
        <w:t>(1) 1-1-3-7-2-a-_clip plane_001</w:t>
      </w:r>
    </w:p>
    <w:p w:rsidR="00FE2F7B" w:rsidRDefault="00FE2F7B" w:rsidP="00FE2F7B">
      <w:pPr>
        <w:pStyle w:val="a6"/>
      </w:pPr>
      <w:r>
        <w:t>(2) 1-1-3-b-_BOT_IAS_001</w:t>
      </w:r>
    </w:p>
    <w:p w:rsidR="00FE2F7B" w:rsidRDefault="00FE2F7B" w:rsidP="00FE2F7B">
      <w:pPr>
        <w:pStyle w:val="a6"/>
      </w:pPr>
      <w:r>
        <w:t>(3) 1-1-3-a-_TOP_IAS_001</w:t>
      </w:r>
    </w:p>
    <w:p w:rsidR="00FE2F7B" w:rsidRDefault="00FE2F7B" w:rsidP="00FE2F7B">
      <w:pPr>
        <w:pStyle w:val="4"/>
      </w:pPr>
      <w:bookmarkStart w:id="377" w:name="_Toc516570224"/>
      <w:r>
        <w:rPr>
          <w:rFonts w:hint="eastAsia"/>
        </w:rPr>
        <w:t>图元</w:t>
      </w:r>
      <w:r>
        <w:t>1-1-3-7-2-1-c-line</w:t>
      </w:r>
      <w:bookmarkEnd w:id="377"/>
    </w:p>
    <w:p w:rsidR="00FE2F7B" w:rsidRDefault="00FE2F7B" w:rsidP="00FE2F7B">
      <w:pPr>
        <w:pStyle w:val="a6"/>
      </w:pPr>
      <w:r>
        <w:t>[SDD-620]应按表356定义的规格设计图元1-1-3-7-2-1-c-line。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356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270.95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2.192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[SDD-621]以下masks应作用于图元1-1-3-7-2-1-c-line：</w:t>
      </w:r>
    </w:p>
    <w:p w:rsidR="00FE2F7B" w:rsidRDefault="00FE2F7B" w:rsidP="00FE2F7B">
      <w:pPr>
        <w:pStyle w:val="a6"/>
      </w:pPr>
      <w:r>
        <w:t>(1) 1-1-3-7-2-a-_clip plane_001</w:t>
      </w:r>
    </w:p>
    <w:p w:rsidR="00FE2F7B" w:rsidRDefault="00FE2F7B" w:rsidP="00FE2F7B">
      <w:pPr>
        <w:pStyle w:val="a6"/>
      </w:pPr>
      <w:r>
        <w:t>(2) 1-1-3-b-_BOT_IAS_001</w:t>
      </w:r>
    </w:p>
    <w:p w:rsidR="00FE2F7B" w:rsidRDefault="00FE2F7B" w:rsidP="00FE2F7B">
      <w:pPr>
        <w:pStyle w:val="a6"/>
      </w:pPr>
      <w:r>
        <w:t>(3) 1-1-3-a-_TOP_IAS_001</w:t>
      </w:r>
    </w:p>
    <w:p w:rsidR="00FE2F7B" w:rsidRDefault="00FE2F7B" w:rsidP="00FE2F7B">
      <w:pPr>
        <w:pStyle w:val="4"/>
      </w:pPr>
      <w:bookmarkStart w:id="378" w:name="_Toc516570225"/>
      <w:r>
        <w:rPr>
          <w:rFonts w:hint="eastAsia"/>
        </w:rPr>
        <w:t>图元</w:t>
      </w:r>
      <w:r>
        <w:t>1-1-3-b-RollCount</w:t>
      </w:r>
      <w:bookmarkEnd w:id="378"/>
    </w:p>
    <w:p w:rsidR="00FE2F7B" w:rsidRDefault="00FE2F7B" w:rsidP="00FE2F7B">
      <w:pPr>
        <w:pStyle w:val="a6"/>
      </w:pPr>
      <w:r>
        <w:t>[SDD-622]应按表357定义的规格设计图元1-1-3-b-RollCount。</w:t>
      </w:r>
    </w:p>
    <w:p w:rsidR="00FE2F7B" w:rsidRDefault="00FE2F7B" w:rsidP="00FE2F7B">
      <w:pPr>
        <w:pStyle w:val="aff6"/>
      </w:pPr>
      <w:r>
        <w:t>表</w:t>
      </w:r>
      <w:fldSimple w:instr=" SEQ 表 \* ARABIC ">
        <w:r w:rsidR="004A50FB">
          <w:rPr>
            <w:noProof/>
          </w:rPr>
          <w:t>357</w:t>
        </w:r>
      </w:fldSimple>
    </w:p>
    <w:p w:rsidR="00FE2F7B" w:rsidRDefault="00FE2F7B" w:rsidP="00FE2F7B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FE2F7B" w:rsidTr="00045EF7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  <w:jc w:val="center"/>
            </w:pPr>
            <w:r>
              <w:lastRenderedPageBreak/>
              <w:t>Type: biFont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FE2F7B" w:rsidRDefault="00FE2F7B" w:rsidP="00045EF7">
            <w:pPr>
              <w:pStyle w:val="TableHeadingCell"/>
              <w:widowControl/>
            </w:pPr>
            <w:r>
              <w:t>Plugs expression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-299.735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243.779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PN_AIRSPEED</w:t>
            </w: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separator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integral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fractional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second font pos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leading zeros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Format display sign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never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First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Second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Second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  <w:tr w:rsidR="00FE2F7B" w:rsidTr="00045EF7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E2F7B" w:rsidRDefault="00FE2F7B" w:rsidP="00045EF7">
            <w:pPr>
              <w:pStyle w:val="TableCell"/>
              <w:widowControl/>
            </w:pPr>
          </w:p>
        </w:tc>
      </w:tr>
    </w:tbl>
    <w:p w:rsidR="00FE2F7B" w:rsidRDefault="00FE2F7B" w:rsidP="00FE2F7B"/>
    <w:p w:rsidR="00FE2F7B" w:rsidRDefault="00FE2F7B" w:rsidP="00FE2F7B">
      <w:pPr>
        <w:pStyle w:val="a6"/>
      </w:pPr>
      <w:r>
        <w:t>[SDD-623]以下masks应作用于图元1-1-3-b-RollCount：</w:t>
      </w:r>
    </w:p>
    <w:p w:rsidR="00FE2F7B" w:rsidRDefault="00FE2F7B" w:rsidP="00FE2F7B">
      <w:pPr>
        <w:pStyle w:val="a6"/>
      </w:pPr>
      <w:r>
        <w:t>(1) 1-1-3-b-_BOT_IAS_001</w:t>
      </w:r>
    </w:p>
    <w:p w:rsidR="00FE2F7B" w:rsidRDefault="00FE2F7B" w:rsidP="00FE2F7B">
      <w:pPr>
        <w:pStyle w:val="a6"/>
      </w:pPr>
      <w:r>
        <w:t>(2) 1-1-3-a-_TOP_IAS_001</w:t>
      </w:r>
    </w:p>
    <w:p w:rsidR="00FE2F7B" w:rsidRDefault="00FE2F7B" w:rsidP="00FE2F7B">
      <w:pPr>
        <w:pStyle w:val="a6"/>
      </w:pPr>
      <w:r>
        <w:t>[注释]图74是1-1-3-b-RollCount的参考图像。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5" name="图片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7B" w:rsidRDefault="00FE2F7B" w:rsidP="00FE2F7B">
      <w:pPr>
        <w:pStyle w:val="a6"/>
      </w:pPr>
    </w:p>
    <w:p w:rsidR="00FE2F7B" w:rsidRPr="006C798E" w:rsidRDefault="00FE2F7B" w:rsidP="00FE2F7B">
      <w:pPr>
        <w:pStyle w:val="aff6"/>
      </w:pPr>
      <w:r>
        <w:t>图</w:t>
      </w:r>
      <w:fldSimple w:instr=" SEQ 图 \* ARABIC ">
        <w:r w:rsidR="004A50FB">
          <w:rPr>
            <w:noProof/>
          </w:rPr>
          <w:t>74</w:t>
        </w:r>
      </w:fldSimple>
    </w:p>
    <w:p w:rsidR="004E6D88" w:rsidRPr="00FE2F7B" w:rsidRDefault="004E6D88" w:rsidP="00FE2F7B">
      <w:pPr>
        <w:pStyle w:val="aff6"/>
      </w:pPr>
    </w:p>
    <w:sectPr w:rsidR="004E6D88" w:rsidRPr="00FE2F7B" w:rsidSect="00EF292A">
      <w:headerReference w:type="default" r:id="rId60"/>
      <w:footerReference w:type="default" r:id="rId61"/>
      <w:pgSz w:w="11906" w:h="16838" w:code="9"/>
      <w:pgMar w:top="1302" w:right="1134" w:bottom="1418" w:left="1588" w:header="284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9E2" w:rsidRDefault="006A79E2" w:rsidP="001E6510">
      <w:r>
        <w:separator/>
      </w:r>
    </w:p>
  </w:endnote>
  <w:endnote w:type="continuationSeparator" w:id="0">
    <w:p w:rsidR="006A79E2" w:rsidRDefault="006A79E2" w:rsidP="001E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Verdana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 Inspira">
    <w:altName w:val="Arial Unicode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041" w:rsidRDefault="00E11041" w:rsidP="00ED0B70">
    <w:pPr>
      <w:pStyle w:val="af"/>
    </w:pPr>
    <w:r>
      <w:rPr>
        <w:rFonts w:hint="eastAsia"/>
        <w:noProof/>
      </w:rPr>
      <w:drawing>
        <wp:inline distT="0" distB="0" distL="0" distR="0">
          <wp:extent cx="5791200" cy="96520"/>
          <wp:effectExtent l="19050" t="0" r="0" b="0"/>
          <wp:docPr id="3" name="图片 3" descr="C:\Program Files\Microsoft Office\MEDIA\OFFICE12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Program Files\Microsoft Office\MEDIA\OFFICE12\Lines\BD15155_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416" cy="978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11041" w:rsidRPr="00AD2457" w:rsidRDefault="00B617B4" w:rsidP="00ED0B70">
    <w:pPr>
      <w:pStyle w:val="af"/>
    </w:pPr>
    <w:r>
      <w:rPr>
        <w:rFonts w:hint="eastAsia"/>
      </w:rPr>
      <w:t>XXX</w:t>
    </w:r>
    <w:r w:rsidR="004A3A5F">
      <w:rPr>
        <w:rFonts w:hint="eastAsia"/>
      </w:rPr>
      <w:t>软件</w:t>
    </w:r>
    <w:r w:rsidR="00A50B8C">
      <w:rPr>
        <w:rFonts w:hint="eastAsia"/>
      </w:rPr>
      <w:t>设计</w:t>
    </w:r>
    <w:r w:rsidR="007B1624">
      <w:rPr>
        <w:rFonts w:hint="eastAsia"/>
      </w:rPr>
      <w:t>说明</w:t>
    </w:r>
    <w:r w:rsidR="00E11041">
      <w:rPr>
        <w:rFonts w:hint="eastAsia"/>
      </w:rPr>
      <w:tab/>
    </w:r>
    <w:r w:rsidR="00E11041">
      <w:rPr>
        <w:rFonts w:hint="eastAsia"/>
      </w:rPr>
      <w:t>第</w:t>
    </w:r>
    <w:fldSimple w:instr=" PAGE  \* Arabic  \* MERGEFORMAT ">
      <w:r w:rsidR="004A50FB">
        <w:rPr>
          <w:noProof/>
        </w:rPr>
        <w:t>7</w:t>
      </w:r>
    </w:fldSimple>
    <w:r w:rsidR="00E11041">
      <w:rPr>
        <w:rFonts w:hint="eastAsia"/>
      </w:rPr>
      <w:t>页，共</w:t>
    </w:r>
    <w:fldSimple w:instr=" NUMPAGES   \* MERGEFORMAT ">
      <w:r w:rsidR="004A50FB">
        <w:rPr>
          <w:noProof/>
        </w:rPr>
        <w:t>332</w:t>
      </w:r>
    </w:fldSimple>
    <w:r w:rsidR="00E11041"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9E2" w:rsidRDefault="006A79E2" w:rsidP="001E6510">
      <w:r>
        <w:separator/>
      </w:r>
    </w:p>
  </w:footnote>
  <w:footnote w:type="continuationSeparator" w:id="0">
    <w:p w:rsidR="006A79E2" w:rsidRDefault="006A79E2" w:rsidP="001E6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701"/>
      <w:gridCol w:w="4395"/>
      <w:gridCol w:w="1134"/>
      <w:gridCol w:w="1701"/>
    </w:tblGrid>
    <w:tr w:rsidR="004A486D" w:rsidRPr="00087312" w:rsidTr="006C2D53">
      <w:trPr>
        <w:cantSplit/>
        <w:trHeight w:val="128"/>
      </w:trPr>
      <w:tc>
        <w:tcPr>
          <w:tcW w:w="1701" w:type="dxa"/>
          <w:vMerge w:val="restart"/>
          <w:tcMar>
            <w:left w:w="0" w:type="dxa"/>
            <w:right w:w="0" w:type="dxa"/>
          </w:tcMar>
          <w:vAlign w:val="center"/>
        </w:tcPr>
        <w:p w:rsidR="004A486D" w:rsidRPr="00FB6E71" w:rsidRDefault="004A486D" w:rsidP="006C2D53">
          <w:pPr>
            <w:pStyle w:val="aff7"/>
            <w:jc w:val="center"/>
          </w:pPr>
          <w:r>
            <w:rPr>
              <w:noProof/>
            </w:rPr>
            <w:drawing>
              <wp:inline distT="0" distB="0" distL="0" distR="0">
                <wp:extent cx="895350" cy="495300"/>
                <wp:effectExtent l="19050" t="0" r="0" b="0"/>
                <wp:docPr id="12" name="图片 1" descr="图形+口号-透明高分辨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图形+口号-透明高分辨率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  <w:vAlign w:val="center"/>
        </w:tcPr>
        <w:p w:rsidR="004A486D" w:rsidRPr="00836FD5" w:rsidRDefault="004A486D" w:rsidP="006C2D53">
          <w:pPr>
            <w:pStyle w:val="aff7"/>
            <w:jc w:val="center"/>
            <w:rPr>
              <w:rFonts w:ascii="微软雅黑" w:eastAsia="微软雅黑" w:hAnsi="微软雅黑"/>
              <w:szCs w:val="24"/>
            </w:rPr>
          </w:pPr>
          <w:r w:rsidRPr="00836FD5">
            <w:rPr>
              <w:rFonts w:ascii="微软雅黑" w:eastAsia="微软雅黑" w:hAnsi="微软雅黑" w:hint="eastAsia"/>
              <w:szCs w:val="24"/>
            </w:rPr>
            <w:t>上海爱韦讯信息技术</w:t>
          </w:r>
          <w:r w:rsidR="00D42454">
            <w:rPr>
              <w:rFonts w:ascii="微软雅黑" w:eastAsia="微软雅黑" w:hAnsi="微软雅黑" w:hint="eastAsia"/>
              <w:szCs w:val="24"/>
            </w:rPr>
            <w:t>股份</w:t>
          </w:r>
          <w:r w:rsidRPr="00836FD5">
            <w:rPr>
              <w:rFonts w:ascii="微软雅黑" w:eastAsia="微软雅黑" w:hAnsi="微软雅黑" w:hint="eastAsia"/>
              <w:szCs w:val="24"/>
            </w:rPr>
            <w:t>有限公司</w:t>
          </w: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文件编号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31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版 本 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8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密    级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</w:tbl>
  <w:p w:rsidR="00E11041" w:rsidRDefault="00E11041" w:rsidP="001E65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53FE"/>
    <w:multiLevelType w:val="hybridMultilevel"/>
    <w:tmpl w:val="201E6C52"/>
    <w:lvl w:ilvl="0" w:tplc="F618BC06">
      <w:start w:val="1"/>
      <w:numFmt w:val="chineseCountingThousand"/>
      <w:pStyle w:val="a"/>
      <w:lvlText w:val="附录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30585"/>
    <w:multiLevelType w:val="hybridMultilevel"/>
    <w:tmpl w:val="8A229EFE"/>
    <w:lvl w:ilvl="0" w:tplc="EF229D10">
      <w:start w:val="1"/>
      <w:numFmt w:val="bullet"/>
      <w:pStyle w:val="a0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1E2412CE"/>
    <w:multiLevelType w:val="hybridMultilevel"/>
    <w:tmpl w:val="DB7A5D6A"/>
    <w:lvl w:ilvl="0" w:tplc="E55819A6">
      <w:start w:val="1"/>
      <w:numFmt w:val="bullet"/>
      <w:pStyle w:val="a1"/>
      <w:lvlText w:val=""/>
      <w:lvlJc w:val="left"/>
      <w:pPr>
        <w:tabs>
          <w:tab w:val="num" w:pos="1664"/>
        </w:tabs>
        <w:ind w:left="164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EEA7315"/>
    <w:multiLevelType w:val="multilevel"/>
    <w:tmpl w:val="BDF058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>
    <w:nsid w:val="4569069B"/>
    <w:multiLevelType w:val="hybridMultilevel"/>
    <w:tmpl w:val="38C0809A"/>
    <w:lvl w:ilvl="0" w:tplc="275EC4E8">
      <w:start w:val="1"/>
      <w:numFmt w:val="lowerLetter"/>
      <w:pStyle w:val="a3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>
    <w:nsid w:val="7B136315"/>
    <w:multiLevelType w:val="hybridMultilevel"/>
    <w:tmpl w:val="C3BCA12C"/>
    <w:lvl w:ilvl="0" w:tplc="F618BC06">
      <w:start w:val="1"/>
      <w:numFmt w:val="bullet"/>
      <w:pStyle w:val="a4"/>
      <w:lvlText w:val=""/>
      <w:lvlJc w:val="left"/>
      <w:pPr>
        <w:ind w:left="1476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  <w:lvlOverride w:ilvl="0">
      <w:startOverride w:val="1"/>
    </w:lvlOverride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9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264"/>
    <w:rsid w:val="00000152"/>
    <w:rsid w:val="00002692"/>
    <w:rsid w:val="00003F97"/>
    <w:rsid w:val="0000618F"/>
    <w:rsid w:val="00006B97"/>
    <w:rsid w:val="0001050C"/>
    <w:rsid w:val="000106B4"/>
    <w:rsid w:val="00011627"/>
    <w:rsid w:val="00013312"/>
    <w:rsid w:val="0001389F"/>
    <w:rsid w:val="00013DD3"/>
    <w:rsid w:val="00016E80"/>
    <w:rsid w:val="000177B8"/>
    <w:rsid w:val="000207ED"/>
    <w:rsid w:val="00021871"/>
    <w:rsid w:val="00021F2B"/>
    <w:rsid w:val="00023704"/>
    <w:rsid w:val="000251ED"/>
    <w:rsid w:val="000256A3"/>
    <w:rsid w:val="00025E3A"/>
    <w:rsid w:val="0002607B"/>
    <w:rsid w:val="0002649A"/>
    <w:rsid w:val="00030659"/>
    <w:rsid w:val="0003072B"/>
    <w:rsid w:val="00031252"/>
    <w:rsid w:val="00031D51"/>
    <w:rsid w:val="00035400"/>
    <w:rsid w:val="0003651A"/>
    <w:rsid w:val="000400BE"/>
    <w:rsid w:val="00040719"/>
    <w:rsid w:val="00040B4C"/>
    <w:rsid w:val="00040FA2"/>
    <w:rsid w:val="00046AEF"/>
    <w:rsid w:val="0005407A"/>
    <w:rsid w:val="000540B6"/>
    <w:rsid w:val="00054D40"/>
    <w:rsid w:val="000569B2"/>
    <w:rsid w:val="00056A2D"/>
    <w:rsid w:val="00056F45"/>
    <w:rsid w:val="00063018"/>
    <w:rsid w:val="00063CD6"/>
    <w:rsid w:val="00064FC4"/>
    <w:rsid w:val="0006695B"/>
    <w:rsid w:val="00066C9C"/>
    <w:rsid w:val="00066E82"/>
    <w:rsid w:val="00066EE8"/>
    <w:rsid w:val="00070D94"/>
    <w:rsid w:val="00071680"/>
    <w:rsid w:val="00072D29"/>
    <w:rsid w:val="00073068"/>
    <w:rsid w:val="00073D66"/>
    <w:rsid w:val="00074C1B"/>
    <w:rsid w:val="0007516C"/>
    <w:rsid w:val="00075FD6"/>
    <w:rsid w:val="00076F78"/>
    <w:rsid w:val="00080BC2"/>
    <w:rsid w:val="00083100"/>
    <w:rsid w:val="000834D5"/>
    <w:rsid w:val="000839B9"/>
    <w:rsid w:val="000854DD"/>
    <w:rsid w:val="000867DD"/>
    <w:rsid w:val="00087312"/>
    <w:rsid w:val="0009122B"/>
    <w:rsid w:val="000920A9"/>
    <w:rsid w:val="0009265E"/>
    <w:rsid w:val="00094932"/>
    <w:rsid w:val="000965E6"/>
    <w:rsid w:val="00097E01"/>
    <w:rsid w:val="000A059A"/>
    <w:rsid w:val="000A0D67"/>
    <w:rsid w:val="000A2B86"/>
    <w:rsid w:val="000A4139"/>
    <w:rsid w:val="000A4C13"/>
    <w:rsid w:val="000A5B7E"/>
    <w:rsid w:val="000A5D6B"/>
    <w:rsid w:val="000A6647"/>
    <w:rsid w:val="000A699F"/>
    <w:rsid w:val="000A6A40"/>
    <w:rsid w:val="000A7FEE"/>
    <w:rsid w:val="000B0A8C"/>
    <w:rsid w:val="000B22C2"/>
    <w:rsid w:val="000B27B6"/>
    <w:rsid w:val="000B5334"/>
    <w:rsid w:val="000B5398"/>
    <w:rsid w:val="000B5517"/>
    <w:rsid w:val="000B609C"/>
    <w:rsid w:val="000B7678"/>
    <w:rsid w:val="000B7F2F"/>
    <w:rsid w:val="000C0C0A"/>
    <w:rsid w:val="000C1915"/>
    <w:rsid w:val="000C2D12"/>
    <w:rsid w:val="000C4F28"/>
    <w:rsid w:val="000C5B95"/>
    <w:rsid w:val="000C5DB2"/>
    <w:rsid w:val="000C6B99"/>
    <w:rsid w:val="000C6E09"/>
    <w:rsid w:val="000C729E"/>
    <w:rsid w:val="000D14FC"/>
    <w:rsid w:val="000D3340"/>
    <w:rsid w:val="000D5561"/>
    <w:rsid w:val="000D5FBA"/>
    <w:rsid w:val="000D6A30"/>
    <w:rsid w:val="000D723E"/>
    <w:rsid w:val="000D7ED5"/>
    <w:rsid w:val="000E093F"/>
    <w:rsid w:val="000E0EAD"/>
    <w:rsid w:val="000E3350"/>
    <w:rsid w:val="000E3A81"/>
    <w:rsid w:val="000E3D72"/>
    <w:rsid w:val="000E509D"/>
    <w:rsid w:val="000E6F18"/>
    <w:rsid w:val="000E73DC"/>
    <w:rsid w:val="000F0036"/>
    <w:rsid w:val="000F0E81"/>
    <w:rsid w:val="000F11CF"/>
    <w:rsid w:val="000F2162"/>
    <w:rsid w:val="000F49F7"/>
    <w:rsid w:val="000F559A"/>
    <w:rsid w:val="000F67D6"/>
    <w:rsid w:val="00100BE6"/>
    <w:rsid w:val="00102592"/>
    <w:rsid w:val="0010314E"/>
    <w:rsid w:val="00105343"/>
    <w:rsid w:val="00106474"/>
    <w:rsid w:val="0010761B"/>
    <w:rsid w:val="0010768E"/>
    <w:rsid w:val="001102D8"/>
    <w:rsid w:val="00112F77"/>
    <w:rsid w:val="00113923"/>
    <w:rsid w:val="001147D0"/>
    <w:rsid w:val="00115499"/>
    <w:rsid w:val="00116037"/>
    <w:rsid w:val="0011654F"/>
    <w:rsid w:val="00116C69"/>
    <w:rsid w:val="0012476E"/>
    <w:rsid w:val="00125C29"/>
    <w:rsid w:val="00126D38"/>
    <w:rsid w:val="00126E8A"/>
    <w:rsid w:val="001272C2"/>
    <w:rsid w:val="00132880"/>
    <w:rsid w:val="00134AE4"/>
    <w:rsid w:val="0013677B"/>
    <w:rsid w:val="0013751E"/>
    <w:rsid w:val="00140A0D"/>
    <w:rsid w:val="001413DD"/>
    <w:rsid w:val="001417C2"/>
    <w:rsid w:val="0014235A"/>
    <w:rsid w:val="001425DE"/>
    <w:rsid w:val="00143041"/>
    <w:rsid w:val="001468CF"/>
    <w:rsid w:val="001477E1"/>
    <w:rsid w:val="001479C0"/>
    <w:rsid w:val="001509AC"/>
    <w:rsid w:val="00150D93"/>
    <w:rsid w:val="001533CC"/>
    <w:rsid w:val="00153FA6"/>
    <w:rsid w:val="001542F6"/>
    <w:rsid w:val="001548F6"/>
    <w:rsid w:val="00156DF9"/>
    <w:rsid w:val="00157280"/>
    <w:rsid w:val="001602E2"/>
    <w:rsid w:val="001613E2"/>
    <w:rsid w:val="00163901"/>
    <w:rsid w:val="00164376"/>
    <w:rsid w:val="00167A1D"/>
    <w:rsid w:val="00170E70"/>
    <w:rsid w:val="00171E6C"/>
    <w:rsid w:val="001720CC"/>
    <w:rsid w:val="0017312C"/>
    <w:rsid w:val="00173496"/>
    <w:rsid w:val="001761B9"/>
    <w:rsid w:val="00180C8C"/>
    <w:rsid w:val="00180F36"/>
    <w:rsid w:val="00181F17"/>
    <w:rsid w:val="001838C4"/>
    <w:rsid w:val="0018421A"/>
    <w:rsid w:val="00185DB0"/>
    <w:rsid w:val="00190747"/>
    <w:rsid w:val="0019111E"/>
    <w:rsid w:val="00193866"/>
    <w:rsid w:val="00194A60"/>
    <w:rsid w:val="00194CF8"/>
    <w:rsid w:val="00195054"/>
    <w:rsid w:val="00195A52"/>
    <w:rsid w:val="001961A8"/>
    <w:rsid w:val="001A1348"/>
    <w:rsid w:val="001A2955"/>
    <w:rsid w:val="001A38F4"/>
    <w:rsid w:val="001A4993"/>
    <w:rsid w:val="001A52AC"/>
    <w:rsid w:val="001A769E"/>
    <w:rsid w:val="001A78F3"/>
    <w:rsid w:val="001A7CF5"/>
    <w:rsid w:val="001B0745"/>
    <w:rsid w:val="001B09C2"/>
    <w:rsid w:val="001B19D1"/>
    <w:rsid w:val="001B1E22"/>
    <w:rsid w:val="001B258E"/>
    <w:rsid w:val="001B2F6C"/>
    <w:rsid w:val="001B3074"/>
    <w:rsid w:val="001C005C"/>
    <w:rsid w:val="001C4728"/>
    <w:rsid w:val="001C4A22"/>
    <w:rsid w:val="001C729B"/>
    <w:rsid w:val="001C7598"/>
    <w:rsid w:val="001C7D33"/>
    <w:rsid w:val="001D2F38"/>
    <w:rsid w:val="001D3823"/>
    <w:rsid w:val="001D6AEB"/>
    <w:rsid w:val="001E22BB"/>
    <w:rsid w:val="001E38F2"/>
    <w:rsid w:val="001E42E8"/>
    <w:rsid w:val="001E4456"/>
    <w:rsid w:val="001E4D95"/>
    <w:rsid w:val="001E6510"/>
    <w:rsid w:val="001E67ED"/>
    <w:rsid w:val="001E7369"/>
    <w:rsid w:val="001E7D40"/>
    <w:rsid w:val="001F09C2"/>
    <w:rsid w:val="001F1143"/>
    <w:rsid w:val="001F1543"/>
    <w:rsid w:val="001F3C4D"/>
    <w:rsid w:val="001F45C5"/>
    <w:rsid w:val="001F4794"/>
    <w:rsid w:val="001F50E6"/>
    <w:rsid w:val="001F6EC1"/>
    <w:rsid w:val="00202DC0"/>
    <w:rsid w:val="002041D9"/>
    <w:rsid w:val="00205252"/>
    <w:rsid w:val="0020525A"/>
    <w:rsid w:val="002078E8"/>
    <w:rsid w:val="00211A9E"/>
    <w:rsid w:val="00214018"/>
    <w:rsid w:val="002157BD"/>
    <w:rsid w:val="002160F7"/>
    <w:rsid w:val="00217000"/>
    <w:rsid w:val="00220B37"/>
    <w:rsid w:val="00222836"/>
    <w:rsid w:val="002229CA"/>
    <w:rsid w:val="00223AD4"/>
    <w:rsid w:val="00223B84"/>
    <w:rsid w:val="00225B72"/>
    <w:rsid w:val="00226424"/>
    <w:rsid w:val="002266D0"/>
    <w:rsid w:val="00227AFB"/>
    <w:rsid w:val="00230536"/>
    <w:rsid w:val="0023257B"/>
    <w:rsid w:val="002338AF"/>
    <w:rsid w:val="00233AB9"/>
    <w:rsid w:val="00234CEA"/>
    <w:rsid w:val="00235C4E"/>
    <w:rsid w:val="00236809"/>
    <w:rsid w:val="002403C5"/>
    <w:rsid w:val="00241B8F"/>
    <w:rsid w:val="00244873"/>
    <w:rsid w:val="00244E54"/>
    <w:rsid w:val="00244E74"/>
    <w:rsid w:val="00245F3C"/>
    <w:rsid w:val="00247D88"/>
    <w:rsid w:val="00250E41"/>
    <w:rsid w:val="0025115D"/>
    <w:rsid w:val="00252306"/>
    <w:rsid w:val="00253B4E"/>
    <w:rsid w:val="002563D4"/>
    <w:rsid w:val="0025742B"/>
    <w:rsid w:val="00261839"/>
    <w:rsid w:val="002648EF"/>
    <w:rsid w:val="00266D74"/>
    <w:rsid w:val="00267054"/>
    <w:rsid w:val="00270E9A"/>
    <w:rsid w:val="0027101F"/>
    <w:rsid w:val="002750C7"/>
    <w:rsid w:val="00275171"/>
    <w:rsid w:val="00276E99"/>
    <w:rsid w:val="00277364"/>
    <w:rsid w:val="0027783F"/>
    <w:rsid w:val="0028097F"/>
    <w:rsid w:val="002839BC"/>
    <w:rsid w:val="00283A22"/>
    <w:rsid w:val="00285033"/>
    <w:rsid w:val="002860BC"/>
    <w:rsid w:val="002861E8"/>
    <w:rsid w:val="002920A0"/>
    <w:rsid w:val="00293668"/>
    <w:rsid w:val="0029379F"/>
    <w:rsid w:val="00294143"/>
    <w:rsid w:val="00295837"/>
    <w:rsid w:val="002967B5"/>
    <w:rsid w:val="00296DCB"/>
    <w:rsid w:val="00297D55"/>
    <w:rsid w:val="002A08B4"/>
    <w:rsid w:val="002A2D62"/>
    <w:rsid w:val="002A3D5C"/>
    <w:rsid w:val="002A673B"/>
    <w:rsid w:val="002A6A62"/>
    <w:rsid w:val="002A7CD7"/>
    <w:rsid w:val="002B01A5"/>
    <w:rsid w:val="002B190A"/>
    <w:rsid w:val="002B2C7E"/>
    <w:rsid w:val="002B3FC5"/>
    <w:rsid w:val="002B450B"/>
    <w:rsid w:val="002B6B84"/>
    <w:rsid w:val="002B6F63"/>
    <w:rsid w:val="002C31A8"/>
    <w:rsid w:val="002C34B8"/>
    <w:rsid w:val="002C3686"/>
    <w:rsid w:val="002C3883"/>
    <w:rsid w:val="002C3F7E"/>
    <w:rsid w:val="002C6F79"/>
    <w:rsid w:val="002C7E78"/>
    <w:rsid w:val="002D0E4E"/>
    <w:rsid w:val="002D19DB"/>
    <w:rsid w:val="002D31F0"/>
    <w:rsid w:val="002D36FC"/>
    <w:rsid w:val="002D44C7"/>
    <w:rsid w:val="002D49FC"/>
    <w:rsid w:val="002D4EC1"/>
    <w:rsid w:val="002D4ED8"/>
    <w:rsid w:val="002D613E"/>
    <w:rsid w:val="002D66B3"/>
    <w:rsid w:val="002E07EA"/>
    <w:rsid w:val="002E0A85"/>
    <w:rsid w:val="002E146F"/>
    <w:rsid w:val="002E67AB"/>
    <w:rsid w:val="002F05B5"/>
    <w:rsid w:val="002F09B8"/>
    <w:rsid w:val="002F1B8D"/>
    <w:rsid w:val="002F32D8"/>
    <w:rsid w:val="002F34F0"/>
    <w:rsid w:val="002F3888"/>
    <w:rsid w:val="002F3CD0"/>
    <w:rsid w:val="002F3D9D"/>
    <w:rsid w:val="002F4486"/>
    <w:rsid w:val="002F4AF4"/>
    <w:rsid w:val="002F5759"/>
    <w:rsid w:val="002F6E37"/>
    <w:rsid w:val="00300386"/>
    <w:rsid w:val="0030130F"/>
    <w:rsid w:val="0030276C"/>
    <w:rsid w:val="00303335"/>
    <w:rsid w:val="0030396C"/>
    <w:rsid w:val="0030464A"/>
    <w:rsid w:val="003062C5"/>
    <w:rsid w:val="00307601"/>
    <w:rsid w:val="003105D0"/>
    <w:rsid w:val="003123EB"/>
    <w:rsid w:val="00313A44"/>
    <w:rsid w:val="003144A9"/>
    <w:rsid w:val="0031540E"/>
    <w:rsid w:val="00316457"/>
    <w:rsid w:val="00322694"/>
    <w:rsid w:val="003243C6"/>
    <w:rsid w:val="00326CCE"/>
    <w:rsid w:val="00327BF0"/>
    <w:rsid w:val="003301D4"/>
    <w:rsid w:val="00331765"/>
    <w:rsid w:val="003325A0"/>
    <w:rsid w:val="0033310A"/>
    <w:rsid w:val="00333814"/>
    <w:rsid w:val="00333D7F"/>
    <w:rsid w:val="003343DA"/>
    <w:rsid w:val="00335E77"/>
    <w:rsid w:val="003371CA"/>
    <w:rsid w:val="00337A77"/>
    <w:rsid w:val="0034019F"/>
    <w:rsid w:val="00340275"/>
    <w:rsid w:val="00340B3B"/>
    <w:rsid w:val="00340EFC"/>
    <w:rsid w:val="00341FD2"/>
    <w:rsid w:val="003424CF"/>
    <w:rsid w:val="003425EB"/>
    <w:rsid w:val="003437B5"/>
    <w:rsid w:val="0034423C"/>
    <w:rsid w:val="00344B83"/>
    <w:rsid w:val="00345B78"/>
    <w:rsid w:val="00350074"/>
    <w:rsid w:val="0035094E"/>
    <w:rsid w:val="00351E2A"/>
    <w:rsid w:val="00355C58"/>
    <w:rsid w:val="003568C8"/>
    <w:rsid w:val="003624E8"/>
    <w:rsid w:val="003626D8"/>
    <w:rsid w:val="003639B4"/>
    <w:rsid w:val="00364683"/>
    <w:rsid w:val="003648FD"/>
    <w:rsid w:val="00365259"/>
    <w:rsid w:val="00366B4A"/>
    <w:rsid w:val="003676B6"/>
    <w:rsid w:val="003678BB"/>
    <w:rsid w:val="00370FE8"/>
    <w:rsid w:val="003710A2"/>
    <w:rsid w:val="0037770B"/>
    <w:rsid w:val="00380721"/>
    <w:rsid w:val="0038125F"/>
    <w:rsid w:val="003825CF"/>
    <w:rsid w:val="00382E81"/>
    <w:rsid w:val="00383938"/>
    <w:rsid w:val="00385B6C"/>
    <w:rsid w:val="003865C7"/>
    <w:rsid w:val="003906EE"/>
    <w:rsid w:val="00390C5F"/>
    <w:rsid w:val="00392190"/>
    <w:rsid w:val="003938F7"/>
    <w:rsid w:val="00393AEB"/>
    <w:rsid w:val="00393B6B"/>
    <w:rsid w:val="003952B2"/>
    <w:rsid w:val="003A0A13"/>
    <w:rsid w:val="003A3FEC"/>
    <w:rsid w:val="003A5399"/>
    <w:rsid w:val="003A62D2"/>
    <w:rsid w:val="003A6602"/>
    <w:rsid w:val="003A7120"/>
    <w:rsid w:val="003A7D8B"/>
    <w:rsid w:val="003B1876"/>
    <w:rsid w:val="003B2E57"/>
    <w:rsid w:val="003B590A"/>
    <w:rsid w:val="003C025E"/>
    <w:rsid w:val="003C17CE"/>
    <w:rsid w:val="003C1942"/>
    <w:rsid w:val="003C19A9"/>
    <w:rsid w:val="003C1BCA"/>
    <w:rsid w:val="003C27CC"/>
    <w:rsid w:val="003C3B00"/>
    <w:rsid w:val="003C48D0"/>
    <w:rsid w:val="003C4CF3"/>
    <w:rsid w:val="003C5371"/>
    <w:rsid w:val="003C6B75"/>
    <w:rsid w:val="003C752D"/>
    <w:rsid w:val="003D00AE"/>
    <w:rsid w:val="003D4A91"/>
    <w:rsid w:val="003D4FAE"/>
    <w:rsid w:val="003D6C95"/>
    <w:rsid w:val="003E158C"/>
    <w:rsid w:val="003E1F0D"/>
    <w:rsid w:val="003E2051"/>
    <w:rsid w:val="003E5BCD"/>
    <w:rsid w:val="003E729E"/>
    <w:rsid w:val="003F0590"/>
    <w:rsid w:val="003F2776"/>
    <w:rsid w:val="003F2C86"/>
    <w:rsid w:val="003F4589"/>
    <w:rsid w:val="003F4615"/>
    <w:rsid w:val="003F746C"/>
    <w:rsid w:val="00400C44"/>
    <w:rsid w:val="0040266D"/>
    <w:rsid w:val="0040350F"/>
    <w:rsid w:val="00404D9D"/>
    <w:rsid w:val="00404E31"/>
    <w:rsid w:val="00406A57"/>
    <w:rsid w:val="0040700E"/>
    <w:rsid w:val="0041149D"/>
    <w:rsid w:val="00413198"/>
    <w:rsid w:val="00415DC1"/>
    <w:rsid w:val="004200E3"/>
    <w:rsid w:val="004204D8"/>
    <w:rsid w:val="00420A74"/>
    <w:rsid w:val="00420CA7"/>
    <w:rsid w:val="0042692D"/>
    <w:rsid w:val="004305FD"/>
    <w:rsid w:val="00432AE0"/>
    <w:rsid w:val="0043315C"/>
    <w:rsid w:val="004359C6"/>
    <w:rsid w:val="00440423"/>
    <w:rsid w:val="00440DC5"/>
    <w:rsid w:val="00441502"/>
    <w:rsid w:val="00441797"/>
    <w:rsid w:val="004419FA"/>
    <w:rsid w:val="00441D67"/>
    <w:rsid w:val="00443E06"/>
    <w:rsid w:val="0044637C"/>
    <w:rsid w:val="00450384"/>
    <w:rsid w:val="00451127"/>
    <w:rsid w:val="00451132"/>
    <w:rsid w:val="00453495"/>
    <w:rsid w:val="0045492F"/>
    <w:rsid w:val="00457B38"/>
    <w:rsid w:val="00461590"/>
    <w:rsid w:val="004631C7"/>
    <w:rsid w:val="00466695"/>
    <w:rsid w:val="00467E86"/>
    <w:rsid w:val="00470BA2"/>
    <w:rsid w:val="004721FE"/>
    <w:rsid w:val="00475696"/>
    <w:rsid w:val="00476DBC"/>
    <w:rsid w:val="00476E1F"/>
    <w:rsid w:val="004801D0"/>
    <w:rsid w:val="00480F20"/>
    <w:rsid w:val="00481D09"/>
    <w:rsid w:val="00481F12"/>
    <w:rsid w:val="00483113"/>
    <w:rsid w:val="0048426E"/>
    <w:rsid w:val="00490B46"/>
    <w:rsid w:val="00490BE6"/>
    <w:rsid w:val="00492D2D"/>
    <w:rsid w:val="00492ED9"/>
    <w:rsid w:val="00496BD4"/>
    <w:rsid w:val="00496DE4"/>
    <w:rsid w:val="00496F8F"/>
    <w:rsid w:val="004A058F"/>
    <w:rsid w:val="004A08D9"/>
    <w:rsid w:val="004A1D20"/>
    <w:rsid w:val="004A3A5F"/>
    <w:rsid w:val="004A486D"/>
    <w:rsid w:val="004A50FB"/>
    <w:rsid w:val="004A61BC"/>
    <w:rsid w:val="004A7160"/>
    <w:rsid w:val="004A7E72"/>
    <w:rsid w:val="004B300D"/>
    <w:rsid w:val="004B5759"/>
    <w:rsid w:val="004B61BF"/>
    <w:rsid w:val="004C0FFD"/>
    <w:rsid w:val="004C138D"/>
    <w:rsid w:val="004C3196"/>
    <w:rsid w:val="004C31EC"/>
    <w:rsid w:val="004C3FF6"/>
    <w:rsid w:val="004C4A1E"/>
    <w:rsid w:val="004C7868"/>
    <w:rsid w:val="004D0EEA"/>
    <w:rsid w:val="004D14D6"/>
    <w:rsid w:val="004D463D"/>
    <w:rsid w:val="004D681C"/>
    <w:rsid w:val="004D6964"/>
    <w:rsid w:val="004E0078"/>
    <w:rsid w:val="004E0B0B"/>
    <w:rsid w:val="004E1770"/>
    <w:rsid w:val="004E5561"/>
    <w:rsid w:val="004E5988"/>
    <w:rsid w:val="004E6256"/>
    <w:rsid w:val="004E6D88"/>
    <w:rsid w:val="004E7323"/>
    <w:rsid w:val="004F19A1"/>
    <w:rsid w:val="004F337B"/>
    <w:rsid w:val="004F3D1E"/>
    <w:rsid w:val="004F563F"/>
    <w:rsid w:val="00502286"/>
    <w:rsid w:val="00502E75"/>
    <w:rsid w:val="00503FD0"/>
    <w:rsid w:val="005042E7"/>
    <w:rsid w:val="00504765"/>
    <w:rsid w:val="00504824"/>
    <w:rsid w:val="00504961"/>
    <w:rsid w:val="00510BBE"/>
    <w:rsid w:val="00511D62"/>
    <w:rsid w:val="00513E0B"/>
    <w:rsid w:val="00515FB3"/>
    <w:rsid w:val="005169E8"/>
    <w:rsid w:val="0051753B"/>
    <w:rsid w:val="005207C0"/>
    <w:rsid w:val="00524AC9"/>
    <w:rsid w:val="00524C9E"/>
    <w:rsid w:val="0052575D"/>
    <w:rsid w:val="005258EF"/>
    <w:rsid w:val="00530075"/>
    <w:rsid w:val="005309BE"/>
    <w:rsid w:val="00531711"/>
    <w:rsid w:val="00532231"/>
    <w:rsid w:val="00533BCD"/>
    <w:rsid w:val="00534735"/>
    <w:rsid w:val="00535DC2"/>
    <w:rsid w:val="005367F7"/>
    <w:rsid w:val="0054379D"/>
    <w:rsid w:val="00547483"/>
    <w:rsid w:val="00547484"/>
    <w:rsid w:val="005476D5"/>
    <w:rsid w:val="0054784E"/>
    <w:rsid w:val="00551DE8"/>
    <w:rsid w:val="00552627"/>
    <w:rsid w:val="00553607"/>
    <w:rsid w:val="00555A42"/>
    <w:rsid w:val="0055760B"/>
    <w:rsid w:val="0055799D"/>
    <w:rsid w:val="00561B12"/>
    <w:rsid w:val="0056337C"/>
    <w:rsid w:val="00566416"/>
    <w:rsid w:val="0056683D"/>
    <w:rsid w:val="00570B9A"/>
    <w:rsid w:val="0057343D"/>
    <w:rsid w:val="00575834"/>
    <w:rsid w:val="0057674C"/>
    <w:rsid w:val="005769DB"/>
    <w:rsid w:val="00577502"/>
    <w:rsid w:val="00580CD6"/>
    <w:rsid w:val="00581110"/>
    <w:rsid w:val="005817BE"/>
    <w:rsid w:val="00582BD4"/>
    <w:rsid w:val="0058336F"/>
    <w:rsid w:val="005918E8"/>
    <w:rsid w:val="00591BFE"/>
    <w:rsid w:val="00593A6F"/>
    <w:rsid w:val="005962BB"/>
    <w:rsid w:val="0059691E"/>
    <w:rsid w:val="005A149F"/>
    <w:rsid w:val="005A267B"/>
    <w:rsid w:val="005A3C48"/>
    <w:rsid w:val="005B20CC"/>
    <w:rsid w:val="005B2148"/>
    <w:rsid w:val="005B58DD"/>
    <w:rsid w:val="005B6276"/>
    <w:rsid w:val="005B7815"/>
    <w:rsid w:val="005B7B5E"/>
    <w:rsid w:val="005C01CA"/>
    <w:rsid w:val="005C2B7A"/>
    <w:rsid w:val="005C6CDC"/>
    <w:rsid w:val="005D04F5"/>
    <w:rsid w:val="005D1929"/>
    <w:rsid w:val="005D1CA7"/>
    <w:rsid w:val="005D23EE"/>
    <w:rsid w:val="005D3683"/>
    <w:rsid w:val="005D44E7"/>
    <w:rsid w:val="005D4F25"/>
    <w:rsid w:val="005D6130"/>
    <w:rsid w:val="005D667E"/>
    <w:rsid w:val="005D7073"/>
    <w:rsid w:val="005D71A9"/>
    <w:rsid w:val="005D7585"/>
    <w:rsid w:val="005E2AA5"/>
    <w:rsid w:val="005E3465"/>
    <w:rsid w:val="005E3A81"/>
    <w:rsid w:val="005E3B93"/>
    <w:rsid w:val="005E41D6"/>
    <w:rsid w:val="005E42AB"/>
    <w:rsid w:val="005E5A0A"/>
    <w:rsid w:val="005E5C3B"/>
    <w:rsid w:val="005E64C1"/>
    <w:rsid w:val="005E7677"/>
    <w:rsid w:val="005E7DD9"/>
    <w:rsid w:val="005F0395"/>
    <w:rsid w:val="005F041A"/>
    <w:rsid w:val="005F1CF3"/>
    <w:rsid w:val="005F3293"/>
    <w:rsid w:val="005F35D5"/>
    <w:rsid w:val="005F60DF"/>
    <w:rsid w:val="00600233"/>
    <w:rsid w:val="0060114E"/>
    <w:rsid w:val="0060115F"/>
    <w:rsid w:val="0060178A"/>
    <w:rsid w:val="00602AB4"/>
    <w:rsid w:val="00605E19"/>
    <w:rsid w:val="00605E37"/>
    <w:rsid w:val="00607346"/>
    <w:rsid w:val="006105EF"/>
    <w:rsid w:val="00611C03"/>
    <w:rsid w:val="006125EE"/>
    <w:rsid w:val="00612FA6"/>
    <w:rsid w:val="0061434D"/>
    <w:rsid w:val="00614EAC"/>
    <w:rsid w:val="0061544F"/>
    <w:rsid w:val="00615A16"/>
    <w:rsid w:val="00615DEB"/>
    <w:rsid w:val="00616FF8"/>
    <w:rsid w:val="00617B39"/>
    <w:rsid w:val="00620EC6"/>
    <w:rsid w:val="00621066"/>
    <w:rsid w:val="00621113"/>
    <w:rsid w:val="006213DD"/>
    <w:rsid w:val="0062152B"/>
    <w:rsid w:val="006216B8"/>
    <w:rsid w:val="00623939"/>
    <w:rsid w:val="00623C0A"/>
    <w:rsid w:val="00625E12"/>
    <w:rsid w:val="00625E17"/>
    <w:rsid w:val="00626138"/>
    <w:rsid w:val="0062636D"/>
    <w:rsid w:val="006269ED"/>
    <w:rsid w:val="006302C9"/>
    <w:rsid w:val="00631F20"/>
    <w:rsid w:val="00633504"/>
    <w:rsid w:val="0063379C"/>
    <w:rsid w:val="006348AF"/>
    <w:rsid w:val="006360CF"/>
    <w:rsid w:val="00636D69"/>
    <w:rsid w:val="00636EA2"/>
    <w:rsid w:val="0063759C"/>
    <w:rsid w:val="00642A45"/>
    <w:rsid w:val="00642B73"/>
    <w:rsid w:val="00644384"/>
    <w:rsid w:val="0064622D"/>
    <w:rsid w:val="0064747B"/>
    <w:rsid w:val="0064777A"/>
    <w:rsid w:val="006477CF"/>
    <w:rsid w:val="006527A4"/>
    <w:rsid w:val="006557A5"/>
    <w:rsid w:val="00655ECC"/>
    <w:rsid w:val="0065773E"/>
    <w:rsid w:val="00660101"/>
    <w:rsid w:val="0066098F"/>
    <w:rsid w:val="0066113E"/>
    <w:rsid w:val="006620A3"/>
    <w:rsid w:val="0066230B"/>
    <w:rsid w:val="00662B3B"/>
    <w:rsid w:val="006631E0"/>
    <w:rsid w:val="00663FAE"/>
    <w:rsid w:val="006666D5"/>
    <w:rsid w:val="00666B5D"/>
    <w:rsid w:val="00666EB3"/>
    <w:rsid w:val="00667BF5"/>
    <w:rsid w:val="0067371D"/>
    <w:rsid w:val="00673CB1"/>
    <w:rsid w:val="006744B2"/>
    <w:rsid w:val="00674FC9"/>
    <w:rsid w:val="006753AD"/>
    <w:rsid w:val="00676243"/>
    <w:rsid w:val="00680B08"/>
    <w:rsid w:val="00682222"/>
    <w:rsid w:val="006837C6"/>
    <w:rsid w:val="00683AAE"/>
    <w:rsid w:val="0068436B"/>
    <w:rsid w:val="00690FC3"/>
    <w:rsid w:val="00691B4E"/>
    <w:rsid w:val="0069218C"/>
    <w:rsid w:val="006943C3"/>
    <w:rsid w:val="00695AD0"/>
    <w:rsid w:val="00695D89"/>
    <w:rsid w:val="006969F3"/>
    <w:rsid w:val="006A0148"/>
    <w:rsid w:val="006A0481"/>
    <w:rsid w:val="006A295E"/>
    <w:rsid w:val="006A323D"/>
    <w:rsid w:val="006A77FA"/>
    <w:rsid w:val="006A79E2"/>
    <w:rsid w:val="006B0460"/>
    <w:rsid w:val="006B0A8E"/>
    <w:rsid w:val="006B2E52"/>
    <w:rsid w:val="006B5C8B"/>
    <w:rsid w:val="006B6A1B"/>
    <w:rsid w:val="006B6B15"/>
    <w:rsid w:val="006B6D2A"/>
    <w:rsid w:val="006B6D3D"/>
    <w:rsid w:val="006C0BC9"/>
    <w:rsid w:val="006C260C"/>
    <w:rsid w:val="006C3F61"/>
    <w:rsid w:val="006C4E32"/>
    <w:rsid w:val="006C6770"/>
    <w:rsid w:val="006D168B"/>
    <w:rsid w:val="006D1DF8"/>
    <w:rsid w:val="006D3C33"/>
    <w:rsid w:val="006D4184"/>
    <w:rsid w:val="006D43AF"/>
    <w:rsid w:val="006D4B03"/>
    <w:rsid w:val="006D5DD9"/>
    <w:rsid w:val="006E099C"/>
    <w:rsid w:val="006E0A6A"/>
    <w:rsid w:val="006E2CAE"/>
    <w:rsid w:val="006E2FCD"/>
    <w:rsid w:val="006E4957"/>
    <w:rsid w:val="006E58E7"/>
    <w:rsid w:val="006E59C0"/>
    <w:rsid w:val="006E5E30"/>
    <w:rsid w:val="006E6F35"/>
    <w:rsid w:val="006F3C24"/>
    <w:rsid w:val="006F4366"/>
    <w:rsid w:val="00700CFB"/>
    <w:rsid w:val="00704814"/>
    <w:rsid w:val="00705A8C"/>
    <w:rsid w:val="007075D4"/>
    <w:rsid w:val="00711A2A"/>
    <w:rsid w:val="007125F1"/>
    <w:rsid w:val="00712AF5"/>
    <w:rsid w:val="0071346A"/>
    <w:rsid w:val="007141D5"/>
    <w:rsid w:val="00716878"/>
    <w:rsid w:val="00720475"/>
    <w:rsid w:val="00721ADD"/>
    <w:rsid w:val="00723030"/>
    <w:rsid w:val="00724989"/>
    <w:rsid w:val="00731338"/>
    <w:rsid w:val="00732680"/>
    <w:rsid w:val="00732D92"/>
    <w:rsid w:val="00734190"/>
    <w:rsid w:val="00735460"/>
    <w:rsid w:val="00735731"/>
    <w:rsid w:val="00736E33"/>
    <w:rsid w:val="00737DCB"/>
    <w:rsid w:val="00740586"/>
    <w:rsid w:val="00742C05"/>
    <w:rsid w:val="0074377A"/>
    <w:rsid w:val="00751023"/>
    <w:rsid w:val="007510D3"/>
    <w:rsid w:val="0075228F"/>
    <w:rsid w:val="0075349D"/>
    <w:rsid w:val="00753E22"/>
    <w:rsid w:val="007567C7"/>
    <w:rsid w:val="00756FEE"/>
    <w:rsid w:val="007605BF"/>
    <w:rsid w:val="0076315F"/>
    <w:rsid w:val="00764723"/>
    <w:rsid w:val="00764FE2"/>
    <w:rsid w:val="00767E9E"/>
    <w:rsid w:val="00770DB9"/>
    <w:rsid w:val="0077144E"/>
    <w:rsid w:val="007729C1"/>
    <w:rsid w:val="0077300E"/>
    <w:rsid w:val="00773F94"/>
    <w:rsid w:val="007743D0"/>
    <w:rsid w:val="0077564C"/>
    <w:rsid w:val="0077610C"/>
    <w:rsid w:val="00777038"/>
    <w:rsid w:val="00780192"/>
    <w:rsid w:val="0078168F"/>
    <w:rsid w:val="00782568"/>
    <w:rsid w:val="00783E54"/>
    <w:rsid w:val="00784164"/>
    <w:rsid w:val="00784F79"/>
    <w:rsid w:val="007872BA"/>
    <w:rsid w:val="00787C6D"/>
    <w:rsid w:val="00790B72"/>
    <w:rsid w:val="00790E6D"/>
    <w:rsid w:val="00791FB1"/>
    <w:rsid w:val="007924CB"/>
    <w:rsid w:val="007925AB"/>
    <w:rsid w:val="00792B7F"/>
    <w:rsid w:val="0079364A"/>
    <w:rsid w:val="007945BD"/>
    <w:rsid w:val="00794A0D"/>
    <w:rsid w:val="0079605D"/>
    <w:rsid w:val="007964D6"/>
    <w:rsid w:val="0079700E"/>
    <w:rsid w:val="007A04C0"/>
    <w:rsid w:val="007A1107"/>
    <w:rsid w:val="007A5465"/>
    <w:rsid w:val="007A5AAE"/>
    <w:rsid w:val="007A63B8"/>
    <w:rsid w:val="007A7866"/>
    <w:rsid w:val="007A7EA2"/>
    <w:rsid w:val="007B1624"/>
    <w:rsid w:val="007B25BF"/>
    <w:rsid w:val="007B45E7"/>
    <w:rsid w:val="007B565A"/>
    <w:rsid w:val="007B61D0"/>
    <w:rsid w:val="007B632C"/>
    <w:rsid w:val="007B7716"/>
    <w:rsid w:val="007C6B8A"/>
    <w:rsid w:val="007C7E6E"/>
    <w:rsid w:val="007D1174"/>
    <w:rsid w:val="007D1C73"/>
    <w:rsid w:val="007D3DDE"/>
    <w:rsid w:val="007E1CC7"/>
    <w:rsid w:val="007E49D5"/>
    <w:rsid w:val="007E5513"/>
    <w:rsid w:val="007F1C24"/>
    <w:rsid w:val="007F3724"/>
    <w:rsid w:val="007F3F86"/>
    <w:rsid w:val="007F532A"/>
    <w:rsid w:val="007F6A66"/>
    <w:rsid w:val="007F793B"/>
    <w:rsid w:val="008002FC"/>
    <w:rsid w:val="00802957"/>
    <w:rsid w:val="00804486"/>
    <w:rsid w:val="0080537C"/>
    <w:rsid w:val="008055CB"/>
    <w:rsid w:val="00805E0D"/>
    <w:rsid w:val="008062F1"/>
    <w:rsid w:val="0080682A"/>
    <w:rsid w:val="0081274B"/>
    <w:rsid w:val="008162AD"/>
    <w:rsid w:val="00820397"/>
    <w:rsid w:val="00821A71"/>
    <w:rsid w:val="00822843"/>
    <w:rsid w:val="00822B94"/>
    <w:rsid w:val="00824AED"/>
    <w:rsid w:val="00825530"/>
    <w:rsid w:val="0082568B"/>
    <w:rsid w:val="008258A6"/>
    <w:rsid w:val="0082629E"/>
    <w:rsid w:val="008264C6"/>
    <w:rsid w:val="00826F22"/>
    <w:rsid w:val="00827240"/>
    <w:rsid w:val="00827905"/>
    <w:rsid w:val="00830166"/>
    <w:rsid w:val="0083417B"/>
    <w:rsid w:val="0083477F"/>
    <w:rsid w:val="0083515B"/>
    <w:rsid w:val="00835DDC"/>
    <w:rsid w:val="008362A6"/>
    <w:rsid w:val="0084121F"/>
    <w:rsid w:val="00841ED7"/>
    <w:rsid w:val="00843D43"/>
    <w:rsid w:val="0084667C"/>
    <w:rsid w:val="0084767B"/>
    <w:rsid w:val="00851DB0"/>
    <w:rsid w:val="00853456"/>
    <w:rsid w:val="00853BA6"/>
    <w:rsid w:val="00860FB7"/>
    <w:rsid w:val="008610E3"/>
    <w:rsid w:val="008617BE"/>
    <w:rsid w:val="00867120"/>
    <w:rsid w:val="00870561"/>
    <w:rsid w:val="008757B1"/>
    <w:rsid w:val="00875E5A"/>
    <w:rsid w:val="00876CAB"/>
    <w:rsid w:val="00877134"/>
    <w:rsid w:val="00877596"/>
    <w:rsid w:val="00880707"/>
    <w:rsid w:val="008837B4"/>
    <w:rsid w:val="008846FE"/>
    <w:rsid w:val="00887706"/>
    <w:rsid w:val="00887AAF"/>
    <w:rsid w:val="00890508"/>
    <w:rsid w:val="00892218"/>
    <w:rsid w:val="0089248D"/>
    <w:rsid w:val="00894B5C"/>
    <w:rsid w:val="00895709"/>
    <w:rsid w:val="00896534"/>
    <w:rsid w:val="00896F78"/>
    <w:rsid w:val="00897483"/>
    <w:rsid w:val="008974B6"/>
    <w:rsid w:val="008A095D"/>
    <w:rsid w:val="008A11E9"/>
    <w:rsid w:val="008A1A34"/>
    <w:rsid w:val="008A3747"/>
    <w:rsid w:val="008A507C"/>
    <w:rsid w:val="008A59BE"/>
    <w:rsid w:val="008A5B90"/>
    <w:rsid w:val="008B02C8"/>
    <w:rsid w:val="008B0AFA"/>
    <w:rsid w:val="008B5053"/>
    <w:rsid w:val="008B58F8"/>
    <w:rsid w:val="008C1480"/>
    <w:rsid w:val="008C28AA"/>
    <w:rsid w:val="008C4586"/>
    <w:rsid w:val="008C5975"/>
    <w:rsid w:val="008C6CF9"/>
    <w:rsid w:val="008D169D"/>
    <w:rsid w:val="008D1DC3"/>
    <w:rsid w:val="008D1E09"/>
    <w:rsid w:val="008D552E"/>
    <w:rsid w:val="008D61EC"/>
    <w:rsid w:val="008D6372"/>
    <w:rsid w:val="008D6988"/>
    <w:rsid w:val="008D777F"/>
    <w:rsid w:val="008D7F56"/>
    <w:rsid w:val="008E35B6"/>
    <w:rsid w:val="008E4378"/>
    <w:rsid w:val="008E5026"/>
    <w:rsid w:val="008E5611"/>
    <w:rsid w:val="008E749D"/>
    <w:rsid w:val="008E7EE7"/>
    <w:rsid w:val="008F10A2"/>
    <w:rsid w:val="008F198F"/>
    <w:rsid w:val="008F2D12"/>
    <w:rsid w:val="008F51DB"/>
    <w:rsid w:val="008F5AB4"/>
    <w:rsid w:val="008F5B92"/>
    <w:rsid w:val="008F6876"/>
    <w:rsid w:val="008F6AC5"/>
    <w:rsid w:val="008F7634"/>
    <w:rsid w:val="0090022E"/>
    <w:rsid w:val="00900CA4"/>
    <w:rsid w:val="00902239"/>
    <w:rsid w:val="0090224E"/>
    <w:rsid w:val="009027A2"/>
    <w:rsid w:val="0090291D"/>
    <w:rsid w:val="0090393E"/>
    <w:rsid w:val="0090413C"/>
    <w:rsid w:val="009057FB"/>
    <w:rsid w:val="00907288"/>
    <w:rsid w:val="0090750D"/>
    <w:rsid w:val="009078B6"/>
    <w:rsid w:val="00907B13"/>
    <w:rsid w:val="009102C7"/>
    <w:rsid w:val="009106AF"/>
    <w:rsid w:val="00911B8A"/>
    <w:rsid w:val="00913296"/>
    <w:rsid w:val="009135AE"/>
    <w:rsid w:val="009138A6"/>
    <w:rsid w:val="00916795"/>
    <w:rsid w:val="00916EB2"/>
    <w:rsid w:val="0092426B"/>
    <w:rsid w:val="009250A2"/>
    <w:rsid w:val="009252D2"/>
    <w:rsid w:val="00925CC0"/>
    <w:rsid w:val="00926981"/>
    <w:rsid w:val="00930A66"/>
    <w:rsid w:val="009325B5"/>
    <w:rsid w:val="00933ED7"/>
    <w:rsid w:val="00934165"/>
    <w:rsid w:val="009346C1"/>
    <w:rsid w:val="009347DD"/>
    <w:rsid w:val="00936D05"/>
    <w:rsid w:val="009408DB"/>
    <w:rsid w:val="00941E24"/>
    <w:rsid w:val="0094327D"/>
    <w:rsid w:val="009432DC"/>
    <w:rsid w:val="0094334B"/>
    <w:rsid w:val="00943D0D"/>
    <w:rsid w:val="009440EE"/>
    <w:rsid w:val="00945A6E"/>
    <w:rsid w:val="00946111"/>
    <w:rsid w:val="0094669A"/>
    <w:rsid w:val="00947594"/>
    <w:rsid w:val="00950B16"/>
    <w:rsid w:val="0095555C"/>
    <w:rsid w:val="00955AE7"/>
    <w:rsid w:val="00955C84"/>
    <w:rsid w:val="009566F3"/>
    <w:rsid w:val="00956E09"/>
    <w:rsid w:val="00961219"/>
    <w:rsid w:val="009613BA"/>
    <w:rsid w:val="0096359C"/>
    <w:rsid w:val="00964555"/>
    <w:rsid w:val="009662E5"/>
    <w:rsid w:val="00967521"/>
    <w:rsid w:val="009719F8"/>
    <w:rsid w:val="00971AD0"/>
    <w:rsid w:val="009722EE"/>
    <w:rsid w:val="00973BE0"/>
    <w:rsid w:val="00975651"/>
    <w:rsid w:val="00977518"/>
    <w:rsid w:val="009800F6"/>
    <w:rsid w:val="009806BC"/>
    <w:rsid w:val="0098171C"/>
    <w:rsid w:val="00981EB1"/>
    <w:rsid w:val="0098697B"/>
    <w:rsid w:val="009877AE"/>
    <w:rsid w:val="00987820"/>
    <w:rsid w:val="00987AE1"/>
    <w:rsid w:val="00993EFF"/>
    <w:rsid w:val="00994A0C"/>
    <w:rsid w:val="00996728"/>
    <w:rsid w:val="00997EB1"/>
    <w:rsid w:val="009A0FE6"/>
    <w:rsid w:val="009A2306"/>
    <w:rsid w:val="009A2B19"/>
    <w:rsid w:val="009A4CF2"/>
    <w:rsid w:val="009A51A1"/>
    <w:rsid w:val="009A5E2F"/>
    <w:rsid w:val="009A60F4"/>
    <w:rsid w:val="009A673F"/>
    <w:rsid w:val="009A6EB2"/>
    <w:rsid w:val="009B0B72"/>
    <w:rsid w:val="009B3FC9"/>
    <w:rsid w:val="009B5827"/>
    <w:rsid w:val="009B68A2"/>
    <w:rsid w:val="009B7CEE"/>
    <w:rsid w:val="009C06A7"/>
    <w:rsid w:val="009C0CAB"/>
    <w:rsid w:val="009C22B8"/>
    <w:rsid w:val="009C23E5"/>
    <w:rsid w:val="009C45AC"/>
    <w:rsid w:val="009C4683"/>
    <w:rsid w:val="009C64FF"/>
    <w:rsid w:val="009D0618"/>
    <w:rsid w:val="009D2FFA"/>
    <w:rsid w:val="009D3451"/>
    <w:rsid w:val="009D5041"/>
    <w:rsid w:val="009D505B"/>
    <w:rsid w:val="009D6041"/>
    <w:rsid w:val="009D6CD5"/>
    <w:rsid w:val="009D74F7"/>
    <w:rsid w:val="009E4626"/>
    <w:rsid w:val="009E552E"/>
    <w:rsid w:val="009F1F12"/>
    <w:rsid w:val="009F40BB"/>
    <w:rsid w:val="009F4E14"/>
    <w:rsid w:val="00A00692"/>
    <w:rsid w:val="00A00A29"/>
    <w:rsid w:val="00A03846"/>
    <w:rsid w:val="00A060E1"/>
    <w:rsid w:val="00A060EA"/>
    <w:rsid w:val="00A06D26"/>
    <w:rsid w:val="00A078D9"/>
    <w:rsid w:val="00A11422"/>
    <w:rsid w:val="00A114D2"/>
    <w:rsid w:val="00A1307F"/>
    <w:rsid w:val="00A13979"/>
    <w:rsid w:val="00A15554"/>
    <w:rsid w:val="00A17CF6"/>
    <w:rsid w:val="00A17D4A"/>
    <w:rsid w:val="00A20258"/>
    <w:rsid w:val="00A20899"/>
    <w:rsid w:val="00A235B0"/>
    <w:rsid w:val="00A23E27"/>
    <w:rsid w:val="00A25460"/>
    <w:rsid w:val="00A3120D"/>
    <w:rsid w:val="00A3124E"/>
    <w:rsid w:val="00A3213D"/>
    <w:rsid w:val="00A40649"/>
    <w:rsid w:val="00A4133D"/>
    <w:rsid w:val="00A42089"/>
    <w:rsid w:val="00A42856"/>
    <w:rsid w:val="00A4464E"/>
    <w:rsid w:val="00A45F06"/>
    <w:rsid w:val="00A460AC"/>
    <w:rsid w:val="00A50B8C"/>
    <w:rsid w:val="00A520AF"/>
    <w:rsid w:val="00A52207"/>
    <w:rsid w:val="00A5515C"/>
    <w:rsid w:val="00A552DE"/>
    <w:rsid w:val="00A57B8B"/>
    <w:rsid w:val="00A634A2"/>
    <w:rsid w:val="00A64883"/>
    <w:rsid w:val="00A64E4D"/>
    <w:rsid w:val="00A707DB"/>
    <w:rsid w:val="00A70929"/>
    <w:rsid w:val="00A7103C"/>
    <w:rsid w:val="00A730AB"/>
    <w:rsid w:val="00A74326"/>
    <w:rsid w:val="00A75561"/>
    <w:rsid w:val="00A8087C"/>
    <w:rsid w:val="00A81AC9"/>
    <w:rsid w:val="00A82215"/>
    <w:rsid w:val="00A8429C"/>
    <w:rsid w:val="00A853C7"/>
    <w:rsid w:val="00A85798"/>
    <w:rsid w:val="00A85F4E"/>
    <w:rsid w:val="00A87B4B"/>
    <w:rsid w:val="00A87BDA"/>
    <w:rsid w:val="00A90A58"/>
    <w:rsid w:val="00A90BAA"/>
    <w:rsid w:val="00A90CD5"/>
    <w:rsid w:val="00A9185A"/>
    <w:rsid w:val="00A929D1"/>
    <w:rsid w:val="00A92AA2"/>
    <w:rsid w:val="00A93E26"/>
    <w:rsid w:val="00A95D50"/>
    <w:rsid w:val="00A961E5"/>
    <w:rsid w:val="00A965B2"/>
    <w:rsid w:val="00A96D9E"/>
    <w:rsid w:val="00AA1592"/>
    <w:rsid w:val="00AA25B8"/>
    <w:rsid w:val="00AA342A"/>
    <w:rsid w:val="00AB006A"/>
    <w:rsid w:val="00AB0A1F"/>
    <w:rsid w:val="00AB1F8C"/>
    <w:rsid w:val="00AB2EB5"/>
    <w:rsid w:val="00AB658E"/>
    <w:rsid w:val="00AC0A47"/>
    <w:rsid w:val="00AC19DC"/>
    <w:rsid w:val="00AC44B0"/>
    <w:rsid w:val="00AC49D5"/>
    <w:rsid w:val="00AC5099"/>
    <w:rsid w:val="00AC75CF"/>
    <w:rsid w:val="00AC77AD"/>
    <w:rsid w:val="00AD0115"/>
    <w:rsid w:val="00AD0984"/>
    <w:rsid w:val="00AD1761"/>
    <w:rsid w:val="00AD2457"/>
    <w:rsid w:val="00AD5D1A"/>
    <w:rsid w:val="00AD607F"/>
    <w:rsid w:val="00AD7578"/>
    <w:rsid w:val="00AD7603"/>
    <w:rsid w:val="00AE228E"/>
    <w:rsid w:val="00AE33C6"/>
    <w:rsid w:val="00AE5C65"/>
    <w:rsid w:val="00AE62D4"/>
    <w:rsid w:val="00AE733E"/>
    <w:rsid w:val="00AE7D20"/>
    <w:rsid w:val="00AF0868"/>
    <w:rsid w:val="00AF133E"/>
    <w:rsid w:val="00AF1458"/>
    <w:rsid w:val="00AF2B21"/>
    <w:rsid w:val="00AF3C4A"/>
    <w:rsid w:val="00AF5932"/>
    <w:rsid w:val="00AF741A"/>
    <w:rsid w:val="00B03036"/>
    <w:rsid w:val="00B03876"/>
    <w:rsid w:val="00B04468"/>
    <w:rsid w:val="00B04FE7"/>
    <w:rsid w:val="00B05363"/>
    <w:rsid w:val="00B06FBF"/>
    <w:rsid w:val="00B07335"/>
    <w:rsid w:val="00B07B80"/>
    <w:rsid w:val="00B10A91"/>
    <w:rsid w:val="00B10B5D"/>
    <w:rsid w:val="00B10D11"/>
    <w:rsid w:val="00B129AA"/>
    <w:rsid w:val="00B13025"/>
    <w:rsid w:val="00B130F5"/>
    <w:rsid w:val="00B22182"/>
    <w:rsid w:val="00B228FB"/>
    <w:rsid w:val="00B22CA9"/>
    <w:rsid w:val="00B25A5C"/>
    <w:rsid w:val="00B27273"/>
    <w:rsid w:val="00B322D7"/>
    <w:rsid w:val="00B3237C"/>
    <w:rsid w:val="00B32AF3"/>
    <w:rsid w:val="00B34BB3"/>
    <w:rsid w:val="00B3575A"/>
    <w:rsid w:val="00B36130"/>
    <w:rsid w:val="00B421DE"/>
    <w:rsid w:val="00B4245E"/>
    <w:rsid w:val="00B42FEB"/>
    <w:rsid w:val="00B46062"/>
    <w:rsid w:val="00B507A6"/>
    <w:rsid w:val="00B52678"/>
    <w:rsid w:val="00B536D7"/>
    <w:rsid w:val="00B54F43"/>
    <w:rsid w:val="00B55466"/>
    <w:rsid w:val="00B5649C"/>
    <w:rsid w:val="00B57FCF"/>
    <w:rsid w:val="00B617B4"/>
    <w:rsid w:val="00B6320B"/>
    <w:rsid w:val="00B63624"/>
    <w:rsid w:val="00B64393"/>
    <w:rsid w:val="00B64499"/>
    <w:rsid w:val="00B672B8"/>
    <w:rsid w:val="00B7151D"/>
    <w:rsid w:val="00B7359D"/>
    <w:rsid w:val="00B7363C"/>
    <w:rsid w:val="00B7751E"/>
    <w:rsid w:val="00B81025"/>
    <w:rsid w:val="00B811CB"/>
    <w:rsid w:val="00B819B8"/>
    <w:rsid w:val="00B824F4"/>
    <w:rsid w:val="00B832ED"/>
    <w:rsid w:val="00B83C6D"/>
    <w:rsid w:val="00B84688"/>
    <w:rsid w:val="00B85705"/>
    <w:rsid w:val="00B90925"/>
    <w:rsid w:val="00B93949"/>
    <w:rsid w:val="00B948BE"/>
    <w:rsid w:val="00B96110"/>
    <w:rsid w:val="00B96D0F"/>
    <w:rsid w:val="00BA0EBA"/>
    <w:rsid w:val="00BA1682"/>
    <w:rsid w:val="00BA2C9A"/>
    <w:rsid w:val="00BA317D"/>
    <w:rsid w:val="00BA379E"/>
    <w:rsid w:val="00BA7CB7"/>
    <w:rsid w:val="00BA7F08"/>
    <w:rsid w:val="00BB0029"/>
    <w:rsid w:val="00BB01C4"/>
    <w:rsid w:val="00BB02AA"/>
    <w:rsid w:val="00BB14CF"/>
    <w:rsid w:val="00BB198B"/>
    <w:rsid w:val="00BB256F"/>
    <w:rsid w:val="00BB5854"/>
    <w:rsid w:val="00BB75E4"/>
    <w:rsid w:val="00BC14A0"/>
    <w:rsid w:val="00BC228C"/>
    <w:rsid w:val="00BC30D3"/>
    <w:rsid w:val="00BC50D8"/>
    <w:rsid w:val="00BC51A6"/>
    <w:rsid w:val="00BC67D0"/>
    <w:rsid w:val="00BC71ED"/>
    <w:rsid w:val="00BD0E39"/>
    <w:rsid w:val="00BD4FCE"/>
    <w:rsid w:val="00BD58A4"/>
    <w:rsid w:val="00BD5EC6"/>
    <w:rsid w:val="00BD61D2"/>
    <w:rsid w:val="00BD7FB7"/>
    <w:rsid w:val="00BE0A67"/>
    <w:rsid w:val="00BE0E43"/>
    <w:rsid w:val="00BE1AA8"/>
    <w:rsid w:val="00BE1C8C"/>
    <w:rsid w:val="00BE1F96"/>
    <w:rsid w:val="00BE2C39"/>
    <w:rsid w:val="00BE2F84"/>
    <w:rsid w:val="00BE3A9E"/>
    <w:rsid w:val="00BE3B58"/>
    <w:rsid w:val="00BE7777"/>
    <w:rsid w:val="00BF3452"/>
    <w:rsid w:val="00BF5DFC"/>
    <w:rsid w:val="00BF6D08"/>
    <w:rsid w:val="00C10DD4"/>
    <w:rsid w:val="00C11AEE"/>
    <w:rsid w:val="00C137ED"/>
    <w:rsid w:val="00C14371"/>
    <w:rsid w:val="00C1793A"/>
    <w:rsid w:val="00C2014E"/>
    <w:rsid w:val="00C2097D"/>
    <w:rsid w:val="00C20C1C"/>
    <w:rsid w:val="00C23E9E"/>
    <w:rsid w:val="00C243FE"/>
    <w:rsid w:val="00C269DA"/>
    <w:rsid w:val="00C2701B"/>
    <w:rsid w:val="00C2720D"/>
    <w:rsid w:val="00C273B9"/>
    <w:rsid w:val="00C27F53"/>
    <w:rsid w:val="00C313C9"/>
    <w:rsid w:val="00C32A35"/>
    <w:rsid w:val="00C33351"/>
    <w:rsid w:val="00C3399C"/>
    <w:rsid w:val="00C34678"/>
    <w:rsid w:val="00C35C1C"/>
    <w:rsid w:val="00C3669A"/>
    <w:rsid w:val="00C40973"/>
    <w:rsid w:val="00C41CD0"/>
    <w:rsid w:val="00C438B2"/>
    <w:rsid w:val="00C4537E"/>
    <w:rsid w:val="00C454DF"/>
    <w:rsid w:val="00C455DE"/>
    <w:rsid w:val="00C46186"/>
    <w:rsid w:val="00C46253"/>
    <w:rsid w:val="00C47E38"/>
    <w:rsid w:val="00C500A3"/>
    <w:rsid w:val="00C50C83"/>
    <w:rsid w:val="00C51A7C"/>
    <w:rsid w:val="00C51C7A"/>
    <w:rsid w:val="00C53304"/>
    <w:rsid w:val="00C5338C"/>
    <w:rsid w:val="00C55685"/>
    <w:rsid w:val="00C55899"/>
    <w:rsid w:val="00C65125"/>
    <w:rsid w:val="00C67208"/>
    <w:rsid w:val="00C67774"/>
    <w:rsid w:val="00C67CC7"/>
    <w:rsid w:val="00C7096E"/>
    <w:rsid w:val="00C70AC2"/>
    <w:rsid w:val="00C70B4E"/>
    <w:rsid w:val="00C73152"/>
    <w:rsid w:val="00C74CE5"/>
    <w:rsid w:val="00C75F81"/>
    <w:rsid w:val="00C76818"/>
    <w:rsid w:val="00C84A53"/>
    <w:rsid w:val="00C87E37"/>
    <w:rsid w:val="00C901AD"/>
    <w:rsid w:val="00C90E99"/>
    <w:rsid w:val="00C916EB"/>
    <w:rsid w:val="00C92C33"/>
    <w:rsid w:val="00C92EBC"/>
    <w:rsid w:val="00C9343F"/>
    <w:rsid w:val="00C9368D"/>
    <w:rsid w:val="00C93EFA"/>
    <w:rsid w:val="00C943C4"/>
    <w:rsid w:val="00C94D6B"/>
    <w:rsid w:val="00C9536B"/>
    <w:rsid w:val="00C95B6F"/>
    <w:rsid w:val="00C973AC"/>
    <w:rsid w:val="00C973D3"/>
    <w:rsid w:val="00CA01E9"/>
    <w:rsid w:val="00CA4926"/>
    <w:rsid w:val="00CA5FB2"/>
    <w:rsid w:val="00CA6F44"/>
    <w:rsid w:val="00CA7061"/>
    <w:rsid w:val="00CB0E90"/>
    <w:rsid w:val="00CB1452"/>
    <w:rsid w:val="00CB2219"/>
    <w:rsid w:val="00CB5C1E"/>
    <w:rsid w:val="00CC1314"/>
    <w:rsid w:val="00CC38D6"/>
    <w:rsid w:val="00CC3D5E"/>
    <w:rsid w:val="00CC5366"/>
    <w:rsid w:val="00CC7DED"/>
    <w:rsid w:val="00CC7E17"/>
    <w:rsid w:val="00CD0259"/>
    <w:rsid w:val="00CD2952"/>
    <w:rsid w:val="00CD2FEA"/>
    <w:rsid w:val="00CD5E9D"/>
    <w:rsid w:val="00CD6B48"/>
    <w:rsid w:val="00CD739B"/>
    <w:rsid w:val="00CE0FFB"/>
    <w:rsid w:val="00CE1C48"/>
    <w:rsid w:val="00CE4A74"/>
    <w:rsid w:val="00CE6DEA"/>
    <w:rsid w:val="00CE728F"/>
    <w:rsid w:val="00CE7FDB"/>
    <w:rsid w:val="00CF009D"/>
    <w:rsid w:val="00CF05D0"/>
    <w:rsid w:val="00CF1357"/>
    <w:rsid w:val="00CF2B5B"/>
    <w:rsid w:val="00CF3F52"/>
    <w:rsid w:val="00CF5DA1"/>
    <w:rsid w:val="00CF6DAE"/>
    <w:rsid w:val="00CF7637"/>
    <w:rsid w:val="00D0191D"/>
    <w:rsid w:val="00D022AD"/>
    <w:rsid w:val="00D034F8"/>
    <w:rsid w:val="00D046B6"/>
    <w:rsid w:val="00D106AD"/>
    <w:rsid w:val="00D11D2F"/>
    <w:rsid w:val="00D130AF"/>
    <w:rsid w:val="00D13291"/>
    <w:rsid w:val="00D14CF7"/>
    <w:rsid w:val="00D16F37"/>
    <w:rsid w:val="00D173E1"/>
    <w:rsid w:val="00D17BAA"/>
    <w:rsid w:val="00D202A8"/>
    <w:rsid w:val="00D2149E"/>
    <w:rsid w:val="00D21B68"/>
    <w:rsid w:val="00D22FB2"/>
    <w:rsid w:val="00D237A9"/>
    <w:rsid w:val="00D2649B"/>
    <w:rsid w:val="00D279CB"/>
    <w:rsid w:val="00D27A5C"/>
    <w:rsid w:val="00D30051"/>
    <w:rsid w:val="00D316CB"/>
    <w:rsid w:val="00D31EB8"/>
    <w:rsid w:val="00D32D51"/>
    <w:rsid w:val="00D32ECC"/>
    <w:rsid w:val="00D33A52"/>
    <w:rsid w:val="00D33E21"/>
    <w:rsid w:val="00D35F3C"/>
    <w:rsid w:val="00D3628D"/>
    <w:rsid w:val="00D36574"/>
    <w:rsid w:val="00D42454"/>
    <w:rsid w:val="00D42D81"/>
    <w:rsid w:val="00D43D3B"/>
    <w:rsid w:val="00D44316"/>
    <w:rsid w:val="00D45C2C"/>
    <w:rsid w:val="00D4740E"/>
    <w:rsid w:val="00D55730"/>
    <w:rsid w:val="00D6233D"/>
    <w:rsid w:val="00D62B85"/>
    <w:rsid w:val="00D62CF1"/>
    <w:rsid w:val="00D64EA7"/>
    <w:rsid w:val="00D66D05"/>
    <w:rsid w:val="00D67B15"/>
    <w:rsid w:val="00D716AB"/>
    <w:rsid w:val="00D73632"/>
    <w:rsid w:val="00D736AD"/>
    <w:rsid w:val="00D7597F"/>
    <w:rsid w:val="00D7623F"/>
    <w:rsid w:val="00D80B86"/>
    <w:rsid w:val="00D810FE"/>
    <w:rsid w:val="00D828C5"/>
    <w:rsid w:val="00D843AB"/>
    <w:rsid w:val="00D8726D"/>
    <w:rsid w:val="00D87A1D"/>
    <w:rsid w:val="00D90261"/>
    <w:rsid w:val="00D91B61"/>
    <w:rsid w:val="00D91D2C"/>
    <w:rsid w:val="00D955D4"/>
    <w:rsid w:val="00D959A2"/>
    <w:rsid w:val="00D96212"/>
    <w:rsid w:val="00D96E3E"/>
    <w:rsid w:val="00DA1D23"/>
    <w:rsid w:val="00DA1E9C"/>
    <w:rsid w:val="00DA289B"/>
    <w:rsid w:val="00DA421F"/>
    <w:rsid w:val="00DA56B1"/>
    <w:rsid w:val="00DA6D3F"/>
    <w:rsid w:val="00DA702A"/>
    <w:rsid w:val="00DA74D9"/>
    <w:rsid w:val="00DA7BE8"/>
    <w:rsid w:val="00DA7DC0"/>
    <w:rsid w:val="00DB02A5"/>
    <w:rsid w:val="00DB11F0"/>
    <w:rsid w:val="00DB1704"/>
    <w:rsid w:val="00DB251B"/>
    <w:rsid w:val="00DB3F72"/>
    <w:rsid w:val="00DB4578"/>
    <w:rsid w:val="00DB4AC5"/>
    <w:rsid w:val="00DB4EBA"/>
    <w:rsid w:val="00DB6F68"/>
    <w:rsid w:val="00DC12B8"/>
    <w:rsid w:val="00DC2CDE"/>
    <w:rsid w:val="00DC3049"/>
    <w:rsid w:val="00DC52A3"/>
    <w:rsid w:val="00DC5F1B"/>
    <w:rsid w:val="00DC5FCC"/>
    <w:rsid w:val="00DC67DC"/>
    <w:rsid w:val="00DC7F1A"/>
    <w:rsid w:val="00DD02F6"/>
    <w:rsid w:val="00DD032B"/>
    <w:rsid w:val="00DD1693"/>
    <w:rsid w:val="00DD2F92"/>
    <w:rsid w:val="00DD30CB"/>
    <w:rsid w:val="00DD3264"/>
    <w:rsid w:val="00DD33D6"/>
    <w:rsid w:val="00DD354A"/>
    <w:rsid w:val="00DD541C"/>
    <w:rsid w:val="00DD7A12"/>
    <w:rsid w:val="00DD7C20"/>
    <w:rsid w:val="00DE092D"/>
    <w:rsid w:val="00DE42B3"/>
    <w:rsid w:val="00DF1BEF"/>
    <w:rsid w:val="00DF1EC0"/>
    <w:rsid w:val="00DF21D1"/>
    <w:rsid w:val="00DF2E15"/>
    <w:rsid w:val="00DF3EA4"/>
    <w:rsid w:val="00E05965"/>
    <w:rsid w:val="00E0775F"/>
    <w:rsid w:val="00E07EB2"/>
    <w:rsid w:val="00E07F89"/>
    <w:rsid w:val="00E102FD"/>
    <w:rsid w:val="00E11041"/>
    <w:rsid w:val="00E114C8"/>
    <w:rsid w:val="00E13958"/>
    <w:rsid w:val="00E14CDA"/>
    <w:rsid w:val="00E14FC8"/>
    <w:rsid w:val="00E157E6"/>
    <w:rsid w:val="00E1625A"/>
    <w:rsid w:val="00E164CF"/>
    <w:rsid w:val="00E17AAB"/>
    <w:rsid w:val="00E20797"/>
    <w:rsid w:val="00E211BE"/>
    <w:rsid w:val="00E21258"/>
    <w:rsid w:val="00E24CCD"/>
    <w:rsid w:val="00E25807"/>
    <w:rsid w:val="00E2583C"/>
    <w:rsid w:val="00E25BBE"/>
    <w:rsid w:val="00E26FE6"/>
    <w:rsid w:val="00E270E0"/>
    <w:rsid w:val="00E32AAA"/>
    <w:rsid w:val="00E33E36"/>
    <w:rsid w:val="00E3577E"/>
    <w:rsid w:val="00E37025"/>
    <w:rsid w:val="00E37A88"/>
    <w:rsid w:val="00E40851"/>
    <w:rsid w:val="00E41183"/>
    <w:rsid w:val="00E4206A"/>
    <w:rsid w:val="00E42671"/>
    <w:rsid w:val="00E457C7"/>
    <w:rsid w:val="00E45CF2"/>
    <w:rsid w:val="00E51470"/>
    <w:rsid w:val="00E54D99"/>
    <w:rsid w:val="00E55077"/>
    <w:rsid w:val="00E5563E"/>
    <w:rsid w:val="00E56CE2"/>
    <w:rsid w:val="00E60BA9"/>
    <w:rsid w:val="00E60E31"/>
    <w:rsid w:val="00E611C5"/>
    <w:rsid w:val="00E61998"/>
    <w:rsid w:val="00E628C0"/>
    <w:rsid w:val="00E62E76"/>
    <w:rsid w:val="00E63E69"/>
    <w:rsid w:val="00E649C0"/>
    <w:rsid w:val="00E64FF5"/>
    <w:rsid w:val="00E65596"/>
    <w:rsid w:val="00E66AD0"/>
    <w:rsid w:val="00E6705D"/>
    <w:rsid w:val="00E70FC8"/>
    <w:rsid w:val="00E71737"/>
    <w:rsid w:val="00E73D14"/>
    <w:rsid w:val="00E7585A"/>
    <w:rsid w:val="00E77516"/>
    <w:rsid w:val="00E80E94"/>
    <w:rsid w:val="00E812A2"/>
    <w:rsid w:val="00E8174A"/>
    <w:rsid w:val="00E826A5"/>
    <w:rsid w:val="00E82BF1"/>
    <w:rsid w:val="00E82DF3"/>
    <w:rsid w:val="00E83278"/>
    <w:rsid w:val="00E8343B"/>
    <w:rsid w:val="00E846A6"/>
    <w:rsid w:val="00E84B39"/>
    <w:rsid w:val="00E860FF"/>
    <w:rsid w:val="00E86D4E"/>
    <w:rsid w:val="00E90711"/>
    <w:rsid w:val="00E919AA"/>
    <w:rsid w:val="00E945F8"/>
    <w:rsid w:val="00E947E8"/>
    <w:rsid w:val="00E94C1D"/>
    <w:rsid w:val="00E9574B"/>
    <w:rsid w:val="00E96FBC"/>
    <w:rsid w:val="00E976AC"/>
    <w:rsid w:val="00EA0F35"/>
    <w:rsid w:val="00EA1095"/>
    <w:rsid w:val="00EA17A7"/>
    <w:rsid w:val="00EA46DD"/>
    <w:rsid w:val="00EA499C"/>
    <w:rsid w:val="00EA5512"/>
    <w:rsid w:val="00EA69F1"/>
    <w:rsid w:val="00EB081A"/>
    <w:rsid w:val="00EB4022"/>
    <w:rsid w:val="00EB5440"/>
    <w:rsid w:val="00EB5CB8"/>
    <w:rsid w:val="00EC0E03"/>
    <w:rsid w:val="00EC1C87"/>
    <w:rsid w:val="00EC28BE"/>
    <w:rsid w:val="00EC2920"/>
    <w:rsid w:val="00EC3A13"/>
    <w:rsid w:val="00EC59DC"/>
    <w:rsid w:val="00EC5B20"/>
    <w:rsid w:val="00EC741C"/>
    <w:rsid w:val="00EC7B18"/>
    <w:rsid w:val="00ED0B70"/>
    <w:rsid w:val="00ED2FCE"/>
    <w:rsid w:val="00ED458C"/>
    <w:rsid w:val="00ED4E7B"/>
    <w:rsid w:val="00ED550C"/>
    <w:rsid w:val="00ED5DDD"/>
    <w:rsid w:val="00EE030D"/>
    <w:rsid w:val="00EE19F2"/>
    <w:rsid w:val="00EE2C36"/>
    <w:rsid w:val="00EE449D"/>
    <w:rsid w:val="00EE4D7F"/>
    <w:rsid w:val="00EE7766"/>
    <w:rsid w:val="00EE77DB"/>
    <w:rsid w:val="00EE77FB"/>
    <w:rsid w:val="00EF0577"/>
    <w:rsid w:val="00EF292A"/>
    <w:rsid w:val="00EF3AE5"/>
    <w:rsid w:val="00EF45A8"/>
    <w:rsid w:val="00EF76B4"/>
    <w:rsid w:val="00EF7AD1"/>
    <w:rsid w:val="00F025A7"/>
    <w:rsid w:val="00F02CAA"/>
    <w:rsid w:val="00F03EBD"/>
    <w:rsid w:val="00F05F85"/>
    <w:rsid w:val="00F10565"/>
    <w:rsid w:val="00F11E09"/>
    <w:rsid w:val="00F12182"/>
    <w:rsid w:val="00F12C40"/>
    <w:rsid w:val="00F1307B"/>
    <w:rsid w:val="00F139DE"/>
    <w:rsid w:val="00F14674"/>
    <w:rsid w:val="00F16869"/>
    <w:rsid w:val="00F20ECE"/>
    <w:rsid w:val="00F22829"/>
    <w:rsid w:val="00F22A5C"/>
    <w:rsid w:val="00F240B3"/>
    <w:rsid w:val="00F249AD"/>
    <w:rsid w:val="00F24C35"/>
    <w:rsid w:val="00F25741"/>
    <w:rsid w:val="00F25923"/>
    <w:rsid w:val="00F25B55"/>
    <w:rsid w:val="00F25FA4"/>
    <w:rsid w:val="00F2643B"/>
    <w:rsid w:val="00F30068"/>
    <w:rsid w:val="00F31144"/>
    <w:rsid w:val="00F31782"/>
    <w:rsid w:val="00F33082"/>
    <w:rsid w:val="00F34005"/>
    <w:rsid w:val="00F345C4"/>
    <w:rsid w:val="00F351F3"/>
    <w:rsid w:val="00F35375"/>
    <w:rsid w:val="00F40062"/>
    <w:rsid w:val="00F401CD"/>
    <w:rsid w:val="00F401D9"/>
    <w:rsid w:val="00F42C9F"/>
    <w:rsid w:val="00F43069"/>
    <w:rsid w:val="00F43416"/>
    <w:rsid w:val="00F44A12"/>
    <w:rsid w:val="00F4546A"/>
    <w:rsid w:val="00F46C70"/>
    <w:rsid w:val="00F46E78"/>
    <w:rsid w:val="00F4723D"/>
    <w:rsid w:val="00F525DC"/>
    <w:rsid w:val="00F52731"/>
    <w:rsid w:val="00F5277E"/>
    <w:rsid w:val="00F52A65"/>
    <w:rsid w:val="00F532B6"/>
    <w:rsid w:val="00F53EEC"/>
    <w:rsid w:val="00F5519F"/>
    <w:rsid w:val="00F55641"/>
    <w:rsid w:val="00F574A2"/>
    <w:rsid w:val="00F61552"/>
    <w:rsid w:val="00F61823"/>
    <w:rsid w:val="00F61A57"/>
    <w:rsid w:val="00F62E6C"/>
    <w:rsid w:val="00F63968"/>
    <w:rsid w:val="00F64AEA"/>
    <w:rsid w:val="00F6539F"/>
    <w:rsid w:val="00F661D8"/>
    <w:rsid w:val="00F669F2"/>
    <w:rsid w:val="00F676FC"/>
    <w:rsid w:val="00F67BF2"/>
    <w:rsid w:val="00F70504"/>
    <w:rsid w:val="00F7155C"/>
    <w:rsid w:val="00F731BB"/>
    <w:rsid w:val="00F73293"/>
    <w:rsid w:val="00F75420"/>
    <w:rsid w:val="00F755E1"/>
    <w:rsid w:val="00F76909"/>
    <w:rsid w:val="00F779F1"/>
    <w:rsid w:val="00F77F2C"/>
    <w:rsid w:val="00F81496"/>
    <w:rsid w:val="00F815C0"/>
    <w:rsid w:val="00F821FA"/>
    <w:rsid w:val="00F82889"/>
    <w:rsid w:val="00F82A7B"/>
    <w:rsid w:val="00F85B60"/>
    <w:rsid w:val="00F85F55"/>
    <w:rsid w:val="00F86B57"/>
    <w:rsid w:val="00F90AF5"/>
    <w:rsid w:val="00F91945"/>
    <w:rsid w:val="00F91E7B"/>
    <w:rsid w:val="00F93EEF"/>
    <w:rsid w:val="00F94183"/>
    <w:rsid w:val="00F956CB"/>
    <w:rsid w:val="00F968DD"/>
    <w:rsid w:val="00F96F3D"/>
    <w:rsid w:val="00FA250B"/>
    <w:rsid w:val="00FA3641"/>
    <w:rsid w:val="00FA4C84"/>
    <w:rsid w:val="00FA50D0"/>
    <w:rsid w:val="00FA688E"/>
    <w:rsid w:val="00FA6CB2"/>
    <w:rsid w:val="00FB147B"/>
    <w:rsid w:val="00FB1CAE"/>
    <w:rsid w:val="00FB1E9C"/>
    <w:rsid w:val="00FB33C3"/>
    <w:rsid w:val="00FB5816"/>
    <w:rsid w:val="00FB6327"/>
    <w:rsid w:val="00FB6458"/>
    <w:rsid w:val="00FB6512"/>
    <w:rsid w:val="00FB6E71"/>
    <w:rsid w:val="00FC050A"/>
    <w:rsid w:val="00FC0A57"/>
    <w:rsid w:val="00FC1558"/>
    <w:rsid w:val="00FC1D0E"/>
    <w:rsid w:val="00FC1D10"/>
    <w:rsid w:val="00FC302C"/>
    <w:rsid w:val="00FC425B"/>
    <w:rsid w:val="00FC425C"/>
    <w:rsid w:val="00FC7D7E"/>
    <w:rsid w:val="00FD0D55"/>
    <w:rsid w:val="00FD0D72"/>
    <w:rsid w:val="00FD2AC0"/>
    <w:rsid w:val="00FD2C75"/>
    <w:rsid w:val="00FD51F6"/>
    <w:rsid w:val="00FD6597"/>
    <w:rsid w:val="00FE03C5"/>
    <w:rsid w:val="00FE06AD"/>
    <w:rsid w:val="00FE2AFD"/>
    <w:rsid w:val="00FE2F7B"/>
    <w:rsid w:val="00FE4248"/>
    <w:rsid w:val="00FE5DC8"/>
    <w:rsid w:val="00FE5F05"/>
    <w:rsid w:val="00FF49E2"/>
    <w:rsid w:val="00FF5E7A"/>
    <w:rsid w:val="00FF6093"/>
    <w:rsid w:val="00FF6A9B"/>
    <w:rsid w:val="00FF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9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69218C"/>
    <w:pPr>
      <w:widowControl w:val="0"/>
      <w:autoSpaceDE w:val="0"/>
      <w:autoSpaceDN w:val="0"/>
      <w:adjustRightInd w:val="0"/>
      <w:spacing w:line="312" w:lineRule="exact"/>
    </w:pPr>
    <w:rPr>
      <w:rFonts w:ascii="Arial Unicode MS" w:eastAsia="微软雅黑" w:hAnsi="Arial Unicode MS" w:cs="宋体"/>
      <w:sz w:val="21"/>
      <w:szCs w:val="21"/>
    </w:rPr>
  </w:style>
  <w:style w:type="paragraph" w:styleId="1">
    <w:name w:val="heading 1"/>
    <w:next w:val="a6"/>
    <w:autoRedefine/>
    <w:qFormat/>
    <w:rsid w:val="00F6539F"/>
    <w:pPr>
      <w:keepNext/>
      <w:keepLines/>
      <w:numPr>
        <w:numId w:val="6"/>
      </w:numPr>
      <w:spacing w:before="240" w:after="240" w:line="0" w:lineRule="atLeast"/>
      <w:outlineLvl w:val="0"/>
    </w:pPr>
    <w:rPr>
      <w:rFonts w:ascii="Arial" w:eastAsia="微软雅黑" w:hAnsi="Arial"/>
      <w:b/>
      <w:bCs/>
      <w:kern w:val="44"/>
      <w:sz w:val="30"/>
      <w:szCs w:val="36"/>
    </w:rPr>
  </w:style>
  <w:style w:type="paragraph" w:styleId="2">
    <w:name w:val="heading 2"/>
    <w:next w:val="a6"/>
    <w:autoRedefine/>
    <w:qFormat/>
    <w:rsid w:val="00F6539F"/>
    <w:pPr>
      <w:keepNext/>
      <w:keepLines/>
      <w:numPr>
        <w:ilvl w:val="1"/>
        <w:numId w:val="6"/>
      </w:numPr>
      <w:spacing w:before="120" w:after="120" w:line="0" w:lineRule="atLeast"/>
      <w:outlineLvl w:val="1"/>
    </w:pPr>
    <w:rPr>
      <w:rFonts w:ascii="Arial" w:eastAsia="微软雅黑" w:hAnsi="Arial" w:cs="Arial"/>
      <w:b/>
      <w:bCs/>
      <w:sz w:val="24"/>
      <w:szCs w:val="32"/>
    </w:rPr>
  </w:style>
  <w:style w:type="paragraph" w:styleId="3">
    <w:name w:val="heading 3"/>
    <w:next w:val="a6"/>
    <w:autoRedefine/>
    <w:qFormat/>
    <w:rsid w:val="00784164"/>
    <w:pPr>
      <w:keepNext/>
      <w:keepLines/>
      <w:numPr>
        <w:ilvl w:val="2"/>
        <w:numId w:val="6"/>
      </w:numPr>
      <w:spacing w:before="120" w:after="120" w:line="0" w:lineRule="atLeast"/>
      <w:outlineLvl w:val="2"/>
    </w:pPr>
    <w:rPr>
      <w:rFonts w:ascii="Arial" w:eastAsia="微软雅黑" w:hAnsi="Arial"/>
      <w:b/>
      <w:bCs/>
      <w:kern w:val="2"/>
      <w:sz w:val="24"/>
      <w:szCs w:val="24"/>
    </w:rPr>
  </w:style>
  <w:style w:type="paragraph" w:styleId="4">
    <w:name w:val="heading 4"/>
    <w:basedOn w:val="3"/>
    <w:next w:val="a6"/>
    <w:link w:val="4Char"/>
    <w:qFormat/>
    <w:rsid w:val="00784164"/>
    <w:pPr>
      <w:keepNext w:val="0"/>
      <w:keepLines w:val="0"/>
      <w:numPr>
        <w:ilvl w:val="3"/>
      </w:numPr>
      <w:spacing w:before="60" w:after="60" w:line="240" w:lineRule="auto"/>
      <w:outlineLvl w:val="3"/>
    </w:pPr>
    <w:rPr>
      <w:rFonts w:ascii="宋体" w:hAnsi="宋体"/>
      <w:kern w:val="44"/>
      <w:szCs w:val="28"/>
    </w:rPr>
  </w:style>
  <w:style w:type="paragraph" w:styleId="5">
    <w:name w:val="heading 5"/>
    <w:basedOn w:val="4"/>
    <w:next w:val="a5"/>
    <w:link w:val="5Char"/>
    <w:qFormat/>
    <w:rsid w:val="00D91B61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5"/>
    <w:link w:val="6Char"/>
    <w:qFormat/>
    <w:rsid w:val="00D91B61"/>
    <w:pPr>
      <w:numPr>
        <w:ilvl w:val="5"/>
      </w:numPr>
      <w:outlineLvl w:val="5"/>
    </w:pPr>
    <w:rPr>
      <w:bCs/>
      <w:szCs w:val="24"/>
    </w:rPr>
  </w:style>
  <w:style w:type="paragraph" w:styleId="7">
    <w:name w:val="heading 7"/>
    <w:basedOn w:val="6"/>
    <w:next w:val="a5"/>
    <w:link w:val="7Char"/>
    <w:qFormat/>
    <w:rsid w:val="00D91B61"/>
    <w:pPr>
      <w:numPr>
        <w:ilvl w:val="6"/>
      </w:numPr>
      <w:outlineLvl w:val="6"/>
    </w:pPr>
    <w:rPr>
      <w:bCs w:val="0"/>
      <w:kern w:val="0"/>
    </w:rPr>
  </w:style>
  <w:style w:type="paragraph" w:styleId="8">
    <w:name w:val="heading 8"/>
    <w:basedOn w:val="a5"/>
    <w:next w:val="a5"/>
    <w:link w:val="8Char"/>
    <w:qFormat/>
    <w:rsid w:val="00902239"/>
    <w:pPr>
      <w:keepNext/>
      <w:keepLines/>
      <w:numPr>
        <w:ilvl w:val="7"/>
        <w:numId w:val="6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5"/>
    <w:next w:val="a5"/>
    <w:link w:val="9Char"/>
    <w:qFormat/>
    <w:rsid w:val="00902239"/>
    <w:pPr>
      <w:keepNext/>
      <w:keepLines/>
      <w:numPr>
        <w:ilvl w:val="8"/>
        <w:numId w:val="6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8"/>
    </w:pPr>
    <w:rPr>
      <w:rFonts w:ascii="Arial" w:eastAsia="黑体" w:hAnsi="Arial" w:cs="Times New Roman"/>
      <w:kern w:val="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缺省文本"/>
    <w:basedOn w:val="a5"/>
    <w:rsid w:val="00F5277E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ab">
    <w:name w:val="表格题注"/>
    <w:basedOn w:val="ac"/>
    <w:next w:val="a5"/>
    <w:rsid w:val="0048426E"/>
  </w:style>
  <w:style w:type="paragraph" w:customStyle="1" w:styleId="a2">
    <w:name w:val="插图题注"/>
    <w:next w:val="a5"/>
    <w:rsid w:val="00FA364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table" w:styleId="ad">
    <w:name w:val="Table Grid"/>
    <w:basedOn w:val="a8"/>
    <w:rsid w:val="0095555C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目录标题 表头"/>
    <w:basedOn w:val="a5"/>
    <w:rsid w:val="0048426E"/>
    <w:pPr>
      <w:spacing w:afterLines="100" w:line="400" w:lineRule="exact"/>
      <w:jc w:val="center"/>
    </w:pPr>
    <w:rPr>
      <w:rFonts w:ascii="黑体" w:hAnsi="宋体"/>
      <w:b/>
      <w:sz w:val="36"/>
      <w:szCs w:val="20"/>
    </w:rPr>
  </w:style>
  <w:style w:type="paragraph" w:styleId="ae">
    <w:name w:val="header"/>
    <w:basedOn w:val="a5"/>
    <w:link w:val="Char"/>
    <w:uiPriority w:val="99"/>
    <w:rsid w:val="0051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">
    <w:name w:val="footer"/>
    <w:basedOn w:val="a5"/>
    <w:rsid w:val="00ED0B70"/>
    <w:pPr>
      <w:tabs>
        <w:tab w:val="left" w:pos="0"/>
        <w:tab w:val="right" w:pos="9072"/>
      </w:tabs>
      <w:snapToGrid w:val="0"/>
      <w:spacing w:line="240" w:lineRule="atLeast"/>
    </w:pPr>
    <w:rPr>
      <w:szCs w:val="18"/>
    </w:rPr>
  </w:style>
  <w:style w:type="character" w:styleId="af0">
    <w:name w:val="page number"/>
    <w:basedOn w:val="a7"/>
    <w:rsid w:val="00510BBE"/>
  </w:style>
  <w:style w:type="paragraph" w:styleId="20">
    <w:name w:val="toc 2"/>
    <w:basedOn w:val="a5"/>
    <w:autoRedefine/>
    <w:uiPriority w:val="39"/>
    <w:rsid w:val="00040FA2"/>
    <w:pPr>
      <w:tabs>
        <w:tab w:val="left" w:pos="840"/>
        <w:tab w:val="right" w:leader="dot" w:pos="9214"/>
      </w:tabs>
    </w:pPr>
    <w:rPr>
      <w:rFonts w:ascii="Times New Roman" w:cs="Times New Roman"/>
      <w:smallCaps/>
      <w:sz w:val="20"/>
      <w:szCs w:val="20"/>
    </w:rPr>
  </w:style>
  <w:style w:type="paragraph" w:styleId="10">
    <w:name w:val="toc 1"/>
    <w:basedOn w:val="a5"/>
    <w:next w:val="a5"/>
    <w:autoRedefine/>
    <w:uiPriority w:val="39"/>
    <w:rsid w:val="002C31A8"/>
    <w:pPr>
      <w:tabs>
        <w:tab w:val="left" w:pos="840"/>
        <w:tab w:val="right" w:leader="dot" w:pos="9214"/>
      </w:tabs>
      <w:spacing w:before="120" w:after="120"/>
    </w:pPr>
    <w:rPr>
      <w:rFonts w:ascii="Times New Roman" w:cs="Times New Roman"/>
      <w:b/>
      <w:bCs/>
      <w:caps/>
      <w:sz w:val="20"/>
      <w:szCs w:val="20"/>
    </w:rPr>
  </w:style>
  <w:style w:type="paragraph" w:customStyle="1" w:styleId="af1">
    <w:name w:val="图样式"/>
    <w:basedOn w:val="a5"/>
    <w:rsid w:val="00D034F8"/>
    <w:pPr>
      <w:keepNext/>
      <w:widowControl/>
      <w:spacing w:before="80" w:after="80" w:line="360" w:lineRule="auto"/>
    </w:pPr>
    <w:rPr>
      <w:rFonts w:ascii="Times New Roman" w:cs="Times New Roman"/>
      <w:szCs w:val="20"/>
    </w:rPr>
  </w:style>
  <w:style w:type="paragraph" w:customStyle="1" w:styleId="af2">
    <w:name w:val="修订页表单"/>
    <w:basedOn w:val="a5"/>
    <w:rsid w:val="00B90925"/>
    <w:pPr>
      <w:jc w:val="center"/>
    </w:pPr>
    <w:rPr>
      <w:rFonts w:ascii="华文细黑" w:eastAsia="华文细黑" w:hAnsi="华文细黑"/>
      <w:b/>
      <w:sz w:val="24"/>
      <w:szCs w:val="20"/>
    </w:rPr>
  </w:style>
  <w:style w:type="paragraph" w:customStyle="1" w:styleId="af3">
    <w:name w:val="文件修订页"/>
    <w:basedOn w:val="a5"/>
    <w:rsid w:val="006C6770"/>
    <w:pPr>
      <w:jc w:val="center"/>
    </w:pPr>
    <w:rPr>
      <w:rFonts w:ascii="华文细黑" w:eastAsia="华文细黑" w:hAnsi="华文细黑"/>
      <w:b/>
      <w:bCs/>
      <w:sz w:val="32"/>
      <w:szCs w:val="20"/>
    </w:rPr>
  </w:style>
  <w:style w:type="paragraph" w:customStyle="1" w:styleId="af4">
    <w:name w:val="封面表格文本"/>
    <w:basedOn w:val="a5"/>
    <w:rsid w:val="00BC14A0"/>
    <w:pPr>
      <w:spacing w:line="240" w:lineRule="auto"/>
    </w:pPr>
    <w:rPr>
      <w:rFonts w:ascii="Times New Roman" w:cs="Times New Roman"/>
      <w:b/>
      <w:bCs/>
    </w:rPr>
  </w:style>
  <w:style w:type="paragraph" w:customStyle="1" w:styleId="af5">
    <w:name w:val="封面表单"/>
    <w:basedOn w:val="a5"/>
    <w:rsid w:val="00217000"/>
    <w:rPr>
      <w:rFonts w:ascii="华文细黑" w:eastAsia="华文细黑" w:hAnsi="华文细黑"/>
      <w:b/>
      <w:bCs/>
      <w:sz w:val="24"/>
      <w:szCs w:val="20"/>
    </w:rPr>
  </w:style>
  <w:style w:type="paragraph" w:styleId="af6">
    <w:name w:val="Document Map"/>
    <w:basedOn w:val="a5"/>
    <w:semiHidden/>
    <w:rsid w:val="00F249AD"/>
    <w:pPr>
      <w:shd w:val="clear" w:color="auto" w:fill="000080"/>
    </w:pPr>
  </w:style>
  <w:style w:type="paragraph" w:styleId="30">
    <w:name w:val="toc 3"/>
    <w:basedOn w:val="a5"/>
    <w:next w:val="a5"/>
    <w:autoRedefine/>
    <w:uiPriority w:val="39"/>
    <w:rsid w:val="0013751E"/>
    <w:pPr>
      <w:tabs>
        <w:tab w:val="left" w:pos="840"/>
        <w:tab w:val="right" w:leader="dot" w:pos="9214"/>
      </w:tabs>
    </w:pPr>
    <w:rPr>
      <w:rFonts w:ascii="Times New Roman" w:cs="Times New Roman"/>
      <w:iCs/>
      <w:noProof/>
      <w:sz w:val="20"/>
      <w:szCs w:val="20"/>
    </w:rPr>
  </w:style>
  <w:style w:type="paragraph" w:styleId="40">
    <w:name w:val="toc 4"/>
    <w:basedOn w:val="a5"/>
    <w:next w:val="a5"/>
    <w:autoRedefine/>
    <w:uiPriority w:val="39"/>
    <w:rsid w:val="00AB006A"/>
    <w:pPr>
      <w:ind w:left="630"/>
    </w:pPr>
    <w:rPr>
      <w:rFonts w:ascii="Times New Roman" w:cs="Times New Roman"/>
      <w:sz w:val="18"/>
      <w:szCs w:val="18"/>
    </w:rPr>
  </w:style>
  <w:style w:type="paragraph" w:styleId="50">
    <w:name w:val="toc 5"/>
    <w:basedOn w:val="a5"/>
    <w:next w:val="a5"/>
    <w:autoRedefine/>
    <w:uiPriority w:val="39"/>
    <w:rsid w:val="00AB006A"/>
    <w:pPr>
      <w:ind w:left="840"/>
    </w:pPr>
    <w:rPr>
      <w:rFonts w:ascii="Times New Roman" w:cs="Times New Roman"/>
      <w:sz w:val="18"/>
      <w:szCs w:val="18"/>
    </w:rPr>
  </w:style>
  <w:style w:type="paragraph" w:styleId="60">
    <w:name w:val="toc 6"/>
    <w:basedOn w:val="a5"/>
    <w:next w:val="a5"/>
    <w:autoRedefine/>
    <w:uiPriority w:val="39"/>
    <w:rsid w:val="00AB006A"/>
    <w:pPr>
      <w:ind w:left="1050"/>
    </w:pPr>
    <w:rPr>
      <w:rFonts w:ascii="Times New Roman" w:cs="Times New Roman"/>
      <w:sz w:val="18"/>
      <w:szCs w:val="18"/>
    </w:rPr>
  </w:style>
  <w:style w:type="paragraph" w:styleId="70">
    <w:name w:val="toc 7"/>
    <w:basedOn w:val="a5"/>
    <w:next w:val="a5"/>
    <w:autoRedefine/>
    <w:uiPriority w:val="39"/>
    <w:rsid w:val="00AB006A"/>
    <w:pPr>
      <w:ind w:left="1260"/>
    </w:pPr>
    <w:rPr>
      <w:rFonts w:ascii="Times New Roman" w:cs="Times New Roman"/>
      <w:sz w:val="18"/>
      <w:szCs w:val="18"/>
    </w:rPr>
  </w:style>
  <w:style w:type="paragraph" w:styleId="80">
    <w:name w:val="toc 8"/>
    <w:basedOn w:val="a5"/>
    <w:next w:val="a5"/>
    <w:autoRedefine/>
    <w:uiPriority w:val="39"/>
    <w:rsid w:val="00AB006A"/>
    <w:pPr>
      <w:ind w:left="1470"/>
    </w:pPr>
    <w:rPr>
      <w:rFonts w:ascii="Times New Roman" w:cs="Times New Roman"/>
      <w:sz w:val="18"/>
      <w:szCs w:val="18"/>
    </w:rPr>
  </w:style>
  <w:style w:type="paragraph" w:styleId="90">
    <w:name w:val="toc 9"/>
    <w:basedOn w:val="a5"/>
    <w:next w:val="a5"/>
    <w:autoRedefine/>
    <w:uiPriority w:val="39"/>
    <w:rsid w:val="00AB006A"/>
    <w:pPr>
      <w:ind w:left="1680"/>
    </w:pPr>
    <w:rPr>
      <w:rFonts w:ascii="Times New Roman" w:cs="Times New Roman"/>
      <w:sz w:val="18"/>
      <w:szCs w:val="18"/>
    </w:rPr>
  </w:style>
  <w:style w:type="paragraph" w:styleId="af7">
    <w:name w:val="Balloon Text"/>
    <w:basedOn w:val="a5"/>
    <w:link w:val="Char0"/>
    <w:rsid w:val="00593A6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7"/>
    <w:link w:val="af7"/>
    <w:rsid w:val="00593A6F"/>
    <w:rPr>
      <w:rFonts w:ascii="宋体" w:cs="宋体"/>
      <w:sz w:val="18"/>
      <w:szCs w:val="18"/>
    </w:rPr>
  </w:style>
  <w:style w:type="paragraph" w:customStyle="1" w:styleId="af8">
    <w:name w:val="封面名称"/>
    <w:basedOn w:val="a5"/>
    <w:rsid w:val="000A0D67"/>
    <w:pPr>
      <w:spacing w:line="240" w:lineRule="auto"/>
      <w:jc w:val="center"/>
    </w:pPr>
    <w:rPr>
      <w:rFonts w:ascii="华文细黑" w:eastAsia="华文细黑" w:hAnsi="华文细黑"/>
      <w:b/>
      <w:bCs/>
      <w:kern w:val="2"/>
      <w:sz w:val="60"/>
      <w:szCs w:val="20"/>
    </w:rPr>
  </w:style>
  <w:style w:type="paragraph" w:customStyle="1" w:styleId="af9">
    <w:name w:val="文本输入"/>
    <w:basedOn w:val="a5"/>
    <w:rsid w:val="00132880"/>
    <w:pPr>
      <w:spacing w:after="156" w:line="0" w:lineRule="atLeast"/>
      <w:ind w:leftChars="50" w:left="105" w:firstLineChars="200" w:firstLine="420"/>
    </w:pPr>
    <w:rPr>
      <w:rFonts w:ascii="Arial" w:hAnsi="微软雅黑"/>
      <w:szCs w:val="20"/>
    </w:rPr>
  </w:style>
  <w:style w:type="paragraph" w:customStyle="1" w:styleId="a0">
    <w:name w:val="一级项目符号"/>
    <w:basedOn w:val="a5"/>
    <w:rsid w:val="00ED0B70"/>
    <w:pPr>
      <w:widowControl/>
      <w:numPr>
        <w:numId w:val="2"/>
      </w:numPr>
      <w:autoSpaceDE/>
      <w:autoSpaceDN/>
      <w:adjustRightInd/>
      <w:snapToGrid w:val="0"/>
      <w:spacing w:afterLines="50" w:line="0" w:lineRule="atLeast"/>
      <w:ind w:leftChars="270" w:left="846" w:hangingChars="133" w:hanging="279"/>
    </w:pPr>
    <w:rPr>
      <w:rFonts w:ascii="Arial" w:hAnsi="微软雅黑" w:cs="Arial"/>
    </w:rPr>
  </w:style>
  <w:style w:type="paragraph" w:customStyle="1" w:styleId="a4">
    <w:name w:val="二级项目符号"/>
    <w:basedOn w:val="a5"/>
    <w:rsid w:val="00B04FE7"/>
    <w:pPr>
      <w:widowControl/>
      <w:numPr>
        <w:numId w:val="3"/>
      </w:numPr>
      <w:autoSpaceDE/>
      <w:autoSpaceDN/>
      <w:adjustRightInd/>
      <w:snapToGrid w:val="0"/>
      <w:spacing w:afterLines="50" w:line="0" w:lineRule="atLeast"/>
    </w:pPr>
    <w:rPr>
      <w:rFonts w:ascii="Arial" w:hAnsi="微软雅黑" w:cs="Arial"/>
    </w:rPr>
  </w:style>
  <w:style w:type="paragraph" w:customStyle="1" w:styleId="afa">
    <w:name w:val="封面 文件编号 依据"/>
    <w:basedOn w:val="a5"/>
    <w:rsid w:val="002F09B8"/>
    <w:pPr>
      <w:tabs>
        <w:tab w:val="left" w:pos="1418"/>
        <w:tab w:val="left" w:pos="2977"/>
        <w:tab w:val="left" w:pos="7088"/>
      </w:tabs>
    </w:pPr>
    <w:rPr>
      <w:rFonts w:ascii="Arial" w:eastAsia="华文细黑" w:hAnsi="Arial"/>
      <w:b/>
      <w:bCs/>
      <w:kern w:val="2"/>
      <w:sz w:val="28"/>
      <w:szCs w:val="20"/>
    </w:rPr>
  </w:style>
  <w:style w:type="character" w:customStyle="1" w:styleId="Char">
    <w:name w:val="页眉 Char"/>
    <w:basedOn w:val="a7"/>
    <w:link w:val="ae"/>
    <w:uiPriority w:val="99"/>
    <w:rsid w:val="00790B72"/>
    <w:rPr>
      <w:rFonts w:ascii="Arial Unicode MS" w:eastAsia="微软雅黑" w:hAnsi="Arial Unicode MS" w:cs="宋体"/>
      <w:sz w:val="18"/>
      <w:szCs w:val="18"/>
    </w:rPr>
  </w:style>
  <w:style w:type="paragraph" w:customStyle="1" w:styleId="a">
    <w:name w:val="样式 附录"/>
    <w:basedOn w:val="a5"/>
    <w:next w:val="a5"/>
    <w:link w:val="Char1"/>
    <w:rsid w:val="001A7CF5"/>
    <w:pPr>
      <w:numPr>
        <w:numId w:val="4"/>
      </w:numPr>
      <w:spacing w:line="100" w:lineRule="atLeast"/>
      <w:outlineLvl w:val="2"/>
    </w:pPr>
    <w:rPr>
      <w:sz w:val="24"/>
    </w:rPr>
  </w:style>
  <w:style w:type="character" w:customStyle="1" w:styleId="Char1">
    <w:name w:val="样式 附录 Char"/>
    <w:basedOn w:val="a7"/>
    <w:link w:val="a"/>
    <w:rsid w:val="001A7CF5"/>
    <w:rPr>
      <w:rFonts w:ascii="Arial Unicode MS" w:eastAsia="微软雅黑" w:hAnsi="Arial Unicode MS" w:cs="宋体"/>
      <w:sz w:val="24"/>
      <w:szCs w:val="21"/>
    </w:rPr>
  </w:style>
  <w:style w:type="paragraph" w:styleId="a3">
    <w:name w:val="List Paragraph"/>
    <w:basedOn w:val="a5"/>
    <w:qFormat/>
    <w:rsid w:val="006969F3"/>
    <w:pPr>
      <w:widowControl/>
      <w:numPr>
        <w:numId w:val="7"/>
      </w:numPr>
      <w:autoSpaceDE/>
      <w:autoSpaceDN/>
      <w:adjustRightInd/>
      <w:spacing w:line="0" w:lineRule="atLeast"/>
      <w:ind w:rightChars="100" w:right="100"/>
      <w:jc w:val="both"/>
    </w:pPr>
    <w:rPr>
      <w:rFonts w:ascii="微软雅黑" w:hAnsi="微软雅黑" w:cs="Arial"/>
      <w:noProof/>
    </w:rPr>
  </w:style>
  <w:style w:type="character" w:styleId="afb">
    <w:name w:val="Hyperlink"/>
    <w:basedOn w:val="a7"/>
    <w:uiPriority w:val="99"/>
    <w:unhideWhenUsed/>
    <w:rsid w:val="000A4C13"/>
    <w:rPr>
      <w:color w:val="0000FF" w:themeColor="hyperlink"/>
      <w:u w:val="single"/>
    </w:rPr>
  </w:style>
  <w:style w:type="paragraph" w:styleId="afc">
    <w:name w:val="Normal (Web)"/>
    <w:basedOn w:val="a5"/>
    <w:uiPriority w:val="99"/>
    <w:unhideWhenUsed/>
    <w:rsid w:val="00947594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eastAsia="宋体" w:hAnsi="宋体"/>
      <w:sz w:val="24"/>
      <w:szCs w:val="24"/>
    </w:rPr>
  </w:style>
  <w:style w:type="character" w:styleId="afd">
    <w:name w:val="Strong"/>
    <w:basedOn w:val="a7"/>
    <w:uiPriority w:val="22"/>
    <w:qFormat/>
    <w:rsid w:val="00947594"/>
    <w:rPr>
      <w:b/>
      <w:bCs/>
    </w:rPr>
  </w:style>
  <w:style w:type="paragraph" w:styleId="afe">
    <w:name w:val="Body Text Indent"/>
    <w:basedOn w:val="a5"/>
    <w:link w:val="Char2"/>
    <w:rsid w:val="00853456"/>
    <w:pPr>
      <w:autoSpaceDE/>
      <w:autoSpaceDN/>
      <w:adjustRightInd/>
      <w:spacing w:after="120" w:line="240" w:lineRule="auto"/>
      <w:ind w:leftChars="200" w:left="420"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2">
    <w:name w:val="正文文本缩进 Char"/>
    <w:basedOn w:val="a7"/>
    <w:link w:val="afe"/>
    <w:rsid w:val="00853456"/>
    <w:rPr>
      <w:kern w:val="2"/>
      <w:sz w:val="24"/>
      <w:szCs w:val="24"/>
    </w:rPr>
  </w:style>
  <w:style w:type="character" w:styleId="aff">
    <w:name w:val="annotation reference"/>
    <w:basedOn w:val="a7"/>
    <w:rsid w:val="00BE3B58"/>
    <w:rPr>
      <w:sz w:val="21"/>
      <w:szCs w:val="21"/>
    </w:rPr>
  </w:style>
  <w:style w:type="paragraph" w:styleId="aff0">
    <w:name w:val="annotation text"/>
    <w:basedOn w:val="a5"/>
    <w:link w:val="Char3"/>
    <w:rsid w:val="00BE3B58"/>
    <w:pPr>
      <w:autoSpaceDE/>
      <w:autoSpaceDN/>
      <w:adjustRightInd/>
      <w:spacing w:line="240" w:lineRule="auto"/>
    </w:pPr>
    <w:rPr>
      <w:rFonts w:ascii="Times New Roman" w:eastAsia="宋体" w:hAnsi="Times New Roman" w:cs="Times New Roman"/>
      <w:kern w:val="2"/>
      <w:szCs w:val="20"/>
    </w:rPr>
  </w:style>
  <w:style w:type="character" w:customStyle="1" w:styleId="Char3">
    <w:name w:val="批注文字 Char"/>
    <w:basedOn w:val="a7"/>
    <w:link w:val="aff0"/>
    <w:rsid w:val="00BE3B58"/>
    <w:rPr>
      <w:kern w:val="2"/>
      <w:sz w:val="21"/>
    </w:rPr>
  </w:style>
  <w:style w:type="character" w:customStyle="1" w:styleId="4Char">
    <w:name w:val="标题 4 Char"/>
    <w:basedOn w:val="a7"/>
    <w:link w:val="4"/>
    <w:rsid w:val="00784164"/>
    <w:rPr>
      <w:rFonts w:ascii="宋体" w:eastAsia="微软雅黑" w:hAnsi="宋体"/>
      <w:b/>
      <w:bCs/>
      <w:kern w:val="44"/>
      <w:sz w:val="24"/>
      <w:szCs w:val="28"/>
    </w:rPr>
  </w:style>
  <w:style w:type="character" w:customStyle="1" w:styleId="5Char">
    <w:name w:val="标题 5 Char"/>
    <w:basedOn w:val="a7"/>
    <w:link w:val="5"/>
    <w:rsid w:val="00D91B61"/>
    <w:rPr>
      <w:rFonts w:ascii="宋体" w:eastAsia="微软雅黑" w:hAnsi="宋体"/>
      <w:b/>
      <w:kern w:val="44"/>
      <w:sz w:val="24"/>
      <w:szCs w:val="28"/>
    </w:rPr>
  </w:style>
  <w:style w:type="character" w:customStyle="1" w:styleId="6Char">
    <w:name w:val="标题 6 Char"/>
    <w:basedOn w:val="a7"/>
    <w:link w:val="6"/>
    <w:rsid w:val="00D91B61"/>
    <w:rPr>
      <w:rFonts w:ascii="宋体" w:eastAsia="微软雅黑" w:hAnsi="宋体"/>
      <w:b/>
      <w:bCs/>
      <w:kern w:val="44"/>
      <w:sz w:val="24"/>
      <w:szCs w:val="24"/>
    </w:rPr>
  </w:style>
  <w:style w:type="character" w:customStyle="1" w:styleId="7Char">
    <w:name w:val="标题 7 Char"/>
    <w:basedOn w:val="a7"/>
    <w:link w:val="7"/>
    <w:rsid w:val="00D91B61"/>
    <w:rPr>
      <w:rFonts w:ascii="宋体" w:eastAsia="微软雅黑" w:hAnsi="宋体"/>
      <w:b/>
      <w:sz w:val="24"/>
      <w:szCs w:val="24"/>
    </w:rPr>
  </w:style>
  <w:style w:type="paragraph" w:styleId="aff1">
    <w:name w:val="footnote text"/>
    <w:basedOn w:val="a5"/>
    <w:link w:val="Char4"/>
    <w:rsid w:val="00DC67DC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7"/>
    <w:link w:val="aff1"/>
    <w:rsid w:val="00DC67DC"/>
    <w:rPr>
      <w:rFonts w:ascii="Arial Unicode MS" w:eastAsia="微软雅黑" w:hAnsi="Arial Unicode MS" w:cs="宋体"/>
      <w:sz w:val="18"/>
      <w:szCs w:val="18"/>
    </w:rPr>
  </w:style>
  <w:style w:type="character" w:styleId="aff2">
    <w:name w:val="footnote reference"/>
    <w:basedOn w:val="a7"/>
    <w:rsid w:val="00DC67DC"/>
    <w:rPr>
      <w:vertAlign w:val="superscript"/>
    </w:rPr>
  </w:style>
  <w:style w:type="paragraph" w:styleId="a1">
    <w:name w:val="List Bullet"/>
    <w:basedOn w:val="aff3"/>
    <w:autoRedefine/>
    <w:rsid w:val="00902239"/>
    <w:pPr>
      <w:numPr>
        <w:numId w:val="5"/>
      </w:numPr>
      <w:autoSpaceDE/>
      <w:autoSpaceDN/>
      <w:spacing w:line="300" w:lineRule="auto"/>
      <w:ind w:firstLineChars="0" w:firstLine="0"/>
      <w:contextualSpacing w:val="0"/>
      <w:textAlignment w:val="baseline"/>
    </w:pPr>
    <w:rPr>
      <w:rFonts w:ascii="宋体" w:eastAsia="宋体" w:hAnsi="Times New Roman" w:cs="Times New Roman"/>
      <w:kern w:val="2"/>
      <w:sz w:val="24"/>
      <w:szCs w:val="20"/>
    </w:rPr>
  </w:style>
  <w:style w:type="paragraph" w:customStyle="1" w:styleId="aff4">
    <w:name w:val="技术文件_段"/>
    <w:basedOn w:val="a5"/>
    <w:link w:val="Char5"/>
    <w:rsid w:val="00902239"/>
    <w:pPr>
      <w:widowControl/>
      <w:snapToGrid w:val="0"/>
      <w:spacing w:line="300" w:lineRule="auto"/>
      <w:ind w:firstLineChars="200" w:firstLine="480"/>
      <w:jc w:val="both"/>
    </w:pPr>
    <w:rPr>
      <w:rFonts w:ascii="宋体" w:eastAsia="宋体" w:hAnsi="宋体"/>
      <w:noProof/>
      <w:sz w:val="24"/>
      <w:szCs w:val="24"/>
    </w:rPr>
  </w:style>
  <w:style w:type="character" w:customStyle="1" w:styleId="Char5">
    <w:name w:val="技术文件_段 Char"/>
    <w:basedOn w:val="a7"/>
    <w:link w:val="aff4"/>
    <w:rsid w:val="00902239"/>
    <w:rPr>
      <w:rFonts w:ascii="宋体" w:hAnsi="宋体" w:cs="宋体"/>
      <w:noProof/>
      <w:sz w:val="24"/>
      <w:szCs w:val="24"/>
    </w:rPr>
  </w:style>
  <w:style w:type="paragraph" w:styleId="aff3">
    <w:name w:val="List"/>
    <w:basedOn w:val="a5"/>
    <w:rsid w:val="00902239"/>
    <w:pPr>
      <w:ind w:left="200" w:hangingChars="200" w:hanging="200"/>
      <w:contextualSpacing/>
    </w:pPr>
  </w:style>
  <w:style w:type="paragraph" w:customStyle="1" w:styleId="TableText">
    <w:name w:val="Table Text"/>
    <w:basedOn w:val="a5"/>
    <w:rsid w:val="00902239"/>
    <w:pPr>
      <w:widowControl/>
      <w:autoSpaceDE/>
      <w:autoSpaceDN/>
      <w:adjustRightInd/>
      <w:spacing w:before="20" w:after="20" w:line="240" w:lineRule="auto"/>
    </w:pPr>
    <w:rPr>
      <w:rFonts w:ascii="GE Inspira" w:eastAsia="宋体" w:hAnsi="GE Inspira" w:cs="Times New Roman"/>
      <w:sz w:val="20"/>
      <w:szCs w:val="20"/>
      <w:lang w:val="en-GB" w:eastAsia="en-GB"/>
    </w:rPr>
  </w:style>
  <w:style w:type="character" w:customStyle="1" w:styleId="8Char">
    <w:name w:val="标题 8 Char"/>
    <w:basedOn w:val="a7"/>
    <w:link w:val="8"/>
    <w:rsid w:val="00902239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7"/>
    <w:link w:val="9"/>
    <w:rsid w:val="00902239"/>
    <w:rPr>
      <w:rFonts w:ascii="Arial" w:eastAsia="黑体" w:hAnsi="Arial"/>
      <w:kern w:val="2"/>
      <w:sz w:val="21"/>
      <w:szCs w:val="21"/>
    </w:rPr>
  </w:style>
  <w:style w:type="paragraph" w:customStyle="1" w:styleId="aff5">
    <w:name w:val="技术文件_文件（附录）名称标题"/>
    <w:basedOn w:val="a5"/>
    <w:next w:val="a5"/>
    <w:rsid w:val="00902239"/>
    <w:pPr>
      <w:widowControl/>
      <w:shd w:val="clear" w:color="FFFFFF" w:fill="FFFFFF"/>
      <w:autoSpaceDE/>
      <w:autoSpaceDN/>
      <w:adjustRightInd/>
      <w:spacing w:line="300" w:lineRule="auto"/>
      <w:jc w:val="center"/>
      <w:outlineLvl w:val="0"/>
    </w:pPr>
    <w:rPr>
      <w:rFonts w:ascii="黑体" w:eastAsia="黑体" w:hAnsi="Times New Roman" w:cs="Times New Roman"/>
      <w:sz w:val="32"/>
      <w:szCs w:val="20"/>
    </w:rPr>
  </w:style>
  <w:style w:type="paragraph" w:customStyle="1" w:styleId="indentedtext">
    <w:name w:val="indented_text"/>
    <w:basedOn w:val="a5"/>
    <w:link w:val="indentedtextChar"/>
    <w:qFormat/>
    <w:rsid w:val="00902239"/>
    <w:pPr>
      <w:widowControl/>
      <w:autoSpaceDE/>
      <w:autoSpaceDN/>
      <w:adjustRightInd/>
      <w:spacing w:before="60" w:after="60" w:line="240" w:lineRule="auto"/>
      <w:ind w:left="709"/>
    </w:pPr>
    <w:rPr>
      <w:rFonts w:ascii="GE Inspira" w:eastAsia="宋体" w:hAnsi="GE Inspira" w:cs="Times New Roman"/>
      <w:sz w:val="22"/>
      <w:szCs w:val="20"/>
      <w:lang w:val="en-GB" w:eastAsia="en-GB"/>
    </w:rPr>
  </w:style>
  <w:style w:type="character" w:customStyle="1" w:styleId="indentedtextChar">
    <w:name w:val="indented_text Char"/>
    <w:link w:val="indentedtext"/>
    <w:rsid w:val="00902239"/>
    <w:rPr>
      <w:rFonts w:ascii="GE Inspira" w:hAnsi="GE Inspira"/>
      <w:sz w:val="22"/>
      <w:lang w:val="en-GB" w:eastAsia="en-GB"/>
    </w:rPr>
  </w:style>
  <w:style w:type="character" w:styleId="HTML">
    <w:name w:val="HTML Code"/>
    <w:basedOn w:val="a7"/>
    <w:uiPriority w:val="99"/>
    <w:unhideWhenUsed/>
    <w:rsid w:val="00705A8C"/>
    <w:rPr>
      <w:rFonts w:ascii="宋体" w:eastAsia="宋体" w:hAnsi="宋体" w:cs="宋体"/>
      <w:sz w:val="29"/>
      <w:szCs w:val="29"/>
    </w:rPr>
  </w:style>
  <w:style w:type="paragraph" w:styleId="HTML0">
    <w:name w:val="HTML Preformatted"/>
    <w:basedOn w:val="a5"/>
    <w:link w:val="HTMLChar"/>
    <w:uiPriority w:val="99"/>
    <w:unhideWhenUsed/>
    <w:rsid w:val="00705A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eastAsia="宋体" w:hAnsi="宋体"/>
      <w:sz w:val="31"/>
      <w:szCs w:val="31"/>
    </w:rPr>
  </w:style>
  <w:style w:type="character" w:customStyle="1" w:styleId="HTMLChar">
    <w:name w:val="HTML 预设格式 Char"/>
    <w:basedOn w:val="a7"/>
    <w:link w:val="HTML0"/>
    <w:uiPriority w:val="99"/>
    <w:rsid w:val="00705A8C"/>
    <w:rPr>
      <w:rFonts w:ascii="宋体" w:hAnsi="宋体" w:cs="宋体"/>
      <w:sz w:val="31"/>
      <w:szCs w:val="31"/>
    </w:rPr>
  </w:style>
  <w:style w:type="character" w:customStyle="1" w:styleId="strong1">
    <w:name w:val="strong1"/>
    <w:basedOn w:val="a7"/>
    <w:rsid w:val="00705A8C"/>
    <w:rPr>
      <w:b/>
      <w:bCs/>
    </w:rPr>
  </w:style>
  <w:style w:type="paragraph" w:customStyle="1" w:styleId="a6">
    <w:name w:val="段落"/>
    <w:basedOn w:val="af9"/>
    <w:qFormat/>
    <w:rsid w:val="00F85B60"/>
    <w:rPr>
      <w:rFonts w:ascii="微软雅黑"/>
    </w:rPr>
  </w:style>
  <w:style w:type="paragraph" w:styleId="aff6">
    <w:name w:val="caption"/>
    <w:basedOn w:val="a5"/>
    <w:next w:val="a5"/>
    <w:unhideWhenUsed/>
    <w:qFormat/>
    <w:rsid w:val="00A64883"/>
    <w:pPr>
      <w:jc w:val="center"/>
    </w:pPr>
    <w:rPr>
      <w:rFonts w:ascii="微软雅黑" w:hAnsi="微软雅黑" w:cstheme="majorBidi"/>
    </w:rPr>
  </w:style>
  <w:style w:type="paragraph" w:customStyle="1" w:styleId="aff7">
    <w:name w:val="表格"/>
    <w:link w:val="Char6"/>
    <w:qFormat/>
    <w:rsid w:val="004A486D"/>
    <w:rPr>
      <w:rFonts w:cs="宋体"/>
      <w:color w:val="000000"/>
      <w:sz w:val="21"/>
      <w:szCs w:val="21"/>
    </w:rPr>
  </w:style>
  <w:style w:type="character" w:customStyle="1" w:styleId="Char6">
    <w:name w:val="表格 Char"/>
    <w:basedOn w:val="a7"/>
    <w:link w:val="aff7"/>
    <w:rsid w:val="004A486D"/>
    <w:rPr>
      <w:rFonts w:cs="宋体"/>
      <w:color w:val="000000"/>
      <w:sz w:val="21"/>
      <w:szCs w:val="21"/>
    </w:rPr>
  </w:style>
  <w:style w:type="paragraph" w:customStyle="1" w:styleId="TableCell">
    <w:name w:val="TableCell"/>
    <w:basedOn w:val="a5"/>
    <w:next w:val="aff8"/>
    <w:uiPriority w:val="99"/>
    <w:rsid w:val="00DE092D"/>
    <w:pPr>
      <w:spacing w:line="240" w:lineRule="auto"/>
      <w:ind w:left="56" w:right="56"/>
    </w:pPr>
    <w:rPr>
      <w:rFonts w:ascii="Verdana" w:eastAsiaTheme="minorEastAsia" w:hAnsi="Verdana" w:cs="Verdana"/>
      <w:sz w:val="18"/>
      <w:szCs w:val="18"/>
    </w:rPr>
  </w:style>
  <w:style w:type="paragraph" w:customStyle="1" w:styleId="TableHeadingCell">
    <w:name w:val="TableHeadingCell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FFFFFF"/>
      <w:sz w:val="18"/>
      <w:szCs w:val="18"/>
    </w:rPr>
  </w:style>
  <w:style w:type="paragraph" w:customStyle="1" w:styleId="TableHeadingCellAnnot">
    <w:name w:val="TableHeadingCellAnnot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000000"/>
      <w:sz w:val="18"/>
      <w:szCs w:val="18"/>
    </w:rPr>
  </w:style>
  <w:style w:type="paragraph" w:styleId="aff8">
    <w:name w:val="Body Text"/>
    <w:basedOn w:val="a5"/>
    <w:link w:val="Char7"/>
    <w:rsid w:val="00DE092D"/>
    <w:pPr>
      <w:spacing w:after="120"/>
    </w:pPr>
  </w:style>
  <w:style w:type="character" w:customStyle="1" w:styleId="Char7">
    <w:name w:val="正文文本 Char"/>
    <w:basedOn w:val="a7"/>
    <w:link w:val="aff8"/>
    <w:rsid w:val="00DE092D"/>
    <w:rPr>
      <w:rFonts w:ascii="Arial Unicode MS" w:eastAsia="微软雅黑" w:hAnsi="Arial Unicode MS" w:cs="宋体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8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644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17" w:color="D1D1D1"/>
                <w:right w:val="single" w:sz="6" w:space="0" w:color="D1D1D1"/>
              </w:divBdr>
              <w:divsChild>
                <w:div w:id="1321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61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DOWS\Desktop\CMMI\&#20307;&#31995;&#25991;&#2021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39BD4-E724-4B56-8D61-8FBC3A102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体系文件模板.dotm</Template>
  <TotalTime>1254</TotalTime>
  <Pages>332</Pages>
  <Words>34118</Words>
  <Characters>194477</Characters>
  <Application>Microsoft Office Word</Application>
  <DocSecurity>0</DocSecurity>
  <Lines>1620</Lines>
  <Paragraphs>456</Paragraphs>
  <ScaleCrop>false</ScaleCrop>
  <Company>Huawei Technologies Co., Ltd.</Company>
  <LinksUpToDate>false</LinksUpToDate>
  <CharactersWithSpaces>228139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rlu</dc:creator>
  <cp:keywords/>
  <dc:description/>
  <cp:lastModifiedBy>陆荣国</cp:lastModifiedBy>
  <cp:revision>41</cp:revision>
  <dcterms:created xsi:type="dcterms:W3CDTF">2013-09-11T00:39:00Z</dcterms:created>
  <dcterms:modified xsi:type="dcterms:W3CDTF">2018-06-12T04:33:00Z</dcterms:modified>
</cp:coreProperties>
</file>